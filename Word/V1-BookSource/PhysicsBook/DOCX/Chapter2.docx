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1CD1705" w14:textId="77777777" w:rsidR="00997741" w:rsidRDefault="003D6E87" w:rsidP="002D20B9">
      <w:pPr>
        <w:pStyle w:val="ChapterTitle"/>
      </w:pPr>
      <w:bookmarkStart w:id="0" w:name="_GoBack"/>
      <w:bookmarkEnd w:id="0"/>
      <w:r>
        <w:rPr>
          <w:rFonts w:eastAsia="Helvetica Neue"/>
        </w:rPr>
        <w:t>Implementing the 2D Physics Engine Core</w:t>
      </w:r>
    </w:p>
    <w:p w14:paraId="23D04464" w14:textId="5BFEBDAE" w:rsidR="00997741" w:rsidRDefault="00997741" w:rsidP="002D20B9">
      <w:pPr>
        <w:pStyle w:val="BodyText"/>
      </w:pPr>
    </w:p>
    <w:p w14:paraId="07DC74E4" w14:textId="528CA94C" w:rsidR="00997741" w:rsidRDefault="003D6E87" w:rsidP="002D20B9">
      <w:r>
        <w:t>In the previous chapter, you implemented functionality to support basic drawing operations. Drawing is the first step to constructing your physics engine because it allows you to observe the output while continue to expand the engine’s capabilities. In this chapter, two critical components for 2D physics simulations, the core engine loop and rigid shape class, will be examined and added to the engine. The core engine loop, or the engine loop, allows the engine to control and handle the real time interaction of game objects, while the rigid shape class abstracts and hides the detailed information such as positions and rotation angles that are required for future physics calculations.</w:t>
      </w:r>
    </w:p>
    <w:p w14:paraId="2F7D0A06" w14:textId="56BFAD5A" w:rsidR="00997741" w:rsidRDefault="003D6E87" w:rsidP="002D20B9">
      <w:r>
        <w:t>This chapter begins with the brief coverage a simple vector calculation library. It is assumed that you have background in basic vector operations in 2D space, and thus the required code is provided without extensive conceptual explanations. The chapter then introduces you to a rigid shape class, a critical abstraction that will encapsulate all the information of an object that is required in a physics simulation. For example, as will be introduced in the next chapter, information such as width, height, center position, mass, inertia, friction. This information presented through the rigid shape class will be utilized throughout the engine’s evolution into a fully featured 2D game physics library. For this chapter you will begin with the creation the rigid shape class that only contains information for drawing of the object onto the canvas. Lastly, you will be introduced to one of the more important components of the physics engine, the core engine loop.</w:t>
      </w:r>
    </w:p>
    <w:p w14:paraId="6AF64EAF" w14:textId="7E7B12C9" w:rsidR="00997741" w:rsidRDefault="00D0565A" w:rsidP="002D20B9">
      <w:r>
        <w:lastRenderedPageBreak/>
        <w:t>After completing this chapter, you will be able to:</w:t>
      </w:r>
    </w:p>
    <w:p w14:paraId="06358CDC" w14:textId="77777777" w:rsidR="00D0565A" w:rsidRDefault="00D0565A" w:rsidP="00D0565A">
      <w:pPr>
        <w:pStyle w:val="Bullet"/>
      </w:pPr>
      <w:r>
        <w:t>Control the position and rotation of objects based on user keyboard input</w:t>
      </w:r>
    </w:p>
    <w:p w14:paraId="4F697C02" w14:textId="77777777" w:rsidR="00D0565A" w:rsidRDefault="00D0565A" w:rsidP="00D0565A">
      <w:pPr>
        <w:pStyle w:val="Bullet"/>
      </w:pPr>
      <w:r>
        <w:t>Simulate gravity that affects all objects in the scene and the ability to toggle gravity on and off</w:t>
      </w:r>
    </w:p>
    <w:p w14:paraId="1CC73963" w14:textId="77777777" w:rsidR="00D0565A" w:rsidRDefault="00D0565A" w:rsidP="00D0565A">
      <w:pPr>
        <w:pStyle w:val="Bullet"/>
      </w:pPr>
      <w:r>
        <w:t>Select and display the properties of a specific object</w:t>
      </w:r>
    </w:p>
    <w:p w14:paraId="21F14A95" w14:textId="77777777" w:rsidR="00D0565A" w:rsidRDefault="00D0565A" w:rsidP="00D0565A">
      <w:pPr>
        <w:pStyle w:val="Bullet"/>
      </w:pPr>
      <w:r>
        <w:t>Reset the scene</w:t>
      </w:r>
    </w:p>
    <w:p w14:paraId="2B3602E3" w14:textId="77777777" w:rsidR="001261B6" w:rsidRDefault="003D6E87">
      <w:pPr>
        <w:pStyle w:val="Heading1"/>
        <w:jc w:val="both"/>
      </w:pPr>
      <w:bookmarkStart w:id="1" w:name="_4fax6ec1td4i" w:colFirst="0" w:colLast="0"/>
      <w:bookmarkEnd w:id="1"/>
      <w:r>
        <w:t>Vector Calculation Library</w:t>
      </w:r>
    </w:p>
    <w:p w14:paraId="52197CA8" w14:textId="126A3A2D" w:rsidR="00997741" w:rsidRDefault="003D6E87" w:rsidP="002D20B9">
      <w:r>
        <w:t>Physics simulation requires a vector library to represent object positions and orientations, and to support the computations involved in the simulation that changes these quantities. The computation involved in 2D physics simulations are basic vector operations including: addition, subtraction, scaling, cross product, etc.</w:t>
      </w:r>
      <w:r w:rsidR="001C3BE8">
        <w:t xml:space="preserve"> For this reason, you will create a simple </w:t>
      </w:r>
      <w:r w:rsidR="003F380F" w:rsidRPr="002D20B9">
        <w:rPr>
          <w:rStyle w:val="CodeInline"/>
        </w:rPr>
        <w:t>Vec2</w:t>
      </w:r>
      <w:r w:rsidR="001C3BE8">
        <w:rPr>
          <w:rStyle w:val="CodeInline"/>
        </w:rPr>
        <w:t xml:space="preserve"> </w:t>
      </w:r>
      <w:r w:rsidR="001C3BE8">
        <w:t>vector math library to be included in all subsequent projects.</w:t>
      </w:r>
    </w:p>
    <w:p w14:paraId="36D009BB" w14:textId="736D46B7" w:rsidR="001261B6" w:rsidRDefault="003D6E87">
      <w:pPr>
        <w:pStyle w:val="Heading2"/>
        <w:jc w:val="both"/>
      </w:pPr>
      <w:bookmarkStart w:id="2" w:name="_lo4anzdfkftb" w:colFirst="0" w:colLast="0"/>
      <w:bookmarkEnd w:id="2"/>
      <w:r>
        <w:t>Creating the Library</w:t>
      </w:r>
    </w:p>
    <w:p w14:paraId="66121676" w14:textId="77777777" w:rsidR="00997741" w:rsidRDefault="003D6E87" w:rsidP="002D20B9">
      <w:r>
        <w:t xml:space="preserve">In this step, you will create a new file within a new </w:t>
      </w:r>
      <w:r w:rsidR="003F380F" w:rsidRPr="002D20B9">
        <w:rPr>
          <w:rStyle w:val="CodeInline"/>
        </w:rPr>
        <w:t>Library</w:t>
      </w:r>
      <w:r>
        <w:t xml:space="preserve"> folder to support all the required calculations.</w:t>
      </w:r>
    </w:p>
    <w:p w14:paraId="5EF48A4D" w14:textId="10469A15" w:rsidR="00997741" w:rsidRDefault="003D6E87" w:rsidP="002D20B9">
      <w:pPr>
        <w:pStyle w:val="NumList"/>
      </w:pPr>
      <w:r>
        <w:t xml:space="preserve">Create new folder name </w:t>
      </w:r>
      <w:r w:rsidR="003F380F" w:rsidRPr="002D20B9">
        <w:rPr>
          <w:rStyle w:val="CodeInline"/>
        </w:rPr>
        <w:t>Lib</w:t>
      </w:r>
      <w:r w:rsidRPr="00D0565A">
        <w:rPr>
          <w:rStyle w:val="CodeInline"/>
        </w:rPr>
        <w:t xml:space="preserve"> </w:t>
      </w:r>
      <w:r>
        <w:t xml:space="preserve">inside the </w:t>
      </w:r>
      <w:proofErr w:type="spellStart"/>
      <w:r w:rsidR="003F380F" w:rsidRPr="002D20B9">
        <w:rPr>
          <w:rStyle w:val="CodeInline"/>
        </w:rPr>
        <w:t>SiteRoot</w:t>
      </w:r>
      <w:proofErr w:type="spellEnd"/>
      <w:r>
        <w:t xml:space="preserve"> </w:t>
      </w:r>
      <w:r w:rsidR="006D5864">
        <w:t xml:space="preserve">(or </w:t>
      </w:r>
      <w:proofErr w:type="spellStart"/>
      <w:r w:rsidR="003F380F" w:rsidRPr="002D20B9">
        <w:rPr>
          <w:rStyle w:val="CodeInline"/>
        </w:rPr>
        <w:t>public_html</w:t>
      </w:r>
      <w:proofErr w:type="spellEnd"/>
      <w:r w:rsidR="006D5864">
        <w:t xml:space="preserve">) </w:t>
      </w:r>
      <w:r>
        <w:t>folder by right-clicking and creating a new folder.</w:t>
      </w:r>
    </w:p>
    <w:p w14:paraId="666A9937" w14:textId="7F91C0E9" w:rsidR="00997741" w:rsidRDefault="003D6E87" w:rsidP="002D20B9">
      <w:pPr>
        <w:pStyle w:val="NumList"/>
      </w:pPr>
      <w:r>
        <w:t xml:space="preserve">Create a new JavaScript File within the </w:t>
      </w:r>
      <w:r w:rsidRPr="00D0565A">
        <w:rPr>
          <w:rStyle w:val="CodeInline"/>
        </w:rPr>
        <w:t xml:space="preserve">Library </w:t>
      </w:r>
      <w:r>
        <w:t xml:space="preserve">folder by right-clicking the </w:t>
      </w:r>
      <w:r w:rsidR="003F380F" w:rsidRPr="002D20B9">
        <w:rPr>
          <w:rStyle w:val="CodeInline"/>
        </w:rPr>
        <w:t>Lib</w:t>
      </w:r>
      <w:r w:rsidRPr="00D0565A">
        <w:rPr>
          <w:rStyle w:val="CodeInline"/>
        </w:rPr>
        <w:t xml:space="preserve"> </w:t>
      </w:r>
      <w:r>
        <w:t xml:space="preserve">folder. Name the file </w:t>
      </w:r>
      <w:r w:rsidR="003F380F" w:rsidRPr="002D20B9">
        <w:rPr>
          <w:rStyle w:val="CodeInline"/>
        </w:rPr>
        <w:t>Vec2.js</w:t>
      </w:r>
      <w:r w:rsidRPr="00D0565A">
        <w:rPr>
          <w:rStyle w:val="CodeInline"/>
        </w:rPr>
        <w:t>.</w:t>
      </w:r>
    </w:p>
    <w:p w14:paraId="2284CCBE" w14:textId="77777777" w:rsidR="00997741" w:rsidRDefault="003D6E87" w:rsidP="002D20B9">
      <w:pPr>
        <w:pStyle w:val="NumList"/>
      </w:pPr>
      <w:r>
        <w:t xml:space="preserve">Open the new </w:t>
      </w:r>
      <w:r w:rsidRPr="00D0565A">
        <w:rPr>
          <w:rStyle w:val="CodeInline"/>
        </w:rPr>
        <w:t>Vec2.js</w:t>
      </w:r>
      <w:r>
        <w:t xml:space="preserve"> file for editing.</w:t>
      </w:r>
    </w:p>
    <w:p w14:paraId="5BAF4EDE" w14:textId="15A2AE12" w:rsidR="00997741" w:rsidRDefault="003D6E87" w:rsidP="002D20B9">
      <w:pPr>
        <w:pStyle w:val="NumList"/>
      </w:pPr>
      <w:r>
        <w:t xml:space="preserve">Add the </w:t>
      </w:r>
      <w:r w:rsidR="003F380F" w:rsidRPr="002D20B9">
        <w:rPr>
          <w:rStyle w:val="CodeInline"/>
        </w:rPr>
        <w:t>Vec2</w:t>
      </w:r>
      <w:r>
        <w:t xml:space="preserve"> constructor</w:t>
      </w:r>
      <w:r w:rsidR="00D0565A">
        <w:t>.</w:t>
      </w:r>
    </w:p>
    <w:p w14:paraId="415CFBB3" w14:textId="188B8FCF" w:rsidR="009E3B1E" w:rsidRDefault="003D6E87" w:rsidP="002D20B9">
      <w:pPr>
        <w:pStyle w:val="Code"/>
        <w:ind w:left="576"/>
      </w:pPr>
      <w:r>
        <w:t>var Vec2 = function (x, y) {</w:t>
      </w:r>
    </w:p>
    <w:p w14:paraId="2730C829" w14:textId="3D18AD19" w:rsidR="009E3B1E" w:rsidRDefault="007E39AC" w:rsidP="002D20B9">
      <w:pPr>
        <w:pStyle w:val="Code"/>
        <w:ind w:left="576"/>
      </w:pPr>
      <w:r>
        <w:t xml:space="preserve">    t</w:t>
      </w:r>
      <w:r w:rsidR="003D6E87">
        <w:t>his.x = x;</w:t>
      </w:r>
    </w:p>
    <w:p w14:paraId="157BA756" w14:textId="76B57B0F" w:rsidR="009E3B1E" w:rsidRDefault="007E39AC" w:rsidP="002D20B9">
      <w:pPr>
        <w:pStyle w:val="Code"/>
        <w:ind w:left="576"/>
      </w:pPr>
      <w:r>
        <w:t xml:space="preserve">    </w:t>
      </w:r>
      <w:r w:rsidR="003D6E87">
        <w:t>this.y = y;</w:t>
      </w:r>
    </w:p>
    <w:p w14:paraId="6F717D2D" w14:textId="6280928E" w:rsidR="00997741" w:rsidRDefault="003D6E87" w:rsidP="002D20B9">
      <w:pPr>
        <w:pStyle w:val="Code"/>
        <w:ind w:left="576"/>
      </w:pPr>
      <w:r>
        <w:t>};</w:t>
      </w:r>
    </w:p>
    <w:p w14:paraId="6FDC2214" w14:textId="77777777" w:rsidR="00997741" w:rsidRDefault="003D6E87" w:rsidP="002D20B9">
      <w:pPr>
        <w:pStyle w:val="NumList"/>
      </w:pPr>
      <w:r>
        <w:t>Add all the operation functions to support basic vector operations</w:t>
      </w:r>
    </w:p>
    <w:p w14:paraId="43CF4AEF" w14:textId="2B3EECA1" w:rsidR="009E3B1E" w:rsidRDefault="003D6E87" w:rsidP="002D20B9">
      <w:pPr>
        <w:pStyle w:val="Code"/>
        <w:ind w:left="576"/>
      </w:pPr>
      <w:r>
        <w:t>Vec2.prototype.length = function () {</w:t>
      </w:r>
    </w:p>
    <w:p w14:paraId="027A919D" w14:textId="2808B1D5" w:rsidR="009E3B1E" w:rsidRDefault="00460A3A" w:rsidP="002D20B9">
      <w:pPr>
        <w:pStyle w:val="Code"/>
        <w:ind w:left="576"/>
      </w:pPr>
      <w:r>
        <w:t xml:space="preserve">    </w:t>
      </w:r>
      <w:r w:rsidR="003D6E87">
        <w:t>return Math.sqrt(this.x * this.x + this.y * this.y);</w:t>
      </w:r>
    </w:p>
    <w:p w14:paraId="6B14477C" w14:textId="4EBF4E27" w:rsidR="00997741" w:rsidRDefault="003D6E87" w:rsidP="002D20B9">
      <w:pPr>
        <w:pStyle w:val="Code"/>
        <w:ind w:left="576"/>
      </w:pPr>
      <w:r>
        <w:t>};</w:t>
      </w:r>
    </w:p>
    <w:p w14:paraId="04074162" w14:textId="77777777" w:rsidR="00997741" w:rsidRDefault="00997741" w:rsidP="002D20B9">
      <w:pPr>
        <w:pStyle w:val="Code"/>
        <w:ind w:left="576"/>
      </w:pPr>
    </w:p>
    <w:p w14:paraId="3330DEE5" w14:textId="709B0DF2" w:rsidR="009E3B1E" w:rsidRDefault="003D6E87" w:rsidP="002D20B9">
      <w:pPr>
        <w:pStyle w:val="Code"/>
        <w:ind w:left="576"/>
      </w:pPr>
      <w:r>
        <w:t xml:space="preserve">Vec2.prototype.add = function (vec) </w:t>
      </w:r>
      <w:r w:rsidR="00460A3A">
        <w:t>{</w:t>
      </w:r>
    </w:p>
    <w:p w14:paraId="74E3CD22" w14:textId="0772E764" w:rsidR="009E3B1E" w:rsidRDefault="00460A3A" w:rsidP="002D20B9">
      <w:pPr>
        <w:pStyle w:val="Code"/>
        <w:ind w:left="576"/>
      </w:pPr>
      <w:r>
        <w:t xml:space="preserve">    </w:t>
      </w:r>
      <w:r w:rsidR="003D6E87">
        <w:t>return new Vec2(vec.x + this.x, vec.y + this.y);</w:t>
      </w:r>
    </w:p>
    <w:p w14:paraId="2563FE48" w14:textId="28474148" w:rsidR="00997741" w:rsidRDefault="003D6E87" w:rsidP="002D20B9">
      <w:pPr>
        <w:pStyle w:val="Code"/>
        <w:ind w:left="576"/>
      </w:pPr>
      <w:r>
        <w:t>};</w:t>
      </w:r>
    </w:p>
    <w:p w14:paraId="081ED40C" w14:textId="77777777" w:rsidR="00997741" w:rsidRDefault="00997741" w:rsidP="002D20B9">
      <w:pPr>
        <w:pStyle w:val="Code"/>
        <w:ind w:left="576"/>
      </w:pPr>
    </w:p>
    <w:p w14:paraId="62418F4E" w14:textId="5E239F26" w:rsidR="009E3B1E" w:rsidRDefault="003D6E87" w:rsidP="002D20B9">
      <w:pPr>
        <w:pStyle w:val="Code"/>
        <w:ind w:left="576"/>
      </w:pPr>
      <w:r>
        <w:t>Vec2.prototype.subtract = function (vec) {</w:t>
      </w:r>
    </w:p>
    <w:p w14:paraId="08238A37" w14:textId="179D5B02" w:rsidR="009E3B1E" w:rsidRDefault="00460A3A" w:rsidP="002D20B9">
      <w:pPr>
        <w:pStyle w:val="Code"/>
        <w:ind w:left="576"/>
      </w:pPr>
      <w:r>
        <w:lastRenderedPageBreak/>
        <w:t xml:space="preserve">    </w:t>
      </w:r>
      <w:r w:rsidR="003D6E87">
        <w:t>return new Vec2(this.x - vec.x, this.y - vec.y);</w:t>
      </w:r>
    </w:p>
    <w:p w14:paraId="21B97334" w14:textId="50A02379" w:rsidR="00997741" w:rsidRDefault="003D6E87" w:rsidP="002D20B9">
      <w:pPr>
        <w:pStyle w:val="Code"/>
        <w:ind w:left="576"/>
      </w:pPr>
      <w:r>
        <w:t>};</w:t>
      </w:r>
    </w:p>
    <w:p w14:paraId="567A2284" w14:textId="0AB92C47" w:rsidR="009E3B1E" w:rsidRDefault="009E3B1E" w:rsidP="002D20B9">
      <w:pPr>
        <w:pStyle w:val="Code"/>
        <w:ind w:left="576"/>
      </w:pPr>
    </w:p>
    <w:p w14:paraId="268B072F" w14:textId="7CE45D61" w:rsidR="009E3B1E" w:rsidRDefault="003D6E87" w:rsidP="002D20B9">
      <w:pPr>
        <w:pStyle w:val="Code"/>
        <w:ind w:left="576"/>
      </w:pPr>
      <w:r>
        <w:t>Vec2.prototype.scale = function (n) {</w:t>
      </w:r>
    </w:p>
    <w:p w14:paraId="3E9F58C3" w14:textId="5FDF5E47" w:rsidR="009E3B1E" w:rsidRDefault="00460A3A" w:rsidP="002D20B9">
      <w:pPr>
        <w:pStyle w:val="Code"/>
        <w:ind w:left="576"/>
      </w:pPr>
      <w:r>
        <w:t xml:space="preserve">    r</w:t>
      </w:r>
      <w:r w:rsidR="003D6E87">
        <w:t>eturn new Vec2(this.x * n, this.y * n);</w:t>
      </w:r>
    </w:p>
    <w:p w14:paraId="6285571F" w14:textId="3485DF2B" w:rsidR="00997741" w:rsidRDefault="003D6E87" w:rsidP="002D20B9">
      <w:pPr>
        <w:pStyle w:val="Code"/>
        <w:ind w:left="576"/>
      </w:pPr>
      <w:r>
        <w:t>};</w:t>
      </w:r>
    </w:p>
    <w:p w14:paraId="021CFDA5" w14:textId="1730B65E" w:rsidR="009E3B1E" w:rsidRDefault="009E3B1E" w:rsidP="002D20B9">
      <w:pPr>
        <w:pStyle w:val="Code"/>
        <w:ind w:left="576"/>
      </w:pPr>
    </w:p>
    <w:p w14:paraId="2D3B5D63" w14:textId="42D0EF31" w:rsidR="009E3B1E" w:rsidRDefault="003D6E87" w:rsidP="002D20B9">
      <w:pPr>
        <w:pStyle w:val="Code"/>
        <w:ind w:left="576"/>
      </w:pPr>
      <w:r>
        <w:t>Vec2.prototype.dot = function (vec) {</w:t>
      </w:r>
    </w:p>
    <w:p w14:paraId="597A6C84" w14:textId="647509BC" w:rsidR="009E3B1E" w:rsidRDefault="00460A3A" w:rsidP="002D20B9">
      <w:pPr>
        <w:pStyle w:val="Code"/>
        <w:ind w:left="576"/>
      </w:pPr>
      <w:r>
        <w:t xml:space="preserve">    </w:t>
      </w:r>
      <w:r w:rsidR="003D6E87">
        <w:t>return (this.x * vec.x + this.y * vec.y);</w:t>
      </w:r>
    </w:p>
    <w:p w14:paraId="306C3A2C" w14:textId="4124807F" w:rsidR="00997741" w:rsidRDefault="003D6E87" w:rsidP="002D20B9">
      <w:pPr>
        <w:pStyle w:val="Code"/>
        <w:ind w:left="576"/>
      </w:pPr>
      <w:r>
        <w:t>};</w:t>
      </w:r>
    </w:p>
    <w:p w14:paraId="48A1F4B8" w14:textId="79035074" w:rsidR="009E3B1E" w:rsidRDefault="009E3B1E" w:rsidP="002D20B9">
      <w:pPr>
        <w:pStyle w:val="Code"/>
        <w:ind w:left="576"/>
      </w:pPr>
    </w:p>
    <w:p w14:paraId="08361ED9" w14:textId="0F326635" w:rsidR="009E3B1E" w:rsidRDefault="003D6E87" w:rsidP="002D20B9">
      <w:pPr>
        <w:pStyle w:val="Code"/>
        <w:ind w:left="576"/>
      </w:pPr>
      <w:r>
        <w:t>Vec2.prototype.cross = function (vec) {</w:t>
      </w:r>
    </w:p>
    <w:p w14:paraId="1F4A22CE" w14:textId="1B87C0AB" w:rsidR="009E3B1E" w:rsidRDefault="00460A3A" w:rsidP="002D20B9">
      <w:pPr>
        <w:pStyle w:val="Code"/>
        <w:ind w:left="576"/>
      </w:pPr>
      <w:r>
        <w:t xml:space="preserve">    </w:t>
      </w:r>
      <w:r w:rsidR="003D6E87">
        <w:t>return (this.x * vec.y - this.y * vec.x);</w:t>
      </w:r>
    </w:p>
    <w:p w14:paraId="430071C4" w14:textId="4AD3D44B" w:rsidR="00997741" w:rsidRDefault="003D6E87" w:rsidP="002D20B9">
      <w:pPr>
        <w:pStyle w:val="Code"/>
        <w:ind w:left="576"/>
      </w:pPr>
      <w:r>
        <w:t>};</w:t>
      </w:r>
    </w:p>
    <w:p w14:paraId="0319467F" w14:textId="7811A8E6" w:rsidR="00997741" w:rsidRDefault="00997741" w:rsidP="002D20B9">
      <w:pPr>
        <w:pStyle w:val="Code"/>
        <w:ind w:left="576"/>
      </w:pPr>
    </w:p>
    <w:p w14:paraId="7A26069C" w14:textId="41F7298D" w:rsidR="009E3B1E" w:rsidRDefault="003D6E87" w:rsidP="002D20B9">
      <w:pPr>
        <w:pStyle w:val="Code"/>
        <w:ind w:left="576"/>
      </w:pPr>
      <w:r>
        <w:t>Vec2.prototype.rotate = function (center, angle) {</w:t>
      </w:r>
    </w:p>
    <w:p w14:paraId="1FD87D58" w14:textId="4201E05D" w:rsidR="009E3B1E" w:rsidRDefault="00460A3A" w:rsidP="002D20B9">
      <w:pPr>
        <w:pStyle w:val="Code"/>
        <w:ind w:left="576"/>
      </w:pPr>
      <w:r>
        <w:t xml:space="preserve">    </w:t>
      </w:r>
      <w:r w:rsidR="003D6E87">
        <w:t>//rotate in counterclockwise</w:t>
      </w:r>
    </w:p>
    <w:p w14:paraId="4F4D5762" w14:textId="5D0916F7" w:rsidR="009E3B1E" w:rsidRDefault="00460A3A" w:rsidP="002D20B9">
      <w:pPr>
        <w:pStyle w:val="Code"/>
        <w:ind w:left="576"/>
      </w:pPr>
      <w:r>
        <w:t xml:space="preserve">    </w:t>
      </w:r>
      <w:r w:rsidR="003D6E87">
        <w:t>var r = [];</w:t>
      </w:r>
    </w:p>
    <w:p w14:paraId="651E3034" w14:textId="40C2F100" w:rsidR="009E3B1E" w:rsidRDefault="00460A3A" w:rsidP="002D20B9">
      <w:pPr>
        <w:pStyle w:val="Code"/>
        <w:ind w:left="576"/>
      </w:pPr>
      <w:r>
        <w:t xml:space="preserve">    </w:t>
      </w:r>
      <w:r w:rsidR="003D6E87">
        <w:t>var x = this.x - center.x;</w:t>
      </w:r>
    </w:p>
    <w:p w14:paraId="522C206B" w14:textId="11A45CBA" w:rsidR="009E3B1E" w:rsidRDefault="00460A3A" w:rsidP="002D20B9">
      <w:pPr>
        <w:pStyle w:val="Code"/>
        <w:ind w:left="576"/>
      </w:pPr>
      <w:r>
        <w:t xml:space="preserve">    </w:t>
      </w:r>
      <w:r w:rsidR="003D6E87">
        <w:t>var y = this.y - center.y;</w:t>
      </w:r>
    </w:p>
    <w:p w14:paraId="01E4876F" w14:textId="6986093C" w:rsidR="009E3B1E" w:rsidRDefault="00460A3A" w:rsidP="002D20B9">
      <w:pPr>
        <w:pStyle w:val="Code"/>
        <w:ind w:left="576"/>
      </w:pPr>
      <w:r>
        <w:t xml:space="preserve">    </w:t>
      </w:r>
      <w:r w:rsidR="003D6E87">
        <w:t>r[0] = x * Math.cos(angle) - y * Math.sin(angle);</w:t>
      </w:r>
    </w:p>
    <w:p w14:paraId="372C69A4" w14:textId="561D2F71" w:rsidR="009E3B1E" w:rsidRDefault="00460A3A" w:rsidP="002D20B9">
      <w:pPr>
        <w:pStyle w:val="Code"/>
        <w:ind w:left="576"/>
      </w:pPr>
      <w:r>
        <w:t xml:space="preserve">    </w:t>
      </w:r>
      <w:r w:rsidR="003D6E87">
        <w:t>r[1] = x * Math.sin(angle) + y * Math.cos(angle);</w:t>
      </w:r>
    </w:p>
    <w:p w14:paraId="3DDD9AE3" w14:textId="38B1EA6D" w:rsidR="009E3B1E" w:rsidRDefault="00460A3A" w:rsidP="002D20B9">
      <w:pPr>
        <w:pStyle w:val="Code"/>
        <w:ind w:left="576"/>
      </w:pPr>
      <w:r>
        <w:t xml:space="preserve">    </w:t>
      </w:r>
      <w:r w:rsidR="003D6E87">
        <w:t>r[0] += center.x;</w:t>
      </w:r>
    </w:p>
    <w:p w14:paraId="798BCCEE" w14:textId="1C7B326A" w:rsidR="009E3B1E" w:rsidRDefault="00460A3A" w:rsidP="002D20B9">
      <w:pPr>
        <w:pStyle w:val="Code"/>
        <w:ind w:left="576"/>
      </w:pPr>
      <w:r>
        <w:t xml:space="preserve">    </w:t>
      </w:r>
      <w:r w:rsidR="003D6E87">
        <w:t>r[1] += center.y;</w:t>
      </w:r>
    </w:p>
    <w:p w14:paraId="0341B7D5" w14:textId="3D49C5AE" w:rsidR="009E3B1E" w:rsidRDefault="00460A3A" w:rsidP="002D20B9">
      <w:pPr>
        <w:pStyle w:val="Code"/>
        <w:ind w:left="576"/>
      </w:pPr>
      <w:r>
        <w:t xml:space="preserve">    </w:t>
      </w:r>
      <w:r w:rsidR="003D6E87">
        <w:t>return new Vec2(r[0], r[1]);</w:t>
      </w:r>
    </w:p>
    <w:p w14:paraId="7BB224E3" w14:textId="581B0631" w:rsidR="00997741" w:rsidRDefault="003D6E87" w:rsidP="002D20B9">
      <w:pPr>
        <w:pStyle w:val="Code"/>
        <w:ind w:left="576"/>
      </w:pPr>
      <w:r>
        <w:t>};</w:t>
      </w:r>
    </w:p>
    <w:p w14:paraId="7C3E25DB" w14:textId="55FC604A" w:rsidR="00997741" w:rsidRDefault="00997741" w:rsidP="002D20B9">
      <w:pPr>
        <w:pStyle w:val="Code"/>
        <w:ind w:left="576"/>
      </w:pPr>
    </w:p>
    <w:p w14:paraId="0B36131D" w14:textId="52316E64" w:rsidR="009E3B1E" w:rsidRDefault="003D6E87" w:rsidP="002D20B9">
      <w:pPr>
        <w:pStyle w:val="Code"/>
        <w:ind w:left="576"/>
      </w:pPr>
      <w:r>
        <w:t>Vec2.prototype.normalize = function () {</w:t>
      </w:r>
    </w:p>
    <w:p w14:paraId="348803E0" w14:textId="4D64C56C" w:rsidR="009E3B1E" w:rsidRDefault="00460A3A" w:rsidP="002D20B9">
      <w:pPr>
        <w:pStyle w:val="Code"/>
        <w:ind w:left="576"/>
      </w:pPr>
      <w:r>
        <w:t xml:space="preserve">    </w:t>
      </w:r>
      <w:r w:rsidR="003D6E87">
        <w:t>var len = this.length();</w:t>
      </w:r>
    </w:p>
    <w:p w14:paraId="610965A8" w14:textId="2DF6AAEF" w:rsidR="009E3B1E" w:rsidRDefault="00460A3A" w:rsidP="002D20B9">
      <w:pPr>
        <w:pStyle w:val="Code"/>
        <w:ind w:left="576"/>
      </w:pPr>
      <w:r>
        <w:t xml:space="preserve">    </w:t>
      </w:r>
      <w:r w:rsidR="003D6E87">
        <w:t>if (len &gt; 0) {</w:t>
      </w:r>
    </w:p>
    <w:p w14:paraId="408DBEF4" w14:textId="6B085F79" w:rsidR="009E3B1E" w:rsidRDefault="00460A3A" w:rsidP="002D20B9">
      <w:pPr>
        <w:pStyle w:val="Code"/>
        <w:ind w:left="576"/>
      </w:pPr>
      <w:r>
        <w:t xml:space="preserve">        </w:t>
      </w:r>
      <w:r w:rsidR="003D6E87">
        <w:t>len = 1 / len;</w:t>
      </w:r>
    </w:p>
    <w:p w14:paraId="18E35B81" w14:textId="3B439E31" w:rsidR="009E3B1E" w:rsidRDefault="00460A3A" w:rsidP="002D20B9">
      <w:pPr>
        <w:pStyle w:val="Code"/>
        <w:ind w:left="576"/>
      </w:pPr>
      <w:r>
        <w:t xml:space="preserve">    </w:t>
      </w:r>
      <w:r w:rsidR="003D6E87">
        <w:t>}</w:t>
      </w:r>
    </w:p>
    <w:p w14:paraId="653A1491" w14:textId="2C189398" w:rsidR="009E3B1E" w:rsidRDefault="00460A3A" w:rsidP="002D20B9">
      <w:pPr>
        <w:pStyle w:val="Code"/>
        <w:ind w:left="576"/>
      </w:pPr>
      <w:r>
        <w:t xml:space="preserve">    </w:t>
      </w:r>
      <w:r w:rsidR="003D6E87">
        <w:t>return new Vec2(this.x * len, this.y * len);</w:t>
      </w:r>
    </w:p>
    <w:p w14:paraId="773F2A08" w14:textId="37E71B09" w:rsidR="00997741" w:rsidRDefault="003D6E87" w:rsidP="002D20B9">
      <w:pPr>
        <w:pStyle w:val="Code"/>
        <w:ind w:left="576"/>
      </w:pPr>
      <w:r>
        <w:t>};</w:t>
      </w:r>
    </w:p>
    <w:p w14:paraId="0033DB11" w14:textId="45E3073C" w:rsidR="009E3B1E" w:rsidRDefault="009E3B1E" w:rsidP="002D20B9">
      <w:pPr>
        <w:pStyle w:val="Code"/>
        <w:ind w:left="576"/>
      </w:pPr>
    </w:p>
    <w:p w14:paraId="6067CD3A" w14:textId="31995A8B" w:rsidR="009E3B1E" w:rsidRDefault="003D6E87" w:rsidP="002D20B9">
      <w:pPr>
        <w:pStyle w:val="Code"/>
        <w:ind w:left="576"/>
      </w:pPr>
      <w:r>
        <w:t>Vec2.prototype.distance = function (vec) {</w:t>
      </w:r>
    </w:p>
    <w:p w14:paraId="093910CD" w14:textId="633366DA" w:rsidR="009E3B1E" w:rsidRDefault="00460A3A" w:rsidP="002D20B9">
      <w:pPr>
        <w:pStyle w:val="Code"/>
        <w:ind w:left="576"/>
      </w:pPr>
      <w:r>
        <w:t xml:space="preserve">    </w:t>
      </w:r>
      <w:r w:rsidR="003D6E87">
        <w:t>var x = this.x - vec.x;</w:t>
      </w:r>
    </w:p>
    <w:p w14:paraId="6D464B75" w14:textId="45FDA9AA" w:rsidR="009E3B1E" w:rsidRDefault="00460A3A" w:rsidP="002D20B9">
      <w:pPr>
        <w:pStyle w:val="Code"/>
        <w:ind w:left="576"/>
      </w:pPr>
      <w:r>
        <w:t xml:space="preserve">    </w:t>
      </w:r>
      <w:r w:rsidR="003D6E87">
        <w:t>var y = this.y - vec.y;</w:t>
      </w:r>
    </w:p>
    <w:p w14:paraId="3CC9B02E" w14:textId="2F62AAE3" w:rsidR="009E3B1E" w:rsidRDefault="00460A3A" w:rsidP="002D20B9">
      <w:pPr>
        <w:pStyle w:val="Code"/>
        <w:ind w:left="576"/>
      </w:pPr>
      <w:r>
        <w:t xml:space="preserve">    </w:t>
      </w:r>
      <w:r w:rsidR="003D6E87">
        <w:t>return Math.sqrt(x * x + y * y);</w:t>
      </w:r>
    </w:p>
    <w:p w14:paraId="4D3C6F44" w14:textId="3106937A" w:rsidR="00997741" w:rsidRDefault="003D6E87" w:rsidP="002D20B9">
      <w:pPr>
        <w:pStyle w:val="Code"/>
        <w:ind w:left="576"/>
      </w:pPr>
      <w:r>
        <w:t>};</w:t>
      </w:r>
    </w:p>
    <w:p w14:paraId="22854F02" w14:textId="77777777" w:rsidR="00997741" w:rsidRDefault="003D6E87" w:rsidP="002D20B9">
      <w:r>
        <w:t xml:space="preserve">With these functions defined, it is now possible to operate on vectors to calculate and manipulate the position, size, and orientation of objects drawn on the canvas. It is expected that you understand these elementary operators. Do not forget to include the new library in the project by adding the new file into the </w:t>
      </w:r>
      <w:r w:rsidRPr="00D0565A">
        <w:rPr>
          <w:rStyle w:val="CodeInline"/>
        </w:rPr>
        <w:t>index.html</w:t>
      </w:r>
      <w:r>
        <w:t xml:space="preserve"> using </w:t>
      </w:r>
      <w:r w:rsidR="003F380F" w:rsidRPr="002D20B9">
        <w:rPr>
          <w:rStyle w:val="CodeInline"/>
        </w:rPr>
        <w:t>&lt;</w:t>
      </w:r>
      <w:r w:rsidRPr="00D0565A">
        <w:rPr>
          <w:rStyle w:val="CodeInline"/>
        </w:rPr>
        <w:t>script</w:t>
      </w:r>
      <w:r w:rsidR="003F380F" w:rsidRPr="002D20B9">
        <w:rPr>
          <w:rStyle w:val="CodeInline"/>
        </w:rPr>
        <w:t>&gt;</w:t>
      </w:r>
      <w:r>
        <w:t xml:space="preserve"> tag like so:</w:t>
      </w:r>
    </w:p>
    <w:p w14:paraId="6F34C841" w14:textId="77777777" w:rsidR="00997741" w:rsidRDefault="003F380F" w:rsidP="002D20B9">
      <w:pPr>
        <w:pStyle w:val="Code"/>
        <w:ind w:firstLine="720"/>
      </w:pPr>
      <w:r w:rsidRPr="002D20B9">
        <w:t>&lt;script type="text/javascript" src="Lib/Vec2.js"&gt;&lt;/script&gt;</w:t>
      </w:r>
    </w:p>
    <w:p w14:paraId="56F35F39" w14:textId="77777777" w:rsidR="001261B6" w:rsidRDefault="001261B6"/>
    <w:p w14:paraId="5198E00D" w14:textId="77777777" w:rsidR="001261B6" w:rsidRDefault="003D6E87">
      <w:pPr>
        <w:pStyle w:val="Heading1"/>
        <w:spacing w:before="120"/>
        <w:jc w:val="both"/>
      </w:pPr>
      <w:bookmarkStart w:id="3" w:name="_7ppyo58qc0yx" w:colFirst="0" w:colLast="0"/>
      <w:bookmarkEnd w:id="3"/>
      <w:r>
        <w:t>Physics Engine and Rigid Shapes</w:t>
      </w:r>
    </w:p>
    <w:p w14:paraId="70D84476" w14:textId="77777777" w:rsidR="00997741" w:rsidRDefault="003D6E87">
      <w:r>
        <w:t xml:space="preserve">This book focuses on primitive objects that do not change shape during their physical interactions, or objects that are rigid. For example, a falling Lego block bouncing off of your </w:t>
      </w:r>
      <w:r>
        <w:lastRenderedPageBreak/>
        <w:t>desk and landing on a hardwood floor would be considered an interaction between rigid objects. This type of simulation is known as a rigid body physics simulation, or more simply a rigid body simulation.</w:t>
      </w:r>
    </w:p>
    <w:p w14:paraId="33C758BB" w14:textId="64546F88" w:rsidR="00997741" w:rsidRDefault="003D6E87">
      <w:r>
        <w:t xml:space="preserve">The computation involved in simulating the interactions between arbitrary rigid shapes can be algorithmically complicated and computationally costly. For these reasons, rigid body simulations are often based on a limited set of simple geometric shapes. </w:t>
      </w:r>
      <w:proofErr w:type="gramStart"/>
      <w:r>
        <w:t>For example, rigid circles and rectangles.</w:t>
      </w:r>
      <w:proofErr w:type="gramEnd"/>
      <w:r>
        <w:t xml:space="preserve"> In typical game engines, these simple rigid shapes can be </w:t>
      </w:r>
      <w:r>
        <w:rPr>
          <w:i/>
        </w:rPr>
        <w:t xml:space="preserve">attached </w:t>
      </w:r>
      <w:r>
        <w:t>to geometrically complex game objects for approximating their physics simulations. For example, attaching rigid circles on spaceships and using the rigid body physics simulation of the rigid circles to approximate the physical interactions between the spaceships.</w:t>
      </w:r>
    </w:p>
    <w:p w14:paraId="01A3CD23" w14:textId="77777777" w:rsidR="00997741" w:rsidRDefault="003D6E87">
      <w:r>
        <w:t xml:space="preserve">The physics engine you will build is based on simulating the interactions between rigid circles and rectangles. This simulation consists of four fundamental steps: </w:t>
      </w:r>
    </w:p>
    <w:p w14:paraId="04016AF8" w14:textId="1647A7CC" w:rsidR="00997741" w:rsidRDefault="003F380F" w:rsidP="002D20B9">
      <w:pPr>
        <w:pStyle w:val="NumList"/>
        <w:numPr>
          <w:ilvl w:val="0"/>
          <w:numId w:val="97"/>
        </w:numPr>
      </w:pPr>
      <w:r w:rsidRPr="002D20B9">
        <w:t>Implementing</w:t>
      </w:r>
      <w:r w:rsidR="008C415D">
        <w:t xml:space="preserve"> </w:t>
      </w:r>
      <w:r w:rsidR="003D6E87">
        <w:t>motions</w:t>
      </w:r>
    </w:p>
    <w:p w14:paraId="457168DD" w14:textId="55FD0C75" w:rsidR="00997741" w:rsidRDefault="008C415D">
      <w:pPr>
        <w:pStyle w:val="NumList"/>
      </w:pPr>
      <w:r>
        <w:t xml:space="preserve">Detecting </w:t>
      </w:r>
      <w:r w:rsidR="003D6E87">
        <w:t>collisions</w:t>
      </w:r>
    </w:p>
    <w:p w14:paraId="2AD0B12C" w14:textId="67D3CC0D" w:rsidR="00997741" w:rsidRDefault="008C415D">
      <w:pPr>
        <w:pStyle w:val="NumList"/>
      </w:pPr>
      <w:r>
        <w:t xml:space="preserve">Resolving </w:t>
      </w:r>
      <w:r w:rsidR="003D6E87">
        <w:t>the collisions</w:t>
      </w:r>
    </w:p>
    <w:p w14:paraId="2329B922" w14:textId="43480FF9" w:rsidR="00997741" w:rsidRDefault="008C415D">
      <w:pPr>
        <w:pStyle w:val="NumList"/>
      </w:pPr>
      <w:r>
        <w:t xml:space="preserve">Deriving </w:t>
      </w:r>
      <w:r w:rsidR="003D6E87">
        <w:t>responses to the collisions</w:t>
      </w:r>
    </w:p>
    <w:p w14:paraId="12B00028" w14:textId="77777777" w:rsidR="00997741" w:rsidRDefault="003D6E87" w:rsidP="002D20B9">
      <w:r>
        <w:t>The rest of this chapter leads you to build the infrastructure to represent simple rigid circles and rectangles. Next chapter presents the intricate details of collision detection, while the last chapter discusses motion approximation, collision resolution, and collision responses.</w:t>
      </w:r>
    </w:p>
    <w:p w14:paraId="2078A51C" w14:textId="77428EEB" w:rsidR="009E3B1E" w:rsidRDefault="009E3B1E" w:rsidP="009F43C9">
      <w:pPr>
        <w:pStyle w:val="Figure"/>
      </w:pPr>
    </w:p>
    <w:p w14:paraId="4F62F930" w14:textId="4F71C003" w:rsidR="009E3B1E" w:rsidRDefault="009E3B1E" w:rsidP="009F43C9">
      <w:pPr>
        <w:pStyle w:val="Figure"/>
        <w:rPr>
          <w:rStyle w:val="CodeInline"/>
          <w:rFonts w:eastAsia="Roboto Mono"/>
        </w:rPr>
      </w:pPr>
    </w:p>
    <w:p w14:paraId="0502B7DB" w14:textId="77777777" w:rsidR="001261B6" w:rsidRDefault="001261B6" w:rsidP="009F43C9">
      <w:pPr>
        <w:pStyle w:val="Figure"/>
      </w:pPr>
    </w:p>
    <w:p w14:paraId="5453FE4F" w14:textId="77777777" w:rsidR="001261B6" w:rsidRDefault="003D6E87">
      <w:pPr>
        <w:pStyle w:val="Heading2"/>
        <w:spacing w:before="120"/>
        <w:jc w:val="both"/>
      </w:pPr>
      <w:bookmarkStart w:id="4" w:name="_4g6qspyi8vvl" w:colFirst="0" w:colLast="0"/>
      <w:bookmarkEnd w:id="4"/>
      <w:r>
        <w:t>The Rigid Shape Project</w:t>
      </w:r>
    </w:p>
    <w:p w14:paraId="35500DEB" w14:textId="77777777" w:rsidR="00997741" w:rsidRDefault="003D6E87">
      <w:r>
        <w:t xml:space="preserve">This project demonstrates how to implement the basic infrastructure to encapsulate the characteristics of a rigid body. You can see an example of this project running in Figure 2-1. </w:t>
      </w:r>
    </w:p>
    <w:p w14:paraId="5B32B574" w14:textId="77777777" w:rsidR="00997741" w:rsidRDefault="009F43C9" w:rsidP="002D20B9">
      <w:pPr>
        <w:pStyle w:val="Figure"/>
      </w:pPr>
      <w:r>
        <w:rPr>
          <w:noProof/>
          <w:lang w:val="en-GB" w:eastAsia="en-GB"/>
        </w:rPr>
        <w:lastRenderedPageBreak/>
        <w:drawing>
          <wp:inline distT="114300" distB="114300" distL="114300" distR="114300" wp14:anchorId="3B66B738" wp14:editId="6E8FB3B6">
            <wp:extent cx="5257800" cy="2019300"/>
            <wp:effectExtent l="0" t="0" r="0" b="0"/>
            <wp:docPr id="1" name="image03.png" descr="Figure2-1.PNG"/>
            <wp:cNvGraphicFramePr/>
            <a:graphic xmlns:a="http://schemas.openxmlformats.org/drawingml/2006/main">
              <a:graphicData uri="http://schemas.openxmlformats.org/drawingml/2006/picture">
                <pic:pic xmlns:pic="http://schemas.openxmlformats.org/drawingml/2006/picture">
                  <pic:nvPicPr>
                    <pic:cNvPr id="0" name="image03.png" descr="Figure2-1.PNG"/>
                    <pic:cNvPicPr preferRelativeResize="0"/>
                  </pic:nvPicPr>
                  <pic:blipFill>
                    <a:blip r:embed="rId12" cstate="print"/>
                    <a:srcRect/>
                    <a:stretch>
                      <a:fillRect/>
                    </a:stretch>
                  </pic:blipFill>
                  <pic:spPr>
                    <a:xfrm>
                      <a:off x="0" y="0"/>
                      <a:ext cx="5257800" cy="2019300"/>
                    </a:xfrm>
                    <a:prstGeom prst="rect">
                      <a:avLst/>
                    </a:prstGeom>
                    <a:ln/>
                  </pic:spPr>
                </pic:pic>
              </a:graphicData>
            </a:graphic>
          </wp:inline>
        </w:drawing>
      </w:r>
    </w:p>
    <w:p w14:paraId="43680F1D" w14:textId="77777777" w:rsidR="00997741" w:rsidRDefault="009F43C9" w:rsidP="002D20B9">
      <w:pPr>
        <w:pStyle w:val="FigureCaption"/>
      </w:pPr>
      <w:r>
        <w:rPr>
          <w:rFonts w:eastAsia="Helvetica Neue"/>
        </w:rPr>
        <w:t>Figure 2-1. Running the Rigid Shape Project.</w:t>
      </w:r>
    </w:p>
    <w:p w14:paraId="0A189B90" w14:textId="77777777" w:rsidR="00997741" w:rsidRDefault="003D6E87">
      <w:r>
        <w:t>The source code to this project is defined in the Rigid Shape Project folder.</w:t>
      </w:r>
    </w:p>
    <w:p w14:paraId="6D14967C" w14:textId="77777777" w:rsidR="00997741" w:rsidRDefault="003D6E87">
      <w:r>
        <w:t>Project Goals:</w:t>
      </w:r>
    </w:p>
    <w:p w14:paraId="49DE1592" w14:textId="77777777" w:rsidR="00997741" w:rsidRDefault="003D6E87" w:rsidP="002D20B9">
      <w:pPr>
        <w:pStyle w:val="Bullet"/>
      </w:pPr>
      <w:r>
        <w:t xml:space="preserve">To </w:t>
      </w:r>
      <w:r w:rsidR="003F380F" w:rsidRPr="002D20B9">
        <w:t>define</w:t>
      </w:r>
      <w:r>
        <w:t xml:space="preserve"> the base class for all rigid shape objects.</w:t>
      </w:r>
    </w:p>
    <w:p w14:paraId="67EE6C0F" w14:textId="77777777" w:rsidR="00997741" w:rsidRDefault="003D6E87" w:rsidP="002D20B9">
      <w:pPr>
        <w:pStyle w:val="Bullet"/>
      </w:pPr>
      <w:r>
        <w:t>To lay the foundation for building a rigid shape physics simulator.</w:t>
      </w:r>
    </w:p>
    <w:p w14:paraId="40B47C7A" w14:textId="77777777" w:rsidR="00997741" w:rsidRDefault="003D6E87" w:rsidP="002D20B9">
      <w:pPr>
        <w:pStyle w:val="Bullet"/>
      </w:pPr>
      <w:r>
        <w:t>To understand the relationships between rigid shape classes and the engine core functionality.</w:t>
      </w:r>
    </w:p>
    <w:p w14:paraId="671825EA" w14:textId="77777777" w:rsidR="00997741" w:rsidRDefault="003D6E87" w:rsidP="002D20B9">
      <w:pPr>
        <w:pStyle w:val="Bullet"/>
      </w:pPr>
      <w:r>
        <w:t>To define an initial scene for testing your implement.</w:t>
      </w:r>
    </w:p>
    <w:p w14:paraId="24737ACB" w14:textId="77777777" w:rsidR="001261B6" w:rsidRDefault="003D6E87">
      <w:pPr>
        <w:pStyle w:val="Heading3"/>
        <w:spacing w:before="120"/>
        <w:jc w:val="both"/>
      </w:pPr>
      <w:bookmarkStart w:id="5" w:name="_d4r3jfm6iibh" w:colFirst="0" w:colLast="0"/>
      <w:bookmarkEnd w:id="5"/>
      <w:r>
        <w:t>The List Object in Engine Core</w:t>
      </w:r>
    </w:p>
    <w:p w14:paraId="7D3A9017" w14:textId="77777777" w:rsidR="00997741" w:rsidRDefault="003D6E87" w:rsidP="002D20B9">
      <w:r>
        <w:t xml:space="preserve">You will begin by defining a list object, </w:t>
      </w:r>
      <w:proofErr w:type="spellStart"/>
      <w:r w:rsidRPr="00D0565A">
        <w:rPr>
          <w:rStyle w:val="CodeInline"/>
        </w:rPr>
        <w:t>mAllObjects</w:t>
      </w:r>
      <w:proofErr w:type="spellEnd"/>
      <w:r>
        <w:t xml:space="preserve">, to keep track of all defined rigid shapes. As you will see in the next chapter, the </w:t>
      </w:r>
      <w:proofErr w:type="spellStart"/>
      <w:r w:rsidRPr="00D0565A">
        <w:rPr>
          <w:rStyle w:val="CodeInline"/>
        </w:rPr>
        <w:t>mAllObjects</w:t>
      </w:r>
      <w:proofErr w:type="spellEnd"/>
      <w:r w:rsidRPr="00D0565A">
        <w:rPr>
          <w:rStyle w:val="CodeInline"/>
        </w:rPr>
        <w:t xml:space="preserve"> </w:t>
      </w:r>
      <w:r>
        <w:t xml:space="preserve">list allows the simulation of physical interaction among all defined rigid shapes. To conveniently support the simulation computation, the </w:t>
      </w:r>
      <w:proofErr w:type="spellStart"/>
      <w:r w:rsidRPr="00D0565A">
        <w:rPr>
          <w:rStyle w:val="CodeInline"/>
        </w:rPr>
        <w:t>mAllObjects</w:t>
      </w:r>
      <w:proofErr w:type="spellEnd"/>
      <w:r w:rsidRPr="00D0565A">
        <w:rPr>
          <w:rStyle w:val="CodeInline"/>
        </w:rPr>
        <w:t xml:space="preserve"> </w:t>
      </w:r>
      <w:r>
        <w:t xml:space="preserve">list is defined in the </w:t>
      </w:r>
      <w:proofErr w:type="spellStart"/>
      <w:r w:rsidRPr="00D0565A">
        <w:rPr>
          <w:rStyle w:val="CodeInline"/>
        </w:rPr>
        <w:t>gEngine.Core</w:t>
      </w:r>
      <w:proofErr w:type="spellEnd"/>
      <w:r w:rsidR="003F380F" w:rsidRPr="002D20B9">
        <w:t xml:space="preserve"> component.</w:t>
      </w:r>
    </w:p>
    <w:p w14:paraId="4AB6B419" w14:textId="77777777" w:rsidR="00997741" w:rsidRDefault="003D6E87" w:rsidP="002D20B9">
      <w:pPr>
        <w:pStyle w:val="NumList"/>
        <w:numPr>
          <w:ilvl w:val="0"/>
          <w:numId w:val="78"/>
        </w:numPr>
      </w:pPr>
      <w:r>
        <w:t xml:space="preserve">Edit </w:t>
      </w:r>
      <w:r w:rsidRPr="00D0565A">
        <w:rPr>
          <w:rStyle w:val="CodeInline"/>
        </w:rPr>
        <w:t>Core.js</w:t>
      </w:r>
      <w:r>
        <w:t xml:space="preserve"> and add the following line inside </w:t>
      </w:r>
      <w:proofErr w:type="spellStart"/>
      <w:r w:rsidRPr="00D0565A">
        <w:rPr>
          <w:rStyle w:val="CodeInline"/>
        </w:rPr>
        <w:t>gEngine.Core</w:t>
      </w:r>
      <w:proofErr w:type="spellEnd"/>
      <w:r w:rsidRPr="00D0565A">
        <w:rPr>
          <w:rStyle w:val="CodeInline"/>
        </w:rPr>
        <w:t xml:space="preserve">. </w:t>
      </w:r>
      <w:r>
        <w:t>This creates a list for keeping track of all defined rigid shapes.</w:t>
      </w:r>
    </w:p>
    <w:p w14:paraId="5E27F2BB" w14:textId="77777777" w:rsidR="00997741" w:rsidRDefault="003D6E87" w:rsidP="002D20B9">
      <w:pPr>
        <w:pStyle w:val="Code"/>
        <w:ind w:firstLine="576"/>
      </w:pPr>
      <w:r w:rsidRPr="00D0565A">
        <w:rPr>
          <w:rStyle w:val="CodeInline"/>
        </w:rPr>
        <w:t>var mAllObjects = [];</w:t>
      </w:r>
    </w:p>
    <w:p w14:paraId="3D97CCFF" w14:textId="77777777" w:rsidR="00997741" w:rsidRDefault="003D6E87" w:rsidP="002D20B9">
      <w:pPr>
        <w:pStyle w:val="NumList"/>
        <w:rPr>
          <w:rStyle w:val="CodeInline"/>
        </w:rPr>
      </w:pPr>
      <w:r>
        <w:t xml:space="preserve">Update the </w:t>
      </w:r>
      <w:proofErr w:type="spellStart"/>
      <w:r w:rsidRPr="00D0565A">
        <w:rPr>
          <w:rStyle w:val="CodeInline"/>
        </w:rPr>
        <w:t>mPublic</w:t>
      </w:r>
      <w:proofErr w:type="spellEnd"/>
      <w:r w:rsidRPr="00D0565A">
        <w:rPr>
          <w:rStyle w:val="CodeInline"/>
        </w:rPr>
        <w:t xml:space="preserve"> </w:t>
      </w:r>
      <w:r>
        <w:t>variable in the</w:t>
      </w:r>
      <w:r w:rsidRPr="00D0565A">
        <w:rPr>
          <w:rStyle w:val="CodeInline"/>
        </w:rPr>
        <w:t xml:space="preserve"> Core.js </w:t>
      </w:r>
      <w:r>
        <w:t>to allow access to the newly define list object. This is accomplished in the following code snippet.</w:t>
      </w:r>
    </w:p>
    <w:p w14:paraId="03A01D0B" w14:textId="3E99A9F6" w:rsidR="00997741" w:rsidRDefault="003D6E87" w:rsidP="002D20B9">
      <w:pPr>
        <w:pStyle w:val="Code"/>
        <w:ind w:left="576"/>
      </w:pPr>
      <w:r>
        <w:t>var mPublic = {</w:t>
      </w:r>
    </w:p>
    <w:p w14:paraId="3086F0A2" w14:textId="281A086D" w:rsidR="00997741" w:rsidRDefault="000D1A9B" w:rsidP="002D20B9">
      <w:pPr>
        <w:pStyle w:val="Code"/>
        <w:ind w:left="576"/>
      </w:pPr>
      <w:r>
        <w:t xml:space="preserve">    </w:t>
      </w:r>
      <w:r w:rsidR="003D6E87">
        <w:t>mAllObjects: mAllObjects,</w:t>
      </w:r>
    </w:p>
    <w:p w14:paraId="43CA5530" w14:textId="09C21112" w:rsidR="00997741" w:rsidRDefault="000D1A9B" w:rsidP="002D20B9">
      <w:pPr>
        <w:pStyle w:val="Code"/>
        <w:ind w:left="576"/>
      </w:pPr>
      <w:r>
        <w:t xml:space="preserve">    </w:t>
      </w:r>
      <w:r w:rsidR="003D6E87">
        <w:t>mWidth: mWidth,</w:t>
      </w:r>
    </w:p>
    <w:p w14:paraId="4432E037" w14:textId="7515A059" w:rsidR="00997741" w:rsidRDefault="000D1A9B" w:rsidP="002D20B9">
      <w:pPr>
        <w:pStyle w:val="Code"/>
        <w:ind w:left="576"/>
      </w:pPr>
      <w:r>
        <w:t xml:space="preserve">    </w:t>
      </w:r>
      <w:r w:rsidR="003D6E87">
        <w:t>mHeight: mHeight,</w:t>
      </w:r>
    </w:p>
    <w:p w14:paraId="6ED06649" w14:textId="59B57B1B" w:rsidR="00997741" w:rsidRDefault="000D1A9B" w:rsidP="002D20B9">
      <w:pPr>
        <w:pStyle w:val="Code"/>
        <w:ind w:left="576"/>
      </w:pPr>
      <w:r>
        <w:t xml:space="preserve">    </w:t>
      </w:r>
      <w:r w:rsidR="003D6E87">
        <w:t>mContext: mContext</w:t>
      </w:r>
    </w:p>
    <w:p w14:paraId="4BF0E339" w14:textId="21CFFEC6" w:rsidR="00997741" w:rsidRDefault="003D6E87" w:rsidP="002D20B9">
      <w:pPr>
        <w:pStyle w:val="Code"/>
        <w:ind w:left="576"/>
      </w:pPr>
      <w:r>
        <w:t>};</w:t>
      </w:r>
    </w:p>
    <w:p w14:paraId="7349E057" w14:textId="77777777" w:rsidR="001261B6" w:rsidRDefault="003D6E87">
      <w:pPr>
        <w:pStyle w:val="Heading3"/>
        <w:spacing w:before="120"/>
        <w:jc w:val="both"/>
      </w:pPr>
      <w:bookmarkStart w:id="6" w:name="_bkn8yklo15re" w:colFirst="0" w:colLast="0"/>
      <w:bookmarkEnd w:id="6"/>
      <w:r>
        <w:lastRenderedPageBreak/>
        <w:t>The Rigid Shape Base Class</w:t>
      </w:r>
    </w:p>
    <w:p w14:paraId="74305340" w14:textId="77777777" w:rsidR="00997741" w:rsidRDefault="003D6E87" w:rsidP="002D20B9">
      <w:r>
        <w:t xml:space="preserve">You can now define a base class for the rectangle and circle shape objects. This base class will encapsulate all the functionality that is common to the two shapes. </w:t>
      </w:r>
    </w:p>
    <w:p w14:paraId="7CF6C2F2" w14:textId="621E850D" w:rsidR="00997741" w:rsidRDefault="003D6E87" w:rsidP="002D20B9">
      <w:pPr>
        <w:pStyle w:val="NumList"/>
        <w:numPr>
          <w:ilvl w:val="0"/>
          <w:numId w:val="79"/>
        </w:numPr>
      </w:pPr>
      <w:r>
        <w:t xml:space="preserve">Start by creating a new subfolder called </w:t>
      </w:r>
      <w:proofErr w:type="spellStart"/>
      <w:r w:rsidRPr="00D0565A">
        <w:rPr>
          <w:rStyle w:val="CodeInline"/>
        </w:rPr>
        <w:t>RigidBody</w:t>
      </w:r>
      <w:proofErr w:type="spellEnd"/>
      <w:r w:rsidRPr="00D0565A">
        <w:rPr>
          <w:rStyle w:val="CodeInline"/>
        </w:rPr>
        <w:t xml:space="preserve"> </w:t>
      </w:r>
      <w:r>
        <w:t xml:space="preserve">under the </w:t>
      </w:r>
      <w:proofErr w:type="spellStart"/>
      <w:r w:rsidRPr="00D0565A">
        <w:rPr>
          <w:rStyle w:val="CodeInline"/>
        </w:rPr>
        <w:t>SiteRoot</w:t>
      </w:r>
      <w:proofErr w:type="spellEnd"/>
      <w:r w:rsidR="006824F0">
        <w:t xml:space="preserve"> (or </w:t>
      </w:r>
      <w:proofErr w:type="spellStart"/>
      <w:r w:rsidR="003F380F" w:rsidRPr="002D20B9">
        <w:rPr>
          <w:rStyle w:val="CodeInline"/>
        </w:rPr>
        <w:t>public_html</w:t>
      </w:r>
      <w:proofErr w:type="spellEnd"/>
      <w:r w:rsidR="006824F0">
        <w:t>) f</w:t>
      </w:r>
      <w:r>
        <w:t xml:space="preserve">older. In the </w:t>
      </w:r>
      <w:proofErr w:type="spellStart"/>
      <w:r w:rsidRPr="00D0565A">
        <w:rPr>
          <w:rStyle w:val="CodeInline"/>
        </w:rPr>
        <w:t>RigidBody</w:t>
      </w:r>
      <w:proofErr w:type="spellEnd"/>
      <w:r w:rsidRPr="00D0565A">
        <w:rPr>
          <w:rStyle w:val="CodeInline"/>
        </w:rPr>
        <w:t xml:space="preserve"> </w:t>
      </w:r>
      <w:r>
        <w:t xml:space="preserve">folder, create a new file and name it </w:t>
      </w:r>
      <w:r w:rsidRPr="00D0565A">
        <w:rPr>
          <w:rStyle w:val="CodeInline"/>
        </w:rPr>
        <w:t>RigidShape.js</w:t>
      </w:r>
    </w:p>
    <w:p w14:paraId="21A1B221" w14:textId="77777777" w:rsidR="00997741" w:rsidRDefault="003D6E87" w:rsidP="002D20B9">
      <w:pPr>
        <w:pStyle w:val="NumList"/>
      </w:pPr>
      <w:r>
        <w:t>Edit</w:t>
      </w:r>
      <w:r w:rsidRPr="00D0565A">
        <w:rPr>
          <w:rStyle w:val="CodeInline"/>
        </w:rPr>
        <w:t xml:space="preserve"> RigidShape.js</w:t>
      </w:r>
      <w:r>
        <w:t xml:space="preserve"> to define the constructor. For now the constructor only receives one vector argument representing the center of the object. The rotation angle of the rigid shape has a default value of 0. The created object is then be pushed into a global object list, </w:t>
      </w:r>
      <w:proofErr w:type="spellStart"/>
      <w:r w:rsidRPr="00D0565A">
        <w:rPr>
          <w:rStyle w:val="CodeInline"/>
        </w:rPr>
        <w:t>mAllObjects</w:t>
      </w:r>
      <w:proofErr w:type="spellEnd"/>
      <w:r>
        <w:t>.</w:t>
      </w:r>
    </w:p>
    <w:p w14:paraId="533B6B56" w14:textId="77777777" w:rsidR="00997741" w:rsidRDefault="003D6E87" w:rsidP="002D20B9">
      <w:pPr>
        <w:pStyle w:val="Code"/>
        <w:ind w:firstLine="576"/>
      </w:pPr>
      <w:r>
        <w:t>function RigidShape(center) {</w:t>
      </w:r>
    </w:p>
    <w:p w14:paraId="2991A9CB" w14:textId="4DA361F4" w:rsidR="00997741" w:rsidRDefault="000D1A9B" w:rsidP="002D20B9">
      <w:pPr>
        <w:pStyle w:val="Code"/>
        <w:ind w:firstLine="576"/>
      </w:pPr>
      <w:r>
        <w:t xml:space="preserve">    </w:t>
      </w:r>
      <w:r w:rsidR="003D6E87">
        <w:t>this.mCenter = center;</w:t>
      </w:r>
    </w:p>
    <w:p w14:paraId="542BABA2" w14:textId="0FF1AA55" w:rsidR="00997741" w:rsidRDefault="000D1A9B" w:rsidP="002D20B9">
      <w:pPr>
        <w:pStyle w:val="Code"/>
        <w:ind w:firstLine="576"/>
      </w:pPr>
      <w:r>
        <w:t xml:space="preserve">    </w:t>
      </w:r>
      <w:r w:rsidR="003D6E87">
        <w:t>this.mAngle = 0;</w:t>
      </w:r>
    </w:p>
    <w:p w14:paraId="2A644C5B" w14:textId="77777777" w:rsidR="00997741" w:rsidRDefault="000D1A9B" w:rsidP="002D20B9">
      <w:pPr>
        <w:pStyle w:val="Code"/>
        <w:ind w:firstLine="576"/>
      </w:pPr>
      <w:r>
        <w:t xml:space="preserve">    </w:t>
      </w:r>
      <w:r w:rsidR="003D6E87">
        <w:t>gEngine.Core.mAllObjects.push(this);</w:t>
      </w:r>
    </w:p>
    <w:p w14:paraId="64D2051D" w14:textId="45202671" w:rsidR="00997741" w:rsidRDefault="003D6E87" w:rsidP="002D20B9">
      <w:pPr>
        <w:pStyle w:val="Code"/>
        <w:ind w:firstLine="576"/>
      </w:pPr>
      <w:r>
        <w:t>}</w:t>
      </w:r>
    </w:p>
    <w:p w14:paraId="681B235E" w14:textId="77777777" w:rsidR="001261B6" w:rsidRDefault="003D6E87">
      <w:pPr>
        <w:pStyle w:val="Heading3"/>
        <w:spacing w:before="120"/>
        <w:jc w:val="both"/>
      </w:pPr>
      <w:bookmarkStart w:id="7" w:name="_z5tmp22egc36" w:colFirst="0" w:colLast="0"/>
      <w:bookmarkEnd w:id="7"/>
      <w:r>
        <w:t>The Rigid Rectangle Class</w:t>
      </w:r>
    </w:p>
    <w:p w14:paraId="7428B452" w14:textId="77777777" w:rsidR="00997741" w:rsidRDefault="003D6E87" w:rsidP="002D20B9">
      <w:r>
        <w:t>With the base abstract class for rigid shapes defined, you can now create the first concrete rigid shape, the rigid rectangle.</w:t>
      </w:r>
    </w:p>
    <w:p w14:paraId="589AB290" w14:textId="77777777" w:rsidR="00997741" w:rsidRDefault="003D6E87" w:rsidP="002D20B9">
      <w:pPr>
        <w:pStyle w:val="NumList"/>
        <w:numPr>
          <w:ilvl w:val="0"/>
          <w:numId w:val="84"/>
        </w:numPr>
      </w:pPr>
      <w:r>
        <w:t xml:space="preserve">Under the </w:t>
      </w:r>
      <w:proofErr w:type="spellStart"/>
      <w:r w:rsidRPr="00D0565A">
        <w:rPr>
          <w:rStyle w:val="CodeInline"/>
        </w:rPr>
        <w:t>RigidBody</w:t>
      </w:r>
      <w:proofErr w:type="spellEnd"/>
      <w:r w:rsidRPr="00D0565A">
        <w:rPr>
          <w:rStyle w:val="CodeInline"/>
        </w:rPr>
        <w:t xml:space="preserve"> </w:t>
      </w:r>
      <w:r>
        <w:t xml:space="preserve">folder, create a new file and name it </w:t>
      </w:r>
      <w:r w:rsidRPr="00D0565A">
        <w:rPr>
          <w:rStyle w:val="CodeInline"/>
        </w:rPr>
        <w:t>Rectangle.js.</w:t>
      </w:r>
    </w:p>
    <w:p w14:paraId="41C1130E" w14:textId="3C7280B5" w:rsidR="00997741" w:rsidRDefault="003D6E87" w:rsidP="002D20B9">
      <w:pPr>
        <w:pStyle w:val="NumList"/>
        <w:numPr>
          <w:ilvl w:val="0"/>
          <w:numId w:val="81"/>
        </w:numPr>
      </w:pPr>
      <w:r>
        <w:t xml:space="preserve">Edit this file to create a constructor that receives the center, a </w:t>
      </w:r>
      <w:r w:rsidR="003F380F" w:rsidRPr="002D20B9">
        <w:rPr>
          <w:rStyle w:val="CodeInline"/>
        </w:rPr>
        <w:t>width</w:t>
      </w:r>
      <w:r>
        <w:t xml:space="preserve"> and </w:t>
      </w:r>
      <w:proofErr w:type="gramStart"/>
      <w:r>
        <w:t xml:space="preserve">a </w:t>
      </w:r>
      <w:r w:rsidR="003F380F" w:rsidRPr="002D20B9">
        <w:rPr>
          <w:rStyle w:val="CodeInline"/>
        </w:rPr>
        <w:t>height</w:t>
      </w:r>
      <w:r>
        <w:t xml:space="preserve"> properties</w:t>
      </w:r>
      <w:proofErr w:type="gramEnd"/>
      <w:r>
        <w:t xml:space="preserve">. In the constructor, define the type of rigid body as </w:t>
      </w:r>
      <w:proofErr w:type="gramStart"/>
      <w:r w:rsidR="003F380F" w:rsidRPr="002D20B9">
        <w:rPr>
          <w:rStyle w:val="CodeInline"/>
        </w:rPr>
        <w:t>Rectangle</w:t>
      </w:r>
      <w:r>
        <w:t>,</w:t>
      </w:r>
      <w:proofErr w:type="gramEnd"/>
      <w:r>
        <w:t xml:space="preserve"> allocate an array to store the vertex positions of the rectangle, and a separate array to store the face normal vectors (to be discussed later).</w:t>
      </w:r>
    </w:p>
    <w:p w14:paraId="2704EAA3" w14:textId="77777777" w:rsidR="00997741" w:rsidRDefault="003D6E87" w:rsidP="002D20B9">
      <w:pPr>
        <w:pStyle w:val="Code"/>
        <w:ind w:left="576"/>
      </w:pPr>
      <w:r>
        <w:t>var Rectangle = function (center, width, height) {</w:t>
      </w:r>
    </w:p>
    <w:p w14:paraId="02AA2DEF" w14:textId="0FC07F24" w:rsidR="00997741" w:rsidRDefault="00584627" w:rsidP="002D20B9">
      <w:pPr>
        <w:pStyle w:val="Code"/>
        <w:ind w:left="576"/>
      </w:pPr>
      <w:r>
        <w:t xml:space="preserve">    </w:t>
      </w:r>
      <w:r w:rsidR="003D6E87">
        <w:t>RigidShape.call(this, center);</w:t>
      </w:r>
    </w:p>
    <w:p w14:paraId="55B0DE93" w14:textId="66DA4452" w:rsidR="00997741" w:rsidRDefault="003D6E87" w:rsidP="002D20B9">
      <w:pPr>
        <w:pStyle w:val="Code"/>
        <w:ind w:left="576" w:firstLine="315"/>
      </w:pPr>
      <w:r>
        <w:t>this.mType = "Rectangle"</w:t>
      </w:r>
      <w:r w:rsidR="00584627">
        <w:t>;</w:t>
      </w:r>
    </w:p>
    <w:p w14:paraId="7D578272" w14:textId="50458A93" w:rsidR="00997741" w:rsidRDefault="00584627" w:rsidP="002D20B9">
      <w:pPr>
        <w:pStyle w:val="Code"/>
        <w:ind w:firstLine="576"/>
      </w:pPr>
      <w:r>
        <w:t xml:space="preserve">    </w:t>
      </w:r>
      <w:r w:rsidR="003D6E87">
        <w:t>this.mWidth = width;</w:t>
      </w:r>
    </w:p>
    <w:p w14:paraId="2134467A" w14:textId="77777777" w:rsidR="00997741" w:rsidRDefault="00584627" w:rsidP="002D20B9">
      <w:pPr>
        <w:pStyle w:val="Code"/>
        <w:ind w:firstLine="576"/>
      </w:pPr>
      <w:r>
        <w:t xml:space="preserve">    </w:t>
      </w:r>
      <w:r w:rsidR="003D6E87">
        <w:t>this.mHeight = height;</w:t>
      </w:r>
    </w:p>
    <w:p w14:paraId="6D8081EC" w14:textId="16E1FD1A" w:rsidR="00997741" w:rsidRDefault="00584627" w:rsidP="002D20B9">
      <w:pPr>
        <w:pStyle w:val="Code"/>
        <w:ind w:firstLine="576"/>
      </w:pPr>
      <w:r>
        <w:t xml:space="preserve">    </w:t>
      </w:r>
      <w:r w:rsidR="003D6E87">
        <w:t>this.mVertex = [];</w:t>
      </w:r>
    </w:p>
    <w:p w14:paraId="76051F23" w14:textId="76B77DCC" w:rsidR="00997741" w:rsidRDefault="00584627" w:rsidP="002D20B9">
      <w:pPr>
        <w:pStyle w:val="Code"/>
        <w:ind w:firstLine="576"/>
      </w:pPr>
      <w:r>
        <w:t xml:space="preserve">    </w:t>
      </w:r>
      <w:r w:rsidR="003D6E87">
        <w:t>this.mFaceNormal = [];</w:t>
      </w:r>
    </w:p>
    <w:p w14:paraId="3D886AD7" w14:textId="77777777" w:rsidR="00997741" w:rsidRDefault="003D6E87" w:rsidP="002D20B9">
      <w:pPr>
        <w:pStyle w:val="Code"/>
        <w:ind w:left="576"/>
      </w:pPr>
      <w:r>
        <w:t>};</w:t>
      </w:r>
    </w:p>
    <w:p w14:paraId="35778DF4" w14:textId="77777777" w:rsidR="00997741" w:rsidRDefault="003D6E87" w:rsidP="002D20B9">
      <w:pPr>
        <w:pStyle w:val="NumList"/>
      </w:pPr>
      <w:r>
        <w:t>In the constructor, compute the vertex positions of the rectangle using the center, width, and height information.</w:t>
      </w:r>
    </w:p>
    <w:p w14:paraId="22FE945C" w14:textId="59E0097B" w:rsidR="009E3B1E" w:rsidRDefault="003D6E87" w:rsidP="002D20B9">
      <w:pPr>
        <w:pStyle w:val="Code"/>
        <w:ind w:left="576"/>
      </w:pPr>
      <w:r>
        <w:t>//0--TopLeft;1--TopRight;2--BottomRight;3--BottomLeft</w:t>
      </w:r>
    </w:p>
    <w:p w14:paraId="1B8E52CF" w14:textId="02D89E16" w:rsidR="009E3B1E" w:rsidRDefault="003D6E87" w:rsidP="002D20B9">
      <w:pPr>
        <w:pStyle w:val="Code"/>
        <w:ind w:left="576"/>
      </w:pPr>
      <w:r>
        <w:t>this.mVertex[0] = new Vec2(center.x - width / 2, center.y - height / 2);</w:t>
      </w:r>
    </w:p>
    <w:p w14:paraId="3E0B8A51" w14:textId="4B3562C5" w:rsidR="009E3B1E" w:rsidRDefault="003D6E87" w:rsidP="002D20B9">
      <w:pPr>
        <w:pStyle w:val="Code"/>
        <w:ind w:left="576"/>
      </w:pPr>
      <w:r>
        <w:t>this.mVertex[1] = new Vec2(center.x + width / 2, center.y - height / 2);</w:t>
      </w:r>
    </w:p>
    <w:p w14:paraId="5BC62B54" w14:textId="5A1B02EC" w:rsidR="009E3B1E" w:rsidRDefault="003D6E87" w:rsidP="002D20B9">
      <w:pPr>
        <w:pStyle w:val="Code"/>
        <w:ind w:left="576"/>
      </w:pPr>
      <w:r>
        <w:t>this.mVertex[2] = new Vec2(center.x + width / 2, center.y + height / 2);</w:t>
      </w:r>
    </w:p>
    <w:p w14:paraId="468D86EF" w14:textId="77777777" w:rsidR="00997741" w:rsidRDefault="003D6E87" w:rsidP="002D20B9">
      <w:pPr>
        <w:pStyle w:val="Code"/>
        <w:ind w:left="576"/>
      </w:pPr>
      <w:r>
        <w:t>this.mVertex[3] = new Vec2(center.x - width / 2, center.y + height / 2);</w:t>
      </w:r>
    </w:p>
    <w:p w14:paraId="3E7E48A1" w14:textId="77777777" w:rsidR="00997741" w:rsidRDefault="003D6E87" w:rsidP="002D20B9">
      <w:pPr>
        <w:pStyle w:val="NumList"/>
      </w:pPr>
      <w:r>
        <w:lastRenderedPageBreak/>
        <w:t xml:space="preserve">Next, compute the face normal vectors. As illustrated in Figure 2-2, face </w:t>
      </w:r>
      <w:proofErr w:type="spellStart"/>
      <w:r>
        <w:t>normals</w:t>
      </w:r>
      <w:proofErr w:type="spellEnd"/>
      <w:r>
        <w:t xml:space="preserve"> are vectors that are perpendicular to the edges and point away from the center of the rectangle. Notice that the face normal vectors are normalized with length of 1. In addition, notice the relationship between the rectangle vertices and the corresponding face </w:t>
      </w:r>
      <w:proofErr w:type="spellStart"/>
      <w:r>
        <w:t>normals</w:t>
      </w:r>
      <w:proofErr w:type="spellEnd"/>
      <w:r>
        <w:t xml:space="preserve">. Face normal index-0 is in the same direction as the vector from vertex 2 to 1. This direction is perpendicular to the edge formed by vertices 0 and 1. In this way, face normal index-0 is the direction pointing away from the rectangle that is perpendicular to the first edge, and so on. The face normal vectors will be used later for determining collisions. </w:t>
      </w:r>
    </w:p>
    <w:p w14:paraId="0DB51F1C" w14:textId="77777777" w:rsidR="001E3919" w:rsidRDefault="001E3919" w:rsidP="001E3919">
      <w:pPr>
        <w:pStyle w:val="Figure"/>
      </w:pPr>
      <w:r>
        <w:rPr>
          <w:noProof/>
          <w:lang w:val="en-GB" w:eastAsia="en-GB"/>
        </w:rPr>
        <w:drawing>
          <wp:inline distT="114300" distB="114300" distL="114300" distR="114300" wp14:anchorId="19EE46A7" wp14:editId="6519401E">
            <wp:extent cx="4710113" cy="1604169"/>
            <wp:effectExtent l="0" t="0" r="0" b="0"/>
            <wp:docPr id="2" name="image04.jpg" descr="Figure2-2.jpg"/>
            <wp:cNvGraphicFramePr/>
            <a:graphic xmlns:a="http://schemas.openxmlformats.org/drawingml/2006/main">
              <a:graphicData uri="http://schemas.openxmlformats.org/drawingml/2006/picture">
                <pic:pic xmlns:pic="http://schemas.openxmlformats.org/drawingml/2006/picture">
                  <pic:nvPicPr>
                    <pic:cNvPr id="0" name="image04.jpg" descr="Figure2-2.jpg"/>
                    <pic:cNvPicPr preferRelativeResize="0"/>
                  </pic:nvPicPr>
                  <pic:blipFill>
                    <a:blip r:embed="rId13" cstate="print"/>
                    <a:srcRect/>
                    <a:stretch>
                      <a:fillRect/>
                    </a:stretch>
                  </pic:blipFill>
                  <pic:spPr>
                    <a:xfrm>
                      <a:off x="0" y="0"/>
                      <a:ext cx="4710113" cy="1604169"/>
                    </a:xfrm>
                    <a:prstGeom prst="rect">
                      <a:avLst/>
                    </a:prstGeom>
                    <a:ln/>
                  </pic:spPr>
                </pic:pic>
              </a:graphicData>
            </a:graphic>
          </wp:inline>
        </w:drawing>
      </w:r>
    </w:p>
    <w:p w14:paraId="787727BF" w14:textId="77777777" w:rsidR="001E3919" w:rsidRDefault="001E3919" w:rsidP="001E3919">
      <w:pPr>
        <w:pStyle w:val="FigureCaption"/>
      </w:pPr>
      <w:r>
        <w:rPr>
          <w:rFonts w:eastAsia="Helvetica Neue"/>
        </w:rPr>
        <w:t xml:space="preserve">Figure 2-2. The Face Normals of a Rectangle. </w:t>
      </w:r>
    </w:p>
    <w:p w14:paraId="5C79108D" w14:textId="594C0308" w:rsidR="009E3B1E" w:rsidRDefault="003D6E87" w:rsidP="002D20B9">
      <w:pPr>
        <w:pStyle w:val="Code"/>
        <w:ind w:left="576"/>
      </w:pPr>
      <w:r>
        <w:t>//0--Top;1--Right;2--Bottom;3--Left</w:t>
      </w:r>
    </w:p>
    <w:p w14:paraId="2B7CE5AA" w14:textId="541D27F1" w:rsidR="009E3B1E" w:rsidRDefault="003D6E87" w:rsidP="002D20B9">
      <w:pPr>
        <w:pStyle w:val="Code"/>
        <w:ind w:left="576"/>
      </w:pPr>
      <w:r>
        <w:t>//mFaceNormal is normal of face toward outside of rectangle</w:t>
      </w:r>
    </w:p>
    <w:p w14:paraId="71836892" w14:textId="7D9220D0" w:rsidR="009E3B1E" w:rsidRDefault="003D6E87" w:rsidP="002D20B9">
      <w:pPr>
        <w:pStyle w:val="Code"/>
        <w:ind w:left="576"/>
      </w:pPr>
      <w:r>
        <w:t>this.mFaceNormal[0] = this.mVertex[1].subtract(this.mVertex[2]);</w:t>
      </w:r>
    </w:p>
    <w:p w14:paraId="594FA39F" w14:textId="6A01CAB7" w:rsidR="009E3B1E" w:rsidRDefault="003D6E87" w:rsidP="002D20B9">
      <w:pPr>
        <w:pStyle w:val="Code"/>
        <w:ind w:left="576"/>
      </w:pPr>
      <w:r>
        <w:t>this.mFaceNormal[0] = this.mFaceNormal[0].normalize();</w:t>
      </w:r>
    </w:p>
    <w:p w14:paraId="5F44EAE5" w14:textId="61CAB1C2" w:rsidR="009E3B1E" w:rsidRDefault="003D6E87" w:rsidP="002D20B9">
      <w:pPr>
        <w:pStyle w:val="Code"/>
        <w:ind w:left="576"/>
      </w:pPr>
      <w:r>
        <w:t>this.mFaceNormal[1] = this.mVertex[2].subtract(this.mVertex[3]);</w:t>
      </w:r>
    </w:p>
    <w:p w14:paraId="71F42EC0" w14:textId="3812532B" w:rsidR="009E3B1E" w:rsidRDefault="003D6E87" w:rsidP="002D20B9">
      <w:pPr>
        <w:pStyle w:val="Code"/>
        <w:ind w:left="576"/>
      </w:pPr>
      <w:r>
        <w:t>this.mFaceNormal[1] = this.mFaceNormal[1].normalize();</w:t>
      </w:r>
    </w:p>
    <w:p w14:paraId="3FB27A9B" w14:textId="320D5D7B" w:rsidR="009E3B1E" w:rsidRDefault="003D6E87" w:rsidP="002D20B9">
      <w:pPr>
        <w:pStyle w:val="Code"/>
        <w:ind w:left="576"/>
      </w:pPr>
      <w:r>
        <w:t>this.mFaceNormal[2] = this.mVertex[3].subtract(this.mVertex[0]);</w:t>
      </w:r>
    </w:p>
    <w:p w14:paraId="3D1653B7" w14:textId="45C80EC0" w:rsidR="009E3B1E" w:rsidRDefault="003D6E87" w:rsidP="002D20B9">
      <w:pPr>
        <w:pStyle w:val="Code"/>
        <w:ind w:left="576"/>
      </w:pPr>
      <w:r>
        <w:t>this.mFaceNormal[2] = this.mFaceNormal[2].normalize();</w:t>
      </w:r>
    </w:p>
    <w:p w14:paraId="1C96714B" w14:textId="26EAB823" w:rsidR="009E3B1E" w:rsidRDefault="003D6E87" w:rsidP="002D20B9">
      <w:pPr>
        <w:pStyle w:val="Code"/>
        <w:ind w:left="576"/>
      </w:pPr>
      <w:r>
        <w:t>this.mFaceNormal[3] = this.mVertex[0].subtract(this.mVertex[1]);</w:t>
      </w:r>
    </w:p>
    <w:p w14:paraId="0E3CBB88" w14:textId="77777777" w:rsidR="00997741" w:rsidRDefault="003D6E87" w:rsidP="002D20B9">
      <w:pPr>
        <w:pStyle w:val="Code"/>
        <w:ind w:left="576"/>
      </w:pPr>
      <w:r>
        <w:t>this.mFaceNormal[3] = this.mFaceNormal[3].normalize();</w:t>
      </w:r>
    </w:p>
    <w:p w14:paraId="6986B426" w14:textId="77777777" w:rsidR="00997741" w:rsidRDefault="003D6E87" w:rsidP="002D20B9">
      <w:pPr>
        <w:pStyle w:val="NumList"/>
      </w:pPr>
      <w:r>
        <w:t xml:space="preserve">Ensure the newly defined </w:t>
      </w:r>
      <w:r w:rsidRPr="00D0565A">
        <w:rPr>
          <w:rStyle w:val="CodeInline"/>
        </w:rPr>
        <w:t xml:space="preserve">Rectangle </w:t>
      </w:r>
      <w:r>
        <w:t xml:space="preserve">class properly inherits from the </w:t>
      </w:r>
      <w:proofErr w:type="spellStart"/>
      <w:r w:rsidRPr="00D0565A">
        <w:rPr>
          <w:rStyle w:val="CodeInline"/>
        </w:rPr>
        <w:t>RigidShape</w:t>
      </w:r>
      <w:proofErr w:type="spellEnd"/>
      <w:r w:rsidRPr="00D0565A">
        <w:rPr>
          <w:rStyle w:val="CodeInline"/>
        </w:rPr>
        <w:t xml:space="preserve"> </w:t>
      </w:r>
      <w:r>
        <w:t>base class by including the following code after the constructor.</w:t>
      </w:r>
    </w:p>
    <w:p w14:paraId="52850D9B" w14:textId="15A6EF22" w:rsidR="009E3B1E" w:rsidRDefault="003D6E87" w:rsidP="002D20B9">
      <w:pPr>
        <w:pStyle w:val="Code"/>
        <w:ind w:left="576"/>
        <w:rPr>
          <w:rStyle w:val="CodeInline"/>
        </w:rPr>
      </w:pPr>
      <w:r w:rsidRPr="00D0565A">
        <w:rPr>
          <w:rStyle w:val="CodeInline"/>
        </w:rPr>
        <w:t>var prototype = Object.create(RigidShape.prototype);</w:t>
      </w:r>
    </w:p>
    <w:p w14:paraId="6FBA0392" w14:textId="7861F384" w:rsidR="00997741" w:rsidRDefault="003D6E87" w:rsidP="002D20B9">
      <w:pPr>
        <w:pStyle w:val="Code"/>
        <w:ind w:left="576"/>
        <w:rPr>
          <w:rStyle w:val="CodeInline"/>
        </w:rPr>
      </w:pPr>
      <w:r w:rsidRPr="00D0565A">
        <w:rPr>
          <w:rStyle w:val="CodeInline"/>
        </w:rPr>
        <w:t>prototype.constructor = Rectangle;</w:t>
      </w:r>
    </w:p>
    <w:p w14:paraId="4E27FC36" w14:textId="7564CA00" w:rsidR="00997741" w:rsidRDefault="003D6E87" w:rsidP="002D20B9">
      <w:pPr>
        <w:pStyle w:val="Code"/>
        <w:ind w:left="576"/>
      </w:pPr>
      <w:r w:rsidRPr="00D0565A">
        <w:rPr>
          <w:rStyle w:val="CodeInline"/>
        </w:rPr>
        <w:t>Rectangle.prototype = prototyp</w:t>
      </w:r>
      <w:r w:rsidR="004B7F44">
        <w:rPr>
          <w:rStyle w:val="CodeInline"/>
        </w:rPr>
        <w:t>e;</w:t>
      </w:r>
    </w:p>
    <w:p w14:paraId="765227C1" w14:textId="36A658D6" w:rsidR="00997741" w:rsidRDefault="003D6E87" w:rsidP="002D20B9">
      <w:pPr>
        <w:pStyle w:val="NumList"/>
      </w:pPr>
      <w:r>
        <w:t xml:space="preserve">Now you can create the draw function for the rectangle object. The </w:t>
      </w:r>
      <w:proofErr w:type="spellStart"/>
      <w:r w:rsidRPr="001E3919">
        <w:rPr>
          <w:rStyle w:val="CodeInline"/>
        </w:rPr>
        <w:t>strokeRect</w:t>
      </w:r>
      <w:proofErr w:type="spellEnd"/>
      <w:r w:rsidRPr="00D0565A">
        <w:rPr>
          <w:rStyle w:val="CodeInline"/>
        </w:rPr>
        <w:t xml:space="preserve"> </w:t>
      </w:r>
      <w:r>
        <w:t xml:space="preserve">function of the </w:t>
      </w:r>
      <w:r w:rsidRPr="00D0565A">
        <w:rPr>
          <w:rStyle w:val="CodeInline"/>
        </w:rPr>
        <w:t>context</w:t>
      </w:r>
      <w:r>
        <w:t>, a reference to the canvas, i</w:t>
      </w:r>
      <w:r w:rsidR="00997741">
        <w:t>s</w:t>
      </w:r>
      <w:r>
        <w:t xml:space="preserve"> invoked to accomplish this. Corresponding translation and rotation must be defined in order to draw the rectangle at the proper position and orientation. The implementation is shown as follows.</w:t>
      </w:r>
    </w:p>
    <w:p w14:paraId="48CC1FB5" w14:textId="26AAE6BB" w:rsidR="00997741" w:rsidRDefault="003D6E87" w:rsidP="002D20B9">
      <w:pPr>
        <w:pStyle w:val="Code"/>
        <w:ind w:left="576"/>
      </w:pPr>
      <w:r>
        <w:t>Rectangle.prototype.draw = function (context) {</w:t>
      </w:r>
    </w:p>
    <w:p w14:paraId="59E941B0" w14:textId="0562575F" w:rsidR="00997741" w:rsidRDefault="004B7F44" w:rsidP="002D20B9">
      <w:pPr>
        <w:pStyle w:val="Code"/>
        <w:ind w:left="576"/>
      </w:pPr>
      <w:r>
        <w:t xml:space="preserve">    </w:t>
      </w:r>
      <w:r w:rsidR="003D6E87">
        <w:t>context.save();</w:t>
      </w:r>
    </w:p>
    <w:p w14:paraId="6489DC18" w14:textId="28BE9D46" w:rsidR="00997741" w:rsidRDefault="004B7F44" w:rsidP="002D20B9">
      <w:pPr>
        <w:pStyle w:val="Code"/>
        <w:ind w:left="576"/>
      </w:pPr>
      <w:r>
        <w:t xml:space="preserve">    </w:t>
      </w:r>
      <w:r w:rsidR="003D6E87">
        <w:t>context.translate(this.mVertex[0].x, this.mVertex[0].y);</w:t>
      </w:r>
    </w:p>
    <w:p w14:paraId="17CD78C9" w14:textId="33A43E07" w:rsidR="00997741" w:rsidRDefault="004B7F44" w:rsidP="002D20B9">
      <w:pPr>
        <w:pStyle w:val="Code"/>
        <w:ind w:left="576"/>
      </w:pPr>
      <w:r>
        <w:t xml:space="preserve">    </w:t>
      </w:r>
      <w:r w:rsidR="003D6E87">
        <w:t>context.rotate(this.mAngle);</w:t>
      </w:r>
    </w:p>
    <w:p w14:paraId="409F785B" w14:textId="3EEC63D7" w:rsidR="00997741" w:rsidRDefault="004B7F44" w:rsidP="002D20B9">
      <w:pPr>
        <w:pStyle w:val="Code"/>
        <w:ind w:left="576"/>
      </w:pPr>
      <w:r>
        <w:t xml:space="preserve">    </w:t>
      </w:r>
      <w:r w:rsidR="003D6E87">
        <w:t>context.strokeRect(0, 0, this.mWidth, this.mHeight);</w:t>
      </w:r>
    </w:p>
    <w:p w14:paraId="5567D876" w14:textId="4030ABB7" w:rsidR="009E3B1E" w:rsidRDefault="004B7F44" w:rsidP="002D20B9">
      <w:pPr>
        <w:pStyle w:val="Code"/>
        <w:ind w:left="576"/>
      </w:pPr>
      <w:r>
        <w:lastRenderedPageBreak/>
        <w:t xml:space="preserve">    </w:t>
      </w:r>
      <w:r w:rsidR="003D6E87">
        <w:t>context.restore();</w:t>
      </w:r>
    </w:p>
    <w:p w14:paraId="40D923E2" w14:textId="77777777" w:rsidR="00997741" w:rsidRDefault="003D6E87" w:rsidP="002D20B9">
      <w:pPr>
        <w:pStyle w:val="Code"/>
        <w:ind w:left="576"/>
      </w:pPr>
      <w:r>
        <w:t>};</w:t>
      </w:r>
    </w:p>
    <w:p w14:paraId="6542735C" w14:textId="77777777" w:rsidR="001261B6" w:rsidRDefault="001261B6">
      <w:pPr>
        <w:spacing w:before="120" w:after="120" w:line="240" w:lineRule="auto"/>
        <w:ind w:left="720"/>
        <w:jc w:val="both"/>
      </w:pPr>
    </w:p>
    <w:p w14:paraId="41507D98" w14:textId="77777777" w:rsidR="001261B6" w:rsidRDefault="003D6E87">
      <w:pPr>
        <w:pStyle w:val="Heading3"/>
        <w:jc w:val="both"/>
      </w:pPr>
      <w:bookmarkStart w:id="8" w:name="_acm0qfuvbv3k" w:colFirst="0" w:colLast="0"/>
      <w:bookmarkEnd w:id="8"/>
      <w:r>
        <w:t>The Rigid Circle Class</w:t>
      </w:r>
    </w:p>
    <w:p w14:paraId="47EEFCA5" w14:textId="77777777" w:rsidR="00997741" w:rsidRDefault="003D6E87" w:rsidP="002D20B9">
      <w:r>
        <w:t>You can now implement the rigid circle object based on an overall structure that is similar to that of the rigid rectangle.</w:t>
      </w:r>
    </w:p>
    <w:p w14:paraId="7BE57B38" w14:textId="0DBF0C05" w:rsidR="00997741" w:rsidRDefault="003F380F" w:rsidP="002D20B9">
      <w:pPr>
        <w:pStyle w:val="NumList"/>
        <w:numPr>
          <w:ilvl w:val="0"/>
          <w:numId w:val="98"/>
        </w:numPr>
      </w:pPr>
      <w:r w:rsidRPr="002D20B9">
        <w:t>Under</w:t>
      </w:r>
      <w:r w:rsidR="003D6E87">
        <w:t xml:space="preserve"> the </w:t>
      </w:r>
      <w:proofErr w:type="spellStart"/>
      <w:r w:rsidR="003D6E87" w:rsidRPr="00D0565A">
        <w:rPr>
          <w:rStyle w:val="CodeInline"/>
        </w:rPr>
        <w:t>RigidBody</w:t>
      </w:r>
      <w:proofErr w:type="spellEnd"/>
      <w:r w:rsidR="003D6E87" w:rsidRPr="00D0565A">
        <w:rPr>
          <w:rStyle w:val="CodeInline"/>
        </w:rPr>
        <w:t xml:space="preserve"> </w:t>
      </w:r>
      <w:r w:rsidRPr="002D20B9">
        <w:t>folder</w:t>
      </w:r>
      <w:r w:rsidR="003D6E87">
        <w:t xml:space="preserve">, create a new file and name it </w:t>
      </w:r>
      <w:r w:rsidR="003D6E87" w:rsidRPr="00D0565A">
        <w:rPr>
          <w:rStyle w:val="CodeInline"/>
        </w:rPr>
        <w:t>Circle.js.</w:t>
      </w:r>
    </w:p>
    <w:p w14:paraId="2DB51199" w14:textId="3A423266" w:rsidR="001261B6" w:rsidRDefault="003F380F" w:rsidP="003371C6">
      <w:pPr>
        <w:pStyle w:val="NumList"/>
      </w:pPr>
      <w:r w:rsidRPr="002D20B9">
        <w:t>Edit</w:t>
      </w:r>
      <w:r w:rsidR="003D6E87">
        <w:t xml:space="preserve"> this file to create a constructor that initializes the radius of the circle, the rigid body type as </w:t>
      </w:r>
      <w:r w:rsidRPr="002D20B9">
        <w:rPr>
          <w:rStyle w:val="CodeInline"/>
        </w:rPr>
        <w:t>Circle</w:t>
      </w:r>
      <w:r w:rsidR="003D6E87">
        <w:t xml:space="preserve">, and </w:t>
      </w:r>
      <w:proofErr w:type="gramStart"/>
      <w:r w:rsidR="003D6E87">
        <w:t>a</w:t>
      </w:r>
      <w:proofErr w:type="gramEnd"/>
      <w:r w:rsidR="003D6E87">
        <w:t xml:space="preserve"> </w:t>
      </w:r>
      <w:proofErr w:type="spellStart"/>
      <w:r w:rsidR="003D6E87" w:rsidRPr="001E3919">
        <w:rPr>
          <w:rStyle w:val="CodeInline"/>
        </w:rPr>
        <w:t>mStartpoint</w:t>
      </w:r>
      <w:proofErr w:type="spellEnd"/>
      <w:r w:rsidR="003D6E87" w:rsidRPr="00D0565A">
        <w:rPr>
          <w:rStyle w:val="CodeInline"/>
        </w:rPr>
        <w:t xml:space="preserve"> </w:t>
      </w:r>
      <w:r w:rsidR="003D6E87">
        <w:t>position for the purpose of drawing a reference line to visualize the rotation angle of a circle. Initially, without rotation, the reference line is vertical connecting the center of the circle to the top of the circumference. Changing the rotation angle of the circle will result in this line being rotated.</w:t>
      </w:r>
    </w:p>
    <w:p w14:paraId="1670F6F9" w14:textId="189450A5" w:rsidR="00997741" w:rsidRDefault="003D6E87" w:rsidP="002D20B9">
      <w:pPr>
        <w:pStyle w:val="Code"/>
        <w:ind w:left="576"/>
      </w:pPr>
      <w:r>
        <w:t>var Circle = function (center, radius) {</w:t>
      </w:r>
    </w:p>
    <w:p w14:paraId="06BF6083" w14:textId="0CE67867" w:rsidR="00997741" w:rsidRDefault="00553BE1" w:rsidP="002D20B9">
      <w:pPr>
        <w:pStyle w:val="Code"/>
        <w:ind w:left="576"/>
      </w:pPr>
      <w:r>
        <w:t xml:space="preserve">    </w:t>
      </w:r>
      <w:r w:rsidR="003D6E87">
        <w:t>RigidShape.call(this, center);</w:t>
      </w:r>
    </w:p>
    <w:p w14:paraId="76E641F3" w14:textId="00A5AC36" w:rsidR="00997741" w:rsidRDefault="00553BE1" w:rsidP="002D20B9">
      <w:pPr>
        <w:pStyle w:val="Code"/>
        <w:ind w:left="576"/>
      </w:pPr>
      <w:r>
        <w:t xml:space="preserve">    </w:t>
      </w:r>
      <w:r w:rsidR="003D6E87">
        <w:t>this.mType = "Circle";</w:t>
      </w:r>
    </w:p>
    <w:p w14:paraId="7A7D089A" w14:textId="6ECC4E35" w:rsidR="00997741" w:rsidRDefault="00553BE1" w:rsidP="002D20B9">
      <w:pPr>
        <w:pStyle w:val="Code"/>
        <w:ind w:left="576"/>
      </w:pPr>
      <w:r>
        <w:t xml:space="preserve">    </w:t>
      </w:r>
      <w:r w:rsidR="003D6E87">
        <w:t>this.mRadius = radius;</w:t>
      </w:r>
    </w:p>
    <w:p w14:paraId="29BFE991" w14:textId="2EE1491B" w:rsidR="00997741" w:rsidRDefault="00553BE1" w:rsidP="002D20B9">
      <w:pPr>
        <w:pStyle w:val="Code"/>
        <w:ind w:left="576"/>
      </w:pPr>
      <w:r>
        <w:t xml:space="preserve">    </w:t>
      </w:r>
      <w:r w:rsidR="003D6E87">
        <w:t>//</w:t>
      </w:r>
      <w:r>
        <w:t xml:space="preserve"> </w:t>
      </w:r>
      <w:r w:rsidR="003D6E87">
        <w:t>The start point of line in circle</w:t>
      </w:r>
    </w:p>
    <w:p w14:paraId="0BE808F4" w14:textId="26386672" w:rsidR="009E3B1E" w:rsidRDefault="00553BE1" w:rsidP="002D20B9">
      <w:pPr>
        <w:pStyle w:val="Code"/>
        <w:ind w:left="576"/>
      </w:pPr>
      <w:r>
        <w:t xml:space="preserve">    </w:t>
      </w:r>
      <w:r w:rsidR="003D6E87">
        <w:t>this.mStartpoint = new Vec2(center.x, center.y - radius);</w:t>
      </w:r>
    </w:p>
    <w:p w14:paraId="42702FA0" w14:textId="13BE6DCC" w:rsidR="00997741" w:rsidRDefault="003D6E87" w:rsidP="002D20B9">
      <w:pPr>
        <w:pStyle w:val="Code"/>
        <w:ind w:left="576"/>
      </w:pPr>
      <w:r>
        <w:t>};</w:t>
      </w:r>
    </w:p>
    <w:p w14:paraId="7B958FF2" w14:textId="77777777" w:rsidR="00997741" w:rsidRDefault="003D6E87" w:rsidP="002D20B9">
      <w:pPr>
        <w:pStyle w:val="NumList"/>
      </w:pPr>
      <w:r>
        <w:t xml:space="preserve">Similar to the </w:t>
      </w:r>
      <w:r w:rsidRPr="00D0565A">
        <w:rPr>
          <w:rStyle w:val="CodeInline"/>
        </w:rPr>
        <w:t>Rectangle</w:t>
      </w:r>
      <w:r>
        <w:t xml:space="preserve"> class, you must include the following code to ensure that the </w:t>
      </w:r>
      <w:r w:rsidRPr="00D0565A">
        <w:rPr>
          <w:rStyle w:val="CodeInline"/>
        </w:rPr>
        <w:t xml:space="preserve">Circle </w:t>
      </w:r>
      <w:r>
        <w:t xml:space="preserve">class properly inherits from the </w:t>
      </w:r>
      <w:proofErr w:type="spellStart"/>
      <w:r w:rsidRPr="001E3919">
        <w:rPr>
          <w:rStyle w:val="CodeInline"/>
        </w:rPr>
        <w:t>RigidShape</w:t>
      </w:r>
      <w:proofErr w:type="spellEnd"/>
      <w:r w:rsidRPr="00D0565A">
        <w:rPr>
          <w:rStyle w:val="CodeInline"/>
        </w:rPr>
        <w:t xml:space="preserve"> </w:t>
      </w:r>
      <w:r>
        <w:t>base class.</w:t>
      </w:r>
    </w:p>
    <w:p w14:paraId="33C0206A" w14:textId="77777777" w:rsidR="00997741" w:rsidRDefault="003F380F" w:rsidP="002D20B9">
      <w:pPr>
        <w:pStyle w:val="Code"/>
        <w:ind w:left="576"/>
        <w:rPr>
          <w:rStyle w:val="CodeInline"/>
          <w:noProof w:val="0"/>
        </w:rPr>
      </w:pPr>
      <w:r w:rsidRPr="002D20B9">
        <w:rPr>
          <w:rStyle w:val="CodeInline"/>
        </w:rPr>
        <w:t>var prototype = Object.create(RigidShape.prototype);</w:t>
      </w:r>
    </w:p>
    <w:p w14:paraId="6CA852C1" w14:textId="0B86EE8C" w:rsidR="00997741" w:rsidRDefault="003F380F" w:rsidP="002D20B9">
      <w:pPr>
        <w:pStyle w:val="Code"/>
        <w:ind w:left="576"/>
        <w:rPr>
          <w:rStyle w:val="CodeInline"/>
        </w:rPr>
      </w:pPr>
      <w:r w:rsidRPr="002D20B9">
        <w:rPr>
          <w:rStyle w:val="CodeInline"/>
        </w:rPr>
        <w:t>prototype.constructor = Circle;</w:t>
      </w:r>
    </w:p>
    <w:p w14:paraId="107BA490" w14:textId="527A369E" w:rsidR="00997741" w:rsidRPr="002D20B9" w:rsidRDefault="003F380F" w:rsidP="002D20B9">
      <w:pPr>
        <w:pStyle w:val="Code"/>
        <w:ind w:left="576"/>
        <w:rPr>
          <w:rStyle w:val="CodeInline"/>
        </w:rPr>
      </w:pPr>
      <w:r w:rsidRPr="002D20B9">
        <w:rPr>
          <w:rStyle w:val="CodeInline"/>
        </w:rPr>
        <w:t>Circle.prototype = prototype;</w:t>
      </w:r>
    </w:p>
    <w:p w14:paraId="20D53721" w14:textId="77777777" w:rsidR="00997741" w:rsidRDefault="003D6E87" w:rsidP="002D20B9">
      <w:pPr>
        <w:pStyle w:val="NumList"/>
      </w:pPr>
      <w:r>
        <w:t xml:space="preserve">Distinct from that of the rectangle, the </w:t>
      </w:r>
      <w:r w:rsidRPr="00D0565A">
        <w:rPr>
          <w:rStyle w:val="CodeInline"/>
        </w:rPr>
        <w:t xml:space="preserve">arc </w:t>
      </w:r>
      <w:r>
        <w:t xml:space="preserve">function of the </w:t>
      </w:r>
      <w:r w:rsidRPr="00D0565A">
        <w:rPr>
          <w:rStyle w:val="CodeInline"/>
        </w:rPr>
        <w:t>context</w:t>
      </w:r>
      <w:r>
        <w:t xml:space="preserve"> is used to draw the circle onto the canvas. In addition, you need to draw the rotation reference line from the center to the </w:t>
      </w:r>
      <w:proofErr w:type="spellStart"/>
      <w:r w:rsidRPr="00D0565A">
        <w:rPr>
          <w:rStyle w:val="CodeInline"/>
        </w:rPr>
        <w:t>mStartpoint</w:t>
      </w:r>
      <w:proofErr w:type="spellEnd"/>
      <w:r>
        <w:t>, the top of the circle.</w:t>
      </w:r>
    </w:p>
    <w:p w14:paraId="2EB0A70F" w14:textId="77777777" w:rsidR="00997741" w:rsidRDefault="003D6E87" w:rsidP="002D20B9">
      <w:pPr>
        <w:pStyle w:val="Code"/>
        <w:ind w:left="576"/>
      </w:pPr>
      <w:r>
        <w:t>Circle.prototype.draw = function (context) {</w:t>
      </w:r>
    </w:p>
    <w:p w14:paraId="4A05BB85" w14:textId="358E295C" w:rsidR="00997741" w:rsidRDefault="00864E47" w:rsidP="002D20B9">
      <w:pPr>
        <w:pStyle w:val="Code"/>
        <w:ind w:left="576"/>
      </w:pPr>
      <w:r>
        <w:t xml:space="preserve">    </w:t>
      </w:r>
      <w:r w:rsidR="003D6E87">
        <w:t>context.beginPath();</w:t>
      </w:r>
    </w:p>
    <w:p w14:paraId="58F7CBAF" w14:textId="29D57FB9" w:rsidR="00997741" w:rsidRDefault="00864E47" w:rsidP="002D20B9">
      <w:pPr>
        <w:pStyle w:val="Code"/>
        <w:ind w:left="576"/>
      </w:pPr>
      <w:r>
        <w:t xml:space="preserve">    </w:t>
      </w:r>
      <w:r w:rsidR="003D6E87">
        <w:t>//draw a circle</w:t>
      </w:r>
    </w:p>
    <w:p w14:paraId="354DE7C5" w14:textId="31B7D8F2" w:rsidR="00997741" w:rsidRDefault="00864E47" w:rsidP="002D20B9">
      <w:pPr>
        <w:pStyle w:val="Code"/>
        <w:ind w:left="576"/>
      </w:pPr>
      <w:r>
        <w:t xml:space="preserve">    </w:t>
      </w:r>
      <w:r w:rsidR="003D6E87">
        <w:t>context.arc(this.mCenter.x, this.mCenter.y, this.mRadius, 0, Math.PI *  2, true);</w:t>
      </w:r>
    </w:p>
    <w:p w14:paraId="08C13953" w14:textId="750A85DE" w:rsidR="00997741" w:rsidRDefault="00864E47" w:rsidP="002D20B9">
      <w:pPr>
        <w:pStyle w:val="Code"/>
        <w:ind w:left="576"/>
      </w:pPr>
      <w:r>
        <w:t xml:space="preserve">    </w:t>
      </w:r>
      <w:r w:rsidR="003D6E87">
        <w:t>//draw a line from start point toward center</w:t>
      </w:r>
    </w:p>
    <w:p w14:paraId="77C0E6F0" w14:textId="2FBE7A34" w:rsidR="00997741" w:rsidRDefault="00864E47" w:rsidP="002D20B9">
      <w:pPr>
        <w:pStyle w:val="Code"/>
        <w:ind w:left="576"/>
      </w:pPr>
      <w:r>
        <w:t xml:space="preserve">    </w:t>
      </w:r>
      <w:r w:rsidR="003D6E87">
        <w:t>context.moveTo(this.mStartpoint.x, this.mStartpoint.y);</w:t>
      </w:r>
    </w:p>
    <w:p w14:paraId="3E687176" w14:textId="3962ED97" w:rsidR="00997741" w:rsidRDefault="00864E47" w:rsidP="002D20B9">
      <w:pPr>
        <w:pStyle w:val="Code"/>
        <w:ind w:left="576"/>
      </w:pPr>
      <w:r>
        <w:t xml:space="preserve">    </w:t>
      </w:r>
      <w:r w:rsidR="003D6E87">
        <w:t>context.lineTo(this.mCenter.x, this.mCenter.y);</w:t>
      </w:r>
    </w:p>
    <w:p w14:paraId="47D5817A" w14:textId="23418563" w:rsidR="00997741" w:rsidRDefault="00864E47" w:rsidP="002D20B9">
      <w:pPr>
        <w:pStyle w:val="Code"/>
        <w:ind w:left="576"/>
      </w:pPr>
      <w:r>
        <w:t xml:space="preserve">    </w:t>
      </w:r>
      <w:r w:rsidR="003D6E87">
        <w:t>context.closePath();</w:t>
      </w:r>
    </w:p>
    <w:p w14:paraId="5FAC2333" w14:textId="5CBEEA85" w:rsidR="009E3B1E" w:rsidRDefault="00864E47" w:rsidP="002D20B9">
      <w:pPr>
        <w:pStyle w:val="Code"/>
        <w:ind w:left="576"/>
      </w:pPr>
      <w:r>
        <w:t xml:space="preserve">    </w:t>
      </w:r>
      <w:r w:rsidR="003D6E87">
        <w:t>context.stroke();</w:t>
      </w:r>
    </w:p>
    <w:p w14:paraId="64D4F558" w14:textId="23A6DE0A" w:rsidR="00997741" w:rsidRDefault="003D6E87" w:rsidP="002D20B9">
      <w:pPr>
        <w:pStyle w:val="Code"/>
        <w:ind w:left="576"/>
      </w:pPr>
      <w:r>
        <w:t>};</w:t>
      </w:r>
    </w:p>
    <w:p w14:paraId="58D50A82" w14:textId="77777777" w:rsidR="001261B6" w:rsidRDefault="003D6E87">
      <w:pPr>
        <w:pStyle w:val="Heading3"/>
      </w:pPr>
      <w:bookmarkStart w:id="9" w:name="_7wpqui3z4xum" w:colFirst="0" w:colLast="0"/>
      <w:bookmarkEnd w:id="9"/>
      <w:r>
        <w:t>Modify the User Control Script</w:t>
      </w:r>
    </w:p>
    <w:p w14:paraId="0000F965" w14:textId="77777777" w:rsidR="00997741" w:rsidRDefault="003D6E87">
      <w:r>
        <w:t xml:space="preserve">You will modify the </w:t>
      </w:r>
      <w:r w:rsidRPr="00D0565A">
        <w:rPr>
          <w:rStyle w:val="CodeInline"/>
        </w:rPr>
        <w:t>UserControl.js</w:t>
      </w:r>
      <w:r>
        <w:t xml:space="preserve"> file for testing the new functionality.</w:t>
      </w:r>
    </w:p>
    <w:p w14:paraId="1233E8D6" w14:textId="53A0EC84" w:rsidR="00997741" w:rsidRDefault="003D6E87" w:rsidP="002D20B9">
      <w:pPr>
        <w:pStyle w:val="NumList"/>
        <w:numPr>
          <w:ilvl w:val="0"/>
          <w:numId w:val="99"/>
        </w:numPr>
      </w:pPr>
      <w:r>
        <w:lastRenderedPageBreak/>
        <w:t xml:space="preserve">Edit the </w:t>
      </w:r>
      <w:r w:rsidRPr="00D0565A">
        <w:rPr>
          <w:rStyle w:val="CodeInline"/>
        </w:rPr>
        <w:t>UserControl.js</w:t>
      </w:r>
      <w:r>
        <w:t xml:space="preserve"> file in the </w:t>
      </w:r>
      <w:proofErr w:type="spellStart"/>
      <w:r w:rsidRPr="00D0565A">
        <w:rPr>
          <w:rStyle w:val="CodeInline"/>
        </w:rPr>
        <w:t>SiteRoot</w:t>
      </w:r>
      <w:proofErr w:type="spellEnd"/>
      <w:r w:rsidRPr="00D0565A">
        <w:rPr>
          <w:rStyle w:val="CodeInline"/>
        </w:rPr>
        <w:t xml:space="preserve"> </w:t>
      </w:r>
      <w:r w:rsidR="00655649">
        <w:t xml:space="preserve">(or </w:t>
      </w:r>
      <w:proofErr w:type="spellStart"/>
      <w:r w:rsidR="00655649" w:rsidRPr="00BA2D27">
        <w:rPr>
          <w:rStyle w:val="CodeInline"/>
        </w:rPr>
        <w:t>public_html</w:t>
      </w:r>
      <w:proofErr w:type="spellEnd"/>
      <w:r w:rsidR="00655649">
        <w:t xml:space="preserve">) </w:t>
      </w:r>
      <w:r>
        <w:t>folder.</w:t>
      </w:r>
    </w:p>
    <w:p w14:paraId="6C781B14" w14:textId="77777777" w:rsidR="00997741" w:rsidRDefault="003F380F" w:rsidP="002D20B9">
      <w:pPr>
        <w:pStyle w:val="NumList"/>
      </w:pPr>
      <w:r w:rsidRPr="002D20B9">
        <w:t>Add</w:t>
      </w:r>
      <w:r w:rsidR="003D6E87">
        <w:t xml:space="preserve"> the </w:t>
      </w:r>
      <w:proofErr w:type="spellStart"/>
      <w:r w:rsidR="003D6E87" w:rsidRPr="00D0565A">
        <w:rPr>
          <w:rStyle w:val="CodeInline"/>
        </w:rPr>
        <w:t>gObjectNum</w:t>
      </w:r>
      <w:proofErr w:type="spellEnd"/>
      <w:r w:rsidR="003D6E87" w:rsidRPr="00D0565A">
        <w:rPr>
          <w:rStyle w:val="CodeInline"/>
        </w:rPr>
        <w:t xml:space="preserve"> </w:t>
      </w:r>
      <w:r w:rsidR="003D6E87">
        <w:t xml:space="preserve">variable, an index to the </w:t>
      </w:r>
      <w:proofErr w:type="spellStart"/>
      <w:r w:rsidR="003D6E87" w:rsidRPr="00D0565A">
        <w:rPr>
          <w:rStyle w:val="CodeInline"/>
        </w:rPr>
        <w:t>mAllObjects</w:t>
      </w:r>
      <w:proofErr w:type="spellEnd"/>
      <w:r w:rsidR="003D6E87" w:rsidRPr="00D0565A">
        <w:rPr>
          <w:rStyle w:val="CodeInline"/>
        </w:rPr>
        <w:t xml:space="preserve"> </w:t>
      </w:r>
      <w:r w:rsidR="003D6E87">
        <w:t xml:space="preserve">array representing the currently selected object. Notice that this variable is defined before the definition of the </w:t>
      </w:r>
      <w:proofErr w:type="spellStart"/>
      <w:r w:rsidR="003D6E87" w:rsidRPr="00D0565A">
        <w:rPr>
          <w:rStyle w:val="CodeInline"/>
        </w:rPr>
        <w:t>userControl</w:t>
      </w:r>
      <w:proofErr w:type="spellEnd"/>
      <w:r w:rsidR="003D6E87" w:rsidRPr="00D0565A">
        <w:rPr>
          <w:rStyle w:val="CodeInline"/>
        </w:rPr>
        <w:t xml:space="preserve"> </w:t>
      </w:r>
      <w:r w:rsidR="003D6E87">
        <w:t>function and is a variable with global scope.</w:t>
      </w:r>
    </w:p>
    <w:p w14:paraId="56B3B717" w14:textId="77777777" w:rsidR="00997741" w:rsidRDefault="003D6E87" w:rsidP="002D20B9">
      <w:pPr>
        <w:pStyle w:val="Code"/>
        <w:ind w:firstLine="576"/>
      </w:pPr>
      <w:r>
        <w:t>var gObjectNum = 0;</w:t>
      </w:r>
    </w:p>
    <w:p w14:paraId="4783CBB1" w14:textId="77777777" w:rsidR="00997741" w:rsidRDefault="003D6E87" w:rsidP="002D20B9">
      <w:pPr>
        <w:pStyle w:val="NumList"/>
      </w:pPr>
      <w:r>
        <w:t xml:space="preserve">Within the </w:t>
      </w:r>
      <w:proofErr w:type="spellStart"/>
      <w:r w:rsidRPr="00D0565A">
        <w:rPr>
          <w:rStyle w:val="CodeInline"/>
        </w:rPr>
        <w:t>userControl</w:t>
      </w:r>
      <w:proofErr w:type="spellEnd"/>
      <w:r>
        <w:t xml:space="preserve"> function, define supports for the creation of random rectangles and circles with the F and G keys.</w:t>
      </w:r>
    </w:p>
    <w:p w14:paraId="69CF3BF5" w14:textId="2337D89E" w:rsidR="009E3B1E" w:rsidRDefault="003D6E87" w:rsidP="002D20B9">
      <w:pPr>
        <w:pStyle w:val="Code"/>
        <w:ind w:left="576"/>
      </w:pPr>
      <w:r>
        <w:t>if (keycode === 70) {</w:t>
      </w:r>
      <w:r>
        <w:tab/>
        <w:t>//</w:t>
      </w:r>
      <w:r w:rsidR="00E26D9C">
        <w:t xml:space="preserve"> </w:t>
      </w:r>
      <w:r>
        <w:t>f</w:t>
      </w:r>
    </w:p>
    <w:p w14:paraId="262A1314" w14:textId="5F9E5759" w:rsidR="00997741" w:rsidRDefault="00E26D9C" w:rsidP="002D20B9">
      <w:pPr>
        <w:pStyle w:val="Code"/>
        <w:ind w:left="576"/>
      </w:pPr>
      <w:r>
        <w:t xml:space="preserve">    </w:t>
      </w:r>
      <w:r w:rsidR="003D6E87">
        <w:t xml:space="preserve">var r1 = new Rectangle(new Vec2(Math.random()*width*0.8, Math.random()*height*0.8), </w:t>
      </w:r>
    </w:p>
    <w:p w14:paraId="4E3C1D70" w14:textId="307DF93F" w:rsidR="009E3B1E" w:rsidRDefault="00E26D9C" w:rsidP="002D20B9">
      <w:pPr>
        <w:pStyle w:val="Code"/>
        <w:ind w:left="576"/>
      </w:pPr>
      <w:r>
        <w:t xml:space="preserve">                         </w:t>
      </w:r>
      <w:r w:rsidR="003D6E87">
        <w:t>Math.random() * 30+10, Math.random() * 30+10);</w:t>
      </w:r>
    </w:p>
    <w:p w14:paraId="7342400E" w14:textId="6BCFA32D" w:rsidR="009E3B1E" w:rsidRDefault="003D6E87" w:rsidP="002D20B9">
      <w:pPr>
        <w:pStyle w:val="Code"/>
        <w:ind w:left="576"/>
      </w:pPr>
      <w:r>
        <w:t>}</w:t>
      </w:r>
    </w:p>
    <w:p w14:paraId="4FA04847" w14:textId="17B3E585" w:rsidR="009E3B1E" w:rsidRDefault="003D6E87" w:rsidP="002D20B9">
      <w:pPr>
        <w:pStyle w:val="Code"/>
        <w:ind w:left="576"/>
      </w:pPr>
      <w:r>
        <w:t xml:space="preserve"> if (keycode === 71) {</w:t>
      </w:r>
      <w:r w:rsidR="00E26D9C">
        <w:t xml:space="preserve"> </w:t>
      </w:r>
      <w:r>
        <w:t>//g</w:t>
      </w:r>
    </w:p>
    <w:p w14:paraId="372AAE93" w14:textId="3A387DAA" w:rsidR="00997741" w:rsidRDefault="00E26D9C" w:rsidP="002D20B9">
      <w:pPr>
        <w:pStyle w:val="Code"/>
        <w:ind w:left="576"/>
      </w:pPr>
      <w:r>
        <w:t xml:space="preserve">    </w:t>
      </w:r>
      <w:r w:rsidR="003D6E87">
        <w:t xml:space="preserve">var r1 = new Circle(new Vec2(Math.random()*width*0.8, Math.random()*height*0.8), </w:t>
      </w:r>
    </w:p>
    <w:p w14:paraId="5301BAE9" w14:textId="6B78CFA5" w:rsidR="009E3B1E" w:rsidRDefault="00E26D9C" w:rsidP="002D20B9">
      <w:pPr>
        <w:pStyle w:val="Code"/>
        <w:ind w:left="576"/>
      </w:pPr>
      <w:r>
        <w:t xml:space="preserve">                      </w:t>
      </w:r>
      <w:r w:rsidR="003D6E87">
        <w:t>Math.random() * 10 + 20);</w:t>
      </w:r>
    </w:p>
    <w:p w14:paraId="7B77FBBD" w14:textId="77777777" w:rsidR="00997741" w:rsidRPr="002D20B9" w:rsidRDefault="003D6E87" w:rsidP="002D20B9">
      <w:pPr>
        <w:pStyle w:val="Code"/>
        <w:ind w:left="576"/>
        <w:rPr>
          <w:rFonts w:eastAsiaTheme="minorEastAsia"/>
          <w:lang w:eastAsia="zh-CN"/>
        </w:rPr>
      </w:pPr>
      <w:r>
        <w:t>}</w:t>
      </w:r>
    </w:p>
    <w:p w14:paraId="6697C4C1" w14:textId="77777777" w:rsidR="00997741" w:rsidRDefault="003D6E87" w:rsidP="002D20B9">
      <w:pPr>
        <w:pStyle w:val="NumList"/>
      </w:pPr>
      <w:r>
        <w:t xml:space="preserve">Within the </w:t>
      </w:r>
      <w:proofErr w:type="spellStart"/>
      <w:r w:rsidRPr="00D0565A">
        <w:rPr>
          <w:rStyle w:val="CodeInline"/>
        </w:rPr>
        <w:t>userControl</w:t>
      </w:r>
      <w:proofErr w:type="spellEnd"/>
      <w:r>
        <w:t xml:space="preserve"> function, define supports for selecting an object index based on the up/down arrows and the 0 to 9 keys.</w:t>
      </w:r>
    </w:p>
    <w:p w14:paraId="67640544" w14:textId="553334B2" w:rsidR="00997741" w:rsidRDefault="003D6E87" w:rsidP="002D20B9">
      <w:pPr>
        <w:pStyle w:val="Code"/>
        <w:ind w:left="576"/>
      </w:pPr>
      <w:r>
        <w:t>if (keycode &gt;= 48 &amp;&amp; keycode &lt;= 57) {</w:t>
      </w:r>
      <w:r>
        <w:tab/>
        <w:t>//number</w:t>
      </w:r>
    </w:p>
    <w:p w14:paraId="032AE3CA" w14:textId="77777777" w:rsidR="00997741" w:rsidRDefault="003D6E87" w:rsidP="002D20B9">
      <w:pPr>
        <w:pStyle w:val="Code"/>
        <w:ind w:left="576" w:firstLine="315"/>
      </w:pPr>
      <w:r>
        <w:rPr>
          <w:highlight w:val="white"/>
        </w:rPr>
        <w:t>if (keycode - 48 &lt; gEngine.Core.mAllObjects.length)</w:t>
      </w:r>
    </w:p>
    <w:p w14:paraId="1F7166F2" w14:textId="287963FC" w:rsidR="00997741" w:rsidRDefault="00834D6D" w:rsidP="002D20B9">
      <w:pPr>
        <w:pStyle w:val="Code"/>
        <w:ind w:left="576" w:firstLine="315"/>
      </w:pPr>
      <w:r>
        <w:t xml:space="preserve">    </w:t>
      </w:r>
      <w:r w:rsidR="003D6E87">
        <w:t>gObjectNum = keycode - 48;</w:t>
      </w:r>
    </w:p>
    <w:p w14:paraId="5C870BFC" w14:textId="421B6CAC" w:rsidR="00997741" w:rsidRDefault="003D6E87" w:rsidP="002D20B9">
      <w:pPr>
        <w:pStyle w:val="Code"/>
        <w:ind w:firstLine="576"/>
      </w:pPr>
      <w:r>
        <w:t>}</w:t>
      </w:r>
    </w:p>
    <w:p w14:paraId="43E3AA9F" w14:textId="77777777" w:rsidR="00997741" w:rsidRDefault="003D6E87" w:rsidP="002D20B9">
      <w:pPr>
        <w:pStyle w:val="Code"/>
        <w:ind w:firstLine="576"/>
      </w:pPr>
      <w:r>
        <w:t>if (keycode === 38) {</w:t>
      </w:r>
      <w:r>
        <w:tab/>
      </w:r>
      <w:r w:rsidR="00834D6D">
        <w:t xml:space="preserve"> </w:t>
      </w:r>
      <w:r>
        <w:t>//up arrow</w:t>
      </w:r>
    </w:p>
    <w:p w14:paraId="10157B11" w14:textId="3124D67B" w:rsidR="00997741" w:rsidRDefault="00834D6D" w:rsidP="002D20B9">
      <w:pPr>
        <w:pStyle w:val="Code"/>
        <w:ind w:firstLine="576"/>
      </w:pPr>
      <w:r>
        <w:t xml:space="preserve">    </w:t>
      </w:r>
      <w:r w:rsidR="003D6E87">
        <w:t>if (gObjectNum &gt; 0)</w:t>
      </w:r>
    </w:p>
    <w:p w14:paraId="231F04D5" w14:textId="6D44F7E9" w:rsidR="00997741" w:rsidRDefault="00834D6D" w:rsidP="002D20B9">
      <w:pPr>
        <w:pStyle w:val="Code"/>
        <w:ind w:firstLine="576"/>
      </w:pPr>
      <w:r>
        <w:t xml:space="preserve">        </w:t>
      </w:r>
      <w:r w:rsidR="003D6E87">
        <w:t>gObjectNum--;</w:t>
      </w:r>
    </w:p>
    <w:p w14:paraId="7809280E" w14:textId="132EF17C" w:rsidR="00997741" w:rsidRDefault="003D6E87" w:rsidP="002D20B9">
      <w:pPr>
        <w:pStyle w:val="Code"/>
        <w:ind w:left="576"/>
      </w:pPr>
      <w:r>
        <w:t>}</w:t>
      </w:r>
    </w:p>
    <w:p w14:paraId="1252A8A2" w14:textId="77777777" w:rsidR="00997741" w:rsidRDefault="003D6E87" w:rsidP="002D20B9">
      <w:pPr>
        <w:pStyle w:val="Code"/>
        <w:ind w:left="576"/>
      </w:pPr>
      <w:r>
        <w:t>if (keycode === 40) {</w:t>
      </w:r>
      <w:r>
        <w:tab/>
      </w:r>
      <w:r w:rsidR="00834D6D">
        <w:t xml:space="preserve"> </w:t>
      </w:r>
      <w:r>
        <w:t>// down arrow</w:t>
      </w:r>
    </w:p>
    <w:p w14:paraId="081C18F6" w14:textId="0AF2D48D" w:rsidR="00997741" w:rsidRDefault="003D6E87" w:rsidP="002D20B9">
      <w:pPr>
        <w:pStyle w:val="Code"/>
        <w:ind w:left="576" w:firstLine="315"/>
      </w:pPr>
      <w:r>
        <w:t>if (gObjectNum &lt; gEngine.Core.mAllObjects.length-1)</w:t>
      </w:r>
    </w:p>
    <w:p w14:paraId="046C64CC" w14:textId="14C2CCDA" w:rsidR="009E3B1E" w:rsidRDefault="00834D6D" w:rsidP="002D20B9">
      <w:pPr>
        <w:pStyle w:val="Code"/>
        <w:ind w:left="576"/>
      </w:pPr>
      <w:r>
        <w:t xml:space="preserve">        </w:t>
      </w:r>
      <w:r w:rsidR="003D6E87">
        <w:t>gObjectNum++;</w:t>
      </w:r>
    </w:p>
    <w:p w14:paraId="38F63B22" w14:textId="0988C083" w:rsidR="00997741" w:rsidRDefault="003D6E87" w:rsidP="002D20B9">
      <w:pPr>
        <w:pStyle w:val="Code"/>
        <w:ind w:left="576"/>
      </w:pPr>
      <w:r>
        <w:t>}</w:t>
      </w:r>
    </w:p>
    <w:p w14:paraId="59474FCE" w14:textId="77777777" w:rsidR="001261B6" w:rsidRDefault="003D6E87">
      <w:pPr>
        <w:pStyle w:val="Heading3"/>
        <w:spacing w:before="120"/>
        <w:jc w:val="both"/>
      </w:pPr>
      <w:bookmarkStart w:id="10" w:name="_ke50ngrtqkgu" w:colFirst="0" w:colLast="0"/>
      <w:bookmarkEnd w:id="10"/>
      <w:r>
        <w:t>Integrate into the Core</w:t>
      </w:r>
    </w:p>
    <w:p w14:paraId="1FCD847A" w14:textId="77777777" w:rsidR="00997741" w:rsidRDefault="003D6E87">
      <w:r>
        <w:t xml:space="preserve">You can now modify the </w:t>
      </w:r>
      <w:r w:rsidRPr="00D0565A">
        <w:rPr>
          <w:rStyle w:val="CodeInline"/>
        </w:rPr>
        <w:t xml:space="preserve">Core.js </w:t>
      </w:r>
      <w:r>
        <w:t>file to integrate and test the newly defined functionality. Your modification will invoke the drawing of all created rigid shapes, and update the User Interface (UI) to properly reflect the state of the application. For now, the drawing will be accomplished through a simple and continuously loop of calling the appropriate drawing functions, or the engine loop. In the next section of this chapter, you will implement a more advanced engine loop to handle the physics engine’s calculations.</w:t>
      </w:r>
    </w:p>
    <w:p w14:paraId="42BABA84" w14:textId="5E4E0494" w:rsidR="00997741" w:rsidRPr="002D20B9" w:rsidRDefault="003F380F" w:rsidP="002D20B9">
      <w:pPr>
        <w:pStyle w:val="NumList"/>
        <w:numPr>
          <w:ilvl w:val="0"/>
          <w:numId w:val="100"/>
        </w:numPr>
      </w:pPr>
      <w:r w:rsidRPr="002D20B9">
        <w:t xml:space="preserve">Open </w:t>
      </w:r>
      <w:r>
        <w:rPr>
          <w:rStyle w:val="CodeInline"/>
        </w:rPr>
        <w:t>Core.js</w:t>
      </w:r>
      <w:r w:rsidRPr="002D20B9">
        <w:t xml:space="preserve"> in the Engine core folder for editing.</w:t>
      </w:r>
    </w:p>
    <w:p w14:paraId="10923119" w14:textId="77777777" w:rsidR="00997741" w:rsidRDefault="003F380F" w:rsidP="002D20B9">
      <w:pPr>
        <w:pStyle w:val="NumList"/>
      </w:pPr>
      <w:r w:rsidRPr="002D20B9">
        <w:t xml:space="preserve">Create a new </w:t>
      </w:r>
      <w:proofErr w:type="spellStart"/>
      <w:r>
        <w:rPr>
          <w:rStyle w:val="CodeInline"/>
        </w:rPr>
        <w:t>runGameLoop</w:t>
      </w:r>
      <w:proofErr w:type="spellEnd"/>
      <w:r w:rsidRPr="003F380F">
        <w:rPr>
          <w:rStyle w:val="CodeInline"/>
          <w:rFonts w:ascii="Utopia" w:hAnsi="Utopia"/>
        </w:rPr>
        <w:t xml:space="preserve"> </w:t>
      </w:r>
      <w:r w:rsidRPr="002D20B9">
        <w:t xml:space="preserve">function. In </w:t>
      </w:r>
      <w:proofErr w:type="spellStart"/>
      <w:r>
        <w:rPr>
          <w:rStyle w:val="CodeInline"/>
        </w:rPr>
        <w:t>runGameLoop</w:t>
      </w:r>
      <w:proofErr w:type="spellEnd"/>
      <w:r w:rsidRPr="002D20B9">
        <w:t xml:space="preserve">, call the </w:t>
      </w:r>
      <w:proofErr w:type="spellStart"/>
      <w:r>
        <w:rPr>
          <w:rStyle w:val="CodeInline"/>
        </w:rPr>
        <w:t>windows.requestAnimationFrame</w:t>
      </w:r>
      <w:proofErr w:type="spellEnd"/>
      <w:r w:rsidRPr="002D20B9">
        <w:t xml:space="preserve"> to </w:t>
      </w:r>
      <w:r w:rsidR="003D6E87">
        <w:t xml:space="preserve">specify the function for the next frame redraw. Additionally, invoke two other functions, the </w:t>
      </w:r>
      <w:r w:rsidR="003D6E87" w:rsidRPr="00D0565A">
        <w:rPr>
          <w:rStyle w:val="CodeInline"/>
        </w:rPr>
        <w:t xml:space="preserve">draw </w:t>
      </w:r>
      <w:r w:rsidR="003D6E87">
        <w:t xml:space="preserve">and </w:t>
      </w:r>
      <w:proofErr w:type="spellStart"/>
      <w:r w:rsidR="003D6E87" w:rsidRPr="00D0565A">
        <w:rPr>
          <w:rStyle w:val="CodeInline"/>
        </w:rPr>
        <w:t>updateUIEcho</w:t>
      </w:r>
      <w:proofErr w:type="spellEnd"/>
      <w:r w:rsidR="003D6E87">
        <w:t xml:space="preserve"> functions, to draw all the defined rigid shapes and to receive user keyboard entries.</w:t>
      </w:r>
    </w:p>
    <w:p w14:paraId="4D63AC04" w14:textId="10398DDB" w:rsidR="009E3B1E" w:rsidRDefault="003D6E87" w:rsidP="002D20B9">
      <w:pPr>
        <w:pStyle w:val="Code"/>
        <w:ind w:left="576"/>
      </w:pPr>
      <w:r>
        <w:lastRenderedPageBreak/>
        <w:t>var runGameLoop = function () {</w:t>
      </w:r>
    </w:p>
    <w:p w14:paraId="53724913" w14:textId="72129B4C" w:rsidR="00997741" w:rsidRDefault="005F0399" w:rsidP="002D20B9">
      <w:pPr>
        <w:pStyle w:val="Code"/>
        <w:ind w:left="576"/>
      </w:pPr>
      <w:r>
        <w:t xml:space="preserve">    </w:t>
      </w:r>
      <w:r w:rsidR="003D6E87">
        <w:t>requestAnimationFrame(function () {</w:t>
      </w:r>
    </w:p>
    <w:p w14:paraId="626A3232" w14:textId="4EDCA446" w:rsidR="00997741" w:rsidRDefault="005F0399" w:rsidP="002D20B9">
      <w:pPr>
        <w:pStyle w:val="Code"/>
        <w:ind w:left="576"/>
      </w:pPr>
      <w:r>
        <w:t xml:space="preserve">        </w:t>
      </w:r>
      <w:r w:rsidR="003D6E87">
        <w:t>runGameLoop();</w:t>
      </w:r>
    </w:p>
    <w:p w14:paraId="1F148F45" w14:textId="01970067" w:rsidR="00997741" w:rsidRDefault="004A09AD" w:rsidP="002D20B9">
      <w:pPr>
        <w:pStyle w:val="Code"/>
        <w:ind w:firstLine="576"/>
      </w:pPr>
      <w:r>
        <w:t xml:space="preserve">    </w:t>
      </w:r>
      <w:r w:rsidR="003D6E87">
        <w:t>})</w:t>
      </w:r>
    </w:p>
    <w:p w14:paraId="03CB015B" w14:textId="0B03C90D" w:rsidR="009E3B1E" w:rsidRDefault="005F0399" w:rsidP="002D20B9">
      <w:pPr>
        <w:pStyle w:val="Code"/>
        <w:ind w:left="576"/>
      </w:pPr>
      <w:r>
        <w:t xml:space="preserve">    </w:t>
      </w:r>
      <w:r w:rsidR="003D6E87">
        <w:t>updateUIEcho();</w:t>
      </w:r>
    </w:p>
    <w:p w14:paraId="1DFFA2C1" w14:textId="2B44BDEF" w:rsidR="009E3B1E" w:rsidRDefault="005F0399" w:rsidP="002D20B9">
      <w:pPr>
        <w:pStyle w:val="Code"/>
        <w:ind w:left="576"/>
      </w:pPr>
      <w:r>
        <w:t xml:space="preserve">    </w:t>
      </w:r>
      <w:r w:rsidR="003D6E87">
        <w:t>draw();</w:t>
      </w:r>
    </w:p>
    <w:p w14:paraId="72C8FB24" w14:textId="5C10DC37" w:rsidR="00997741" w:rsidRDefault="003D6E87" w:rsidP="002D20B9">
      <w:pPr>
        <w:pStyle w:val="Code"/>
        <w:ind w:left="576"/>
      </w:pPr>
      <w:r>
        <w:t>};</w:t>
      </w:r>
    </w:p>
    <w:p w14:paraId="71BB01A8" w14:textId="77777777" w:rsidR="00997741" w:rsidRDefault="003D6E87" w:rsidP="002D20B9">
      <w:pPr>
        <w:pStyle w:val="NumList"/>
      </w:pPr>
      <w:r>
        <w:t xml:space="preserve">Define the </w:t>
      </w:r>
      <w:proofErr w:type="spellStart"/>
      <w:r w:rsidRPr="00D0565A">
        <w:rPr>
          <w:rStyle w:val="CodeInline"/>
        </w:rPr>
        <w:t>updateUIEcho</w:t>
      </w:r>
      <w:proofErr w:type="spellEnd"/>
      <w:r w:rsidRPr="00D0565A">
        <w:rPr>
          <w:rStyle w:val="CodeInline"/>
        </w:rPr>
        <w:t xml:space="preserve"> </w:t>
      </w:r>
      <w:r>
        <w:t>function to update the HTML to display the proper state of the application.</w:t>
      </w:r>
    </w:p>
    <w:p w14:paraId="73137D68" w14:textId="073734DF" w:rsidR="009E3B1E" w:rsidRDefault="003D6E87" w:rsidP="002D20B9">
      <w:pPr>
        <w:pStyle w:val="Code"/>
        <w:ind w:left="576"/>
      </w:pPr>
      <w:r>
        <w:t>var updateUIEcho = function () {</w:t>
      </w:r>
    </w:p>
    <w:p w14:paraId="4DBF00EE" w14:textId="6BF40795" w:rsidR="009E3B1E" w:rsidRDefault="000B71C7" w:rsidP="002D20B9">
      <w:pPr>
        <w:pStyle w:val="Code"/>
        <w:ind w:left="576"/>
      </w:pPr>
      <w:r>
        <w:t xml:space="preserve">    </w:t>
      </w:r>
      <w:r w:rsidR="003D6E87">
        <w:t>document.getElementById("uiEchoString").innerHTML =</w:t>
      </w:r>
      <w:r>
        <w:t xml:space="preserve"> </w:t>
      </w:r>
      <w:r w:rsidR="003D6E87">
        <w:t>"&lt;p&gt;&lt;b&gt;Selected Object:&lt;/b&gt;:&lt;/p&gt;" +</w:t>
      </w:r>
    </w:p>
    <w:p w14:paraId="2E3B8092" w14:textId="27C78CB3" w:rsidR="00997741" w:rsidRDefault="000B71C7" w:rsidP="002D20B9">
      <w:pPr>
        <w:pStyle w:val="Code"/>
        <w:ind w:left="576"/>
      </w:pPr>
      <w:r>
        <w:t xml:space="preserve">        </w:t>
      </w:r>
      <w:r w:rsidR="003D6E87">
        <w:t>"&lt;ul style=\"margin:-10px\"&gt;" +</w:t>
      </w:r>
      <w:r>
        <w:t xml:space="preserve"> </w:t>
      </w:r>
    </w:p>
    <w:p w14:paraId="339397EF" w14:textId="0BD3BE4B" w:rsidR="009E3B1E" w:rsidRDefault="000132E8" w:rsidP="002D20B9">
      <w:pPr>
        <w:pStyle w:val="Code"/>
        <w:ind w:left="576"/>
      </w:pPr>
      <w:r>
        <w:t xml:space="preserve">            </w:t>
      </w:r>
      <w:r w:rsidR="003D6E87">
        <w:t>"&lt;li&gt;Id: " + gObjectNum + "&lt;/li&gt;" +</w:t>
      </w:r>
    </w:p>
    <w:p w14:paraId="3BC0224D" w14:textId="2D6D7F80" w:rsidR="00997741" w:rsidRDefault="000132E8" w:rsidP="002D20B9">
      <w:pPr>
        <w:pStyle w:val="Code"/>
        <w:ind w:left="576"/>
      </w:pPr>
      <w:r>
        <w:t xml:space="preserve">    </w:t>
      </w:r>
      <w:r w:rsidR="000B71C7">
        <w:t xml:space="preserve">        </w:t>
      </w:r>
      <w:r w:rsidR="003D6E87">
        <w:t>"&lt;li&gt;Center: " + mAllObjects[gObjectNum].mCenter.x.toPrecision(3) + "," +</w:t>
      </w:r>
      <w:r w:rsidR="000B71C7">
        <w:t xml:space="preserve"> </w:t>
      </w:r>
    </w:p>
    <w:p w14:paraId="54F0C5D4" w14:textId="5CC12E7C" w:rsidR="00997741" w:rsidRDefault="000B71C7" w:rsidP="002D20B9">
      <w:pPr>
        <w:pStyle w:val="Code"/>
        <w:ind w:firstLine="576"/>
      </w:pPr>
      <w:r>
        <w:t xml:space="preserve">    </w:t>
      </w:r>
      <w:r w:rsidR="000132E8">
        <w:t xml:space="preserve">        </w:t>
      </w:r>
      <w:r>
        <w:t xml:space="preserve">    </w:t>
      </w:r>
      <w:r w:rsidR="003D6E87">
        <w:t xml:space="preserve">mAllObjects[gObjectNum].mCenter.y.toPrecision(3) + "&lt;/li&gt;"  + </w:t>
      </w:r>
    </w:p>
    <w:p w14:paraId="33E23866" w14:textId="673EE717" w:rsidR="00997741" w:rsidRDefault="000B71C7" w:rsidP="002D20B9">
      <w:pPr>
        <w:pStyle w:val="Code"/>
        <w:ind w:firstLine="576"/>
      </w:pPr>
      <w:r>
        <w:t xml:space="preserve">        </w:t>
      </w:r>
      <w:r w:rsidR="003D6E87">
        <w:t>"&lt;/ul&gt; &lt;hr&gt;" +</w:t>
      </w:r>
      <w:r>
        <w:t xml:space="preserve"> </w:t>
      </w:r>
      <w:r w:rsidR="003D6E87">
        <w:t>"&lt;p&gt;&lt;b&gt;Control&lt;/b&gt;: of selected object&lt;/p&gt;" +</w:t>
      </w:r>
    </w:p>
    <w:p w14:paraId="089A677E" w14:textId="77777777" w:rsidR="00997741" w:rsidRDefault="000B71C7" w:rsidP="002D20B9">
      <w:pPr>
        <w:pStyle w:val="Code"/>
        <w:ind w:left="576"/>
      </w:pPr>
      <w:r>
        <w:t xml:space="preserve">        </w:t>
      </w:r>
      <w:r w:rsidR="003D6E87">
        <w:t>"&lt;ul style=\"margin:-10px\"&gt;" +</w:t>
      </w:r>
      <w:r>
        <w:t xml:space="preserve"> </w:t>
      </w:r>
    </w:p>
    <w:p w14:paraId="40386DC3" w14:textId="5537EA95" w:rsidR="009E3B1E" w:rsidRDefault="000132E8" w:rsidP="002D20B9">
      <w:pPr>
        <w:pStyle w:val="Code"/>
        <w:ind w:left="576"/>
      </w:pPr>
      <w:r>
        <w:t xml:space="preserve">            </w:t>
      </w:r>
      <w:r w:rsidR="003D6E87">
        <w:t>"&lt;li&gt;&lt;b&gt;Num&lt;/b&gt; or &lt;b&gt;Up/Down Arrow&lt;/b&gt;: SelectObject&lt;/li&gt;" +</w:t>
      </w:r>
    </w:p>
    <w:p w14:paraId="2680F65C" w14:textId="03DBCAB0" w:rsidR="00997741" w:rsidRDefault="001A1487" w:rsidP="002D20B9">
      <w:pPr>
        <w:pStyle w:val="Code"/>
        <w:ind w:left="576"/>
      </w:pPr>
      <w:r>
        <w:t xml:space="preserve">     </w:t>
      </w:r>
      <w:r w:rsidR="000B71C7">
        <w:t xml:space="preserve">   </w:t>
      </w:r>
      <w:r w:rsidR="003D6E87">
        <w:t>"&lt;/ul&gt; &lt;hr&gt;" +</w:t>
      </w:r>
      <w:r w:rsidR="000B71C7">
        <w:t xml:space="preserve"> </w:t>
      </w:r>
    </w:p>
    <w:p w14:paraId="4FD7A5AF" w14:textId="5D2F3DD4" w:rsidR="009E3B1E" w:rsidRDefault="000132E8" w:rsidP="002D20B9">
      <w:pPr>
        <w:pStyle w:val="Code"/>
        <w:ind w:left="576"/>
      </w:pPr>
      <w:r>
        <w:t xml:space="preserve">        </w:t>
      </w:r>
      <w:r w:rsidR="003D6E87">
        <w:t>"&lt;b&gt;F/G&lt;/b&gt;: Spawn [Rectangle/Circle] at random location" +</w:t>
      </w:r>
      <w:r w:rsidR="000B71C7">
        <w:t xml:space="preserve"> </w:t>
      </w:r>
      <w:r w:rsidR="003D6E87">
        <w:t>"&lt;hr&gt;";</w:t>
      </w:r>
    </w:p>
    <w:p w14:paraId="3C77F9FE" w14:textId="21FB648E" w:rsidR="00997741" w:rsidRDefault="003D6E87" w:rsidP="002D20B9">
      <w:pPr>
        <w:pStyle w:val="Code"/>
        <w:ind w:left="576"/>
      </w:pPr>
      <w:r>
        <w:t>};</w:t>
      </w:r>
    </w:p>
    <w:p w14:paraId="604AE215" w14:textId="77777777" w:rsidR="00997741" w:rsidRDefault="003D6E87" w:rsidP="002D20B9">
      <w:pPr>
        <w:pStyle w:val="NumList"/>
      </w:pPr>
      <w:r>
        <w:t xml:space="preserve">Add the </w:t>
      </w:r>
      <w:r w:rsidRPr="00D0565A">
        <w:rPr>
          <w:rStyle w:val="CodeInline"/>
        </w:rPr>
        <w:t xml:space="preserve">draw </w:t>
      </w:r>
      <w:r>
        <w:t xml:space="preserve">function to iterate through and invoke the corresponding </w:t>
      </w:r>
      <w:r w:rsidRPr="00D0565A">
        <w:rPr>
          <w:rStyle w:val="CodeInline"/>
        </w:rPr>
        <w:t>draw</w:t>
      </w:r>
      <w:r>
        <w:t xml:space="preserve"> functions of the rigid shapes in the </w:t>
      </w:r>
      <w:proofErr w:type="spellStart"/>
      <w:r w:rsidRPr="00D0565A">
        <w:rPr>
          <w:rStyle w:val="CodeInline"/>
        </w:rPr>
        <w:t>mAllObjects</w:t>
      </w:r>
      <w:proofErr w:type="spellEnd"/>
      <w:r w:rsidRPr="00D0565A">
        <w:rPr>
          <w:rStyle w:val="CodeInline"/>
        </w:rPr>
        <w:t xml:space="preserve"> </w:t>
      </w:r>
      <w:r>
        <w:t xml:space="preserve">list. The </w:t>
      </w:r>
      <w:proofErr w:type="spellStart"/>
      <w:r w:rsidRPr="00D0565A">
        <w:rPr>
          <w:rStyle w:val="CodeInline"/>
        </w:rPr>
        <w:t>strokeStlye</w:t>
      </w:r>
      <w:proofErr w:type="spellEnd"/>
      <w:r w:rsidRPr="00D0565A">
        <w:rPr>
          <w:rStyle w:val="CodeInline"/>
        </w:rPr>
        <w:t xml:space="preserve"> </w:t>
      </w:r>
      <w:r>
        <w:t xml:space="preserve">property is set such that only the currently selected object is drawn in red while the rest are in blue. </w:t>
      </w:r>
    </w:p>
    <w:p w14:paraId="33D0363E" w14:textId="77777777" w:rsidR="00997741" w:rsidRDefault="003D6E87" w:rsidP="002D20B9">
      <w:pPr>
        <w:pStyle w:val="Code"/>
        <w:ind w:left="576"/>
      </w:pPr>
      <w:r>
        <w:t>var draw = function () {</w:t>
      </w:r>
    </w:p>
    <w:p w14:paraId="55BDB09A" w14:textId="444D7247" w:rsidR="00997741" w:rsidRDefault="00091699" w:rsidP="002D20B9">
      <w:pPr>
        <w:pStyle w:val="Code"/>
        <w:ind w:left="576"/>
      </w:pPr>
      <w:r>
        <w:t xml:space="preserve">    </w:t>
      </w:r>
      <w:r w:rsidR="003D6E87">
        <w:t>mContext.clearRect(0, 0, mWidth, mHeight);</w:t>
      </w:r>
    </w:p>
    <w:p w14:paraId="692CFA1B" w14:textId="6A25EDB3" w:rsidR="00997741" w:rsidRDefault="00091699" w:rsidP="002D20B9">
      <w:pPr>
        <w:pStyle w:val="Code"/>
        <w:ind w:left="576"/>
      </w:pPr>
      <w:r>
        <w:t xml:space="preserve">    </w:t>
      </w:r>
      <w:r w:rsidR="003D6E87">
        <w:t>var i;</w:t>
      </w:r>
    </w:p>
    <w:p w14:paraId="7D83C8CE" w14:textId="4C1CD90C" w:rsidR="00997741" w:rsidRDefault="00091699" w:rsidP="002D20B9">
      <w:pPr>
        <w:pStyle w:val="Code"/>
        <w:ind w:left="576"/>
      </w:pPr>
      <w:r>
        <w:t xml:space="preserve">    </w:t>
      </w:r>
      <w:r w:rsidR="003D6E87">
        <w:t>for (i = 0; i &lt; mAllObjects.length; i++) {</w:t>
      </w:r>
    </w:p>
    <w:p w14:paraId="43BB6F5C" w14:textId="138CB231" w:rsidR="00997741" w:rsidRDefault="00091699" w:rsidP="002D20B9">
      <w:pPr>
        <w:pStyle w:val="Code"/>
        <w:ind w:left="576"/>
      </w:pPr>
      <w:r>
        <w:t xml:space="preserve">        </w:t>
      </w:r>
      <w:r w:rsidR="003D6E87">
        <w:t>mContext.strokeStyle = 'blue';</w:t>
      </w:r>
    </w:p>
    <w:p w14:paraId="08AC0540" w14:textId="179CBCD9" w:rsidR="00997741" w:rsidRDefault="00091699" w:rsidP="002D20B9">
      <w:pPr>
        <w:pStyle w:val="Code"/>
        <w:ind w:left="576"/>
      </w:pPr>
      <w:r>
        <w:t xml:space="preserve">        </w:t>
      </w:r>
      <w:r w:rsidR="003D6E87">
        <w:t>if (i === gObjectNum)</w:t>
      </w:r>
    </w:p>
    <w:p w14:paraId="4A522025" w14:textId="73058966" w:rsidR="00997741" w:rsidRDefault="00091699" w:rsidP="002D20B9">
      <w:pPr>
        <w:pStyle w:val="Code"/>
        <w:ind w:left="576"/>
      </w:pPr>
      <w:r>
        <w:t xml:space="preserve">            </w:t>
      </w:r>
      <w:r w:rsidR="003D6E87">
        <w:t>mContext.strokeStyle = 'red';</w:t>
      </w:r>
    </w:p>
    <w:p w14:paraId="4BA8189D" w14:textId="36751394" w:rsidR="00997741" w:rsidRDefault="00091699" w:rsidP="002D20B9">
      <w:pPr>
        <w:pStyle w:val="Code"/>
        <w:ind w:left="576"/>
      </w:pPr>
      <w:r>
        <w:t xml:space="preserve">        </w:t>
      </w:r>
      <w:r w:rsidR="003D6E87">
        <w:t>mAllObjects[i].draw(mContext);</w:t>
      </w:r>
    </w:p>
    <w:p w14:paraId="1EFC0E3B" w14:textId="7863D6D6" w:rsidR="009E3B1E" w:rsidRDefault="00091699" w:rsidP="002D20B9">
      <w:pPr>
        <w:pStyle w:val="Code"/>
        <w:ind w:left="576"/>
      </w:pPr>
      <w:r>
        <w:t xml:space="preserve">    </w:t>
      </w:r>
      <w:r w:rsidR="003D6E87">
        <w:t>}</w:t>
      </w:r>
    </w:p>
    <w:p w14:paraId="0AC50B77" w14:textId="77777777" w:rsidR="00997741" w:rsidRDefault="003D6E87" w:rsidP="002D20B9">
      <w:pPr>
        <w:pStyle w:val="Code"/>
        <w:ind w:left="576"/>
      </w:pPr>
      <w:r>
        <w:t>};</w:t>
      </w:r>
    </w:p>
    <w:p w14:paraId="21D66A53" w14:textId="77777777" w:rsidR="00997741" w:rsidRDefault="003D6E87" w:rsidP="002D20B9">
      <w:pPr>
        <w:pStyle w:val="NumList"/>
      </w:pPr>
      <w:r>
        <w:t xml:space="preserve">Define support to initialize the engine loop when the script runs for the first time. </w:t>
      </w:r>
    </w:p>
    <w:p w14:paraId="39B9A3AE" w14:textId="447CE277" w:rsidR="00997741" w:rsidRDefault="003D6E87" w:rsidP="002D20B9">
      <w:pPr>
        <w:pStyle w:val="Code"/>
        <w:ind w:left="576"/>
      </w:pPr>
      <w:r>
        <w:t>var initializeEngineCore = function () {</w:t>
      </w:r>
    </w:p>
    <w:p w14:paraId="46BAB73D" w14:textId="2935D45E" w:rsidR="009E3B1E" w:rsidRDefault="00720BE6" w:rsidP="002D20B9">
      <w:pPr>
        <w:pStyle w:val="Code"/>
        <w:ind w:left="576"/>
      </w:pPr>
      <w:r>
        <w:t xml:space="preserve">    </w:t>
      </w:r>
      <w:r w:rsidR="003D6E87">
        <w:t>runGameLoop();</w:t>
      </w:r>
    </w:p>
    <w:p w14:paraId="21C92686" w14:textId="77777777" w:rsidR="00997741" w:rsidRDefault="003D6E87" w:rsidP="002D20B9">
      <w:pPr>
        <w:pStyle w:val="Code"/>
        <w:ind w:left="576"/>
      </w:pPr>
      <w:r>
        <w:t>};</w:t>
      </w:r>
    </w:p>
    <w:p w14:paraId="3A261A79" w14:textId="77777777" w:rsidR="00997741" w:rsidRDefault="003D6E87" w:rsidP="002D20B9">
      <w:pPr>
        <w:pStyle w:val="NumList"/>
      </w:pPr>
      <w:r>
        <w:t xml:space="preserve">Allow public access to the </w:t>
      </w:r>
      <w:proofErr w:type="spellStart"/>
      <w:r w:rsidRPr="00D0565A">
        <w:rPr>
          <w:rStyle w:val="CodeInline"/>
        </w:rPr>
        <w:t>initializeEngineCore</w:t>
      </w:r>
      <w:proofErr w:type="spellEnd"/>
      <w:r w:rsidRPr="00D0565A">
        <w:rPr>
          <w:rStyle w:val="CodeInline"/>
        </w:rPr>
        <w:t xml:space="preserve"> </w:t>
      </w:r>
      <w:r>
        <w:t xml:space="preserve">function by including it in the </w:t>
      </w:r>
      <w:proofErr w:type="spellStart"/>
      <w:r w:rsidRPr="00D0565A">
        <w:rPr>
          <w:rStyle w:val="CodeInline"/>
        </w:rPr>
        <w:t>mPublic</w:t>
      </w:r>
      <w:proofErr w:type="spellEnd"/>
      <w:r w:rsidRPr="00D0565A">
        <w:rPr>
          <w:rStyle w:val="CodeInline"/>
        </w:rPr>
        <w:t xml:space="preserve"> </w:t>
      </w:r>
      <w:r>
        <w:t>variable.</w:t>
      </w:r>
    </w:p>
    <w:p w14:paraId="62D26E8B" w14:textId="0608D6EF" w:rsidR="00997741" w:rsidRDefault="003D6E87" w:rsidP="002D20B9">
      <w:pPr>
        <w:pStyle w:val="Code"/>
        <w:ind w:left="576"/>
      </w:pPr>
      <w:r>
        <w:t>var mPublic = {</w:t>
      </w:r>
    </w:p>
    <w:p w14:paraId="3DE7BB7D" w14:textId="1C2A514A" w:rsidR="00997741" w:rsidRDefault="003D6E87" w:rsidP="002D20B9">
      <w:pPr>
        <w:pStyle w:val="Code"/>
        <w:ind w:left="576" w:firstLine="315"/>
      </w:pPr>
      <w:r>
        <w:t>initializeEngineCore: initializeEngineCore,</w:t>
      </w:r>
    </w:p>
    <w:p w14:paraId="7E1080F3" w14:textId="77777777" w:rsidR="00997741" w:rsidRDefault="003D6E87" w:rsidP="002D20B9">
      <w:pPr>
        <w:pStyle w:val="Code"/>
        <w:ind w:left="576" w:firstLine="315"/>
      </w:pPr>
      <w:r>
        <w:t>mAllObjects: mAllObjects,</w:t>
      </w:r>
    </w:p>
    <w:p w14:paraId="5A2FE29C" w14:textId="1E7D3BC8" w:rsidR="00997741" w:rsidRDefault="003D6E87" w:rsidP="002D20B9">
      <w:pPr>
        <w:pStyle w:val="Code"/>
        <w:ind w:left="576" w:firstLine="315"/>
      </w:pPr>
      <w:r>
        <w:t>mWidth: mWidth,</w:t>
      </w:r>
    </w:p>
    <w:p w14:paraId="7A157015" w14:textId="456B2E77" w:rsidR="00997741" w:rsidRDefault="00720BE6" w:rsidP="002D20B9">
      <w:pPr>
        <w:pStyle w:val="Code"/>
        <w:ind w:left="576"/>
      </w:pPr>
      <w:r>
        <w:t xml:space="preserve">    </w:t>
      </w:r>
      <w:r w:rsidR="003D6E87">
        <w:t>mHeight: mHeight,</w:t>
      </w:r>
    </w:p>
    <w:p w14:paraId="041475C8" w14:textId="1120E0F5" w:rsidR="009E3B1E" w:rsidRDefault="00720BE6" w:rsidP="002D20B9">
      <w:pPr>
        <w:pStyle w:val="Code"/>
        <w:ind w:left="576"/>
      </w:pPr>
      <w:r>
        <w:t xml:space="preserve">    </w:t>
      </w:r>
      <w:r w:rsidR="003D6E87">
        <w:t>mContext: mContext</w:t>
      </w:r>
    </w:p>
    <w:p w14:paraId="2379C7AC" w14:textId="3BE257A8" w:rsidR="00997741" w:rsidRDefault="003D6E87" w:rsidP="002D20B9">
      <w:pPr>
        <w:pStyle w:val="Code"/>
        <w:ind w:left="576"/>
      </w:pPr>
      <w:r>
        <w:t>};</w:t>
      </w:r>
    </w:p>
    <w:p w14:paraId="11EDD6A5" w14:textId="77777777" w:rsidR="001261B6" w:rsidRDefault="003D6E87">
      <w:pPr>
        <w:pStyle w:val="Heading3"/>
        <w:jc w:val="both"/>
      </w:pPr>
      <w:bookmarkStart w:id="11" w:name="_odfdbrbjbu4w" w:colFirst="0" w:colLast="0"/>
      <w:bookmarkEnd w:id="11"/>
      <w:r>
        <w:lastRenderedPageBreak/>
        <w:t>Define the Initial Scene</w:t>
      </w:r>
    </w:p>
    <w:p w14:paraId="6C504484" w14:textId="77777777" w:rsidR="00997741" w:rsidRDefault="003D6E87">
      <w:r>
        <w:t xml:space="preserve">You can now define a bounded empty environment to test the new functionality. </w:t>
      </w:r>
    </w:p>
    <w:p w14:paraId="5ACE3455" w14:textId="7549AC5B" w:rsidR="00997741" w:rsidRDefault="003D6E87" w:rsidP="002D20B9">
      <w:pPr>
        <w:pStyle w:val="NumList"/>
        <w:numPr>
          <w:ilvl w:val="0"/>
          <w:numId w:val="90"/>
        </w:numPr>
      </w:pPr>
      <w:r>
        <w:t xml:space="preserve">Create new file under the </w:t>
      </w:r>
      <w:proofErr w:type="spellStart"/>
      <w:r w:rsidRPr="00D0565A">
        <w:rPr>
          <w:rStyle w:val="CodeInline"/>
        </w:rPr>
        <w:t>SiteRoot</w:t>
      </w:r>
      <w:proofErr w:type="spellEnd"/>
      <w:r w:rsidRPr="00D0565A">
        <w:rPr>
          <w:rStyle w:val="CodeInline"/>
        </w:rPr>
        <w:t xml:space="preserve"> </w:t>
      </w:r>
      <w:r w:rsidR="00655649">
        <w:t xml:space="preserve">(or </w:t>
      </w:r>
      <w:proofErr w:type="spellStart"/>
      <w:r w:rsidR="00655649" w:rsidRPr="00BA2D27">
        <w:t>public_html</w:t>
      </w:r>
      <w:proofErr w:type="spellEnd"/>
      <w:r w:rsidR="00655649">
        <w:t xml:space="preserve">) </w:t>
      </w:r>
      <w:r>
        <w:t xml:space="preserve">folder, and name it </w:t>
      </w:r>
      <w:r w:rsidRPr="00D0565A">
        <w:rPr>
          <w:rStyle w:val="CodeInline"/>
        </w:rPr>
        <w:t>MyGame.js</w:t>
      </w:r>
      <w:r>
        <w:t>.</w:t>
      </w:r>
    </w:p>
    <w:p w14:paraId="33BA807D" w14:textId="77777777" w:rsidR="00997741" w:rsidRDefault="003D6E87" w:rsidP="002D20B9">
      <w:pPr>
        <w:pStyle w:val="NumList"/>
        <w:numPr>
          <w:ilvl w:val="0"/>
          <w:numId w:val="90"/>
        </w:numPr>
      </w:pPr>
      <w:r>
        <w:t xml:space="preserve">Edit this file by creating a new function named </w:t>
      </w:r>
      <w:proofErr w:type="spellStart"/>
      <w:r w:rsidRPr="00D0565A">
        <w:rPr>
          <w:rStyle w:val="CodeInline"/>
        </w:rPr>
        <w:t>MyGame</w:t>
      </w:r>
      <w:proofErr w:type="spellEnd"/>
      <w:r>
        <w:t>.  Inside this function use the new rigid shape object you just implemented to create the four bounds that define border for future physics simulation.</w:t>
      </w:r>
    </w:p>
    <w:p w14:paraId="14E00C8F" w14:textId="77777777" w:rsidR="00997741" w:rsidRDefault="003D6E87" w:rsidP="002D20B9">
      <w:pPr>
        <w:pStyle w:val="Code"/>
        <w:ind w:left="576"/>
      </w:pPr>
      <w:r>
        <w:t>function MyGame() {</w:t>
      </w:r>
    </w:p>
    <w:p w14:paraId="724E98EC" w14:textId="380930A8" w:rsidR="00997741" w:rsidRDefault="008224A4" w:rsidP="002D20B9">
      <w:pPr>
        <w:pStyle w:val="Code"/>
        <w:ind w:left="576"/>
      </w:pPr>
      <w:r>
        <w:t xml:space="preserve">    </w:t>
      </w:r>
      <w:r w:rsidR="003D6E87">
        <w:t>var width</w:t>
      </w:r>
      <w:r w:rsidR="00277160">
        <w:t xml:space="preserve"> </w:t>
      </w:r>
      <w:r w:rsidR="003D6E87">
        <w:t>=</w:t>
      </w:r>
      <w:r w:rsidR="00277160">
        <w:t xml:space="preserve"> </w:t>
      </w:r>
      <w:r w:rsidR="003D6E87">
        <w:t>gEngine.Core.mWidth;</w:t>
      </w:r>
    </w:p>
    <w:p w14:paraId="4C4D80CE" w14:textId="539C7958" w:rsidR="00997741" w:rsidRDefault="008224A4" w:rsidP="002D20B9">
      <w:pPr>
        <w:pStyle w:val="Code"/>
        <w:ind w:left="576"/>
      </w:pPr>
      <w:r>
        <w:t xml:space="preserve">    </w:t>
      </w:r>
      <w:r w:rsidR="003D6E87">
        <w:t>var height</w:t>
      </w:r>
      <w:r w:rsidR="00277160">
        <w:t xml:space="preserve"> </w:t>
      </w:r>
      <w:r w:rsidR="003D6E87">
        <w:t>=</w:t>
      </w:r>
      <w:r w:rsidR="00277160">
        <w:t xml:space="preserve"> </w:t>
      </w:r>
      <w:r w:rsidR="003D6E87">
        <w:t>gEngine.Core.mHeight;</w:t>
      </w:r>
    </w:p>
    <w:p w14:paraId="54534E67" w14:textId="34E7F66B" w:rsidR="00997741" w:rsidRDefault="008224A4" w:rsidP="002D20B9">
      <w:pPr>
        <w:pStyle w:val="Code"/>
        <w:ind w:left="576"/>
      </w:pPr>
      <w:r>
        <w:t xml:space="preserve">    </w:t>
      </w:r>
      <w:r w:rsidR="003D6E87">
        <w:t>var up = new Rectangle(new Vec2(width / 2, 0), width, 3);</w:t>
      </w:r>
    </w:p>
    <w:p w14:paraId="1AF3B105" w14:textId="41E52B5B" w:rsidR="00997741" w:rsidRDefault="008224A4" w:rsidP="002D20B9">
      <w:pPr>
        <w:pStyle w:val="Code"/>
        <w:ind w:left="576"/>
      </w:pPr>
      <w:r>
        <w:t xml:space="preserve">    </w:t>
      </w:r>
      <w:r w:rsidR="003D6E87">
        <w:t>var down = new Rectangle(new Vec2(width / 2, height), width, 3);</w:t>
      </w:r>
    </w:p>
    <w:p w14:paraId="11DABA00" w14:textId="0FBD1CA6" w:rsidR="00997741" w:rsidRDefault="008224A4" w:rsidP="002D20B9">
      <w:pPr>
        <w:pStyle w:val="Code"/>
        <w:ind w:left="576"/>
      </w:pPr>
      <w:r>
        <w:t xml:space="preserve">    </w:t>
      </w:r>
      <w:r w:rsidR="003D6E87">
        <w:t>var left = new Rectangle(new Vec2(0, height / 2), 3, height);</w:t>
      </w:r>
    </w:p>
    <w:p w14:paraId="0F1E59C9" w14:textId="77777777" w:rsidR="00997741" w:rsidRDefault="008224A4" w:rsidP="002D20B9">
      <w:pPr>
        <w:pStyle w:val="Code"/>
        <w:ind w:left="576"/>
      </w:pPr>
      <w:r>
        <w:t xml:space="preserve">    </w:t>
      </w:r>
      <w:r w:rsidR="003D6E87">
        <w:t>var right = new Rectangle(new Vec2(width, height / 2), 3, height);</w:t>
      </w:r>
    </w:p>
    <w:p w14:paraId="1A6727F3" w14:textId="6500D6EE" w:rsidR="00997741" w:rsidRDefault="003D6E87" w:rsidP="002D20B9">
      <w:pPr>
        <w:pStyle w:val="Code"/>
        <w:ind w:firstLine="576"/>
      </w:pPr>
      <w:r>
        <w:t>}</w:t>
      </w:r>
    </w:p>
    <w:p w14:paraId="02744409" w14:textId="77777777" w:rsidR="00997741" w:rsidRDefault="003D6E87">
      <w:r>
        <w:t>Note that you can modify the initial scene by editing this function. This can become handy in the following chapters when you want to test the performance of the physics simulation.</w:t>
      </w:r>
    </w:p>
    <w:p w14:paraId="4162CDEF" w14:textId="77777777" w:rsidR="001261B6" w:rsidRDefault="003D6E87">
      <w:pPr>
        <w:pStyle w:val="Heading3"/>
      </w:pPr>
      <w:bookmarkStart w:id="12" w:name="_820ufqbqki6i" w:colFirst="0" w:colLast="0"/>
      <w:bookmarkEnd w:id="12"/>
      <w:r>
        <w:t>Modify the index.html File</w:t>
      </w:r>
    </w:p>
    <w:p w14:paraId="06831A4E" w14:textId="77777777" w:rsidR="00997741" w:rsidRDefault="003D6E87">
      <w:r>
        <w:t xml:space="preserve">To include the new functionality, you need to always remember to include and call them inside the </w:t>
      </w:r>
      <w:r w:rsidRPr="00D0565A">
        <w:rPr>
          <w:rStyle w:val="CodeInline"/>
        </w:rPr>
        <w:t>index.html</w:t>
      </w:r>
      <w:r>
        <w:t xml:space="preserve"> file.</w:t>
      </w:r>
    </w:p>
    <w:p w14:paraId="5D06D350" w14:textId="6C42655D" w:rsidR="00997741" w:rsidRDefault="003D6E87" w:rsidP="002D20B9">
      <w:pPr>
        <w:pStyle w:val="NumList"/>
        <w:numPr>
          <w:ilvl w:val="0"/>
          <w:numId w:val="91"/>
        </w:numPr>
      </w:pPr>
      <w:r>
        <w:t xml:space="preserve">Open the </w:t>
      </w:r>
      <w:r w:rsidRPr="00D0565A">
        <w:rPr>
          <w:rStyle w:val="CodeInline"/>
        </w:rPr>
        <w:t>index.html</w:t>
      </w:r>
      <w:r>
        <w:t xml:space="preserve"> file for editing.</w:t>
      </w:r>
    </w:p>
    <w:p w14:paraId="69E59115" w14:textId="77777777" w:rsidR="00997741" w:rsidRDefault="003D6E87" w:rsidP="002D20B9">
      <w:pPr>
        <w:pStyle w:val="NumList"/>
        <w:numPr>
          <w:ilvl w:val="0"/>
          <w:numId w:val="91"/>
        </w:numPr>
      </w:pPr>
      <w:r>
        <w:t xml:space="preserve">Modify the body tag to support the handling of keyboard events, define the initial testing environment by instantiating a new </w:t>
      </w:r>
      <w:proofErr w:type="spellStart"/>
      <w:r w:rsidRPr="00D0565A">
        <w:rPr>
          <w:rStyle w:val="CodeInline"/>
        </w:rPr>
        <w:t>MyGame</w:t>
      </w:r>
      <w:proofErr w:type="spellEnd"/>
      <w:r>
        <w:t xml:space="preserve"> object, and initialize the engine loop by calling the </w:t>
      </w:r>
      <w:proofErr w:type="spellStart"/>
      <w:r w:rsidRPr="00D0565A">
        <w:rPr>
          <w:rStyle w:val="CodeInline"/>
        </w:rPr>
        <w:t>initializeEngineCore</w:t>
      </w:r>
      <w:proofErr w:type="spellEnd"/>
      <w:r>
        <w:t xml:space="preserve">. </w:t>
      </w:r>
    </w:p>
    <w:p w14:paraId="26FBB77C" w14:textId="4A37991F" w:rsidR="00997741" w:rsidRDefault="003D6E87" w:rsidP="002D20B9">
      <w:pPr>
        <w:pStyle w:val="Code"/>
        <w:ind w:left="576"/>
      </w:pPr>
      <w:r>
        <w:t xml:space="preserve">&lt;body onkeydown="return userControl(event);" </w:t>
      </w:r>
    </w:p>
    <w:p w14:paraId="21BAD642" w14:textId="003E4E01" w:rsidR="00997741" w:rsidRDefault="003D6E87" w:rsidP="002D20B9">
      <w:pPr>
        <w:pStyle w:val="Code"/>
        <w:ind w:left="576" w:firstLine="315"/>
      </w:pPr>
      <w:r>
        <w:t>onload="var game = new MyGame();</w:t>
      </w:r>
    </w:p>
    <w:p w14:paraId="17BA5D06" w14:textId="77777777" w:rsidR="00997741" w:rsidRDefault="002B69E9" w:rsidP="002D20B9">
      <w:pPr>
        <w:pStyle w:val="Code"/>
        <w:ind w:firstLine="576"/>
      </w:pPr>
      <w:r>
        <w:t xml:space="preserve">    </w:t>
      </w:r>
      <w:r w:rsidR="003D6E87">
        <w:t>gEngine.Core.initializeEngineCore()"&gt;</w:t>
      </w:r>
    </w:p>
    <w:p w14:paraId="638F67C0" w14:textId="77777777" w:rsidR="00997741" w:rsidRDefault="003D6E87">
      <w:pPr>
        <w:pStyle w:val="NumList"/>
        <w:numPr>
          <w:ilvl w:val="0"/>
          <w:numId w:val="91"/>
        </w:numPr>
      </w:pPr>
      <w:r>
        <w:t xml:space="preserve">Add a new table row for echoing the </w:t>
      </w:r>
      <w:r w:rsidR="003F380F" w:rsidRPr="002D20B9">
        <w:t>app</w:t>
      </w:r>
      <w:r w:rsidRPr="002F02EE">
        <w:t>lication</w:t>
      </w:r>
      <w:r>
        <w:t xml:space="preserve"> state. </w:t>
      </w:r>
    </w:p>
    <w:p w14:paraId="1FF72C3C" w14:textId="3562E36F" w:rsidR="009E3B1E" w:rsidRDefault="003D6E87" w:rsidP="002D20B9">
      <w:pPr>
        <w:pStyle w:val="Code"/>
        <w:ind w:left="576"/>
      </w:pPr>
      <w:r>
        <w:t>&lt;table style="padding: 2px"&gt;</w:t>
      </w:r>
    </w:p>
    <w:p w14:paraId="0F8C0FEA" w14:textId="37AC3282" w:rsidR="00997741" w:rsidRDefault="00B609C5" w:rsidP="002D20B9">
      <w:pPr>
        <w:pStyle w:val="Code"/>
        <w:ind w:left="576"/>
      </w:pPr>
      <w:r>
        <w:t xml:space="preserve">    </w:t>
      </w:r>
      <w:r w:rsidR="003D6E87">
        <w:t>&lt;tr&gt;</w:t>
      </w:r>
    </w:p>
    <w:p w14:paraId="0B4B2B59" w14:textId="77777777" w:rsidR="00997741" w:rsidRDefault="00B609C5" w:rsidP="002D20B9">
      <w:pPr>
        <w:pStyle w:val="Code"/>
        <w:ind w:left="576"/>
      </w:pPr>
      <w:r>
        <w:t xml:space="preserve">        </w:t>
      </w:r>
      <w:r w:rsidR="003D6E87">
        <w:t>&lt;td&gt;</w:t>
      </w:r>
    </w:p>
    <w:p w14:paraId="6868C493" w14:textId="2DBBD74B" w:rsidR="009E3B1E" w:rsidRDefault="00B609C5" w:rsidP="002D20B9">
      <w:pPr>
        <w:pStyle w:val="Code"/>
        <w:ind w:left="576"/>
      </w:pPr>
      <w:r>
        <w:t xml:space="preserve">            </w:t>
      </w:r>
      <w:r w:rsidR="003D6E87">
        <w:t>&lt;div&gt;&lt;canvas id="canvas"&gt;&lt;/canvas&gt;&lt;/div&gt;</w:t>
      </w:r>
    </w:p>
    <w:p w14:paraId="164A1FE2" w14:textId="1A3F140B" w:rsidR="009E3B1E" w:rsidRDefault="00B609C5" w:rsidP="002D20B9">
      <w:pPr>
        <w:pStyle w:val="Code"/>
        <w:ind w:left="576"/>
      </w:pPr>
      <w:r>
        <w:t xml:space="preserve">        </w:t>
      </w:r>
      <w:r w:rsidR="003D6E87">
        <w:t>&lt;/td&gt;</w:t>
      </w:r>
    </w:p>
    <w:p w14:paraId="5DCAB6AB" w14:textId="451F25FF" w:rsidR="00997741" w:rsidRDefault="00B609C5" w:rsidP="002D20B9">
      <w:pPr>
        <w:pStyle w:val="Code"/>
        <w:ind w:left="576"/>
      </w:pPr>
      <w:r>
        <w:t xml:space="preserve">        </w:t>
      </w:r>
      <w:r w:rsidR="003D6E87">
        <w:t>&lt;td&gt;</w:t>
      </w:r>
    </w:p>
    <w:p w14:paraId="44CEA6F2" w14:textId="57019242" w:rsidR="00997741" w:rsidRDefault="00B609C5" w:rsidP="002D20B9">
      <w:pPr>
        <w:pStyle w:val="Code"/>
        <w:ind w:left="576"/>
      </w:pPr>
      <w:r>
        <w:t xml:space="preserve">            </w:t>
      </w:r>
      <w:r w:rsidR="003D6E87">
        <w:t>&lt;div id=”uiEchoString”&gt; &lt;/div&gt;</w:t>
      </w:r>
    </w:p>
    <w:p w14:paraId="34B5EAD5" w14:textId="00F09B87" w:rsidR="009E3B1E" w:rsidRDefault="00B609C5" w:rsidP="002D20B9">
      <w:pPr>
        <w:pStyle w:val="Code"/>
        <w:ind w:left="576"/>
      </w:pPr>
      <w:r>
        <w:t xml:space="preserve">        </w:t>
      </w:r>
      <w:r w:rsidR="003D6E87">
        <w:t>&lt;/td&gt;</w:t>
      </w:r>
    </w:p>
    <w:p w14:paraId="46E7702C" w14:textId="3C3CEF2C" w:rsidR="00997741" w:rsidRDefault="00B609C5" w:rsidP="002D20B9">
      <w:pPr>
        <w:pStyle w:val="Code"/>
        <w:ind w:left="576"/>
      </w:pPr>
      <w:r>
        <w:t xml:space="preserve">    </w:t>
      </w:r>
      <w:r w:rsidR="003D6E87">
        <w:t>&lt;/tr&gt;</w:t>
      </w:r>
    </w:p>
    <w:p w14:paraId="37C73528" w14:textId="08B0407B" w:rsidR="00997741" w:rsidRDefault="003D6E87" w:rsidP="002D20B9">
      <w:pPr>
        <w:pStyle w:val="Code"/>
        <w:ind w:left="576"/>
      </w:pPr>
      <w:r>
        <w:t>&lt;/table&gt;</w:t>
      </w:r>
    </w:p>
    <w:p w14:paraId="704F0BF5" w14:textId="76E16B2B" w:rsidR="00997741" w:rsidRDefault="003D6E87" w:rsidP="002D20B9">
      <w:pPr>
        <w:pStyle w:val="NumList"/>
        <w:numPr>
          <w:ilvl w:val="0"/>
          <w:numId w:val="91"/>
        </w:numPr>
      </w:pPr>
      <w:r>
        <w:t>Remember to include all the new script</w:t>
      </w:r>
      <w:r w:rsidR="002D20B9">
        <w:t>s</w:t>
      </w:r>
      <w:r>
        <w:t xml:space="preserve"> with the </w:t>
      </w:r>
      <w:r w:rsidRPr="00D0565A">
        <w:rPr>
          <w:rStyle w:val="CodeInline"/>
        </w:rPr>
        <w:t>&lt;script&gt;</w:t>
      </w:r>
      <w:r>
        <w:t xml:space="preserve"> tag.</w:t>
      </w:r>
    </w:p>
    <w:p w14:paraId="41FEBD07" w14:textId="298B3FFE" w:rsidR="009E3B1E" w:rsidRDefault="003D6E87" w:rsidP="00800606">
      <w:pPr>
        <w:pStyle w:val="Code"/>
      </w:pPr>
      <w:r>
        <w:lastRenderedPageBreak/>
        <w:t>&lt;script type="text/javascript" src="RigidBody/RigidShape.js"&gt;&lt;/script&gt;</w:t>
      </w:r>
    </w:p>
    <w:p w14:paraId="64A6929A" w14:textId="5E22C4B8" w:rsidR="009E3B1E" w:rsidRDefault="003D6E87" w:rsidP="00800606">
      <w:pPr>
        <w:pStyle w:val="Code"/>
      </w:pPr>
      <w:r>
        <w:t>&lt;script type="text/javascript" src="RigidBody/Circle.js"&gt;&lt;/script&gt;</w:t>
      </w:r>
    </w:p>
    <w:p w14:paraId="238A9A56" w14:textId="77777777" w:rsidR="00800606" w:rsidRDefault="003D6E87" w:rsidP="00800606">
      <w:pPr>
        <w:pStyle w:val="Code"/>
      </w:pPr>
      <w:r>
        <w:t>&lt;script type="text/javascript" src="RigidBody/Rectangle.js"&gt;</w:t>
      </w:r>
    </w:p>
    <w:p w14:paraId="174F911D" w14:textId="77777777" w:rsidR="007E46AD" w:rsidRDefault="007E46AD" w:rsidP="00800606">
      <w:pPr>
        <w:pStyle w:val="Code"/>
      </w:pPr>
    </w:p>
    <w:p w14:paraId="627EBE08" w14:textId="77777777" w:rsidR="00800606" w:rsidRDefault="003D6E87" w:rsidP="00800606">
      <w:pPr>
        <w:pStyle w:val="Code"/>
      </w:pPr>
      <w:r>
        <w:t>&lt;/script&gt;</w:t>
      </w:r>
      <w:r w:rsidR="00800606">
        <w:t>&lt;script type="text/javascript" src="EngineCore/Core.js"&gt;&lt;/script&gt;</w:t>
      </w:r>
    </w:p>
    <w:p w14:paraId="334D1119" w14:textId="77777777" w:rsidR="007E46AD" w:rsidRDefault="007E46AD" w:rsidP="00800606">
      <w:pPr>
        <w:pStyle w:val="Code"/>
      </w:pPr>
    </w:p>
    <w:p w14:paraId="2E95BDE8" w14:textId="77777777" w:rsidR="0031788C" w:rsidRDefault="00800606" w:rsidP="00800606">
      <w:pPr>
        <w:pStyle w:val="Code"/>
      </w:pPr>
      <w:r>
        <w:t>&lt;script type="text/javasc</w:t>
      </w:r>
      <w:r w:rsidR="0031788C">
        <w:t>ript" src="MyGame.js"&gt;&lt;/script&gt;</w:t>
      </w:r>
    </w:p>
    <w:p w14:paraId="41A32E3F" w14:textId="77777777" w:rsidR="00800606" w:rsidRDefault="00800606" w:rsidP="00800606">
      <w:pPr>
        <w:pStyle w:val="Code"/>
      </w:pPr>
      <w:r>
        <w:t>&lt;script type="text/javascript" src="UserControl.js"&gt;&lt;/script&gt;</w:t>
      </w:r>
    </w:p>
    <w:p w14:paraId="1258F384" w14:textId="77777777" w:rsidR="00997741" w:rsidRDefault="003D6E87">
      <w:r>
        <w:t>You can now fun the project and test your new object class implementations. It should look like Figure 2-1.</w:t>
      </w:r>
    </w:p>
    <w:p w14:paraId="7982D3E2" w14:textId="77777777" w:rsidR="00997741" w:rsidRDefault="003F380F">
      <w:pPr>
        <w:pStyle w:val="Heading2"/>
      </w:pPr>
      <w:bookmarkStart w:id="13" w:name="_lf58nas9l3e8" w:colFirst="0" w:colLast="0"/>
      <w:bookmarkEnd w:id="13"/>
      <w:r w:rsidRPr="002D20B9">
        <w:t>Observation</w:t>
      </w:r>
    </w:p>
    <w:p w14:paraId="2B078980" w14:textId="77777777" w:rsidR="00997741" w:rsidRDefault="003D6E87" w:rsidP="002D20B9">
      <w:r>
        <w:t>You can now run the project to test your implementation. Notice the four bounding borders and the text output to the right that prints instructions for the user and echo</w:t>
      </w:r>
      <w:r w:rsidR="0017535F">
        <w:t>e</w:t>
      </w:r>
      <w:r>
        <w:t>s the application state which includes the index of the selected object. Pressing the F or G key generates a rectangle or circle at a random position with a random size. This drawing simulation seems rather similar to the previous project. The main differences are in the object abstraction and drawing mechanism--</w:t>
      </w:r>
      <w:proofErr w:type="spellStart"/>
      <w:r w:rsidR="003F380F" w:rsidRPr="002D20B9">
        <w:rPr>
          <w:rStyle w:val="CodeInline"/>
        </w:rPr>
        <w:t>RigidShape</w:t>
      </w:r>
      <w:proofErr w:type="spellEnd"/>
      <w:r>
        <w:t xml:space="preserve"> class definition and engine loop monitoring user input and drawing of all defined objects. In the next project you will evolve the engine loop to support the changing of rigid shape states including allowing the user to change the attributes of each of the rigid shapes in the scene and simple simulation of falling objects. </w:t>
      </w:r>
    </w:p>
    <w:p w14:paraId="5B32CBD7" w14:textId="77777777" w:rsidR="001261B6" w:rsidRDefault="003D6E87">
      <w:pPr>
        <w:pStyle w:val="Heading1"/>
        <w:jc w:val="both"/>
      </w:pPr>
      <w:r>
        <w:t>The Core Engine Loop</w:t>
      </w:r>
    </w:p>
    <w:p w14:paraId="46C2D6DD" w14:textId="77777777" w:rsidR="00997741" w:rsidRDefault="003D6E87" w:rsidP="002D20B9">
      <w:r>
        <w:t xml:space="preserve">One of the most important characteristics of any physics engine is the support of seemingly intuitive and continuous interactions between the objects and the graphical simulation elements. In reality, these interactions are implemented as a continuous running loop that receives and processes the calculations, updates the object states, and renders the objects. This constantly running loop is referred to as the </w:t>
      </w:r>
      <w:r>
        <w:rPr>
          <w:i/>
        </w:rPr>
        <w:t>engine loop</w:t>
      </w:r>
      <w:r>
        <w:t>.</w:t>
      </w:r>
    </w:p>
    <w:p w14:paraId="3BB9BB5F" w14:textId="77777777" w:rsidR="00997741" w:rsidRDefault="003D6E87" w:rsidP="002D20B9">
      <w:r>
        <w:t xml:space="preserve">To convey the proper sense of intuitiveness, each cycle of the engine loop must be completed within a normal human’s reaction time. This is often referred to as </w:t>
      </w:r>
      <w:r>
        <w:rPr>
          <w:i/>
        </w:rPr>
        <w:t>real time</w:t>
      </w:r>
      <w:r>
        <w:t xml:space="preserve">, which is the amount of time that is too short for humans to detect visually. Typically, real-time can be achieved when the engine loop is running at a rate of higher than 40 to 60 cycles in a second. Since there is often one drawing operation in each loop cycle, the loop cycle’s rate can also be expressed as frames per second (FPS), or the </w:t>
      </w:r>
      <w:r>
        <w:rPr>
          <w:i/>
        </w:rPr>
        <w:t>frame rate</w:t>
      </w:r>
      <w:r>
        <w:t xml:space="preserve">. An FPS of </w:t>
      </w:r>
      <w:r>
        <w:lastRenderedPageBreak/>
        <w:t xml:space="preserve">60 is a good target for performance. This is to say, your engine must process calculations, update the object states, and then draw the canvas all within 1/60th of a second! </w:t>
      </w:r>
    </w:p>
    <w:p w14:paraId="5F55F23E" w14:textId="77777777" w:rsidR="00997741" w:rsidRDefault="003D6E87" w:rsidP="002D20B9">
      <w:r>
        <w:t xml:space="preserve">The loop itself, including the implementation details, is the most fundamental control structure for an engine. With the main goal of maintaining real-time performance, the details of an engine loop’s operation are of no concern to the rest of the physics engine. For this reason, the implementation of an engine loop should be tightly encapsulated in the core of the engine with its detailed operations hidden from other elements. </w:t>
      </w:r>
    </w:p>
    <w:p w14:paraId="7F3B2057" w14:textId="77777777" w:rsidR="001261B6" w:rsidRDefault="003D6E87">
      <w:pPr>
        <w:pStyle w:val="Heading2"/>
        <w:jc w:val="both"/>
      </w:pPr>
      <w:bookmarkStart w:id="14" w:name="_i68rmlnjn0ky" w:colFirst="0" w:colLast="0"/>
      <w:bookmarkEnd w:id="14"/>
      <w:r>
        <w:t>Engine Loop Implementations</w:t>
      </w:r>
    </w:p>
    <w:p w14:paraId="1A54B86C" w14:textId="77777777" w:rsidR="00997741" w:rsidRDefault="003D6E87" w:rsidP="002D20B9">
      <w:r>
        <w:t xml:space="preserve">An engine loop is the mechanism through which logic and drawing are continuously executed. A simple engine loop consists of processing the input, updating the state of objects, and drawing those objects, as illustrated in the following </w:t>
      </w:r>
      <w:proofErr w:type="spellStart"/>
      <w:r>
        <w:t>pseudocode</w:t>
      </w:r>
      <w:proofErr w:type="spellEnd"/>
      <w:r>
        <w:t>:</w:t>
      </w:r>
    </w:p>
    <w:p w14:paraId="3F33C2CE" w14:textId="77777777" w:rsidR="001261B6" w:rsidRPr="002D20B9" w:rsidRDefault="003F380F" w:rsidP="00406670">
      <w:pPr>
        <w:pStyle w:val="Code"/>
        <w:rPr>
          <w:rStyle w:val="CodeInline"/>
        </w:rPr>
      </w:pPr>
      <w:r w:rsidRPr="002D20B9">
        <w:rPr>
          <w:rStyle w:val="CodeInline"/>
        </w:rPr>
        <w:t>initialize();</w:t>
      </w:r>
    </w:p>
    <w:p w14:paraId="3FC51BD2" w14:textId="77777777" w:rsidR="001261B6" w:rsidRPr="002D20B9" w:rsidRDefault="003F380F" w:rsidP="00406670">
      <w:pPr>
        <w:pStyle w:val="Code"/>
        <w:rPr>
          <w:rStyle w:val="CodeInline"/>
        </w:rPr>
      </w:pPr>
      <w:r w:rsidRPr="002D20B9">
        <w:rPr>
          <w:rStyle w:val="CodeInline"/>
        </w:rPr>
        <w:t>while(game running) {</w:t>
      </w:r>
    </w:p>
    <w:p w14:paraId="07C92FF8" w14:textId="47835FE2" w:rsidR="001261B6" w:rsidRPr="002D20B9" w:rsidRDefault="003473A9" w:rsidP="00406670">
      <w:pPr>
        <w:pStyle w:val="Code"/>
        <w:rPr>
          <w:rStyle w:val="CodeInline"/>
        </w:rPr>
      </w:pPr>
      <w:r>
        <w:rPr>
          <w:rStyle w:val="CodeInline"/>
        </w:rPr>
        <w:t xml:space="preserve">    </w:t>
      </w:r>
      <w:r w:rsidR="003F380F" w:rsidRPr="002D20B9">
        <w:rPr>
          <w:rStyle w:val="CodeInline"/>
        </w:rPr>
        <w:t>input();</w:t>
      </w:r>
    </w:p>
    <w:p w14:paraId="4C41E70E" w14:textId="77777777" w:rsidR="001261B6" w:rsidRPr="002D20B9" w:rsidRDefault="003F380F" w:rsidP="00406670">
      <w:pPr>
        <w:pStyle w:val="Code"/>
        <w:rPr>
          <w:rStyle w:val="CodeInline"/>
        </w:rPr>
      </w:pPr>
      <w:r w:rsidRPr="002D20B9">
        <w:rPr>
          <w:rStyle w:val="CodeInline"/>
        </w:rPr>
        <w:t xml:space="preserve">    update();</w:t>
      </w:r>
    </w:p>
    <w:p w14:paraId="1749D323" w14:textId="77777777" w:rsidR="001261B6" w:rsidRPr="002D20B9" w:rsidRDefault="003F380F" w:rsidP="00406670">
      <w:pPr>
        <w:pStyle w:val="Code"/>
        <w:rPr>
          <w:rStyle w:val="CodeInline"/>
        </w:rPr>
      </w:pPr>
      <w:r w:rsidRPr="002D20B9">
        <w:rPr>
          <w:rStyle w:val="CodeInline"/>
        </w:rPr>
        <w:t xml:space="preserve">    draw();</w:t>
      </w:r>
    </w:p>
    <w:p w14:paraId="0635B165" w14:textId="77777777" w:rsidR="001261B6" w:rsidRPr="002D20B9" w:rsidRDefault="003F380F" w:rsidP="00406670">
      <w:pPr>
        <w:pStyle w:val="Code"/>
        <w:rPr>
          <w:rStyle w:val="CodeInline"/>
        </w:rPr>
      </w:pPr>
      <w:r w:rsidRPr="002D20B9">
        <w:rPr>
          <w:rStyle w:val="CodeInline"/>
        </w:rPr>
        <w:t>}</w:t>
      </w:r>
    </w:p>
    <w:p w14:paraId="54E334B3" w14:textId="77777777" w:rsidR="00997741" w:rsidRDefault="003D6E87" w:rsidP="002D20B9">
      <w:r>
        <w:t xml:space="preserve">As discussed, an FPS of 60 or higher is ideal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prioritize which operations to emphasis and which to skip. Since correct input and updates are required for an engine to function as designed, it is often the draw operation that is skipped when necessary. This is referred to as </w:t>
      </w:r>
      <w:r>
        <w:rPr>
          <w:i/>
        </w:rPr>
        <w:t>frame skipping</w:t>
      </w:r>
      <w:r>
        <w:t xml:space="preserve">, and the following </w:t>
      </w:r>
      <w:proofErr w:type="spellStart"/>
      <w:r>
        <w:t>pseudocode</w:t>
      </w:r>
      <w:proofErr w:type="spellEnd"/>
      <w:r>
        <w:t xml:space="preserve"> illustrates one such implementation:</w:t>
      </w:r>
    </w:p>
    <w:p w14:paraId="2B699C08" w14:textId="77777777" w:rsidR="001261B6" w:rsidRDefault="003D6E87" w:rsidP="00406670">
      <w:pPr>
        <w:pStyle w:val="Code"/>
      </w:pPr>
      <w:r>
        <w:t>elapsedTime = now;</w:t>
      </w:r>
    </w:p>
    <w:p w14:paraId="0D93B30E" w14:textId="77777777" w:rsidR="001261B6" w:rsidRDefault="003D6E87" w:rsidP="00406670">
      <w:pPr>
        <w:pStyle w:val="Code"/>
      </w:pPr>
      <w:r>
        <w:t>previousLoop = now;</w:t>
      </w:r>
    </w:p>
    <w:p w14:paraId="7648D2E2" w14:textId="77777777" w:rsidR="001261B6" w:rsidRDefault="003D6E87" w:rsidP="00406670">
      <w:pPr>
        <w:pStyle w:val="Code"/>
      </w:pPr>
      <w:r>
        <w:t>while(game running) {</w:t>
      </w:r>
    </w:p>
    <w:p w14:paraId="62CF2E25" w14:textId="77777777" w:rsidR="001261B6" w:rsidRDefault="003D6E87" w:rsidP="00406670">
      <w:pPr>
        <w:pStyle w:val="Code"/>
      </w:pPr>
      <w:r>
        <w:t xml:space="preserve">    elapsedTime += now - previousLoop;</w:t>
      </w:r>
    </w:p>
    <w:p w14:paraId="412A3FFF" w14:textId="77777777" w:rsidR="001261B6" w:rsidRDefault="003D6E87" w:rsidP="00406670">
      <w:pPr>
        <w:pStyle w:val="Code"/>
      </w:pPr>
      <w:r>
        <w:t xml:space="preserve">    previousLoop = now;</w:t>
      </w:r>
    </w:p>
    <w:p w14:paraId="0CE5EB76" w14:textId="77777777" w:rsidR="001261B6" w:rsidRDefault="001261B6" w:rsidP="00406670">
      <w:pPr>
        <w:pStyle w:val="Code"/>
      </w:pPr>
    </w:p>
    <w:p w14:paraId="6B86CED4" w14:textId="77777777" w:rsidR="001261B6" w:rsidRDefault="003D6E87" w:rsidP="00406670">
      <w:pPr>
        <w:pStyle w:val="Code"/>
      </w:pPr>
      <w:r>
        <w:t xml:space="preserve">    input();</w:t>
      </w:r>
    </w:p>
    <w:p w14:paraId="2DB9875D" w14:textId="77777777" w:rsidR="001261B6" w:rsidRDefault="003D6E87" w:rsidP="00406670">
      <w:pPr>
        <w:pStyle w:val="Code"/>
      </w:pPr>
      <w:r>
        <w:t xml:space="preserve">    while( elapsedTime &gt;= UPDATE_TIME_RATE ) {</w:t>
      </w:r>
    </w:p>
    <w:p w14:paraId="418AC770" w14:textId="77777777" w:rsidR="001261B6" w:rsidRDefault="003D6E87" w:rsidP="00406670">
      <w:pPr>
        <w:pStyle w:val="Code"/>
      </w:pPr>
      <w:r>
        <w:t xml:space="preserve">        update();</w:t>
      </w:r>
    </w:p>
    <w:p w14:paraId="0411E690" w14:textId="77777777" w:rsidR="001261B6" w:rsidRDefault="003D6E87" w:rsidP="00406670">
      <w:pPr>
        <w:pStyle w:val="Code"/>
      </w:pPr>
      <w:r>
        <w:t xml:space="preserve">        elapsedTime -= UPDATE_TIME_RATE;</w:t>
      </w:r>
    </w:p>
    <w:p w14:paraId="3DC6D1BE" w14:textId="77777777" w:rsidR="001261B6" w:rsidRDefault="003D6E87" w:rsidP="00406670">
      <w:pPr>
        <w:pStyle w:val="Code"/>
      </w:pPr>
      <w:r>
        <w:t xml:space="preserve">    }</w:t>
      </w:r>
    </w:p>
    <w:p w14:paraId="0F693F0B" w14:textId="77777777" w:rsidR="001261B6" w:rsidRDefault="003D6E87" w:rsidP="00406670">
      <w:pPr>
        <w:pStyle w:val="Code"/>
      </w:pPr>
      <w:r>
        <w:t xml:space="preserve">    draw();</w:t>
      </w:r>
    </w:p>
    <w:p w14:paraId="53A43461" w14:textId="77777777" w:rsidR="001261B6" w:rsidRDefault="003D6E87" w:rsidP="00406670">
      <w:pPr>
        <w:pStyle w:val="Code"/>
      </w:pPr>
      <w:r>
        <w:t>}</w:t>
      </w:r>
    </w:p>
    <w:p w14:paraId="5D7A4D98" w14:textId="77777777" w:rsidR="00997741" w:rsidRDefault="003D6E87" w:rsidP="002D20B9">
      <w:r>
        <w:lastRenderedPageBreak/>
        <w:t xml:space="preserve">In the previous </w:t>
      </w:r>
      <w:proofErr w:type="spellStart"/>
      <w:r>
        <w:t>pseudocode</w:t>
      </w:r>
      <w:proofErr w:type="spellEnd"/>
      <w:r>
        <w:t xml:space="preserve"> listing, </w:t>
      </w:r>
      <w:r w:rsidR="003F380F" w:rsidRPr="002D20B9">
        <w:rPr>
          <w:rStyle w:val="CodeInline"/>
        </w:rPr>
        <w:t>UPDATE_TIME_RATE</w:t>
      </w:r>
      <w:r>
        <w:t xml:space="preserve"> is the required real-time update rate. When the elapsed time between the engine loop </w:t>
      </w:r>
      <w:proofErr w:type="gramStart"/>
      <w:r>
        <w:t>cycle</w:t>
      </w:r>
      <w:proofErr w:type="gramEnd"/>
      <w:r>
        <w:t xml:space="preserve"> is greater than the </w:t>
      </w:r>
      <w:r w:rsidR="003F380F" w:rsidRPr="002D20B9">
        <w:rPr>
          <w:rStyle w:val="CodeInline"/>
        </w:rPr>
        <w:t>UPDATE_TIME_RATE</w:t>
      </w:r>
      <w:r>
        <w:t xml:space="preserve">, the </w:t>
      </w:r>
      <w:r w:rsidRPr="0017535F">
        <w:rPr>
          <w:rStyle w:val="CodeInline"/>
        </w:rPr>
        <w:t>update</w:t>
      </w:r>
      <w:r>
        <w:t xml:space="preserve"> function will be called until it is caught up. This means that the </w:t>
      </w:r>
      <w:r w:rsidRPr="00D0565A">
        <w:rPr>
          <w:rStyle w:val="CodeInline"/>
        </w:rPr>
        <w:t>draw</w:t>
      </w:r>
      <w:r>
        <w:t xml:space="preserve"> operation is essentially skipped when the engine loop is running too slowly. When this happens, the entire game will appear to run slowly, with lagging play input response and frames skipped. However, the game logic will continue to be correct. </w:t>
      </w:r>
    </w:p>
    <w:p w14:paraId="37FFB0B0" w14:textId="77777777" w:rsidR="00997741" w:rsidRDefault="003D6E87" w:rsidP="002D20B9">
      <w:r>
        <w:t xml:space="preserve">Notice that the </w:t>
      </w:r>
      <w:proofErr w:type="gramStart"/>
      <w:r w:rsidR="003F380F" w:rsidRPr="002D20B9">
        <w:rPr>
          <w:rStyle w:val="CodeInline"/>
        </w:rPr>
        <w:t>while</w:t>
      </w:r>
      <w:r>
        <w:t xml:space="preserve"> loop</w:t>
      </w:r>
      <w:proofErr w:type="gramEnd"/>
      <w:r>
        <w:t xml:space="preserve"> that encompasses the </w:t>
      </w:r>
      <w:r w:rsidRPr="00D0565A">
        <w:rPr>
          <w:rStyle w:val="CodeInline"/>
        </w:rPr>
        <w:t>update</w:t>
      </w:r>
      <w:r>
        <w:t xml:space="preserve"> function call simulates a fixed update time step of </w:t>
      </w:r>
      <w:r w:rsidR="003F380F" w:rsidRPr="002D20B9">
        <w:rPr>
          <w:rStyle w:val="CodeInline"/>
        </w:rPr>
        <w:t>UPDATE_TIME_RATE</w:t>
      </w:r>
      <w:r>
        <w:t xml:space="preserve">. This fixed time step update allows for a straightforward implementation in maintaining a deterministic game state. </w:t>
      </w:r>
    </w:p>
    <w:p w14:paraId="558380A1" w14:textId="77777777" w:rsidR="001261B6" w:rsidRDefault="003D6E87">
      <w:pPr>
        <w:pStyle w:val="Heading2"/>
        <w:jc w:val="both"/>
      </w:pPr>
      <w:r>
        <w:t>The Core Engine Loop Project</w:t>
      </w:r>
    </w:p>
    <w:p w14:paraId="30EA9321" w14:textId="77777777" w:rsidR="00997741" w:rsidRDefault="003D6E87" w:rsidP="002D20B9">
      <w:r>
        <w:t>This project demonstrates how to incorporate a loop into your engine and to support real-time simulation by updating and drawing the objects accordingly. You can see an example of this project running in Figure 2-3. The source code to this project is defined in the Core Engine Loop Project folder.</w:t>
      </w:r>
    </w:p>
    <w:p w14:paraId="321B2F62" w14:textId="77777777" w:rsidR="00997741" w:rsidRDefault="0017535F" w:rsidP="002D20B9">
      <w:pPr>
        <w:pStyle w:val="Figure"/>
      </w:pPr>
      <w:r>
        <w:rPr>
          <w:noProof/>
          <w:lang w:val="en-GB" w:eastAsia="en-GB"/>
        </w:rPr>
        <w:drawing>
          <wp:inline distT="114300" distB="114300" distL="114300" distR="114300" wp14:anchorId="14BDBBBB" wp14:editId="4DD7BFF0">
            <wp:extent cx="5257800" cy="1993900"/>
            <wp:effectExtent l="0" t="0" r="0" b="0"/>
            <wp:docPr id="3" name="image05.png" descr="Figure2-3.PNG"/>
            <wp:cNvGraphicFramePr/>
            <a:graphic xmlns:a="http://schemas.openxmlformats.org/drawingml/2006/main">
              <a:graphicData uri="http://schemas.openxmlformats.org/drawingml/2006/picture">
                <pic:pic xmlns:pic="http://schemas.openxmlformats.org/drawingml/2006/picture">
                  <pic:nvPicPr>
                    <pic:cNvPr id="0" name="image05.png" descr="Figure2-3.PNG"/>
                    <pic:cNvPicPr preferRelativeResize="0"/>
                  </pic:nvPicPr>
                  <pic:blipFill>
                    <a:blip r:embed="rId14" cstate="print"/>
                    <a:srcRect/>
                    <a:stretch>
                      <a:fillRect/>
                    </a:stretch>
                  </pic:blipFill>
                  <pic:spPr>
                    <a:xfrm>
                      <a:off x="0" y="0"/>
                      <a:ext cx="5257800" cy="1993900"/>
                    </a:xfrm>
                    <a:prstGeom prst="rect">
                      <a:avLst/>
                    </a:prstGeom>
                    <a:ln/>
                  </pic:spPr>
                </pic:pic>
              </a:graphicData>
            </a:graphic>
          </wp:inline>
        </w:drawing>
      </w:r>
    </w:p>
    <w:p w14:paraId="57F586A3" w14:textId="77777777" w:rsidR="00997741" w:rsidRDefault="0017535F" w:rsidP="002D20B9">
      <w:pPr>
        <w:pStyle w:val="FigureCaption"/>
      </w:pPr>
      <w:r>
        <w:rPr>
          <w:rFonts w:eastAsia="Helvetica Neue"/>
        </w:rPr>
        <w:t>Figure 2-3. Running the Core Engine Loop Project.</w:t>
      </w:r>
    </w:p>
    <w:p w14:paraId="013AF25C" w14:textId="77777777" w:rsidR="00997741" w:rsidRDefault="003D6E87" w:rsidP="002D20B9">
      <w:r>
        <w:t>The goals of the project are as follows:</w:t>
      </w:r>
    </w:p>
    <w:p w14:paraId="4D70706A" w14:textId="77777777" w:rsidR="00997741" w:rsidRDefault="003D6E87" w:rsidP="002D20B9">
      <w:pPr>
        <w:pStyle w:val="Bullet"/>
      </w:pPr>
      <w:r>
        <w:t>To understand the internal operations of an engine loop</w:t>
      </w:r>
    </w:p>
    <w:p w14:paraId="6D9566CD" w14:textId="77777777" w:rsidR="00997741" w:rsidRDefault="003D6E87" w:rsidP="002D20B9">
      <w:pPr>
        <w:pStyle w:val="Bullet"/>
      </w:pPr>
      <w:r>
        <w:t>To implement and encapsulate the operations of an engine loop</w:t>
      </w:r>
    </w:p>
    <w:p w14:paraId="1795B90A" w14:textId="77777777" w:rsidR="00997741" w:rsidRDefault="003D6E87" w:rsidP="002D20B9">
      <w:pPr>
        <w:pStyle w:val="Bullet"/>
      </w:pPr>
      <w:r>
        <w:t>To gain experience with continuous update and draw to simulate animation</w:t>
      </w:r>
    </w:p>
    <w:p w14:paraId="65E88421" w14:textId="77777777" w:rsidR="001261B6" w:rsidRDefault="003D6E87">
      <w:pPr>
        <w:pStyle w:val="Heading3"/>
        <w:jc w:val="both"/>
      </w:pPr>
      <w:bookmarkStart w:id="15" w:name="_xul4jeytjt3x" w:colFirst="0" w:colLast="0"/>
      <w:bookmarkEnd w:id="15"/>
      <w:r>
        <w:lastRenderedPageBreak/>
        <w:t>Implement the Engine Loop Component</w:t>
      </w:r>
    </w:p>
    <w:p w14:paraId="2421DB7A" w14:textId="77777777" w:rsidR="00997741" w:rsidRDefault="003D6E87" w:rsidP="002D20B9">
      <w:r>
        <w:t xml:space="preserve">The engine loop component is </w:t>
      </w:r>
      <w:proofErr w:type="gramStart"/>
      <w:r>
        <w:t>a core</w:t>
      </w:r>
      <w:proofErr w:type="gramEnd"/>
      <w:r>
        <w:t xml:space="preserve"> engine functionality and thus should be implemented as a property of the </w:t>
      </w:r>
      <w:proofErr w:type="spellStart"/>
      <w:r>
        <w:rPr>
          <w:rFonts w:ascii="TheSansMonoConNormal" w:eastAsia="TheSansMonoConNormal" w:hAnsi="TheSansMonoConNormal" w:cs="TheSansMonoConNormal"/>
        </w:rPr>
        <w:t>gEngine.Core</w:t>
      </w:r>
      <w:proofErr w:type="spellEnd"/>
      <w:r>
        <w:t xml:space="preserve">. The actual implementation is similar to the </w:t>
      </w:r>
      <w:proofErr w:type="spellStart"/>
      <w:r>
        <w:t>pseudocode</w:t>
      </w:r>
      <w:proofErr w:type="spellEnd"/>
      <w:r>
        <w:t xml:space="preserve"> listing discussed.</w:t>
      </w:r>
    </w:p>
    <w:p w14:paraId="41EDA9F7" w14:textId="77777777" w:rsidR="00997741" w:rsidRDefault="003D6E87" w:rsidP="002D20B9">
      <w:pPr>
        <w:pStyle w:val="NumList"/>
        <w:numPr>
          <w:ilvl w:val="0"/>
          <w:numId w:val="92"/>
        </w:numPr>
      </w:pPr>
      <w:r>
        <w:t xml:space="preserve">Edit the </w:t>
      </w:r>
      <w:r w:rsidRPr="00D0565A">
        <w:rPr>
          <w:rStyle w:val="CodeInline"/>
        </w:rPr>
        <w:t>Core.js</w:t>
      </w:r>
      <w:r>
        <w:t xml:space="preserve"> file.</w:t>
      </w:r>
    </w:p>
    <w:p w14:paraId="559E4FFB" w14:textId="77777777" w:rsidR="00997741" w:rsidRDefault="003D6E87" w:rsidP="002D20B9">
      <w:pPr>
        <w:pStyle w:val="NumList"/>
        <w:numPr>
          <w:ilvl w:val="0"/>
          <w:numId w:val="91"/>
        </w:numPr>
      </w:pPr>
      <w:r>
        <w:t>Add the necessary variables to determine the loop frequency.</w:t>
      </w:r>
    </w:p>
    <w:p w14:paraId="65530EB6" w14:textId="76E1BD31" w:rsidR="009E3B1E" w:rsidRDefault="003D6E87" w:rsidP="002D20B9">
      <w:pPr>
        <w:pStyle w:val="Code"/>
        <w:ind w:left="576"/>
      </w:pPr>
      <w:r>
        <w:t>var mCurrentTime,</w:t>
      </w:r>
      <w:r w:rsidR="00D679E5">
        <w:t xml:space="preserve"> </w:t>
      </w:r>
      <w:r>
        <w:t>mElapsedTime,</w:t>
      </w:r>
      <w:r w:rsidR="00D679E5">
        <w:t xml:space="preserve"> </w:t>
      </w:r>
      <w:r>
        <w:t>mPreviousTime = Date.now(),</w:t>
      </w:r>
      <w:r w:rsidR="00D679E5">
        <w:t xml:space="preserve"> </w:t>
      </w:r>
      <w:r>
        <w:t>mLagTime = 0;</w:t>
      </w:r>
    </w:p>
    <w:p w14:paraId="3E68441E" w14:textId="4D23EA13" w:rsidR="009E3B1E" w:rsidRDefault="003D6E87" w:rsidP="002D20B9">
      <w:pPr>
        <w:pStyle w:val="Code"/>
        <w:ind w:left="576"/>
      </w:pPr>
      <w:r>
        <w:t>var kFPS = 60;          // Frames per second</w:t>
      </w:r>
    </w:p>
    <w:p w14:paraId="410A113C" w14:textId="75D7BCAE" w:rsidR="009E3B1E" w:rsidRDefault="003D6E87" w:rsidP="002D20B9">
      <w:pPr>
        <w:pStyle w:val="Code"/>
        <w:ind w:left="576"/>
      </w:pPr>
      <w:r>
        <w:t>var kFrameTime = 1 / kFPS;</w:t>
      </w:r>
    </w:p>
    <w:p w14:paraId="3A43F893" w14:textId="706E60FC" w:rsidR="009E3B1E" w:rsidRDefault="003D6E87" w:rsidP="002D20B9">
      <w:pPr>
        <w:pStyle w:val="Code"/>
        <w:ind w:left="576"/>
      </w:pPr>
      <w:r>
        <w:t>var mUpdateIntervalInSeconds = kFrameTime;</w:t>
      </w:r>
    </w:p>
    <w:p w14:paraId="356F3590" w14:textId="2F39796A" w:rsidR="00997741" w:rsidRDefault="003D6E87" w:rsidP="002D20B9">
      <w:pPr>
        <w:pStyle w:val="Code"/>
        <w:ind w:left="576"/>
      </w:pPr>
      <w:r>
        <w:t>var kMPF = 1000 * kFrameTime; // Milliseconds per frame.</w:t>
      </w:r>
    </w:p>
    <w:p w14:paraId="0666A5F0" w14:textId="77777777" w:rsidR="001261B6" w:rsidRDefault="001261B6" w:rsidP="00406670">
      <w:pPr>
        <w:pStyle w:val="Code"/>
      </w:pPr>
    </w:p>
    <w:p w14:paraId="2AF8ACC0" w14:textId="77777777" w:rsidR="00997741" w:rsidRDefault="003D6E87" w:rsidP="002D20B9">
      <w:pPr>
        <w:pStyle w:val="NumList"/>
        <w:numPr>
          <w:ilvl w:val="0"/>
          <w:numId w:val="91"/>
        </w:numPr>
      </w:pPr>
      <w:r>
        <w:t xml:space="preserve">Update the </w:t>
      </w:r>
      <w:proofErr w:type="spellStart"/>
      <w:r w:rsidRPr="00D0565A">
        <w:rPr>
          <w:rStyle w:val="CodeInline"/>
        </w:rPr>
        <w:t>runGameLoop</w:t>
      </w:r>
      <w:proofErr w:type="spellEnd"/>
      <w:r w:rsidRPr="00D0565A">
        <w:rPr>
          <w:rStyle w:val="CodeInline"/>
        </w:rPr>
        <w:t xml:space="preserve"> </w:t>
      </w:r>
      <w:r>
        <w:t xml:space="preserve">function to keep track of the elapsed time between frames and to ensure that the </w:t>
      </w:r>
      <w:r w:rsidRPr="00D0565A">
        <w:rPr>
          <w:rStyle w:val="CodeInline"/>
        </w:rPr>
        <w:t>update</w:t>
      </w:r>
      <w:r>
        <w:t xml:space="preserve"> function is called at the frame rate frequency.</w:t>
      </w:r>
    </w:p>
    <w:p w14:paraId="2107FCF2" w14:textId="77777777" w:rsidR="00997741" w:rsidRDefault="003D6E87" w:rsidP="002D20B9">
      <w:pPr>
        <w:pStyle w:val="Code"/>
        <w:ind w:left="576"/>
      </w:pPr>
      <w:r>
        <w:t>var runGameLoop = function () {</w:t>
      </w:r>
    </w:p>
    <w:p w14:paraId="4A7F966C" w14:textId="01F2F47E" w:rsidR="00997741" w:rsidRDefault="003D6E87" w:rsidP="002D20B9">
      <w:pPr>
        <w:pStyle w:val="Code"/>
        <w:ind w:left="576" w:firstLine="315"/>
      </w:pPr>
      <w:r>
        <w:t>requestAnimationFrame(function () {</w:t>
      </w:r>
    </w:p>
    <w:p w14:paraId="1BBA8427" w14:textId="77777777" w:rsidR="00997741" w:rsidRDefault="003D6E87" w:rsidP="002D20B9">
      <w:pPr>
        <w:pStyle w:val="Code"/>
        <w:ind w:left="576" w:firstLine="315"/>
      </w:pPr>
      <w:r>
        <w:t>runGameLoop();</w:t>
      </w:r>
    </w:p>
    <w:p w14:paraId="5D6C9A9E" w14:textId="609A2850" w:rsidR="00997741" w:rsidRDefault="003D6E87" w:rsidP="002D20B9">
      <w:pPr>
        <w:pStyle w:val="Code"/>
        <w:ind w:left="576" w:firstLine="315"/>
      </w:pPr>
      <w:r>
        <w:t>});</w:t>
      </w:r>
    </w:p>
    <w:p w14:paraId="2A74800F" w14:textId="15097B28" w:rsidR="00997741" w:rsidRDefault="003D6E87" w:rsidP="002D20B9">
      <w:pPr>
        <w:pStyle w:val="Code"/>
        <w:ind w:left="576" w:firstLine="315"/>
      </w:pPr>
      <w:r>
        <w:t>//compute how much time has elapsed since the last RunLoop was executed</w:t>
      </w:r>
    </w:p>
    <w:p w14:paraId="52617F10" w14:textId="27C65BD7" w:rsidR="00997741" w:rsidRDefault="003D6E87" w:rsidP="002D20B9">
      <w:pPr>
        <w:pStyle w:val="Code"/>
        <w:ind w:left="576" w:firstLine="315"/>
      </w:pPr>
      <w:r>
        <w:t>mCurrentTime = Date.now();</w:t>
      </w:r>
    </w:p>
    <w:p w14:paraId="01546AD3" w14:textId="37B8A6FD" w:rsidR="00997741" w:rsidRDefault="003D6E87" w:rsidP="002D20B9">
      <w:pPr>
        <w:pStyle w:val="Code"/>
        <w:ind w:left="576" w:firstLine="315"/>
      </w:pPr>
      <w:r>
        <w:t>mElapsedTime = mCurrentTime - mPreviousTime;</w:t>
      </w:r>
    </w:p>
    <w:p w14:paraId="1E92C43F" w14:textId="41EB12A6" w:rsidR="00997741" w:rsidRDefault="003D6E87" w:rsidP="002D20B9">
      <w:pPr>
        <w:pStyle w:val="Code"/>
        <w:ind w:left="576" w:firstLine="315"/>
      </w:pPr>
      <w:r>
        <w:t>mPreviousTime = mCurrentTime;</w:t>
      </w:r>
    </w:p>
    <w:p w14:paraId="7F7F6313" w14:textId="723742DE" w:rsidR="00997741" w:rsidRDefault="003D6E87" w:rsidP="002D20B9">
      <w:pPr>
        <w:pStyle w:val="Code"/>
        <w:ind w:left="576" w:firstLine="315"/>
      </w:pPr>
      <w:r>
        <w:t>mLagTime += mElapsedTime;</w:t>
      </w:r>
    </w:p>
    <w:p w14:paraId="5508D277" w14:textId="4D0D3350" w:rsidR="00997741" w:rsidRDefault="003D6E87" w:rsidP="002D20B9">
      <w:pPr>
        <w:pStyle w:val="Code"/>
        <w:ind w:left="576" w:firstLine="315"/>
      </w:pPr>
      <w:r>
        <w:t>//      Make sure to update the game the appropriate number of times.</w:t>
      </w:r>
    </w:p>
    <w:p w14:paraId="4E7EF985" w14:textId="0E7656DD" w:rsidR="00997741" w:rsidRDefault="003D6E87" w:rsidP="002D20B9">
      <w:pPr>
        <w:pStyle w:val="Code"/>
        <w:ind w:left="576" w:firstLine="315"/>
      </w:pPr>
      <w:r>
        <w:t>//      Update only every Milliseconds per frame.</w:t>
      </w:r>
    </w:p>
    <w:p w14:paraId="7837386F" w14:textId="6CEF04BE" w:rsidR="00997741" w:rsidRDefault="003D6E87" w:rsidP="002D20B9">
      <w:pPr>
        <w:pStyle w:val="Code"/>
        <w:ind w:left="576" w:firstLine="315"/>
      </w:pPr>
      <w:r>
        <w:t>//      If lag larger then update frames, update until caught up.</w:t>
      </w:r>
    </w:p>
    <w:p w14:paraId="797CE159" w14:textId="2895F086" w:rsidR="00997741" w:rsidRDefault="003D6E87" w:rsidP="002D20B9">
      <w:pPr>
        <w:pStyle w:val="Code"/>
        <w:ind w:left="576" w:firstLine="315"/>
      </w:pPr>
      <w:r>
        <w:t>while (mLagTime &gt;= kMPF) {</w:t>
      </w:r>
    </w:p>
    <w:p w14:paraId="46DE0A3E" w14:textId="1B391621" w:rsidR="00997741" w:rsidRDefault="00D47ACC" w:rsidP="002D20B9">
      <w:pPr>
        <w:pStyle w:val="Code"/>
        <w:ind w:left="576"/>
      </w:pPr>
      <w:r>
        <w:t xml:space="preserve">        </w:t>
      </w:r>
      <w:r w:rsidR="003D6E87">
        <w:t>mLagTime -= kMPF;</w:t>
      </w:r>
    </w:p>
    <w:p w14:paraId="4F3BD08D" w14:textId="7812B478" w:rsidR="00997741" w:rsidRDefault="00D47ACC" w:rsidP="002D20B9">
      <w:pPr>
        <w:pStyle w:val="Code"/>
        <w:ind w:firstLine="576"/>
      </w:pPr>
      <w:r>
        <w:t xml:space="preserve">        </w:t>
      </w:r>
      <w:r w:rsidR="003D6E87">
        <w:t>update();</w:t>
      </w:r>
    </w:p>
    <w:p w14:paraId="44BC9DDE" w14:textId="00A2608D" w:rsidR="00997741" w:rsidRDefault="00D47ACC" w:rsidP="002D20B9">
      <w:pPr>
        <w:pStyle w:val="Code"/>
        <w:ind w:firstLine="576"/>
      </w:pPr>
      <w:r>
        <w:t xml:space="preserve">    </w:t>
      </w:r>
      <w:r w:rsidR="003D6E87">
        <w:t>}</w:t>
      </w:r>
    </w:p>
    <w:p w14:paraId="13013607" w14:textId="705EA58F" w:rsidR="00997741" w:rsidRDefault="00D47ACC" w:rsidP="002D20B9">
      <w:pPr>
        <w:pStyle w:val="Code"/>
        <w:ind w:firstLine="576"/>
      </w:pPr>
      <w:r>
        <w:t xml:space="preserve">    </w:t>
      </w:r>
      <w:r w:rsidR="003D6E87">
        <w:t>updateUIEcho();</w:t>
      </w:r>
    </w:p>
    <w:p w14:paraId="30825EFE" w14:textId="7A0262D2" w:rsidR="00997741" w:rsidRDefault="00D47ACC" w:rsidP="002D20B9">
      <w:pPr>
        <w:pStyle w:val="Code"/>
        <w:ind w:firstLine="576"/>
      </w:pPr>
      <w:r>
        <w:t xml:space="preserve">    </w:t>
      </w:r>
      <w:r w:rsidR="003D6E87">
        <w:t>draw();</w:t>
      </w:r>
    </w:p>
    <w:p w14:paraId="148315CF" w14:textId="4896120B" w:rsidR="00997741" w:rsidRDefault="003D6E87" w:rsidP="002D20B9">
      <w:pPr>
        <w:pStyle w:val="Code"/>
        <w:ind w:firstLine="576"/>
      </w:pPr>
      <w:r>
        <w:t>};</w:t>
      </w:r>
    </w:p>
    <w:p w14:paraId="072C0C56" w14:textId="77777777" w:rsidR="00997741" w:rsidRDefault="003D6E87" w:rsidP="002D20B9">
      <w:pPr>
        <w:pStyle w:val="NumList"/>
        <w:numPr>
          <w:ilvl w:val="0"/>
          <w:numId w:val="91"/>
        </w:numPr>
      </w:pPr>
      <w:r>
        <w:t xml:space="preserve">Modify the </w:t>
      </w:r>
      <w:proofErr w:type="spellStart"/>
      <w:r w:rsidRPr="00D0565A">
        <w:rPr>
          <w:rStyle w:val="CodeInline"/>
        </w:rPr>
        <w:t>updateUIEcho</w:t>
      </w:r>
      <w:proofErr w:type="spellEnd"/>
      <w:r w:rsidRPr="00D0565A">
        <w:rPr>
          <w:rStyle w:val="CodeInline"/>
        </w:rPr>
        <w:t xml:space="preserve"> </w:t>
      </w:r>
      <w:r>
        <w:t>function to print out additional relevant application state information like how to rotate and move the selected rigid shape. The code in bold is the only addition to the function.</w:t>
      </w:r>
    </w:p>
    <w:p w14:paraId="3FE20394" w14:textId="403EFE4C" w:rsidR="00997741" w:rsidRDefault="003F380F" w:rsidP="002D20B9">
      <w:pPr>
        <w:pStyle w:val="Code"/>
        <w:ind w:left="576"/>
        <w:rPr>
          <w:rStyle w:val="CodeInline"/>
          <w:noProof w:val="0"/>
        </w:rPr>
      </w:pPr>
      <w:r w:rsidRPr="002D20B9">
        <w:rPr>
          <w:rStyle w:val="CodeInline"/>
        </w:rPr>
        <w:t>var updateUIEcho = function () {</w:t>
      </w:r>
    </w:p>
    <w:p w14:paraId="5CB0116A" w14:textId="77777777" w:rsidR="00997741" w:rsidRDefault="003F380F" w:rsidP="002D20B9">
      <w:pPr>
        <w:pStyle w:val="Code"/>
        <w:ind w:left="576" w:firstLine="315"/>
        <w:rPr>
          <w:rStyle w:val="CodeInline"/>
        </w:rPr>
      </w:pPr>
      <w:r w:rsidRPr="002D20B9">
        <w:rPr>
          <w:rStyle w:val="CodeInline"/>
        </w:rPr>
        <w:t>document.getElementById("uiEchoString").innerHTML =</w:t>
      </w:r>
    </w:p>
    <w:p w14:paraId="699908BD" w14:textId="7FE490BB" w:rsidR="00997741" w:rsidRDefault="003F380F" w:rsidP="002D20B9">
      <w:pPr>
        <w:pStyle w:val="Code"/>
        <w:ind w:left="576" w:firstLine="315"/>
        <w:rPr>
          <w:rStyle w:val="CodeInline"/>
        </w:rPr>
      </w:pPr>
      <w:r w:rsidRPr="002D20B9">
        <w:rPr>
          <w:rStyle w:val="CodeInline"/>
        </w:rPr>
        <w:t>// … identical to previous project</w:t>
      </w:r>
    </w:p>
    <w:p w14:paraId="2EF136D1" w14:textId="77777777" w:rsidR="00997741" w:rsidRDefault="003F380F" w:rsidP="002D20B9">
      <w:pPr>
        <w:pStyle w:val="Code"/>
        <w:ind w:left="576" w:firstLine="315"/>
        <w:rPr>
          <w:rStyle w:val="CodeInline"/>
        </w:rPr>
      </w:pPr>
      <w:r w:rsidRPr="002D20B9">
        <w:rPr>
          <w:rStyle w:val="CodeInline"/>
        </w:rPr>
        <w:t xml:space="preserve">mAllObjects[gObjectNum].mCenter.y.toPrecision(3) + "&lt;/li&gt;"  + </w:t>
      </w:r>
    </w:p>
    <w:p w14:paraId="76D0C8F0" w14:textId="11AB0C3F" w:rsidR="00997741" w:rsidRPr="009E3B1E" w:rsidRDefault="00D9329C" w:rsidP="007E7B66">
      <w:pPr>
        <w:pStyle w:val="Code"/>
        <w:ind w:firstLine="576"/>
        <w:rPr>
          <w:rStyle w:val="CodeBold"/>
          <w:rPrChange w:id="16" w:author="Moodie, Matthew" w:date="2016-11-15T15:01:00Z">
            <w:rPr>
              <w:rStyle w:val="CodeInline"/>
              <w:b/>
            </w:rPr>
          </w:rPrChange>
        </w:rPr>
      </w:pPr>
      <w:r>
        <w:rPr>
          <w:rStyle w:val="CodeInline"/>
        </w:rPr>
        <w:t xml:space="preserve">        </w:t>
      </w:r>
      <w:r w:rsidR="003F380F" w:rsidRPr="009E3B1E">
        <w:rPr>
          <w:rStyle w:val="CodeBold"/>
          <w:rPrChange w:id="17" w:author="Moodie, Matthew" w:date="2016-11-15T15:01:00Z">
            <w:rPr>
              <w:rStyle w:val="CodeInline"/>
              <w:b/>
            </w:rPr>
          </w:rPrChange>
        </w:rPr>
        <w:t>"&lt;li&gt;Angle: " + mAllObjects[gObjectNum].mAngle.toPrecision(3) + "&lt;/li&gt;"  +</w:t>
      </w:r>
    </w:p>
    <w:p w14:paraId="42B9974C" w14:textId="29BEE196" w:rsidR="00997741" w:rsidRDefault="003F380F" w:rsidP="002D20B9">
      <w:pPr>
        <w:pStyle w:val="Code"/>
        <w:ind w:left="576" w:firstLine="315"/>
        <w:rPr>
          <w:rStyle w:val="CodeInline"/>
        </w:rPr>
      </w:pPr>
      <w:r w:rsidRPr="002D20B9">
        <w:rPr>
          <w:rStyle w:val="CodeInline"/>
        </w:rPr>
        <w:t>"&lt;/ul&gt; &lt;hr&gt;" +</w:t>
      </w:r>
    </w:p>
    <w:p w14:paraId="64EE1F0A" w14:textId="1AE0F89C" w:rsidR="00997741" w:rsidRDefault="003F380F" w:rsidP="002D20B9">
      <w:pPr>
        <w:pStyle w:val="Code"/>
        <w:ind w:left="576" w:firstLine="315"/>
        <w:rPr>
          <w:rStyle w:val="CodeInline"/>
        </w:rPr>
      </w:pPr>
      <w:r w:rsidRPr="002D20B9">
        <w:rPr>
          <w:rStyle w:val="CodeInline"/>
        </w:rPr>
        <w:t>"&lt;p&gt;&lt;b&gt;Control&lt;/b&gt;: of selected object&lt;/p&gt;" +</w:t>
      </w:r>
    </w:p>
    <w:p w14:paraId="1E29BA12" w14:textId="0AFD69B2" w:rsidR="00997741" w:rsidRDefault="00D9329C" w:rsidP="002D20B9">
      <w:pPr>
        <w:pStyle w:val="Code"/>
        <w:ind w:left="576"/>
        <w:rPr>
          <w:rStyle w:val="CodeInline"/>
        </w:rPr>
      </w:pPr>
      <w:r>
        <w:rPr>
          <w:rStyle w:val="CodeInline"/>
        </w:rPr>
        <w:t xml:space="preserve">    </w:t>
      </w:r>
      <w:r w:rsidR="003F380F" w:rsidRPr="002D20B9">
        <w:rPr>
          <w:rStyle w:val="CodeInline"/>
        </w:rPr>
        <w:t>"&lt;ul style=\"margin:-10px\"&gt;" +</w:t>
      </w:r>
    </w:p>
    <w:p w14:paraId="41D40C8C" w14:textId="36CC9759" w:rsidR="00997741" w:rsidRDefault="00D9329C" w:rsidP="002D20B9">
      <w:pPr>
        <w:pStyle w:val="Code"/>
        <w:ind w:left="576"/>
        <w:rPr>
          <w:rStyle w:val="CodeInline"/>
        </w:rPr>
      </w:pPr>
      <w:r>
        <w:rPr>
          <w:rStyle w:val="CodeInline"/>
        </w:rPr>
        <w:t xml:space="preserve">        </w:t>
      </w:r>
      <w:r w:rsidR="003F380F" w:rsidRPr="002D20B9">
        <w:rPr>
          <w:rStyle w:val="CodeInline"/>
        </w:rPr>
        <w:t>"&lt;li&gt;&lt;b&gt;Num&lt;/b&gt; or &lt;b&gt;Up/Down Arrow&lt;/b&gt;: SelectObject&lt;/li&gt;" +</w:t>
      </w:r>
    </w:p>
    <w:p w14:paraId="7EF21FB0" w14:textId="11672D93" w:rsidR="00997741" w:rsidRPr="009E3B1E" w:rsidRDefault="00D9329C" w:rsidP="009E3B1E">
      <w:pPr>
        <w:pStyle w:val="Code"/>
        <w:ind w:firstLine="576"/>
        <w:rPr>
          <w:rStyle w:val="CodeBold"/>
          <w:rPrChange w:id="18" w:author="Moodie, Matthew" w:date="2016-11-15T15:01:00Z">
            <w:rPr>
              <w:rStyle w:val="CodeInline"/>
              <w:b/>
            </w:rPr>
          </w:rPrChange>
        </w:rPr>
        <w:pPrChange w:id="19" w:author="Moodie, Matthew" w:date="2016-11-15T15:01:00Z">
          <w:pPr>
            <w:pStyle w:val="Code"/>
            <w:ind w:left="576"/>
          </w:pPr>
        </w:pPrChange>
      </w:pPr>
      <w:r w:rsidRPr="009E3B1E">
        <w:rPr>
          <w:rStyle w:val="CodeBold"/>
          <w:rPrChange w:id="20" w:author="Moodie, Matthew" w:date="2016-11-15T15:01:00Z">
            <w:rPr>
              <w:rStyle w:val="CodeInline"/>
            </w:rPr>
          </w:rPrChange>
        </w:rPr>
        <w:t xml:space="preserve">        </w:t>
      </w:r>
      <w:r w:rsidR="003F380F" w:rsidRPr="009E3B1E">
        <w:rPr>
          <w:rStyle w:val="CodeBold"/>
          <w:rPrChange w:id="21" w:author="Moodie, Matthew" w:date="2016-11-15T15:01:00Z">
            <w:rPr>
              <w:rStyle w:val="CodeInline"/>
              <w:b/>
            </w:rPr>
          </w:rPrChange>
        </w:rPr>
        <w:t>"&lt;li&gt;&lt;b&gt;WASD&lt;/b&gt; + &lt;b&gt;QE&lt;/b&gt;: Position [Move + Rotate]&lt;/li&gt;" +</w:t>
      </w:r>
    </w:p>
    <w:p w14:paraId="29B6920F" w14:textId="3E4C1693" w:rsidR="00997741" w:rsidRDefault="00D9329C" w:rsidP="002D20B9">
      <w:pPr>
        <w:pStyle w:val="Code"/>
        <w:ind w:left="576"/>
        <w:rPr>
          <w:rStyle w:val="CodeInline"/>
        </w:rPr>
      </w:pPr>
      <w:r>
        <w:rPr>
          <w:rStyle w:val="CodeInline"/>
        </w:rPr>
        <w:t xml:space="preserve">    </w:t>
      </w:r>
      <w:r w:rsidR="003F380F" w:rsidRPr="0015261D">
        <w:rPr>
          <w:rStyle w:val="CodeInline"/>
        </w:rPr>
        <w:t>"&lt;/ul&gt; &lt;hr&gt;" +</w:t>
      </w:r>
    </w:p>
    <w:p w14:paraId="5C0E0B4F" w14:textId="080AEBC2" w:rsidR="00997741" w:rsidRDefault="00D9329C" w:rsidP="002D20B9">
      <w:pPr>
        <w:pStyle w:val="Code"/>
        <w:ind w:left="576"/>
        <w:rPr>
          <w:rStyle w:val="CodeInline"/>
        </w:rPr>
      </w:pPr>
      <w:r>
        <w:rPr>
          <w:rStyle w:val="CodeInline"/>
        </w:rPr>
        <w:lastRenderedPageBreak/>
        <w:t xml:space="preserve">    </w:t>
      </w:r>
      <w:r w:rsidR="003F380F" w:rsidRPr="002D20B9">
        <w:rPr>
          <w:rStyle w:val="CodeInline"/>
        </w:rPr>
        <w:t>"&lt;b&gt;F/G&lt;/b&gt;: Spawn [Rectangle/Circle] at selected object" +</w:t>
      </w:r>
    </w:p>
    <w:p w14:paraId="21D4C8F1" w14:textId="2603299A" w:rsidR="00997741" w:rsidRPr="009E3B1E" w:rsidRDefault="00D9329C" w:rsidP="002D20B9">
      <w:pPr>
        <w:pStyle w:val="Code"/>
        <w:ind w:left="576"/>
        <w:rPr>
          <w:rStyle w:val="CodeBold"/>
          <w:rPrChange w:id="22" w:author="Moodie, Matthew" w:date="2016-11-15T15:01:00Z">
            <w:rPr>
              <w:rStyle w:val="CodeInline"/>
              <w:b/>
            </w:rPr>
          </w:rPrChange>
        </w:rPr>
      </w:pPr>
      <w:r w:rsidRPr="009E3B1E">
        <w:rPr>
          <w:rStyle w:val="CodeBold"/>
          <w:rPrChange w:id="23" w:author="Moodie, Matthew" w:date="2016-11-15T15:01:00Z">
            <w:rPr>
              <w:rStyle w:val="CodeInline"/>
            </w:rPr>
          </w:rPrChange>
        </w:rPr>
        <w:t xml:space="preserve">    </w:t>
      </w:r>
      <w:r w:rsidR="003F380F" w:rsidRPr="009E3B1E">
        <w:rPr>
          <w:rStyle w:val="CodeBold"/>
          <w:rPrChange w:id="24" w:author="Moodie, Matthew" w:date="2016-11-15T15:01:00Z">
            <w:rPr>
              <w:rStyle w:val="CodeInline"/>
              <w:b/>
            </w:rPr>
          </w:rPrChange>
        </w:rPr>
        <w:t>"&lt;p&gt;&lt;b&gt;H&lt;/b&gt;: Fix object&lt;/p&gt;" +</w:t>
      </w:r>
    </w:p>
    <w:p w14:paraId="7B2D86F6" w14:textId="0BAE59AD" w:rsidR="00997741" w:rsidRPr="009E3B1E" w:rsidRDefault="00D9329C" w:rsidP="002D20B9">
      <w:pPr>
        <w:pStyle w:val="Code"/>
        <w:ind w:left="576"/>
        <w:rPr>
          <w:rStyle w:val="CodeBold"/>
          <w:rPrChange w:id="25" w:author="Moodie, Matthew" w:date="2016-11-15T15:01:00Z">
            <w:rPr>
              <w:rStyle w:val="CodeInline"/>
              <w:b/>
            </w:rPr>
          </w:rPrChange>
        </w:rPr>
      </w:pPr>
      <w:r w:rsidRPr="009E3B1E">
        <w:rPr>
          <w:rStyle w:val="CodeBold"/>
          <w:rPrChange w:id="26" w:author="Moodie, Matthew" w:date="2016-11-15T15:01:00Z">
            <w:rPr>
              <w:rStyle w:val="CodeInline"/>
              <w:b/>
            </w:rPr>
          </w:rPrChange>
        </w:rPr>
        <w:t xml:space="preserve">    </w:t>
      </w:r>
      <w:r w:rsidR="003F380F" w:rsidRPr="009E3B1E">
        <w:rPr>
          <w:rStyle w:val="CodeBold"/>
          <w:rPrChange w:id="27" w:author="Moodie, Matthew" w:date="2016-11-15T15:01:00Z">
            <w:rPr>
              <w:rStyle w:val="CodeInline"/>
              <w:b/>
            </w:rPr>
          </w:rPrChange>
        </w:rPr>
        <w:t>"&lt;p&gt;&lt;b&gt;R&lt;/b&gt;: Reset System&lt;/p&gt;" +</w:t>
      </w:r>
    </w:p>
    <w:p w14:paraId="1C9F7B2A" w14:textId="77777777" w:rsidR="00997741" w:rsidRDefault="00D9329C" w:rsidP="002D20B9">
      <w:pPr>
        <w:pStyle w:val="Code"/>
        <w:ind w:left="576"/>
        <w:rPr>
          <w:rStyle w:val="CodeInline"/>
        </w:rPr>
      </w:pPr>
      <w:r>
        <w:rPr>
          <w:rStyle w:val="CodeInline"/>
        </w:rPr>
        <w:t xml:space="preserve">    </w:t>
      </w:r>
      <w:r w:rsidR="003F380F" w:rsidRPr="002D20B9">
        <w:rPr>
          <w:rStyle w:val="CodeInline"/>
        </w:rPr>
        <w:t>"&lt;hr&gt;";</w:t>
      </w:r>
    </w:p>
    <w:p w14:paraId="2D44AE09" w14:textId="3AB300F0" w:rsidR="00997741" w:rsidRPr="002D20B9" w:rsidRDefault="003F380F" w:rsidP="002D20B9">
      <w:pPr>
        <w:pStyle w:val="Code"/>
        <w:ind w:firstLine="576"/>
        <w:rPr>
          <w:rStyle w:val="CodeInline"/>
        </w:rPr>
      </w:pPr>
      <w:r w:rsidRPr="002D20B9">
        <w:rPr>
          <w:rStyle w:val="CodeInline"/>
        </w:rPr>
        <w:t>};</w:t>
      </w:r>
    </w:p>
    <w:p w14:paraId="3ED55674" w14:textId="77777777" w:rsidR="001261B6" w:rsidRDefault="001261B6">
      <w:pPr>
        <w:spacing w:before="120" w:after="120"/>
        <w:ind w:left="720"/>
        <w:jc w:val="both"/>
      </w:pPr>
    </w:p>
    <w:p w14:paraId="1962690C" w14:textId="0037CEC8" w:rsidR="00997741" w:rsidRDefault="003D6E87" w:rsidP="002D20B9">
      <w:pPr>
        <w:pStyle w:val="NumList"/>
        <w:numPr>
          <w:ilvl w:val="0"/>
          <w:numId w:val="91"/>
        </w:numPr>
      </w:pPr>
      <w:r>
        <w:t xml:space="preserve">Create a new function named </w:t>
      </w:r>
      <w:r w:rsidRPr="00D0565A">
        <w:rPr>
          <w:rStyle w:val="CodeInline"/>
        </w:rPr>
        <w:t>update</w:t>
      </w:r>
      <w:r>
        <w:t xml:space="preserve">, which will call the </w:t>
      </w:r>
      <w:r w:rsidRPr="00D0565A">
        <w:rPr>
          <w:rStyle w:val="CodeInline"/>
        </w:rPr>
        <w:t xml:space="preserve">update </w:t>
      </w:r>
      <w:r>
        <w:t>function of every rigid shape defined.</w:t>
      </w:r>
    </w:p>
    <w:p w14:paraId="6F64C115" w14:textId="77777777" w:rsidR="00997741" w:rsidRDefault="003D6E87" w:rsidP="002D20B9">
      <w:pPr>
        <w:pStyle w:val="Code"/>
        <w:ind w:left="576"/>
      </w:pPr>
      <w:r>
        <w:t>var update = function () {</w:t>
      </w:r>
    </w:p>
    <w:p w14:paraId="075026A9" w14:textId="78048F17" w:rsidR="00997741" w:rsidRDefault="003D6E87" w:rsidP="002D20B9">
      <w:pPr>
        <w:pStyle w:val="Code"/>
        <w:ind w:left="576" w:firstLine="315"/>
      </w:pPr>
      <w:r>
        <w:t>var i;</w:t>
      </w:r>
    </w:p>
    <w:p w14:paraId="28E7E7C1" w14:textId="2C6570F7" w:rsidR="00997741" w:rsidRDefault="002E129A" w:rsidP="002D20B9">
      <w:pPr>
        <w:pStyle w:val="Code"/>
        <w:ind w:left="576" w:firstLine="315"/>
      </w:pPr>
      <w:r>
        <w:t>f</w:t>
      </w:r>
      <w:r w:rsidR="003D6E87">
        <w:t>or (i = 0; i &lt; mAllObjects.length; i++) {</w:t>
      </w:r>
    </w:p>
    <w:p w14:paraId="63B2A017" w14:textId="4AAB90A4" w:rsidR="00997741" w:rsidRDefault="002E129A" w:rsidP="002D20B9">
      <w:pPr>
        <w:pStyle w:val="Code"/>
        <w:ind w:left="576"/>
      </w:pPr>
      <w:r>
        <w:t xml:space="preserve">        </w:t>
      </w:r>
      <w:r w:rsidR="003D6E87">
        <w:t>mAllObjects[i].update(mContext);</w:t>
      </w:r>
    </w:p>
    <w:p w14:paraId="5CA3E7B5" w14:textId="558B9476" w:rsidR="009E3B1E" w:rsidRDefault="002E129A" w:rsidP="002D20B9">
      <w:pPr>
        <w:pStyle w:val="Code"/>
        <w:ind w:left="576"/>
      </w:pPr>
      <w:r>
        <w:t xml:space="preserve">    </w:t>
      </w:r>
      <w:r w:rsidR="003D6E87">
        <w:t>}</w:t>
      </w:r>
    </w:p>
    <w:p w14:paraId="67EE8F0D" w14:textId="32D8C669" w:rsidR="00997741" w:rsidRDefault="003D6E87" w:rsidP="002D20B9">
      <w:pPr>
        <w:pStyle w:val="Code"/>
        <w:ind w:left="576"/>
      </w:pPr>
      <w:r>
        <w:t>};</w:t>
      </w:r>
    </w:p>
    <w:p w14:paraId="45F2D2BE" w14:textId="77777777" w:rsidR="001261B6" w:rsidRDefault="003D6E87">
      <w:pPr>
        <w:pStyle w:val="Heading3"/>
        <w:spacing w:before="120"/>
        <w:jc w:val="both"/>
      </w:pPr>
      <w:bookmarkStart w:id="28" w:name="_p1iggq7nw7p7" w:colFirst="0" w:colLast="0"/>
      <w:bookmarkEnd w:id="28"/>
      <w:r>
        <w:t>Extend the Rigid Shape Classes</w:t>
      </w:r>
    </w:p>
    <w:p w14:paraId="0F8BA7E1" w14:textId="77777777" w:rsidR="00997741" w:rsidRDefault="003D6E87">
      <w:r>
        <w:t xml:space="preserve">You are going to modify the rigid shape base class, and the both </w:t>
      </w:r>
      <w:r w:rsidRPr="00D0565A">
        <w:rPr>
          <w:rStyle w:val="CodeInline"/>
        </w:rPr>
        <w:t>Rectangle</w:t>
      </w:r>
      <w:r>
        <w:t xml:space="preserve"> and </w:t>
      </w:r>
      <w:r w:rsidRPr="00D0565A">
        <w:rPr>
          <w:rStyle w:val="CodeInline"/>
        </w:rPr>
        <w:t xml:space="preserve">Circle </w:t>
      </w:r>
      <w:r>
        <w:t xml:space="preserve">classes to support the implementation of simple behavior. While the </w:t>
      </w:r>
      <w:r w:rsidRPr="00D0565A">
        <w:rPr>
          <w:rStyle w:val="CodeInline"/>
        </w:rPr>
        <w:t>update</w:t>
      </w:r>
      <w:r>
        <w:t xml:space="preserve"> function is defined in the rigid shape base class to be invoked by the game engine loop, the detailed implementation of update must necessarily be subclass specific. For instance, a circle object implements moving behavior by changing the values in its center while a rectangle object must change all of the values in the vertex and face normal arrays to simulate the same movement behavior. </w:t>
      </w:r>
    </w:p>
    <w:p w14:paraId="7BB428F1" w14:textId="77777777" w:rsidR="001261B6" w:rsidRDefault="003D6E87">
      <w:pPr>
        <w:pStyle w:val="Heading4"/>
      </w:pPr>
      <w:bookmarkStart w:id="29" w:name="_gzla6v760n7f" w:colFirst="0" w:colLast="0"/>
      <w:bookmarkEnd w:id="29"/>
      <w:r>
        <w:t>Rigid Shape Base Class</w:t>
      </w:r>
    </w:p>
    <w:p w14:paraId="4993AD52" w14:textId="77777777" w:rsidR="00997741" w:rsidRDefault="003D6E87" w:rsidP="002D20B9">
      <w:pPr>
        <w:pStyle w:val="NumList"/>
        <w:numPr>
          <w:ilvl w:val="0"/>
          <w:numId w:val="93"/>
        </w:numPr>
      </w:pPr>
      <w:r>
        <w:t xml:space="preserve">Edit the </w:t>
      </w:r>
      <w:r w:rsidRPr="00D0565A">
        <w:rPr>
          <w:rStyle w:val="CodeInline"/>
        </w:rPr>
        <w:t>RigidShape.js</w:t>
      </w:r>
      <w:r>
        <w:t xml:space="preserve"> file.</w:t>
      </w:r>
    </w:p>
    <w:p w14:paraId="416D01B9" w14:textId="77777777" w:rsidR="00997741" w:rsidRDefault="003D6E87" w:rsidP="002D20B9">
      <w:pPr>
        <w:pStyle w:val="NumList"/>
        <w:numPr>
          <w:ilvl w:val="0"/>
          <w:numId w:val="91"/>
        </w:numPr>
      </w:pPr>
      <w:r>
        <w:t xml:space="preserve">Define the </w:t>
      </w:r>
      <w:r w:rsidRPr="00D0565A">
        <w:rPr>
          <w:rStyle w:val="CodeInline"/>
        </w:rPr>
        <w:t>update</w:t>
      </w:r>
      <w:r>
        <w:t xml:space="preserve"> function to be called by the engine loop and implement the simple falling behavior by changing the center position with a constant y-direction vector. Notice that the free fall behavior is only applied when the shape is within the vertical bounds of the canvas. </w:t>
      </w:r>
    </w:p>
    <w:p w14:paraId="0DE7F55F" w14:textId="77777777" w:rsidR="00997741" w:rsidRDefault="003F380F" w:rsidP="002D20B9">
      <w:pPr>
        <w:pStyle w:val="Code"/>
        <w:ind w:firstLine="576"/>
        <w:rPr>
          <w:rStyle w:val="CodeInline"/>
        </w:rPr>
      </w:pPr>
      <w:r>
        <w:rPr>
          <w:rStyle w:val="CodeInline"/>
        </w:rPr>
        <w:t>RigidShape.prototype.update = function () {</w:t>
      </w:r>
      <w:r w:rsidR="005C4BD5">
        <w:rPr>
          <w:rStyle w:val="CodeInline"/>
        </w:rPr>
        <w:t xml:space="preserve"> </w:t>
      </w:r>
    </w:p>
    <w:p w14:paraId="16BCE4DA" w14:textId="41407406" w:rsidR="00997741" w:rsidRDefault="005C4BD5" w:rsidP="002D20B9">
      <w:pPr>
        <w:pStyle w:val="Code"/>
        <w:ind w:firstLine="576"/>
        <w:rPr>
          <w:rStyle w:val="CodeInline"/>
        </w:rPr>
      </w:pPr>
      <w:r>
        <w:rPr>
          <w:rStyle w:val="CodeInline"/>
        </w:rPr>
        <w:t xml:space="preserve">    </w:t>
      </w:r>
      <w:r w:rsidR="003F380F">
        <w:rPr>
          <w:rStyle w:val="CodeInline"/>
        </w:rPr>
        <w:t>if (this.mCenter.y &lt; gEngine.Core.mHeight &amp;&amp; this.mFix !== 0)</w:t>
      </w:r>
    </w:p>
    <w:p w14:paraId="67A44088" w14:textId="60AFE7C3" w:rsidR="00997741" w:rsidRDefault="005C4BD5" w:rsidP="002D20B9">
      <w:pPr>
        <w:pStyle w:val="Code"/>
        <w:ind w:firstLine="576"/>
        <w:rPr>
          <w:rStyle w:val="CodeInline"/>
        </w:rPr>
      </w:pPr>
      <w:r>
        <w:rPr>
          <w:rStyle w:val="CodeInline"/>
        </w:rPr>
        <w:t xml:space="preserve">        </w:t>
      </w:r>
      <w:r w:rsidR="003F380F">
        <w:rPr>
          <w:rStyle w:val="CodeInline"/>
        </w:rPr>
        <w:t>this.move(new Vec2(0, 1));</w:t>
      </w:r>
      <w:r>
        <w:rPr>
          <w:rStyle w:val="CodeInline"/>
        </w:rPr>
        <w:t xml:space="preserve"> </w:t>
      </w:r>
    </w:p>
    <w:p w14:paraId="234C8A3C" w14:textId="575B1F05" w:rsidR="00997741" w:rsidRPr="002D20B9" w:rsidRDefault="003F380F" w:rsidP="002D20B9">
      <w:pPr>
        <w:pStyle w:val="Code"/>
        <w:ind w:firstLine="576"/>
        <w:rPr>
          <w:rStyle w:val="CodeInline"/>
        </w:rPr>
      </w:pPr>
      <w:r>
        <w:rPr>
          <w:rStyle w:val="CodeInline"/>
        </w:rPr>
        <w:t>};</w:t>
      </w:r>
    </w:p>
    <w:p w14:paraId="4A5FD7B1" w14:textId="77777777" w:rsidR="00997741" w:rsidRDefault="003D6E87" w:rsidP="002D20B9">
      <w:r>
        <w:t xml:space="preserve">Subclasses are responsible for defining the </w:t>
      </w:r>
      <w:proofErr w:type="spellStart"/>
      <w:r w:rsidRPr="00D0565A">
        <w:rPr>
          <w:rStyle w:val="CodeInline"/>
        </w:rPr>
        <w:t>mFix</w:t>
      </w:r>
      <w:proofErr w:type="spellEnd"/>
      <w:r>
        <w:t xml:space="preserve"> variable and the </w:t>
      </w:r>
      <w:r w:rsidRPr="00D0565A">
        <w:rPr>
          <w:rStyle w:val="CodeInline"/>
        </w:rPr>
        <w:t xml:space="preserve">move </w:t>
      </w:r>
      <w:r>
        <w:t xml:space="preserve">function to control if the shape is fixed where it should not follow the falling behavior and to implement the moving of the shape. It should be </w:t>
      </w:r>
      <w:r w:rsidR="003F380F" w:rsidRPr="002D20B9">
        <w:rPr>
          <w:rFonts w:ascii="Helvetica Neue" w:eastAsia="Helvetica Neue" w:hAnsi="Helvetica Neue" w:cs="Helvetica Neue"/>
        </w:rPr>
        <w:t>emphasized</w:t>
      </w:r>
      <w:r>
        <w:t xml:space="preserve"> that this rigid shape movement behavior is included here for testing purposes only and will be removed in the next project. Actual physics based movement of rigid shape objects and the associated physical quantities including velocity and acceleration will be introduced and discussed in Chapter 4. </w:t>
      </w:r>
    </w:p>
    <w:p w14:paraId="59E28E78" w14:textId="74C741D5" w:rsidR="00997741" w:rsidRDefault="003D6E87">
      <w:r>
        <w:lastRenderedPageBreak/>
        <w:t>Note that by default the canvas coordinate defines the origin, (0,</w:t>
      </w:r>
      <w:r w:rsidR="002A1DC2">
        <w:t xml:space="preserve"> </w:t>
      </w:r>
      <w:r>
        <w:t xml:space="preserve">0), to be located at the top left corner, and positive y direction to be downwards. For this reason, to simulate gravity, you will move all </w:t>
      </w:r>
      <w:proofErr w:type="gramStart"/>
      <w:r>
        <w:t>object</w:t>
      </w:r>
      <w:proofErr w:type="gramEnd"/>
      <w:r>
        <w:t xml:space="preserve"> in the positive y</w:t>
      </w:r>
      <w:r w:rsidR="00582920">
        <w:t>-</w:t>
      </w:r>
      <w:r>
        <w:t>direction.</w:t>
      </w:r>
    </w:p>
    <w:p w14:paraId="63808462" w14:textId="77777777" w:rsidR="00997741" w:rsidRDefault="003D6E87">
      <w:pPr>
        <w:pStyle w:val="Heading4"/>
      </w:pPr>
      <w:bookmarkStart w:id="30" w:name="_1gaxsvrbedn4" w:colFirst="0" w:colLast="0"/>
      <w:bookmarkEnd w:id="30"/>
      <w:r>
        <w:t>The Circle Class</w:t>
      </w:r>
    </w:p>
    <w:p w14:paraId="546387EE" w14:textId="77777777" w:rsidR="00997741" w:rsidRDefault="003D6E87">
      <w:r>
        <w:t xml:space="preserve">The </w:t>
      </w:r>
      <w:r w:rsidR="003F380F" w:rsidRPr="002D20B9">
        <w:rPr>
          <w:rStyle w:val="CodeInline"/>
        </w:rPr>
        <w:t>Circle</w:t>
      </w:r>
      <w:r w:rsidR="00470904">
        <w:t xml:space="preserve"> </w:t>
      </w:r>
      <w:r>
        <w:t>class is modified to implement movements.</w:t>
      </w:r>
    </w:p>
    <w:p w14:paraId="0962979F" w14:textId="77777777" w:rsidR="00997741" w:rsidRDefault="003D6E87" w:rsidP="002D20B9">
      <w:pPr>
        <w:pStyle w:val="NumList"/>
        <w:numPr>
          <w:ilvl w:val="0"/>
          <w:numId w:val="94"/>
        </w:numPr>
      </w:pPr>
      <w:r>
        <w:t xml:space="preserve">Edit the </w:t>
      </w:r>
      <w:r w:rsidRPr="00D0565A">
        <w:rPr>
          <w:rStyle w:val="CodeInline"/>
        </w:rPr>
        <w:t>Circle.js</w:t>
      </w:r>
      <w:r>
        <w:t xml:space="preserve"> file.</w:t>
      </w:r>
    </w:p>
    <w:p w14:paraId="265F604B" w14:textId="77777777" w:rsidR="00997741" w:rsidRDefault="003D6E87" w:rsidP="002D20B9">
      <w:pPr>
        <w:pStyle w:val="NumList"/>
        <w:numPr>
          <w:ilvl w:val="0"/>
          <w:numId w:val="91"/>
        </w:numPr>
      </w:pPr>
      <w:r>
        <w:t xml:space="preserve">Define the </w:t>
      </w:r>
      <w:proofErr w:type="spellStart"/>
      <w:r w:rsidRPr="00D0565A">
        <w:rPr>
          <w:rStyle w:val="CodeInline"/>
        </w:rPr>
        <w:t>mFix</w:t>
      </w:r>
      <w:proofErr w:type="spellEnd"/>
      <w:r>
        <w:t xml:space="preserve"> instance variable to enable or disable the falling behavior.</w:t>
      </w:r>
    </w:p>
    <w:p w14:paraId="33FDD332" w14:textId="77777777" w:rsidR="00997741" w:rsidRDefault="003D6E87" w:rsidP="002D20B9">
      <w:pPr>
        <w:pStyle w:val="Code"/>
        <w:ind w:firstLine="576"/>
      </w:pPr>
      <w:r>
        <w:t>var Circle = function (center, radius, fix) {</w:t>
      </w:r>
    </w:p>
    <w:p w14:paraId="1950A986" w14:textId="7004CB07" w:rsidR="00997741" w:rsidRDefault="00035937" w:rsidP="002D20B9">
      <w:pPr>
        <w:pStyle w:val="Code"/>
        <w:ind w:firstLine="576"/>
      </w:pPr>
      <w:r>
        <w:t xml:space="preserve">    </w:t>
      </w:r>
      <w:r w:rsidR="003D6E87">
        <w:t>// … code similar to previous project</w:t>
      </w:r>
    </w:p>
    <w:p w14:paraId="57E1E7E9" w14:textId="76919CDC" w:rsidR="00997741" w:rsidRDefault="00035937" w:rsidP="002D20B9">
      <w:pPr>
        <w:pStyle w:val="Code"/>
        <w:ind w:firstLine="576"/>
      </w:pPr>
      <w:r>
        <w:t xml:space="preserve">    </w:t>
      </w:r>
      <w:r w:rsidR="003D6E87">
        <w:t>this.mFix</w:t>
      </w:r>
      <w:r w:rsidR="00863DFF">
        <w:t xml:space="preserve"> </w:t>
      </w:r>
      <w:r w:rsidR="003D6E87">
        <w:t>=</w:t>
      </w:r>
      <w:r w:rsidR="00863DFF">
        <w:t xml:space="preserve"> </w:t>
      </w:r>
      <w:r w:rsidR="003D6E87">
        <w:t>fix;</w:t>
      </w:r>
    </w:p>
    <w:p w14:paraId="108AAC31" w14:textId="4B3B95AA" w:rsidR="00997741" w:rsidRDefault="00035937" w:rsidP="002D20B9">
      <w:pPr>
        <w:pStyle w:val="Code"/>
        <w:ind w:firstLine="576"/>
      </w:pPr>
      <w:r>
        <w:t xml:space="preserve">    </w:t>
      </w:r>
      <w:r w:rsidR="003D6E87">
        <w:t>// … code similar to previous project</w:t>
      </w:r>
    </w:p>
    <w:p w14:paraId="32FC7F69" w14:textId="77777777" w:rsidR="00997741" w:rsidRDefault="003D6E87" w:rsidP="002D20B9">
      <w:pPr>
        <w:pStyle w:val="NumList"/>
        <w:numPr>
          <w:ilvl w:val="0"/>
          <w:numId w:val="91"/>
        </w:numPr>
      </w:pPr>
      <w:r>
        <w:t xml:space="preserve">Add a </w:t>
      </w:r>
      <w:r w:rsidRPr="00D0565A">
        <w:rPr>
          <w:rStyle w:val="CodeInline"/>
        </w:rPr>
        <w:t>move</w:t>
      </w:r>
      <w:r>
        <w:t xml:space="preserve"> function to define how a circle is moved by a vector--adding the movement vector to the center and the </w:t>
      </w:r>
      <w:proofErr w:type="spellStart"/>
      <w:r w:rsidRPr="00D0565A">
        <w:rPr>
          <w:rStyle w:val="CodeInline"/>
        </w:rPr>
        <w:t>mStartpoint</w:t>
      </w:r>
      <w:proofErr w:type="spellEnd"/>
      <w:r>
        <w:t>.</w:t>
      </w:r>
    </w:p>
    <w:p w14:paraId="1BB0AE0C" w14:textId="47E9812F" w:rsidR="00997741" w:rsidRDefault="003D6E87" w:rsidP="002D20B9">
      <w:pPr>
        <w:pStyle w:val="Code"/>
        <w:ind w:left="576"/>
      </w:pPr>
      <w:r>
        <w:t>Circle.prototype.move = function (s) {</w:t>
      </w:r>
    </w:p>
    <w:p w14:paraId="6411C019" w14:textId="77777777" w:rsidR="00997741" w:rsidRDefault="005F5B1F" w:rsidP="002D20B9">
      <w:pPr>
        <w:pStyle w:val="Code"/>
        <w:ind w:firstLine="576"/>
      </w:pPr>
      <w:r>
        <w:t xml:space="preserve">    </w:t>
      </w:r>
      <w:r w:rsidR="003D6E87">
        <w:t>this.mStartpoint = this.mStartpoint.add(s);</w:t>
      </w:r>
    </w:p>
    <w:p w14:paraId="180372B3" w14:textId="00928BA3" w:rsidR="00997741" w:rsidRDefault="005F5B1F" w:rsidP="002D20B9">
      <w:pPr>
        <w:pStyle w:val="Code"/>
        <w:ind w:firstLine="576"/>
      </w:pPr>
      <w:r>
        <w:t xml:space="preserve">    </w:t>
      </w:r>
      <w:r w:rsidR="003D6E87">
        <w:t>this.mCenter = this.mCenter.add(s);</w:t>
      </w:r>
    </w:p>
    <w:p w14:paraId="5753FAEB" w14:textId="1103ACA8" w:rsidR="00997741" w:rsidRDefault="005F5B1F" w:rsidP="002D20B9">
      <w:pPr>
        <w:pStyle w:val="Code"/>
        <w:ind w:firstLine="315"/>
      </w:pPr>
      <w:r>
        <w:t xml:space="preserve">       </w:t>
      </w:r>
      <w:r w:rsidR="003D6E87">
        <w:t>return this;</w:t>
      </w:r>
    </w:p>
    <w:p w14:paraId="4BCDE48F" w14:textId="55036499" w:rsidR="00997741" w:rsidRDefault="003D6E87" w:rsidP="002D20B9">
      <w:pPr>
        <w:pStyle w:val="Code"/>
        <w:ind w:firstLine="576"/>
      </w:pPr>
      <w:r>
        <w:t>};</w:t>
      </w:r>
    </w:p>
    <w:p w14:paraId="2F78424E" w14:textId="7E37366E" w:rsidR="00997741" w:rsidRDefault="003D6E87" w:rsidP="002D20B9">
      <w:pPr>
        <w:pStyle w:val="NumList"/>
        <w:numPr>
          <w:ilvl w:val="0"/>
          <w:numId w:val="91"/>
        </w:numPr>
      </w:pPr>
      <w:proofErr w:type="gramStart"/>
      <w:r>
        <w:t xml:space="preserve">Add  </w:t>
      </w:r>
      <w:r w:rsidRPr="002D20B9">
        <w:rPr>
          <w:rFonts w:ascii="TheSansMonoConNormal" w:hAnsi="TheSansMonoConNormal"/>
        </w:rPr>
        <w:t>rotate</w:t>
      </w:r>
      <w:proofErr w:type="gramEnd"/>
      <w:r>
        <w:t xml:space="preserve"> function to implement the rotation of a circle. Note that since a circle is infinitely symmetrical, a rotated circle would appear identical to the original shape. The </w:t>
      </w:r>
      <w:proofErr w:type="spellStart"/>
      <w:r w:rsidRPr="00D0565A">
        <w:rPr>
          <w:rStyle w:val="CodeInline"/>
        </w:rPr>
        <w:t>mStartpoint</w:t>
      </w:r>
      <w:proofErr w:type="spellEnd"/>
      <w:r>
        <w:t xml:space="preserve"> position allows a rotated reference line to be drawn to indicate angle of rotation of a circle.</w:t>
      </w:r>
    </w:p>
    <w:p w14:paraId="16FCEF76" w14:textId="66CB68E1" w:rsidR="009E3B1E" w:rsidRDefault="003F380F" w:rsidP="002D20B9">
      <w:pPr>
        <w:pStyle w:val="Code"/>
        <w:ind w:left="576"/>
        <w:rPr>
          <w:rFonts w:ascii="Helvetica Neue" w:eastAsia="Helvetica Neue" w:hAnsi="Helvetica Neue" w:cs="Helvetica Neue"/>
        </w:rPr>
      </w:pPr>
      <w:r w:rsidRPr="002D20B9">
        <w:t>//</w:t>
      </w:r>
      <w:r w:rsidR="00246286">
        <w:t xml:space="preserve"> </w:t>
      </w:r>
      <w:r w:rsidRPr="002D20B9">
        <w:t>rotate angle in counterclockwise</w:t>
      </w:r>
    </w:p>
    <w:p w14:paraId="33947F4E" w14:textId="77777777" w:rsidR="00997741" w:rsidRDefault="003D6E87" w:rsidP="002D20B9">
      <w:pPr>
        <w:pStyle w:val="Code"/>
        <w:ind w:left="576"/>
      </w:pPr>
      <w:r>
        <w:t>Circle.prototype.rotate = function (angle) {</w:t>
      </w:r>
    </w:p>
    <w:p w14:paraId="62E4AC6D" w14:textId="27301153" w:rsidR="00997741" w:rsidRDefault="007C1655" w:rsidP="002D20B9">
      <w:pPr>
        <w:pStyle w:val="Code"/>
        <w:ind w:firstLine="576"/>
      </w:pPr>
      <w:r>
        <w:t xml:space="preserve">    </w:t>
      </w:r>
      <w:r w:rsidR="003D6E87">
        <w:t>this.mAngle += angle;</w:t>
      </w:r>
    </w:p>
    <w:p w14:paraId="79B7AA4F" w14:textId="7A155E43" w:rsidR="00997741" w:rsidRDefault="007C1655" w:rsidP="002D20B9">
      <w:pPr>
        <w:pStyle w:val="Code"/>
        <w:ind w:firstLine="576"/>
      </w:pPr>
      <w:r>
        <w:t xml:space="preserve">    </w:t>
      </w:r>
      <w:r w:rsidR="003D6E87">
        <w:t>this.mStartpoint = this.mStartpoint.rotate(this.mCenter, angle);</w:t>
      </w:r>
    </w:p>
    <w:p w14:paraId="007B3A24" w14:textId="24835CCD" w:rsidR="009E3B1E" w:rsidRDefault="00246286" w:rsidP="002D20B9">
      <w:pPr>
        <w:pStyle w:val="Code"/>
        <w:ind w:left="576"/>
      </w:pPr>
      <w:r>
        <w:t xml:space="preserve">    </w:t>
      </w:r>
      <w:r w:rsidR="003D6E87">
        <w:t>return this</w:t>
      </w:r>
      <w:r w:rsidR="00015E04">
        <w:t>;</w:t>
      </w:r>
    </w:p>
    <w:p w14:paraId="160D9B4D" w14:textId="20CE2AA0" w:rsidR="00997741" w:rsidRDefault="003D6E87" w:rsidP="002D20B9">
      <w:pPr>
        <w:pStyle w:val="Code"/>
        <w:ind w:left="576"/>
      </w:pPr>
      <w:r>
        <w:t>};</w:t>
      </w:r>
    </w:p>
    <w:p w14:paraId="230BA387" w14:textId="77777777" w:rsidR="001261B6" w:rsidRDefault="003D6E87">
      <w:pPr>
        <w:pStyle w:val="Heading4"/>
      </w:pPr>
      <w:bookmarkStart w:id="31" w:name="_oaqvvlmunloz" w:colFirst="0" w:colLast="0"/>
      <w:bookmarkEnd w:id="31"/>
      <w:r>
        <w:t>The Rectangle Class</w:t>
      </w:r>
    </w:p>
    <w:p w14:paraId="108D419F" w14:textId="77777777" w:rsidR="00997741" w:rsidRDefault="003D6E87">
      <w:r>
        <w:t xml:space="preserve">Similar to the circle class, the </w:t>
      </w:r>
      <w:r w:rsidRPr="00D0565A">
        <w:rPr>
          <w:rStyle w:val="CodeInline"/>
        </w:rPr>
        <w:t>Rectangle</w:t>
      </w:r>
      <w:r>
        <w:t xml:space="preserve"> class must be modified to support the new functionality.</w:t>
      </w:r>
    </w:p>
    <w:p w14:paraId="161B207E" w14:textId="77777777" w:rsidR="00997741" w:rsidRDefault="003D6E87" w:rsidP="002D20B9">
      <w:pPr>
        <w:pStyle w:val="NumList"/>
        <w:numPr>
          <w:ilvl w:val="0"/>
          <w:numId w:val="95"/>
        </w:numPr>
      </w:pPr>
      <w:r>
        <w:t xml:space="preserve">Edit the </w:t>
      </w:r>
      <w:r w:rsidRPr="00D0565A">
        <w:rPr>
          <w:rStyle w:val="CodeInline"/>
        </w:rPr>
        <w:t xml:space="preserve">Rectangle.js </w:t>
      </w:r>
      <w:r>
        <w:t>file.</w:t>
      </w:r>
    </w:p>
    <w:p w14:paraId="29BA504D" w14:textId="77777777" w:rsidR="00997741" w:rsidRDefault="003D6E87" w:rsidP="002D20B9">
      <w:pPr>
        <w:pStyle w:val="NumList"/>
        <w:numPr>
          <w:ilvl w:val="0"/>
          <w:numId w:val="91"/>
        </w:numPr>
      </w:pPr>
      <w:r>
        <w:t xml:space="preserve">Define the </w:t>
      </w:r>
      <w:proofErr w:type="spellStart"/>
      <w:r w:rsidRPr="00D0565A">
        <w:rPr>
          <w:rStyle w:val="CodeInline"/>
        </w:rPr>
        <w:t>mFix</w:t>
      </w:r>
      <w:proofErr w:type="spellEnd"/>
      <w:r>
        <w:t xml:space="preserve"> instance variable to enable or disable the falling behavior.</w:t>
      </w:r>
    </w:p>
    <w:p w14:paraId="6BA75B3C" w14:textId="20460063" w:rsidR="00997741" w:rsidRDefault="003D6E87" w:rsidP="002D20B9">
      <w:pPr>
        <w:pStyle w:val="Code"/>
        <w:ind w:left="576"/>
      </w:pPr>
      <w:r>
        <w:t>var Rectangle = function (center, width, height, fix) {</w:t>
      </w:r>
    </w:p>
    <w:p w14:paraId="2AC75F33" w14:textId="38899BA6" w:rsidR="00997741" w:rsidRDefault="00E627FD" w:rsidP="002D20B9">
      <w:pPr>
        <w:pStyle w:val="Code"/>
        <w:ind w:left="576"/>
      </w:pPr>
      <w:r>
        <w:t xml:space="preserve">    </w:t>
      </w:r>
      <w:r w:rsidR="003D6E87">
        <w:t>// … code similar to previous project</w:t>
      </w:r>
    </w:p>
    <w:p w14:paraId="3D9BFBE6" w14:textId="316F6707" w:rsidR="00997741" w:rsidRDefault="00E627FD" w:rsidP="002D20B9">
      <w:pPr>
        <w:pStyle w:val="Code"/>
        <w:ind w:firstLine="576"/>
      </w:pPr>
      <w:r>
        <w:t xml:space="preserve">    </w:t>
      </w:r>
      <w:r w:rsidR="003D6E87">
        <w:t>this.mFix</w:t>
      </w:r>
      <w:r w:rsidR="0024412E">
        <w:t xml:space="preserve"> </w:t>
      </w:r>
      <w:r w:rsidR="003D6E87">
        <w:t>=</w:t>
      </w:r>
      <w:r w:rsidR="0024412E">
        <w:t xml:space="preserve"> </w:t>
      </w:r>
      <w:r w:rsidR="003D6E87">
        <w:t>fix;</w:t>
      </w:r>
    </w:p>
    <w:p w14:paraId="241B6E43" w14:textId="77777777" w:rsidR="00997741" w:rsidRDefault="00E627FD" w:rsidP="002D20B9">
      <w:pPr>
        <w:pStyle w:val="Code"/>
        <w:ind w:firstLine="576"/>
      </w:pPr>
      <w:r>
        <w:t xml:space="preserve">    </w:t>
      </w:r>
      <w:r w:rsidR="003D6E87">
        <w:t>// … code similar to previous project</w:t>
      </w:r>
    </w:p>
    <w:p w14:paraId="4B61D3A9" w14:textId="77777777" w:rsidR="00997741" w:rsidRDefault="003D6E87" w:rsidP="002D20B9">
      <w:pPr>
        <w:pStyle w:val="NumList"/>
        <w:numPr>
          <w:ilvl w:val="0"/>
          <w:numId w:val="91"/>
        </w:numPr>
      </w:pPr>
      <w:r>
        <w:lastRenderedPageBreak/>
        <w:t xml:space="preserve">Define the </w:t>
      </w:r>
      <w:r w:rsidRPr="00D0565A">
        <w:rPr>
          <w:rStyle w:val="CodeInline"/>
        </w:rPr>
        <w:t>move</w:t>
      </w:r>
      <w:r>
        <w:t xml:space="preserve"> function by changing the values of all vertices and the center.</w:t>
      </w:r>
    </w:p>
    <w:p w14:paraId="0301D3A3" w14:textId="19D05415" w:rsidR="00997741" w:rsidRDefault="003D6E87" w:rsidP="002D20B9">
      <w:pPr>
        <w:pStyle w:val="Code"/>
        <w:ind w:left="576"/>
      </w:pPr>
      <w:r>
        <w:t>Rectangle.prototype.move = function (v) {</w:t>
      </w:r>
    </w:p>
    <w:p w14:paraId="7820D480" w14:textId="6836699E" w:rsidR="00997741" w:rsidRDefault="00046BB1" w:rsidP="002D20B9">
      <w:pPr>
        <w:pStyle w:val="Code"/>
        <w:ind w:firstLine="576"/>
      </w:pPr>
      <w:r>
        <w:t xml:space="preserve">    </w:t>
      </w:r>
      <w:r w:rsidR="003D6E87">
        <w:t>var i;</w:t>
      </w:r>
    </w:p>
    <w:p w14:paraId="1E852CDD" w14:textId="0A7EB0E3" w:rsidR="00997741" w:rsidRDefault="00046BB1" w:rsidP="002D20B9">
      <w:pPr>
        <w:pStyle w:val="Code"/>
        <w:ind w:firstLine="576"/>
      </w:pPr>
      <w:r>
        <w:t xml:space="preserve">    </w:t>
      </w:r>
      <w:r w:rsidR="003D6E87">
        <w:t>for (i = 0; i &lt; this.mVertex.length; i++) {</w:t>
      </w:r>
    </w:p>
    <w:p w14:paraId="7616D626" w14:textId="77777777" w:rsidR="00997741" w:rsidRDefault="00046BB1" w:rsidP="002D20B9">
      <w:pPr>
        <w:pStyle w:val="Code"/>
        <w:ind w:firstLine="576"/>
      </w:pPr>
      <w:r>
        <w:t xml:space="preserve">        </w:t>
      </w:r>
      <w:r w:rsidR="003D6E87">
        <w:t>this.mVertex[i] = this.mVertex[i].add(v);</w:t>
      </w:r>
    </w:p>
    <w:p w14:paraId="65227506" w14:textId="000376FE" w:rsidR="00997741" w:rsidRDefault="00046BB1" w:rsidP="002D20B9">
      <w:pPr>
        <w:pStyle w:val="Code"/>
        <w:ind w:firstLine="576"/>
      </w:pPr>
      <w:r>
        <w:t xml:space="preserve">    </w:t>
      </w:r>
      <w:r w:rsidR="003D6E87">
        <w:t>}</w:t>
      </w:r>
    </w:p>
    <w:p w14:paraId="75F065E1" w14:textId="1FF8AD5E" w:rsidR="00997741" w:rsidRDefault="00046BB1" w:rsidP="002D20B9">
      <w:pPr>
        <w:pStyle w:val="Code"/>
        <w:ind w:firstLine="576"/>
      </w:pPr>
      <w:r>
        <w:t xml:space="preserve">    </w:t>
      </w:r>
      <w:r w:rsidR="003D6E87">
        <w:t>this.mCenter = this.mCenter.add(v);</w:t>
      </w:r>
    </w:p>
    <w:p w14:paraId="12723A5E" w14:textId="5E8BEEE0" w:rsidR="009E3B1E" w:rsidRDefault="00046BB1" w:rsidP="002D20B9">
      <w:pPr>
        <w:pStyle w:val="Code"/>
        <w:ind w:left="576"/>
      </w:pPr>
      <w:r>
        <w:t xml:space="preserve">    </w:t>
      </w:r>
      <w:r w:rsidR="003D6E87">
        <w:t>return this;</w:t>
      </w:r>
    </w:p>
    <w:p w14:paraId="22816EDD" w14:textId="77777777" w:rsidR="00997741" w:rsidRDefault="003D6E87" w:rsidP="002D20B9">
      <w:pPr>
        <w:pStyle w:val="Code"/>
        <w:ind w:left="576"/>
      </w:pPr>
      <w:r>
        <w:t>};</w:t>
      </w:r>
    </w:p>
    <w:p w14:paraId="5A86CD28" w14:textId="77777777" w:rsidR="00997741" w:rsidRDefault="003D6E87" w:rsidP="002D20B9">
      <w:pPr>
        <w:pStyle w:val="NumList"/>
        <w:numPr>
          <w:ilvl w:val="0"/>
          <w:numId w:val="91"/>
        </w:numPr>
      </w:pPr>
      <w:r>
        <w:t xml:space="preserve">Define the </w:t>
      </w:r>
      <w:r w:rsidRPr="00D0565A">
        <w:rPr>
          <w:rStyle w:val="CodeInline"/>
        </w:rPr>
        <w:t>rotate</w:t>
      </w:r>
      <w:r>
        <w:t xml:space="preserve"> function by rotating all over the vertices and </w:t>
      </w:r>
      <w:proofErr w:type="spellStart"/>
      <w:r>
        <w:t>recomputing</w:t>
      </w:r>
      <w:proofErr w:type="spellEnd"/>
      <w:r>
        <w:t xml:space="preserve"> the face </w:t>
      </w:r>
      <w:proofErr w:type="spellStart"/>
      <w:r>
        <w:t>normals</w:t>
      </w:r>
      <w:proofErr w:type="spellEnd"/>
      <w:r>
        <w:t xml:space="preserve">. </w:t>
      </w:r>
    </w:p>
    <w:p w14:paraId="00794C34" w14:textId="221FA061" w:rsidR="00997741" w:rsidRDefault="003D6E87" w:rsidP="002D20B9">
      <w:pPr>
        <w:pStyle w:val="Code"/>
        <w:ind w:left="576"/>
      </w:pPr>
      <w:r>
        <w:t>Rectangle.prototype.rotate = function (angle) {</w:t>
      </w:r>
    </w:p>
    <w:p w14:paraId="486D241B" w14:textId="32587781" w:rsidR="00997741" w:rsidRDefault="00091705" w:rsidP="002D20B9">
      <w:pPr>
        <w:pStyle w:val="Code"/>
        <w:ind w:left="576"/>
      </w:pPr>
      <w:r>
        <w:t xml:space="preserve">    </w:t>
      </w:r>
      <w:r w:rsidR="003D6E87">
        <w:t>this.mAngle += angle;</w:t>
      </w:r>
    </w:p>
    <w:p w14:paraId="1E0F0903" w14:textId="58865378" w:rsidR="00997741" w:rsidRDefault="00091705" w:rsidP="002D20B9">
      <w:pPr>
        <w:pStyle w:val="Code"/>
        <w:ind w:left="576"/>
      </w:pPr>
      <w:r>
        <w:t xml:space="preserve">    </w:t>
      </w:r>
      <w:r w:rsidR="003D6E87">
        <w:t>var i;</w:t>
      </w:r>
    </w:p>
    <w:p w14:paraId="41D977EE" w14:textId="343D03AA" w:rsidR="00997741" w:rsidRDefault="00091705" w:rsidP="002D20B9">
      <w:pPr>
        <w:pStyle w:val="Code"/>
        <w:ind w:left="576"/>
      </w:pPr>
      <w:r>
        <w:t xml:space="preserve">    </w:t>
      </w:r>
      <w:r w:rsidR="003D6E87">
        <w:t>for (i = 0; i &lt; this.mVertex.length; i++) {</w:t>
      </w:r>
    </w:p>
    <w:p w14:paraId="4EDAB602" w14:textId="23C2638E" w:rsidR="00997741" w:rsidRDefault="00091705" w:rsidP="002D20B9">
      <w:pPr>
        <w:pStyle w:val="Code"/>
        <w:ind w:left="576"/>
      </w:pPr>
      <w:r>
        <w:t xml:space="preserve">        </w:t>
      </w:r>
      <w:r w:rsidR="003D6E87">
        <w:t>this.mVertex[i] = this.mVertex[i].rotate(this.mCenter, angle);</w:t>
      </w:r>
    </w:p>
    <w:p w14:paraId="37854EAF" w14:textId="73720D68" w:rsidR="00997741" w:rsidRDefault="00091705" w:rsidP="002D20B9">
      <w:pPr>
        <w:pStyle w:val="Code"/>
        <w:ind w:left="576"/>
      </w:pPr>
      <w:r>
        <w:t xml:space="preserve">    </w:t>
      </w:r>
      <w:r w:rsidR="003D6E87">
        <w:t>}</w:t>
      </w:r>
    </w:p>
    <w:p w14:paraId="10284EE4" w14:textId="77777777" w:rsidR="00997741" w:rsidRDefault="00091705" w:rsidP="002D20B9">
      <w:pPr>
        <w:pStyle w:val="Code"/>
        <w:ind w:left="576"/>
      </w:pPr>
      <w:r>
        <w:t xml:space="preserve">    </w:t>
      </w:r>
      <w:r w:rsidR="003D6E87">
        <w:t>this.mFaceNormal[0] = this.mVertex[1].subtract(this.mVertex[2]);</w:t>
      </w:r>
    </w:p>
    <w:p w14:paraId="756746F5" w14:textId="79795247" w:rsidR="00997741" w:rsidRDefault="00091705" w:rsidP="002D20B9">
      <w:pPr>
        <w:pStyle w:val="Code"/>
        <w:ind w:left="576"/>
      </w:pPr>
      <w:r>
        <w:t xml:space="preserve">    </w:t>
      </w:r>
      <w:r w:rsidR="003D6E87">
        <w:t>this.mFaceNormal[0] = this.mFaceNormal[0].normalize();</w:t>
      </w:r>
    </w:p>
    <w:p w14:paraId="161A25CF" w14:textId="3E56659B" w:rsidR="00997741" w:rsidRDefault="00091705" w:rsidP="002D20B9">
      <w:pPr>
        <w:pStyle w:val="Code"/>
        <w:ind w:left="576"/>
      </w:pPr>
      <w:r>
        <w:t xml:space="preserve">    </w:t>
      </w:r>
      <w:r w:rsidR="003D6E87">
        <w:t>this.mFaceNormal[1] = this.mVertex[2].subtract(this.mVertex[3]);</w:t>
      </w:r>
    </w:p>
    <w:p w14:paraId="042932F8" w14:textId="1384AFDF" w:rsidR="00997741" w:rsidRDefault="00091705" w:rsidP="002D20B9">
      <w:pPr>
        <w:pStyle w:val="Code"/>
        <w:ind w:left="576"/>
      </w:pPr>
      <w:r>
        <w:t xml:space="preserve">    </w:t>
      </w:r>
      <w:r w:rsidR="003D6E87">
        <w:t>this.mFaceNormal[1] = this.mFaceNormal[1].normalize();</w:t>
      </w:r>
    </w:p>
    <w:p w14:paraId="3B95137C" w14:textId="645BB934" w:rsidR="00997741" w:rsidRDefault="00091705" w:rsidP="002D20B9">
      <w:pPr>
        <w:pStyle w:val="Code"/>
        <w:ind w:left="576"/>
      </w:pPr>
      <w:r>
        <w:t xml:space="preserve">    </w:t>
      </w:r>
      <w:r w:rsidR="003D6E87">
        <w:t>this.mFaceNormal[2] = this.mVertex[3].subtract(this.mVertex[0]);</w:t>
      </w:r>
    </w:p>
    <w:p w14:paraId="61194925" w14:textId="2DDCECC3" w:rsidR="00997741" w:rsidRDefault="00091705" w:rsidP="002D20B9">
      <w:pPr>
        <w:pStyle w:val="Code"/>
        <w:ind w:left="576"/>
      </w:pPr>
      <w:r>
        <w:t xml:space="preserve">    </w:t>
      </w:r>
      <w:r w:rsidR="003D6E87">
        <w:t>this.mFaceNormal[2] = this.mFaceNormal[2].normalize();</w:t>
      </w:r>
    </w:p>
    <w:p w14:paraId="22180D20" w14:textId="0F73CBC3" w:rsidR="00997741" w:rsidRDefault="00091705" w:rsidP="002D20B9">
      <w:pPr>
        <w:pStyle w:val="Code"/>
        <w:ind w:left="576"/>
      </w:pPr>
      <w:r>
        <w:t xml:space="preserve">    </w:t>
      </w:r>
      <w:r w:rsidR="003D6E87">
        <w:t>this.mFaceNormal[3] = this.mVertex[0].subtract(this.mVertex[1]);</w:t>
      </w:r>
    </w:p>
    <w:p w14:paraId="0FBC41B2" w14:textId="685C9FED" w:rsidR="00997741" w:rsidRDefault="00091705" w:rsidP="002D20B9">
      <w:pPr>
        <w:pStyle w:val="Code"/>
        <w:ind w:left="576"/>
      </w:pPr>
      <w:r>
        <w:t xml:space="preserve">    </w:t>
      </w:r>
      <w:r w:rsidR="003D6E87">
        <w:t>this.mFaceNormal[3] = this.mFaceNormal[3].normalize();</w:t>
      </w:r>
    </w:p>
    <w:p w14:paraId="4335DFF9" w14:textId="3957EF60" w:rsidR="009E3B1E" w:rsidRDefault="00091705" w:rsidP="002D20B9">
      <w:pPr>
        <w:pStyle w:val="Code"/>
        <w:ind w:left="576"/>
      </w:pPr>
      <w:r>
        <w:t xml:space="preserve">    </w:t>
      </w:r>
      <w:r w:rsidR="003D6E87">
        <w:t>return this;</w:t>
      </w:r>
    </w:p>
    <w:p w14:paraId="4430FE90" w14:textId="447027C1" w:rsidR="00997741" w:rsidRDefault="003D6E87" w:rsidP="002D20B9">
      <w:pPr>
        <w:pStyle w:val="Code"/>
        <w:ind w:left="576"/>
      </w:pPr>
      <w:r>
        <w:t>};</w:t>
      </w:r>
    </w:p>
    <w:p w14:paraId="26A2BD4B" w14:textId="77777777" w:rsidR="001261B6" w:rsidRDefault="003D6E87">
      <w:pPr>
        <w:pStyle w:val="Heading3"/>
      </w:pPr>
      <w:bookmarkStart w:id="32" w:name="_ihewsgvjxmir" w:colFirst="0" w:colLast="0"/>
      <w:bookmarkEnd w:id="32"/>
      <w:r>
        <w:t>Modify User Control Script</w:t>
      </w:r>
    </w:p>
    <w:p w14:paraId="4C44BE10" w14:textId="1DB1FD18" w:rsidR="00997741" w:rsidRDefault="003D6E87">
      <w:r>
        <w:t xml:space="preserve">You will need to extend the </w:t>
      </w:r>
      <w:proofErr w:type="spellStart"/>
      <w:r w:rsidRPr="00D0565A">
        <w:rPr>
          <w:rStyle w:val="CodeInline"/>
        </w:rPr>
        <w:t>userControl</w:t>
      </w:r>
      <w:proofErr w:type="spellEnd"/>
      <w:r w:rsidRPr="00D0565A">
        <w:rPr>
          <w:rStyle w:val="CodeInline"/>
        </w:rPr>
        <w:t xml:space="preserve"> </w:t>
      </w:r>
      <w:r>
        <w:t xml:space="preserve">function defined in the </w:t>
      </w:r>
      <w:r w:rsidRPr="00D0565A">
        <w:rPr>
          <w:rStyle w:val="CodeInline"/>
        </w:rPr>
        <w:t>UserControl.js</w:t>
      </w:r>
      <w:r>
        <w:t xml:space="preserve"> file to support movements, rotation, disable/enable gravity, and reset the entire scene.</w:t>
      </w:r>
    </w:p>
    <w:p w14:paraId="043C4129" w14:textId="77777777" w:rsidR="00997741" w:rsidRDefault="003D6E87" w:rsidP="002D20B9">
      <w:pPr>
        <w:pStyle w:val="NumList"/>
        <w:numPr>
          <w:ilvl w:val="0"/>
          <w:numId w:val="96"/>
        </w:numPr>
      </w:pPr>
      <w:r>
        <w:t xml:space="preserve">Edit the </w:t>
      </w:r>
      <w:r w:rsidRPr="00D0565A">
        <w:rPr>
          <w:rStyle w:val="CodeInline"/>
        </w:rPr>
        <w:t>UserControl.js</w:t>
      </w:r>
      <w:r>
        <w:t xml:space="preserve"> file. </w:t>
      </w:r>
    </w:p>
    <w:p w14:paraId="169C711A" w14:textId="77777777" w:rsidR="00997741" w:rsidRDefault="003D6E87" w:rsidP="002D20B9">
      <w:pPr>
        <w:pStyle w:val="NumList"/>
        <w:numPr>
          <w:ilvl w:val="0"/>
          <w:numId w:val="91"/>
        </w:numPr>
      </w:pPr>
      <w:r>
        <w:t>Add statements to support moving, rotating, and toggling of gravity on the selected object.</w:t>
      </w:r>
    </w:p>
    <w:p w14:paraId="0AABB68F" w14:textId="50473D5C" w:rsidR="00997741" w:rsidRDefault="003D6E87" w:rsidP="002D20B9">
      <w:pPr>
        <w:pStyle w:val="Code"/>
        <w:ind w:left="576"/>
      </w:pPr>
      <w:r>
        <w:t>// move with WASD keys</w:t>
      </w:r>
    </w:p>
    <w:p w14:paraId="788743B1" w14:textId="5809E2BD" w:rsidR="00997741" w:rsidRDefault="003D6E87" w:rsidP="002D20B9">
      <w:pPr>
        <w:pStyle w:val="Code"/>
        <w:ind w:left="576"/>
      </w:pPr>
      <w:r>
        <w:t>if (keycode === 87) { //W</w:t>
      </w:r>
    </w:p>
    <w:p w14:paraId="783CE2E5" w14:textId="77777777" w:rsidR="00997741" w:rsidRDefault="004011FC" w:rsidP="002D20B9">
      <w:pPr>
        <w:pStyle w:val="Code"/>
        <w:ind w:left="576"/>
      </w:pPr>
      <w:r>
        <w:t xml:space="preserve">    </w:t>
      </w:r>
      <w:r w:rsidR="003D6E87">
        <w:t>gEngine.Core.mAllObjects[gObjectNum].move(new Vec2(0, -10));</w:t>
      </w:r>
    </w:p>
    <w:p w14:paraId="52D9664C" w14:textId="20D47BAE" w:rsidR="00997741" w:rsidRDefault="003D6E87" w:rsidP="002D20B9">
      <w:pPr>
        <w:pStyle w:val="Code"/>
        <w:ind w:left="576"/>
      </w:pPr>
      <w:r>
        <w:t>}</w:t>
      </w:r>
    </w:p>
    <w:p w14:paraId="79365C3B" w14:textId="12998DBE" w:rsidR="00997741" w:rsidRDefault="003D6E87" w:rsidP="002D20B9">
      <w:pPr>
        <w:pStyle w:val="Code"/>
        <w:ind w:left="576"/>
      </w:pPr>
      <w:r>
        <w:t>if (keycode === 83) { // S</w:t>
      </w:r>
    </w:p>
    <w:p w14:paraId="357D2F7B" w14:textId="27DF6919" w:rsidR="00997741" w:rsidRDefault="004011FC" w:rsidP="002D20B9">
      <w:pPr>
        <w:pStyle w:val="Code"/>
        <w:ind w:left="576"/>
      </w:pPr>
      <w:r>
        <w:t xml:space="preserve">    </w:t>
      </w:r>
      <w:r w:rsidR="003D6E87">
        <w:t>gEngine.Core.mAllObjects[gObjectNum].move(new Vec2(0, +10));</w:t>
      </w:r>
    </w:p>
    <w:p w14:paraId="1E9358D4" w14:textId="40CFAAF7" w:rsidR="00997741" w:rsidRDefault="003D6E87" w:rsidP="002D20B9">
      <w:pPr>
        <w:pStyle w:val="Code"/>
        <w:ind w:left="576"/>
      </w:pPr>
      <w:r>
        <w:t>}</w:t>
      </w:r>
    </w:p>
    <w:p w14:paraId="15C37A03" w14:textId="79DE991F" w:rsidR="00997741" w:rsidRDefault="003D6E87" w:rsidP="002D20B9">
      <w:pPr>
        <w:pStyle w:val="Code"/>
        <w:ind w:left="576"/>
      </w:pPr>
      <w:r>
        <w:t>if (keycode === 65) { //A</w:t>
      </w:r>
    </w:p>
    <w:p w14:paraId="072C7306" w14:textId="6BA540D5" w:rsidR="00997741" w:rsidRDefault="004011FC" w:rsidP="002D20B9">
      <w:pPr>
        <w:pStyle w:val="Code"/>
        <w:ind w:left="576"/>
      </w:pPr>
      <w:r>
        <w:t xml:space="preserve">    </w:t>
      </w:r>
      <w:r w:rsidR="003D6E87">
        <w:t>gEngine.Core.mAllObject[gObjectNum].move(new Vec2(-10, 0));</w:t>
      </w:r>
    </w:p>
    <w:p w14:paraId="4F456DEB" w14:textId="3DB50DE9" w:rsidR="00997741" w:rsidRDefault="003D6E87" w:rsidP="002D20B9">
      <w:pPr>
        <w:pStyle w:val="Code"/>
        <w:ind w:left="576"/>
      </w:pPr>
      <w:r>
        <w:t>}</w:t>
      </w:r>
    </w:p>
    <w:p w14:paraId="3596A7D0" w14:textId="65E37816" w:rsidR="00997741" w:rsidRDefault="003D6E87" w:rsidP="002D20B9">
      <w:pPr>
        <w:pStyle w:val="Code"/>
        <w:ind w:left="576"/>
      </w:pPr>
      <w:r>
        <w:t>if (keycode === 68) { //D</w:t>
      </w:r>
    </w:p>
    <w:p w14:paraId="6FB0AF6D" w14:textId="6282D907" w:rsidR="00997741" w:rsidRDefault="004011FC" w:rsidP="002D20B9">
      <w:pPr>
        <w:pStyle w:val="Code"/>
        <w:ind w:left="576"/>
      </w:pPr>
      <w:r>
        <w:t xml:space="preserve">    </w:t>
      </w:r>
      <w:r w:rsidR="003D6E87">
        <w:t>gEngine.Core.mAllObjects[gObjectNum].move(new Vec2(10, 0));</w:t>
      </w:r>
    </w:p>
    <w:p w14:paraId="6846D2C5" w14:textId="77777777" w:rsidR="00997741" w:rsidRDefault="003D6E87" w:rsidP="002D20B9">
      <w:pPr>
        <w:pStyle w:val="Code"/>
        <w:ind w:left="576"/>
      </w:pPr>
      <w:r>
        <w:t>}</w:t>
      </w:r>
    </w:p>
    <w:p w14:paraId="0010B83F" w14:textId="77777777" w:rsidR="00997741" w:rsidRDefault="00997741" w:rsidP="002D20B9">
      <w:pPr>
        <w:pStyle w:val="Code"/>
        <w:ind w:left="576"/>
      </w:pPr>
    </w:p>
    <w:p w14:paraId="1C78F2D9" w14:textId="5D65006C" w:rsidR="00997741" w:rsidRDefault="003D6E87" w:rsidP="002D20B9">
      <w:pPr>
        <w:pStyle w:val="Code"/>
        <w:ind w:left="576"/>
      </w:pPr>
      <w:r>
        <w:t>// Rotate with QE keys</w:t>
      </w:r>
    </w:p>
    <w:p w14:paraId="67093DE1" w14:textId="06CE125E" w:rsidR="00997741" w:rsidRDefault="003D6E87" w:rsidP="002D20B9">
      <w:pPr>
        <w:pStyle w:val="Code"/>
        <w:ind w:left="576"/>
      </w:pPr>
      <w:r>
        <w:t>if (keycode === 81) { //Q</w:t>
      </w:r>
    </w:p>
    <w:p w14:paraId="04DE1ECD" w14:textId="7D871435" w:rsidR="009E3B1E" w:rsidRDefault="004011FC" w:rsidP="002D20B9">
      <w:pPr>
        <w:pStyle w:val="Code"/>
        <w:ind w:left="576"/>
      </w:pPr>
      <w:r>
        <w:lastRenderedPageBreak/>
        <w:t xml:space="preserve">    </w:t>
      </w:r>
      <w:r w:rsidR="003D6E87">
        <w:t>gEngine.Core.mAllObjects[gObjectNum].rotate(-0.1);</w:t>
      </w:r>
    </w:p>
    <w:p w14:paraId="6897E06A" w14:textId="2AA35F8A" w:rsidR="00997741" w:rsidRDefault="003D6E87" w:rsidP="002D20B9">
      <w:pPr>
        <w:pStyle w:val="Code"/>
        <w:ind w:left="576"/>
      </w:pPr>
      <w:r>
        <w:t>}</w:t>
      </w:r>
    </w:p>
    <w:p w14:paraId="25893021" w14:textId="5894FE3C" w:rsidR="00997741" w:rsidRDefault="003D6E87" w:rsidP="002D20B9">
      <w:pPr>
        <w:pStyle w:val="Code"/>
        <w:ind w:left="576"/>
      </w:pPr>
      <w:r>
        <w:t>if (keycode === 69) { //E</w:t>
      </w:r>
    </w:p>
    <w:p w14:paraId="58505758" w14:textId="421F2965" w:rsidR="009E3B1E" w:rsidRDefault="004011FC" w:rsidP="002D20B9">
      <w:pPr>
        <w:pStyle w:val="Code"/>
        <w:ind w:left="576"/>
      </w:pPr>
      <w:r>
        <w:t xml:space="preserve">    </w:t>
      </w:r>
      <w:r w:rsidR="003D6E87">
        <w:t>gEngine.Core.mAllObjects[gObjectNum].rotate(0.1);</w:t>
      </w:r>
    </w:p>
    <w:p w14:paraId="246DB6E4" w14:textId="66EA1A1D" w:rsidR="00997741" w:rsidRDefault="003D6E87" w:rsidP="002D20B9">
      <w:pPr>
        <w:pStyle w:val="Code"/>
        <w:ind w:left="576"/>
      </w:pPr>
      <w:r>
        <w:t>}</w:t>
      </w:r>
    </w:p>
    <w:p w14:paraId="200E06DF" w14:textId="77777777" w:rsidR="00997741" w:rsidRDefault="00997741" w:rsidP="002D20B9">
      <w:pPr>
        <w:pStyle w:val="Code"/>
        <w:ind w:left="576"/>
      </w:pPr>
    </w:p>
    <w:p w14:paraId="552A5BC6" w14:textId="3DF8ADF7" w:rsidR="00997741" w:rsidRDefault="003D6E87" w:rsidP="002D20B9">
      <w:pPr>
        <w:pStyle w:val="Code"/>
        <w:ind w:left="576"/>
      </w:pPr>
      <w:r>
        <w:t>// Toggle gravity with the H key</w:t>
      </w:r>
    </w:p>
    <w:p w14:paraId="550F8EB3" w14:textId="363D6E41" w:rsidR="00997741" w:rsidRDefault="003D6E87" w:rsidP="002D20B9">
      <w:pPr>
        <w:pStyle w:val="Code"/>
        <w:ind w:left="576"/>
      </w:pPr>
      <w:r>
        <w:t>if (keycode === 72) { //H</w:t>
      </w:r>
    </w:p>
    <w:p w14:paraId="50E245B7" w14:textId="7996704F" w:rsidR="00997741" w:rsidRDefault="004011FC" w:rsidP="002D20B9">
      <w:pPr>
        <w:pStyle w:val="Code"/>
        <w:ind w:left="576"/>
      </w:pPr>
      <w:r>
        <w:t xml:space="preserve">    </w:t>
      </w:r>
      <w:r w:rsidR="003D6E87" w:rsidRPr="00406670">
        <w:t>if(gEngine.Core.mAllObjects[gObjectNum].mFix</w:t>
      </w:r>
      <w:r w:rsidR="00E7572B">
        <w:t xml:space="preserve"> </w:t>
      </w:r>
      <w:r w:rsidR="003D6E87" w:rsidRPr="00406670">
        <w:t>===</w:t>
      </w:r>
      <w:r w:rsidR="00E7572B">
        <w:t xml:space="preserve"> </w:t>
      </w:r>
      <w:r w:rsidR="003D6E87" w:rsidRPr="00406670">
        <w:t>0)</w:t>
      </w:r>
    </w:p>
    <w:p w14:paraId="13994B69" w14:textId="6DBB8B6D" w:rsidR="00997741" w:rsidRDefault="004011FC" w:rsidP="002D20B9">
      <w:pPr>
        <w:pStyle w:val="Code"/>
        <w:ind w:left="576"/>
      </w:pPr>
      <w:r>
        <w:t xml:space="preserve">        </w:t>
      </w:r>
      <w:r w:rsidR="003D6E87" w:rsidRPr="00406670">
        <w:t>gEngine.Core.mAllObjects[gObjectNum].mFix</w:t>
      </w:r>
      <w:r w:rsidR="00E7572B">
        <w:t xml:space="preserve"> </w:t>
      </w:r>
      <w:r w:rsidR="003D6E87" w:rsidRPr="00406670">
        <w:t>=</w:t>
      </w:r>
      <w:r w:rsidR="00E7572B">
        <w:t xml:space="preserve"> </w:t>
      </w:r>
      <w:r w:rsidR="003D6E87" w:rsidRPr="00406670">
        <w:t>1;</w:t>
      </w:r>
    </w:p>
    <w:p w14:paraId="7AEEAB05" w14:textId="4EE0D04E" w:rsidR="00997741" w:rsidRDefault="004011FC" w:rsidP="002D20B9">
      <w:pPr>
        <w:pStyle w:val="Code"/>
        <w:ind w:left="576"/>
      </w:pPr>
      <w:r>
        <w:t xml:space="preserve">    </w:t>
      </w:r>
      <w:r w:rsidR="003D6E87" w:rsidRPr="00406670">
        <w:t>else gEngine.Core.mAllObjects[gObjectNum].mFix</w:t>
      </w:r>
      <w:r w:rsidR="00E7572B">
        <w:t xml:space="preserve"> </w:t>
      </w:r>
      <w:r w:rsidR="003D6E87" w:rsidRPr="00406670">
        <w:t>=</w:t>
      </w:r>
      <w:r w:rsidR="00E7572B">
        <w:t xml:space="preserve"> </w:t>
      </w:r>
      <w:r w:rsidR="003D6E87" w:rsidRPr="00406670">
        <w:t>0;</w:t>
      </w:r>
    </w:p>
    <w:p w14:paraId="3123E1A4" w14:textId="21A415FB" w:rsidR="00997741" w:rsidRDefault="003D6E87" w:rsidP="002D20B9">
      <w:pPr>
        <w:pStyle w:val="Code"/>
        <w:ind w:left="576"/>
      </w:pPr>
      <w:r w:rsidRPr="00406670">
        <w:t>}</w:t>
      </w:r>
    </w:p>
    <w:p w14:paraId="4894301D" w14:textId="77777777" w:rsidR="00997741" w:rsidRDefault="003D6E87" w:rsidP="002D20B9">
      <w:pPr>
        <w:pStyle w:val="NumList"/>
        <w:numPr>
          <w:ilvl w:val="0"/>
          <w:numId w:val="91"/>
        </w:numPr>
      </w:pPr>
      <w:r>
        <w:t>Add a statement to reset the scene.</w:t>
      </w:r>
    </w:p>
    <w:p w14:paraId="780692B6" w14:textId="2EEC0943" w:rsidR="00997741" w:rsidRDefault="003D6E87" w:rsidP="002D20B9">
      <w:pPr>
        <w:pStyle w:val="Code"/>
        <w:ind w:left="576"/>
      </w:pPr>
      <w:r>
        <w:t>if (keycode === 82) { //R</w:t>
      </w:r>
    </w:p>
    <w:p w14:paraId="2F374994" w14:textId="302C2954" w:rsidR="00997741" w:rsidRDefault="004011FC" w:rsidP="002D20B9">
      <w:pPr>
        <w:pStyle w:val="Code"/>
        <w:ind w:left="576"/>
      </w:pPr>
      <w:r>
        <w:t xml:space="preserve">    </w:t>
      </w:r>
      <w:r w:rsidR="003D6E87">
        <w:t>gEngine.Core.mAllObjects.splice(5,</w:t>
      </w:r>
      <w:r w:rsidR="00A84C13">
        <w:t xml:space="preserve"> </w:t>
      </w:r>
      <w:r w:rsidR="003D6E87">
        <w:t>gEngine.Core.mAllObjects.length);</w:t>
      </w:r>
    </w:p>
    <w:p w14:paraId="770E772C" w14:textId="293A5B20" w:rsidR="00997741" w:rsidRDefault="004011FC" w:rsidP="002D20B9">
      <w:pPr>
        <w:pStyle w:val="Code"/>
        <w:ind w:left="576"/>
      </w:pPr>
      <w:r>
        <w:t xml:space="preserve">    </w:t>
      </w:r>
      <w:r w:rsidR="003D6E87">
        <w:t>gObjectNum = 0;</w:t>
      </w:r>
    </w:p>
    <w:p w14:paraId="4A0A14D8" w14:textId="3EC6ABC6" w:rsidR="00997741" w:rsidRDefault="003D6E87" w:rsidP="002D20B9">
      <w:pPr>
        <w:pStyle w:val="Code"/>
        <w:ind w:left="576"/>
      </w:pPr>
      <w:r>
        <w:t>}</w:t>
      </w:r>
    </w:p>
    <w:p w14:paraId="7FCE78A2" w14:textId="66B899E7" w:rsidR="00997741" w:rsidRDefault="003D6E87" w:rsidP="002D20B9">
      <w:pPr>
        <w:pStyle w:val="NumList"/>
        <w:numPr>
          <w:ilvl w:val="0"/>
          <w:numId w:val="91"/>
        </w:numPr>
      </w:pPr>
      <w:r>
        <w:t>Modify object creation statements of the G and F keys such that the new object is created at</w:t>
      </w:r>
      <w:r w:rsidR="004011FC">
        <w:t xml:space="preserve"> </w:t>
      </w:r>
      <w:r>
        <w:t>the location of the currently selected object, rather than a random position.</w:t>
      </w:r>
    </w:p>
    <w:p w14:paraId="2EF6E62C" w14:textId="52F51DFD" w:rsidR="00997741" w:rsidRDefault="003D6E87" w:rsidP="002D20B9">
      <w:pPr>
        <w:pStyle w:val="Code"/>
        <w:ind w:left="576"/>
      </w:pPr>
      <w:r>
        <w:t>if (keycode === 70) { //f</w:t>
      </w:r>
    </w:p>
    <w:p w14:paraId="50E9019F" w14:textId="3347A113" w:rsidR="00997741" w:rsidRDefault="00C82396" w:rsidP="002D20B9">
      <w:pPr>
        <w:pStyle w:val="Code"/>
        <w:ind w:left="576"/>
      </w:pPr>
      <w:r>
        <w:t xml:space="preserve">    </w:t>
      </w:r>
      <w:r w:rsidR="003D6E87">
        <w:t>var r1 = new Rectangle(new Vec2(gEngine.Core.mAllObjects[gObjectNum].mCenter.x,</w:t>
      </w:r>
    </w:p>
    <w:p w14:paraId="15F01039" w14:textId="208C6268" w:rsidR="00997741" w:rsidRDefault="00C82396" w:rsidP="002D20B9">
      <w:pPr>
        <w:pStyle w:val="Code"/>
        <w:ind w:left="576"/>
      </w:pPr>
      <w:r>
        <w:t xml:space="preserve">                                  </w:t>
      </w:r>
      <w:r w:rsidR="003D6E87">
        <w:t xml:space="preserve">gEngine.Core.mAllObjects[gObjectNum].mCenter.y), </w:t>
      </w:r>
    </w:p>
    <w:p w14:paraId="35AB1DEB" w14:textId="0C951D92" w:rsidR="00997741" w:rsidRDefault="00C82396" w:rsidP="002D20B9">
      <w:pPr>
        <w:pStyle w:val="Code"/>
        <w:ind w:left="576"/>
      </w:pPr>
      <w:r>
        <w:t xml:space="preserve">                         </w:t>
      </w:r>
      <w:r w:rsidR="003D6E87">
        <w:t>Math.random() * 30</w:t>
      </w:r>
      <w:r w:rsidR="006B00AD">
        <w:t xml:space="preserve"> </w:t>
      </w:r>
      <w:r w:rsidR="003D6E87">
        <w:t>+</w:t>
      </w:r>
      <w:r w:rsidR="006B00AD">
        <w:t xml:space="preserve"> </w:t>
      </w:r>
      <w:r w:rsidR="003D6E87">
        <w:t>10, Math.random() * 30</w:t>
      </w:r>
      <w:r w:rsidR="006B00AD">
        <w:t xml:space="preserve"> </w:t>
      </w:r>
      <w:r w:rsidR="003D6E87">
        <w:t>+</w:t>
      </w:r>
      <w:r w:rsidR="006B00AD">
        <w:t xml:space="preserve"> </w:t>
      </w:r>
      <w:r w:rsidR="003D6E87">
        <w:t>10);</w:t>
      </w:r>
    </w:p>
    <w:p w14:paraId="1D339FA4" w14:textId="4083CFFF" w:rsidR="009E3B1E" w:rsidRDefault="003D6E87" w:rsidP="002D20B9">
      <w:pPr>
        <w:pStyle w:val="Code"/>
        <w:ind w:left="576"/>
      </w:pPr>
      <w:r>
        <w:t>}</w:t>
      </w:r>
    </w:p>
    <w:p w14:paraId="00A79798" w14:textId="44A7EE0C" w:rsidR="00997741" w:rsidRDefault="003D6E87" w:rsidP="002D20B9">
      <w:pPr>
        <w:pStyle w:val="Code"/>
        <w:ind w:left="576"/>
      </w:pPr>
      <w:r>
        <w:t>if (keycode === 71) { //g</w:t>
      </w:r>
    </w:p>
    <w:p w14:paraId="386F3FD1" w14:textId="79641A06" w:rsidR="00997741" w:rsidRDefault="00C82396" w:rsidP="002D20B9">
      <w:pPr>
        <w:pStyle w:val="Code"/>
        <w:ind w:left="576"/>
      </w:pPr>
      <w:r>
        <w:t xml:space="preserve">    </w:t>
      </w:r>
      <w:r w:rsidR="003D6E87">
        <w:t>var r1 = new Circle(new Vec2(gEngine.Core.mAllObjects[gObjectNum].mCenter.x,</w:t>
      </w:r>
    </w:p>
    <w:p w14:paraId="1EF0051A" w14:textId="104745F4" w:rsidR="00997741" w:rsidRDefault="00C82396" w:rsidP="002D20B9">
      <w:pPr>
        <w:pStyle w:val="Code"/>
        <w:ind w:left="576"/>
      </w:pPr>
      <w:r>
        <w:t xml:space="preserve">                               </w:t>
      </w:r>
      <w:r w:rsidR="003D6E87">
        <w:t xml:space="preserve">gEngine.Core.mAllObjects[gObjectNum].mCenter.y), </w:t>
      </w:r>
    </w:p>
    <w:p w14:paraId="79008305" w14:textId="77777777" w:rsidR="00997741" w:rsidRDefault="00C82396" w:rsidP="002D20B9">
      <w:pPr>
        <w:pStyle w:val="Code"/>
        <w:ind w:left="576"/>
      </w:pPr>
      <w:r>
        <w:t xml:space="preserve">                      </w:t>
      </w:r>
      <w:r w:rsidR="003D6E87">
        <w:t>Math.random() * 10 + 20);</w:t>
      </w:r>
    </w:p>
    <w:p w14:paraId="23AF4916" w14:textId="1953592A" w:rsidR="00997741" w:rsidRDefault="003D6E87" w:rsidP="002D20B9">
      <w:pPr>
        <w:pStyle w:val="Code"/>
        <w:ind w:left="576"/>
      </w:pPr>
      <w:r>
        <w:t>}</w:t>
      </w:r>
    </w:p>
    <w:p w14:paraId="1693849F" w14:textId="77777777" w:rsidR="001261B6" w:rsidRDefault="003D6E87">
      <w:pPr>
        <w:pStyle w:val="Heading3"/>
      </w:pPr>
      <w:bookmarkStart w:id="33" w:name="_v8gbm5asv8v4" w:colFirst="0" w:colLast="0"/>
      <w:bookmarkEnd w:id="33"/>
      <w:r>
        <w:t>Update the Scene</w:t>
      </w:r>
    </w:p>
    <w:p w14:paraId="34538102" w14:textId="77777777" w:rsidR="00997741" w:rsidRDefault="003D6E87">
      <w:r>
        <w:t xml:space="preserve">To test the implemented engine loop and object movements, you will create an initial selected object to the scene. This initial object will be </w:t>
      </w:r>
      <w:proofErr w:type="gramStart"/>
      <w:r>
        <w:t>serve</w:t>
      </w:r>
      <w:proofErr w:type="gramEnd"/>
      <w:r>
        <w:t xml:space="preserve"> as the cursor position for spawning created rigid shapes. This can be accomplished by editing the </w:t>
      </w:r>
      <w:r w:rsidRPr="00D0565A">
        <w:rPr>
          <w:rStyle w:val="CodeInline"/>
        </w:rPr>
        <w:t xml:space="preserve">MyGame.js </w:t>
      </w:r>
      <w:r>
        <w:t>file and creating an initial object.</w:t>
      </w:r>
    </w:p>
    <w:p w14:paraId="0288FAE1" w14:textId="2D906A97" w:rsidR="00910843" w:rsidRDefault="003D6E87" w:rsidP="00406670">
      <w:pPr>
        <w:pStyle w:val="Code"/>
      </w:pPr>
      <w:r>
        <w:t>function MyGame() {</w:t>
      </w:r>
    </w:p>
    <w:p w14:paraId="5C0D3259" w14:textId="31204023" w:rsidR="00910843" w:rsidRDefault="00910843" w:rsidP="00406670">
      <w:pPr>
        <w:pStyle w:val="Code"/>
      </w:pPr>
      <w:r>
        <w:t xml:space="preserve">    </w:t>
      </w:r>
      <w:r w:rsidR="003D6E87">
        <w:t>var width</w:t>
      </w:r>
      <w:r w:rsidR="005A54BB">
        <w:t xml:space="preserve"> </w:t>
      </w:r>
      <w:r w:rsidR="003D6E87">
        <w:t>=</w:t>
      </w:r>
      <w:r w:rsidR="005A54BB">
        <w:t xml:space="preserve"> </w:t>
      </w:r>
      <w:r w:rsidR="003D6E87">
        <w:t>gEngine.Core.mWidth;</w:t>
      </w:r>
    </w:p>
    <w:p w14:paraId="01516B69" w14:textId="3D494C1E" w:rsidR="00910843" w:rsidRDefault="00910843" w:rsidP="00406670">
      <w:pPr>
        <w:pStyle w:val="Code"/>
      </w:pPr>
      <w:r>
        <w:t xml:space="preserve">    </w:t>
      </w:r>
      <w:r w:rsidR="003D6E87">
        <w:t>var height</w:t>
      </w:r>
      <w:r w:rsidR="005A54BB">
        <w:t xml:space="preserve"> </w:t>
      </w:r>
      <w:r w:rsidR="003D6E87">
        <w:t>=</w:t>
      </w:r>
      <w:r w:rsidR="005A54BB">
        <w:t xml:space="preserve"> </w:t>
      </w:r>
      <w:r w:rsidR="003D6E87">
        <w:t>gEngine.Core.mHeight;</w:t>
      </w:r>
    </w:p>
    <w:p w14:paraId="27D07093" w14:textId="5758E4B7" w:rsidR="00910843" w:rsidRDefault="00910843" w:rsidP="00406670">
      <w:pPr>
        <w:pStyle w:val="Code"/>
      </w:pPr>
      <w:r>
        <w:t xml:space="preserve">    </w:t>
      </w:r>
      <w:r w:rsidR="003D6E87">
        <w:t>var r1 = new Rectangle(new Vec2(width / 2, height / 2), 3, 3, 0);</w:t>
      </w:r>
    </w:p>
    <w:p w14:paraId="027B7509" w14:textId="77777777" w:rsidR="00910843" w:rsidRDefault="00910843" w:rsidP="00406670">
      <w:pPr>
        <w:pStyle w:val="Code"/>
      </w:pPr>
    </w:p>
    <w:p w14:paraId="554589E3" w14:textId="084B1561" w:rsidR="00910843" w:rsidRDefault="00910843" w:rsidP="00406670">
      <w:pPr>
        <w:pStyle w:val="Code"/>
      </w:pPr>
      <w:r>
        <w:t xml:space="preserve">    </w:t>
      </w:r>
      <w:r w:rsidR="003D6E87">
        <w:t>var up = new Rectangle(new Vec2(width / 2, 0), width, 3, 0);</w:t>
      </w:r>
    </w:p>
    <w:p w14:paraId="67C7A0B8" w14:textId="437FD5FF" w:rsidR="00910843" w:rsidRDefault="00910843" w:rsidP="00406670">
      <w:pPr>
        <w:pStyle w:val="Code"/>
      </w:pPr>
      <w:r>
        <w:t xml:space="preserve">    </w:t>
      </w:r>
      <w:r w:rsidR="003D6E87">
        <w:t>var down = new Rectangle(new Vec2(width / 2, height), width, 3, 0);</w:t>
      </w:r>
    </w:p>
    <w:p w14:paraId="706DA46F" w14:textId="1A41747A" w:rsidR="00910843" w:rsidRDefault="00910843" w:rsidP="00406670">
      <w:pPr>
        <w:pStyle w:val="Code"/>
      </w:pPr>
      <w:r>
        <w:t xml:space="preserve">    </w:t>
      </w:r>
      <w:r w:rsidR="003D6E87">
        <w:t>var left = new Rectangle(new Vec2(0, height / 2), 3, height, 0);</w:t>
      </w:r>
    </w:p>
    <w:p w14:paraId="608013CB" w14:textId="1BCF4E58" w:rsidR="009E3B1E" w:rsidRDefault="00910843" w:rsidP="00406670">
      <w:pPr>
        <w:pStyle w:val="Code"/>
      </w:pPr>
      <w:r>
        <w:t xml:space="preserve">    </w:t>
      </w:r>
      <w:r w:rsidR="003D6E87">
        <w:t>var right = new Rectangle(new Vec2(width, height / 2), 3, height, 0);</w:t>
      </w:r>
    </w:p>
    <w:p w14:paraId="394A1E40" w14:textId="77777777" w:rsidR="001261B6" w:rsidRDefault="003D6E87" w:rsidP="00406670">
      <w:pPr>
        <w:pStyle w:val="Code"/>
      </w:pPr>
      <w:r>
        <w:t>}</w:t>
      </w:r>
    </w:p>
    <w:p w14:paraId="6B7754B0" w14:textId="77777777" w:rsidR="001261B6" w:rsidRDefault="003D6E87">
      <w:pPr>
        <w:pStyle w:val="Heading2"/>
      </w:pPr>
      <w:bookmarkStart w:id="34" w:name="_fxckxddoaxt2" w:colFirst="0" w:colLast="0"/>
      <w:bookmarkEnd w:id="34"/>
      <w:r>
        <w:lastRenderedPageBreak/>
        <w:t>Observation</w:t>
      </w:r>
    </w:p>
    <w:p w14:paraId="5BF8E32A" w14:textId="5C1E21D1" w:rsidR="00997741" w:rsidRDefault="003D6E87" w:rsidP="002D20B9">
      <w:r>
        <w:t>Run the project to test your implementation. You will see that the scene is almost the same to that of the previous project except for the small initial cursor object. See that you can change the selected object, and thereby the cursor object, with the 0 to 9, or the up and down arrow keys. Type F and G keys to see that new objects are created at the cursor object location and they always follow the falling behavior. This real-time smooth falling behavior indicates that the engine loop has been successfully implemented. You play around with its position with the WASD, QE, and H keys move, rotate and toggle gravity on the selected object. You may also notice that without movement of the cursor object, the newly created objects are clustered together which can be confusing. That is because the physics simulation has yet to be defined. In the next chapter you will learn about and implement collision detection as a first step to remedy the clustered object problem.</w:t>
      </w:r>
    </w:p>
    <w:p w14:paraId="762FAC94" w14:textId="77777777" w:rsidR="001261B6" w:rsidRDefault="003D6E87">
      <w:pPr>
        <w:pStyle w:val="Heading1"/>
      </w:pPr>
      <w:bookmarkStart w:id="35" w:name="_txl20jvjrulu" w:colFirst="0" w:colLast="0"/>
      <w:bookmarkEnd w:id="35"/>
      <w:r>
        <w:t>Summary</w:t>
      </w:r>
    </w:p>
    <w:p w14:paraId="1DFCA04E" w14:textId="0B04434B" w:rsidR="00997741" w:rsidRDefault="003D6E87">
      <w:r>
        <w:t xml:space="preserve">In this chapter, you have implemented basic rigid body classes. Although, only simple position, orientation, and drawing are supported, </w:t>
      </w:r>
      <w:proofErr w:type="gramStart"/>
      <w:r>
        <w:t>these classes represent a well-defined abstraction, hides</w:t>
      </w:r>
      <w:proofErr w:type="gramEnd"/>
      <w:r>
        <w:t xml:space="preserve"> implementation details, and thus supports future integration of complexity. In the next chapter, you will learn about other physical quantities including mass, inertia, friction, and restitution. The engine loop project introduced you to the basics of a continuous update loop that supports real time per-</w:t>
      </w:r>
      <w:proofErr w:type="spellStart"/>
      <w:r>
        <w:t>shape</w:t>
      </w:r>
      <w:proofErr w:type="spellEnd"/>
      <w:r>
        <w:t xml:space="preserve"> computation and enables visually appealing physics simulations. In the next chapter you will begin learning about physics simulation by first </w:t>
      </w:r>
      <w:proofErr w:type="gramStart"/>
      <w:r>
        <w:t>examine</w:t>
      </w:r>
      <w:proofErr w:type="gramEnd"/>
      <w:r>
        <w:t xml:space="preserve"> the collision between rigid shapes in detail.</w:t>
      </w:r>
    </w:p>
    <w:p w14:paraId="7F9E9198" w14:textId="77777777" w:rsidR="001261B6" w:rsidRDefault="001261B6"/>
    <w:p w14:paraId="01447C71" w14:textId="77777777" w:rsidR="001261B6" w:rsidRDefault="001261B6"/>
    <w:sectPr w:rsidR="001261B6" w:rsidSect="003F380F">
      <w:headerReference w:type="default" r:id="rId15"/>
      <w:footerReference w:type="default" r:id="rId16"/>
      <w:headerReference w:type="first" r:id="rId17"/>
      <w:pgSz w:w="10080" w:h="14400"/>
      <w:pgMar w:top="1080" w:right="720" w:bottom="1080" w:left="1080" w:header="720" w:footer="720" w:gutter="0"/>
      <w:pgNumType w:start="1"/>
      <w:cols w:space="720"/>
      <w:titlePg/>
    </w:sectPr>
  </w:body>
</w:document>
</file>

<file path=word/commentsExtended.xml><?xml version="1.0" encoding="utf-8"?>
<w15:commentsEx xmlns:mc="http://schemas.openxmlformats.org/markup-compatibility/2006" xmlns:w15="http://schemas.microsoft.com/office/word/2012/wordml" mc:Ignorable="w15">
  <w15:commentEx w15:done="0" w15:paraId="3B7C0AD6"/>
  <w15:commentEx w15:done="0" w15:paraId="20B87B00"/>
  <w15:commentEx w15:done="0" w15:paraId="60537EDF"/>
  <w15:commentEx w15:done="0" w15:paraId="7E3722F9"/>
  <w15:commentEx w15:done="0" w15:paraId="2445B53A"/>
  <w15:commentEx w15:done="0" w15:paraId="214634D5"/>
  <w15:commentEx w15:done="0" w15:paraId="6D1540B2"/>
  <w15:commentEx w15:done="0" w15:paraId="1076724D"/>
  <w15:commentEx w15:done="0" w15:paraId="2B0BAC3F"/>
  <w15:commentEx w15:done="0" w15:paraId="5122723F"/>
  <w15:commentEx w15:done="0" w15:paraId="3185AD73"/>
  <w15:commentEx w15:done="0" w15:paraId="369ABDD5"/>
  <w15:commentEx w15:done="0" w15:paraId="69715CC2"/>
  <w15:commentEx w15:done="0" w15:paraId="3D006A26"/>
  <w15:commentEx w15:done="0" w15:paraId="53F50E51"/>
  <w15:commentEx w15:done="0" w15:paraId="054D39CD"/>
  <w15:commentEx w15:done="0" w15:paraId="7EAF278A"/>
  <w15:commentEx w15:done="0" w15:paraId="208CD092"/>
  <w15:commentEx w15:done="0" w15:paraId="552A3932"/>
  <w15:commentEx w15:done="0" w15:paraId="43998A24"/>
  <w15:commentEx w15:done="0" w15:paraId="74556C4E"/>
  <w15:commentEx w15:done="0" w15:paraId="2A9616C1"/>
  <w15:commentEx w15:done="0" w15:paraId="5AF3AF6C"/>
  <w15:commentEx w15:done="0" w15:paraId="7874D7CE"/>
  <w15:commentEx w15:done="0" w15:paraId="1E68A0A0"/>
  <w15:commentEx w15:done="0" w15:paraId="2EE6E162"/>
  <w15:commentEx w15:done="0" w15:paraId="6A613C79"/>
  <w15:commentEx w15:done="0" w15:paraId="0D9938D8"/>
  <w15:commentEx w15:done="0" w15:paraId="4A2663E0"/>
  <w15:commentEx w15:done="0" w15:paraId="6B02FCE6"/>
  <w15:commentEx w15:done="0" w15:paraId="6CAD0661"/>
  <w15:commentEx w15:done="0" w15:paraId="21628924"/>
  <w15:commentEx w15:done="0" w15:paraId="5C33EA4A"/>
  <w15:commentEx w15:done="0" w15:paraId="1CFEC1D9"/>
  <w15:commentEx w15:done="0" w15:paraId="745F565B"/>
  <w15:commentEx w15:done="0" w15:paraId="0880C790"/>
  <w15:commentEx w15:done="0" w15:paraId="4E01D2A6"/>
  <w15:commentEx w15:done="0" w15:paraId="2FB925F3"/>
  <w15:commentEx w15:done="0" w15:paraId="6CF1B50A"/>
  <w15:commentEx w15:done="0" w15:paraId="78D5C4DA"/>
  <w15:commentEx w15:done="0" w15:paraId="3EBB0F43"/>
  <w15:commentEx w15:done="0" w15:paraId="625126D9"/>
  <w15:commentEx w15:done="0" w15:paraId="38785600"/>
  <w15:commentEx w15:done="0" w15:paraId="7B88101E"/>
  <w15:commentEx w15:done="0" w15:paraId="78F945C8"/>
  <w15:commentEx w15:done="0" w15:paraId="0DF70943"/>
  <w15:commentEx w15:done="0" w15:paraId="5FEC352A"/>
  <w15:commentEx w15:done="0" w15:paraId="20020067"/>
  <w15:commentEx w15:done="0" w15:paraId="748B4717"/>
  <w15:commentEx w15:done="0" w15:paraId="1E332E80"/>
  <w15:commentEx w15:done="0" w15:paraId="2BC4026C"/>
  <w15:commentEx w15:done="0" w15:paraId="199DA0AF"/>
  <w15:commentEx w15:done="0" w15:paraId="597E15E6"/>
  <w15:commentEx w15:done="0" w15:paraId="551B0FD7"/>
  <w15:commentEx w15:done="0" w15:paraId="2278FF43"/>
  <w15:commentEx w15:done="0" w15:paraId="16E5762C"/>
  <w15:commentEx w15:done="0" w15:paraId="4083B19F"/>
  <w15:commentEx w15:done="0" w15:paraId="1741F43C"/>
  <w15:commentEx w15:done="0" w15:paraId="02D6CF60"/>
  <w15:commentEx w15:done="0" w15:paraId="05DE5A10"/>
  <w15:commentEx w15:done="0" w15:paraId="2CECF3DD"/>
  <w15:commentEx w15:done="0" w15:paraId="6B8F0264" w15:paraIdParent="60537EDF"/>
  <w15:commentEx w15:done="0" w15:paraId="0F33F033" w15:paraIdParent="69715CC2"/>
  <w15:commentEx w15:done="0" w15:paraId="1E27F2C2" w15:paraIdParent="3D006A26"/>
  <w15:commentEx w15:done="0" w15:paraId="6EB6319D" w15:paraIdParent="7EAF278A"/>
  <w15:commentEx w15:done="0" w15:paraId="4256CE6E" w15:paraIdParent="208CD092"/>
  <w15:commentEx w15:done="0" w15:paraId="7B9BD7E2" w15:paraIdParent="5AF3AF6C"/>
  <w15:commentEx w15:done="0" w15:paraId="6EA8E83D" w15:paraIdParent="2EE6E162"/>
  <w15:commentEx w15:done="0" w15:paraId="5263A3EC" w15:paraIdParent="6CF1B50A"/>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0E01C" w14:textId="77777777" w:rsidR="005918DF" w:rsidRDefault="005918DF">
      <w:pPr>
        <w:spacing w:after="0" w:line="240" w:lineRule="auto"/>
      </w:pPr>
      <w:r>
        <w:separator/>
      </w:r>
    </w:p>
  </w:endnote>
  <w:endnote w:type="continuationSeparator" w:id="0">
    <w:p w14:paraId="05EA5F8C" w14:textId="77777777" w:rsidR="005918DF" w:rsidRDefault="00591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Utopia">
    <w:altName w:val="Arial Narro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heSansMonoConBlack">
    <w:altName w:val="Arial"/>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topia Bold">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altName w:val="Microsoft Yi Baiti"/>
    <w:panose1 w:val="00000000000000000000"/>
    <w:charset w:val="00"/>
    <w:family w:val="modern"/>
    <w:notTrueType/>
    <w:pitch w:val="variable"/>
    <w:sig w:usb0="00000003" w:usb1="00000000" w:usb2="00000000" w:usb3="00000000" w:csb0="00000001" w:csb1="00000000"/>
  </w:font>
  <w:font w:name="HelveticaNeue Condensed">
    <w:altName w:val="Segoe Print"/>
    <w:panose1 w:val="00000000000000000000"/>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HelveticaNeue MediumCond">
    <w:altName w:val="Courier New"/>
    <w:panose1 w:val="00000000000000000000"/>
    <w:charset w:val="00"/>
    <w:family w:val="swiss"/>
    <w:notTrueType/>
    <w:pitch w:val="variable"/>
    <w:sig w:usb0="00000003" w:usb1="00000000" w:usb2="00000000" w:usb3="00000000" w:csb0="00000001" w:csb1="00000000"/>
  </w:font>
  <w:font w:name="HelveticaNeue MediumExt">
    <w:altName w:val="Cambria"/>
    <w:panose1 w:val="00000000000000000000"/>
    <w:charset w:val="00"/>
    <w:family w:val="swiss"/>
    <w:notTrueType/>
    <w:pitch w:val="variable"/>
    <w:sig w:usb0="00000003" w:usb1="00000000" w:usb2="00000000" w:usb3="00000000" w:csb0="00000001" w:csb1="00000000"/>
  </w:font>
  <w:font w:name="Helvetica 65 Medium">
    <w:altName w:val="Times New Roman"/>
    <w:charset w:val="00"/>
    <w:family w:val="auto"/>
    <w:pitch w:val="variable"/>
    <w:sig w:usb0="00000003" w:usb1="00000000" w:usb2="00000000" w:usb3="00000000" w:csb0="00000001" w:csb1="00000000"/>
  </w:font>
  <w:font w:name="Utopia Black">
    <w:panose1 w:val="00000000000000000000"/>
    <w:charset w:val="00"/>
    <w:family w:val="roman"/>
    <w:notTrueType/>
    <w:pitch w:val="variable"/>
    <w:sig w:usb0="00000003" w:usb1="00000000" w:usb2="00000000" w:usb3="00000000" w:csb0="00000001" w:csb1="00000000"/>
  </w:font>
  <w:font w:name="ZapfDingbats">
    <w:altName w:val="Zapf Dingbats"/>
    <w:panose1 w:val="00000000000000000000"/>
    <w:charset w:val="02"/>
    <w:family w:val="decorative"/>
    <w:notTrueType/>
    <w:pitch w:val="variable"/>
    <w:sig w:usb0="00000000" w:usb1="10000000" w:usb2="00000000" w:usb3="00000000" w:csb0="80000000" w:csb1="00000000"/>
  </w:font>
  <w:font w:name="Roboto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337D4" w14:textId="77777777" w:rsidR="00997741" w:rsidRDefault="00133060">
    <w:pPr>
      <w:tabs>
        <w:tab w:val="center" w:pos="4320"/>
        <w:tab w:val="right" w:pos="8640"/>
      </w:tabs>
      <w:spacing w:after="547"/>
      <w:jc w:val="right"/>
    </w:pPr>
    <w:r>
      <w:fldChar w:fldCharType="begin"/>
    </w:r>
    <w:r>
      <w:instrText>PAGE</w:instrText>
    </w:r>
    <w:r>
      <w:fldChar w:fldCharType="separate"/>
    </w:r>
    <w:r w:rsidR="009E3B1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6A8BA" w14:textId="77777777" w:rsidR="005918DF" w:rsidRDefault="005918DF">
      <w:pPr>
        <w:spacing w:after="0" w:line="240" w:lineRule="auto"/>
      </w:pPr>
      <w:r>
        <w:separator/>
      </w:r>
    </w:p>
  </w:footnote>
  <w:footnote w:type="continuationSeparator" w:id="0">
    <w:p w14:paraId="3DFFCA06" w14:textId="77777777" w:rsidR="005918DF" w:rsidRDefault="00591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1A282" w14:textId="77777777" w:rsidR="00997741" w:rsidRDefault="00997741">
    <w:pPr>
      <w:tabs>
        <w:tab w:val="center" w:pos="4680"/>
        <w:tab w:val="right" w:pos="9360"/>
      </w:tabs>
      <w:spacing w:before="547" w:after="240"/>
      <w:ind w:left="-450" w:firstLine="450"/>
      <w:jc w:val="right"/>
    </w:pPr>
    <w:r>
      <w:rPr>
        <w:rFonts w:ascii="Helvetica Neue" w:eastAsia="Helvetica Neue" w:hAnsi="Helvetica Neue" w:cs="Helvetica Neue"/>
        <w:b/>
        <w:sz w:val="16"/>
        <w:szCs w:val="16"/>
      </w:rPr>
      <w:t xml:space="preserve">CHAPTER </w:t>
    </w:r>
    <w:proofErr w:type="gramStart"/>
    <w:r>
      <w:rPr>
        <w:rFonts w:ascii="Helvetica Neue" w:eastAsia="Helvetica Neue" w:hAnsi="Helvetica Neue" w:cs="Helvetica Neue"/>
        <w:b/>
        <w:sz w:val="16"/>
        <w:szCs w:val="16"/>
      </w:rPr>
      <w:t xml:space="preserve">2 </w:t>
    </w:r>
    <w:r>
      <w:rPr>
        <w:rFonts w:ascii="Helvetica Neue" w:eastAsia="Helvetica Neue" w:hAnsi="Helvetica Neue" w:cs="Helvetica Neue"/>
        <w:b/>
        <w:color w:val="BFBFBF"/>
        <w:sz w:val="16"/>
        <w:szCs w:val="16"/>
      </w:rPr>
      <w:t xml:space="preserve"> Implementing</w:t>
    </w:r>
    <w:proofErr w:type="gramEnd"/>
    <w:r>
      <w:rPr>
        <w:rFonts w:ascii="Helvetica Neue" w:eastAsia="Helvetica Neue" w:hAnsi="Helvetica Neue" w:cs="Helvetica Neue"/>
        <w:b/>
        <w:color w:val="BFBFBF"/>
        <w:sz w:val="16"/>
        <w:szCs w:val="16"/>
      </w:rPr>
      <w:t xml:space="preserve"> the 2D Physics Engine Core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1840E" w14:textId="77777777" w:rsidR="00997741" w:rsidRDefault="00997741">
    <w:pPr>
      <w:tabs>
        <w:tab w:val="left" w:pos="2606"/>
      </w:tabs>
      <w:spacing w:before="547"/>
      <w:ind w:right="432"/>
      <w:jc w:val="right"/>
    </w:pPr>
    <w:r>
      <w:rPr>
        <w:rFonts w:ascii="Helvetica Neue" w:eastAsia="Helvetica Neue" w:hAnsi="Helvetica Neue" w:cs="Helvetica Neue"/>
        <w:b/>
        <w:sz w:val="40"/>
        <w:szCs w:val="40"/>
      </w:rPr>
      <w:t xml:space="preserve"> C H A P T E </w:t>
    </w:r>
    <w:proofErr w:type="gramStart"/>
    <w:r>
      <w:rPr>
        <w:rFonts w:ascii="Helvetica Neue" w:eastAsia="Helvetica Neue" w:hAnsi="Helvetica Neue" w:cs="Helvetica Neue"/>
        <w:b/>
        <w:sz w:val="40"/>
        <w:szCs w:val="40"/>
      </w:rPr>
      <w:t>R  2</w:t>
    </w:r>
    <w:proofErr w:type="gramEnd"/>
  </w:p>
  <w:p w14:paraId="3EB40486" w14:textId="77777777" w:rsidR="00997741" w:rsidRDefault="00997741">
    <w:pPr>
      <w:jc w:val="both"/>
    </w:pPr>
  </w:p>
  <w:p w14:paraId="1B1E50D7" w14:textId="77777777" w:rsidR="00997741" w:rsidRDefault="00997741"/>
  <w:p w14:paraId="750FF882" w14:textId="77777777" w:rsidR="00997741" w:rsidRDefault="009977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5C4E8BC"/>
    <w:lvl w:ilvl="0">
      <w:start w:val="1"/>
      <w:numFmt w:val="decimal"/>
      <w:lvlText w:val="%1."/>
      <w:lvlJc w:val="left"/>
      <w:pPr>
        <w:tabs>
          <w:tab w:val="num" w:pos="1800"/>
        </w:tabs>
        <w:ind w:left="1800" w:hanging="360"/>
      </w:pPr>
    </w:lvl>
  </w:abstractNum>
  <w:abstractNum w:abstractNumId="1">
    <w:nsid w:val="FFFFFF7D"/>
    <w:multiLevelType w:val="singleLevel"/>
    <w:tmpl w:val="8300F7B6"/>
    <w:lvl w:ilvl="0">
      <w:start w:val="1"/>
      <w:numFmt w:val="decimal"/>
      <w:lvlText w:val="%1."/>
      <w:lvlJc w:val="left"/>
      <w:pPr>
        <w:tabs>
          <w:tab w:val="num" w:pos="1440"/>
        </w:tabs>
        <w:ind w:left="1440" w:hanging="360"/>
      </w:pPr>
    </w:lvl>
  </w:abstractNum>
  <w:abstractNum w:abstractNumId="2">
    <w:nsid w:val="FFFFFF7E"/>
    <w:multiLevelType w:val="singleLevel"/>
    <w:tmpl w:val="38706956"/>
    <w:lvl w:ilvl="0">
      <w:start w:val="1"/>
      <w:numFmt w:val="decimal"/>
      <w:lvlText w:val="%1."/>
      <w:lvlJc w:val="left"/>
      <w:pPr>
        <w:tabs>
          <w:tab w:val="num" w:pos="1080"/>
        </w:tabs>
        <w:ind w:left="1080" w:hanging="360"/>
      </w:pPr>
    </w:lvl>
  </w:abstractNum>
  <w:abstractNum w:abstractNumId="3">
    <w:nsid w:val="FFFFFF7F"/>
    <w:multiLevelType w:val="singleLevel"/>
    <w:tmpl w:val="FAFACD1E"/>
    <w:lvl w:ilvl="0">
      <w:start w:val="1"/>
      <w:numFmt w:val="decimal"/>
      <w:lvlText w:val="%1."/>
      <w:lvlJc w:val="left"/>
      <w:pPr>
        <w:tabs>
          <w:tab w:val="num" w:pos="720"/>
        </w:tabs>
        <w:ind w:left="720" w:hanging="360"/>
      </w:pPr>
    </w:lvl>
  </w:abstractNum>
  <w:abstractNum w:abstractNumId="4">
    <w:nsid w:val="FFFFFF80"/>
    <w:multiLevelType w:val="singleLevel"/>
    <w:tmpl w:val="20DA9DF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CEE86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EECD6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E580F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8F0B3D2"/>
    <w:lvl w:ilvl="0">
      <w:start w:val="1"/>
      <w:numFmt w:val="decimal"/>
      <w:lvlText w:val="%1."/>
      <w:lvlJc w:val="left"/>
      <w:pPr>
        <w:tabs>
          <w:tab w:val="num" w:pos="360"/>
        </w:tabs>
        <w:ind w:left="360" w:hanging="360"/>
      </w:pPr>
    </w:lvl>
  </w:abstractNum>
  <w:abstractNum w:abstractNumId="9">
    <w:nsid w:val="FFFFFF89"/>
    <w:multiLevelType w:val="singleLevel"/>
    <w:tmpl w:val="888E3BAA"/>
    <w:lvl w:ilvl="0">
      <w:start w:val="1"/>
      <w:numFmt w:val="bullet"/>
      <w:lvlText w:val=""/>
      <w:lvlJc w:val="left"/>
      <w:pPr>
        <w:tabs>
          <w:tab w:val="num" w:pos="360"/>
        </w:tabs>
        <w:ind w:left="360" w:hanging="360"/>
      </w:pPr>
      <w:rPr>
        <w:rFonts w:ascii="Symbol" w:hAnsi="Symbol" w:hint="default"/>
      </w:rPr>
    </w:lvl>
  </w:abstractNum>
  <w:abstractNum w:abstractNumId="10">
    <w:nsid w:val="01F007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B573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6BF78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C8A318F"/>
    <w:multiLevelType w:val="multilevel"/>
    <w:tmpl w:val="FF421E1A"/>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0C8E5E81"/>
    <w:multiLevelType w:val="hybridMultilevel"/>
    <w:tmpl w:val="9F507088"/>
    <w:lvl w:ilvl="0" w:tplc="8CD412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03D144B"/>
    <w:multiLevelType w:val="multilevel"/>
    <w:tmpl w:val="51E4EC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11B45545"/>
    <w:multiLevelType w:val="multilevel"/>
    <w:tmpl w:val="1A00E9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45E1880"/>
    <w:multiLevelType w:val="hybridMultilevel"/>
    <w:tmpl w:val="360E452C"/>
    <w:lvl w:ilvl="0" w:tplc="25B04E24">
      <w:start w:val="1"/>
      <w:numFmt w:val="decimal"/>
      <w:lvlText w:val="%1."/>
      <w:lvlJc w:val="left"/>
      <w:pPr>
        <w:tabs>
          <w:tab w:val="num" w:pos="1224"/>
        </w:tabs>
        <w:ind w:left="1224"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6C65FC4"/>
    <w:multiLevelType w:val="multilevel"/>
    <w:tmpl w:val="3A60C0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17E01A8F"/>
    <w:multiLevelType w:val="hybridMultilevel"/>
    <w:tmpl w:val="36DACA64"/>
    <w:lvl w:ilvl="0" w:tplc="73423B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1DCD6E59"/>
    <w:multiLevelType w:val="hybridMultilevel"/>
    <w:tmpl w:val="FF40EB8A"/>
    <w:lvl w:ilvl="0" w:tplc="A8148926">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AAF2EB7"/>
    <w:multiLevelType w:val="multilevel"/>
    <w:tmpl w:val="C5FA9B16"/>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C2B29E3"/>
    <w:multiLevelType w:val="hybridMultilevel"/>
    <w:tmpl w:val="0F30FDDC"/>
    <w:lvl w:ilvl="0" w:tplc="9830DD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3F0D1D"/>
    <w:multiLevelType w:val="multilevel"/>
    <w:tmpl w:val="6F4AD0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2E2632A7"/>
    <w:multiLevelType w:val="multilevel"/>
    <w:tmpl w:val="F3D6DB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2F9118C6"/>
    <w:multiLevelType w:val="multilevel"/>
    <w:tmpl w:val="4492F3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30CF3FE9"/>
    <w:multiLevelType w:val="hybridMultilevel"/>
    <w:tmpl w:val="2EF4B16C"/>
    <w:lvl w:ilvl="0" w:tplc="03C617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4358C2"/>
    <w:multiLevelType w:val="multilevel"/>
    <w:tmpl w:val="8E2A70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36C26674"/>
    <w:multiLevelType w:val="multilevel"/>
    <w:tmpl w:val="753E5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370D39AE"/>
    <w:multiLevelType w:val="hybridMultilevel"/>
    <w:tmpl w:val="F4C8507E"/>
    <w:lvl w:ilvl="0" w:tplc="7B1C5656">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3A936702"/>
    <w:multiLevelType w:val="hybridMultilevel"/>
    <w:tmpl w:val="6E9E27F2"/>
    <w:lvl w:ilvl="0" w:tplc="F94443AC">
      <w:start w:val="1"/>
      <w:numFmt w:val="lowerLetter"/>
      <w:pStyle w:val="NumSubList"/>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E5804DC"/>
    <w:multiLevelType w:val="multilevel"/>
    <w:tmpl w:val="2C0A08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4704256E"/>
    <w:multiLevelType w:val="multilevel"/>
    <w:tmpl w:val="3F1694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4BD907B8"/>
    <w:multiLevelType w:val="multilevel"/>
    <w:tmpl w:val="B58091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51A61916"/>
    <w:multiLevelType w:val="multilevel"/>
    <w:tmpl w:val="2AD8ED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53442918"/>
    <w:multiLevelType w:val="multilevel"/>
    <w:tmpl w:val="7B32B0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534A0299"/>
    <w:multiLevelType w:val="hybridMultilevel"/>
    <w:tmpl w:val="D6423672"/>
    <w:lvl w:ilvl="0" w:tplc="BC34D2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3593E90"/>
    <w:multiLevelType w:val="hybridMultilevel"/>
    <w:tmpl w:val="3A261BF8"/>
    <w:lvl w:ilvl="0" w:tplc="F49A4C08">
      <w:start w:val="1"/>
      <w:numFmt w:val="lowerLetter"/>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59CB06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nsid w:val="5B7B37C5"/>
    <w:multiLevelType w:val="multilevel"/>
    <w:tmpl w:val="92F66B74"/>
    <w:lvl w:ilvl="0">
      <w:start w:val="5"/>
      <w:numFmt w:val="decimal"/>
      <w:lvlText w:val="%1."/>
      <w:lvlJc w:val="left"/>
      <w:pPr>
        <w:ind w:left="720" w:firstLine="360"/>
      </w:pPr>
      <w:rPr>
        <w:rFonts w:ascii="Helvetica Neue" w:eastAsia="Helvetica Neue" w:hAnsi="Helvetica Neue" w:cs="Helvetica Neue"/>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620775CB"/>
    <w:multiLevelType w:val="hybridMultilevel"/>
    <w:tmpl w:val="97E237D0"/>
    <w:lvl w:ilvl="0" w:tplc="DFA682B4">
      <w:start w:val="1"/>
      <w:numFmt w:val="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64C22CBF"/>
    <w:multiLevelType w:val="multilevel"/>
    <w:tmpl w:val="C03C59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6C426891"/>
    <w:multiLevelType w:val="multilevel"/>
    <w:tmpl w:val="B254C6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72B26C7C"/>
    <w:multiLevelType w:val="multilevel"/>
    <w:tmpl w:val="1CF689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nsid w:val="74856BAC"/>
    <w:multiLevelType w:val="multilevel"/>
    <w:tmpl w:val="42704426"/>
    <w:lvl w:ilvl="0">
      <w:start w:val="1"/>
      <w:numFmt w:val="decimalZero"/>
      <w:lvlText w:val="%1."/>
      <w:lvlJc w:val="left"/>
      <w:pPr>
        <w:tabs>
          <w:tab w:val="num" w:pos="0"/>
        </w:tabs>
        <w:ind w:left="0" w:firstLine="0"/>
      </w:pPr>
      <w:rPr>
        <w:rFonts w:hint="default"/>
      </w:rPr>
    </w:lvl>
    <w:lvl w:ilvl="1">
      <w:start w:val="1"/>
      <w:numFmt w:val="decimalZero"/>
      <w:lvlText w:val="%2)"/>
      <w:lvlJc w:val="left"/>
      <w:pPr>
        <w:tabs>
          <w:tab w:val="num" w:pos="0"/>
        </w:tabs>
        <w:ind w:left="0" w:firstLine="0"/>
      </w:pPr>
      <w:rPr>
        <w:rFonts w:hint="default"/>
      </w:rPr>
    </w:lvl>
    <w:lvl w:ilvl="2">
      <w:start w:val="1"/>
      <w:numFmt w:val="lowerLetter"/>
      <w:lvlText w:val="%3)"/>
      <w:lvlJc w:val="left"/>
      <w:pPr>
        <w:tabs>
          <w:tab w:val="num" w:pos="0"/>
        </w:tabs>
        <w:ind w:left="720" w:hanging="432"/>
      </w:pPr>
      <w:rPr>
        <w:rFonts w:hint="default"/>
      </w:rPr>
    </w:lvl>
    <w:lvl w:ilvl="3">
      <w:start w:val="1"/>
      <w:numFmt w:val="lowerRoman"/>
      <w:lvlText w:val="(%4)"/>
      <w:lvlJc w:val="right"/>
      <w:pPr>
        <w:tabs>
          <w:tab w:val="num" w:pos="0"/>
        </w:tabs>
        <w:ind w:left="864" w:hanging="144"/>
      </w:pPr>
      <w:rPr>
        <w:rFonts w:hint="default"/>
      </w:rPr>
    </w:lvl>
    <w:lvl w:ilvl="4">
      <w:start w:val="1"/>
      <w:numFmt w:val="decimal"/>
      <w:lvlText w:val="(%5)"/>
      <w:lvlJc w:val="left"/>
      <w:pPr>
        <w:tabs>
          <w:tab w:val="num" w:pos="0"/>
        </w:tabs>
        <w:ind w:left="1008" w:hanging="432"/>
      </w:pPr>
      <w:rPr>
        <w:rFonts w:hint="default"/>
      </w:rPr>
    </w:lvl>
    <w:lvl w:ilvl="5">
      <w:start w:val="1"/>
      <w:numFmt w:val="lowerRoman"/>
      <w:lvlText w:val="(%6)"/>
      <w:lvlJc w:val="left"/>
      <w:pPr>
        <w:tabs>
          <w:tab w:val="num" w:pos="3744"/>
        </w:tabs>
        <w:ind w:left="3744" w:hanging="360"/>
      </w:pPr>
      <w:rPr>
        <w:rFonts w:hint="default"/>
      </w:rPr>
    </w:lvl>
    <w:lvl w:ilvl="6">
      <w:start w:val="1"/>
      <w:numFmt w:val="decimal"/>
      <w:lvlText w:val="%7."/>
      <w:lvlJc w:val="left"/>
      <w:pPr>
        <w:tabs>
          <w:tab w:val="num" w:pos="4104"/>
        </w:tabs>
        <w:ind w:left="4104" w:hanging="360"/>
      </w:pPr>
      <w:rPr>
        <w:rFonts w:hint="default"/>
      </w:rPr>
    </w:lvl>
    <w:lvl w:ilvl="7">
      <w:start w:val="1"/>
      <w:numFmt w:val="lowerLetter"/>
      <w:lvlText w:val="%8."/>
      <w:lvlJc w:val="left"/>
      <w:pPr>
        <w:tabs>
          <w:tab w:val="num" w:pos="4464"/>
        </w:tabs>
        <w:ind w:left="4464" w:hanging="360"/>
      </w:pPr>
      <w:rPr>
        <w:rFonts w:hint="default"/>
      </w:rPr>
    </w:lvl>
    <w:lvl w:ilvl="8">
      <w:start w:val="1"/>
      <w:numFmt w:val="lowerRoman"/>
      <w:lvlText w:val="%9."/>
      <w:lvlJc w:val="left"/>
      <w:pPr>
        <w:tabs>
          <w:tab w:val="num" w:pos="4824"/>
        </w:tabs>
        <w:ind w:left="4824" w:hanging="360"/>
      </w:pPr>
      <w:rPr>
        <w:rFonts w:hint="default"/>
      </w:rPr>
    </w:lvl>
  </w:abstractNum>
  <w:abstractNum w:abstractNumId="54">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55">
    <w:nsid w:val="7D1263C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6">
    <w:nsid w:val="7E891631"/>
    <w:multiLevelType w:val="multilevel"/>
    <w:tmpl w:val="361635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4"/>
  </w:num>
  <w:num w:numId="2">
    <w:abstractNumId w:val="25"/>
  </w:num>
  <w:num w:numId="3">
    <w:abstractNumId w:val="17"/>
  </w:num>
  <w:num w:numId="4">
    <w:abstractNumId w:val="47"/>
  </w:num>
  <w:num w:numId="5">
    <w:abstractNumId w:val="50"/>
  </w:num>
  <w:num w:numId="6">
    <w:abstractNumId w:val="52"/>
  </w:num>
  <w:num w:numId="7">
    <w:abstractNumId w:val="21"/>
  </w:num>
  <w:num w:numId="8">
    <w:abstractNumId w:val="40"/>
  </w:num>
  <w:num w:numId="9">
    <w:abstractNumId w:val="33"/>
  </w:num>
  <w:num w:numId="10">
    <w:abstractNumId w:val="51"/>
  </w:num>
  <w:num w:numId="11">
    <w:abstractNumId w:val="42"/>
  </w:num>
  <w:num w:numId="12">
    <w:abstractNumId w:val="56"/>
  </w:num>
  <w:num w:numId="13">
    <w:abstractNumId w:val="41"/>
  </w:num>
  <w:num w:numId="14">
    <w:abstractNumId w:val="28"/>
  </w:num>
  <w:num w:numId="15">
    <w:abstractNumId w:val="37"/>
  </w:num>
  <w:num w:numId="16">
    <w:abstractNumId w:val="43"/>
  </w:num>
  <w:num w:numId="17">
    <w:abstractNumId w:val="16"/>
  </w:num>
  <w:num w:numId="18">
    <w:abstractNumId w:val="31"/>
  </w:num>
  <w:num w:numId="19">
    <w:abstractNumId w:val="30"/>
  </w:num>
  <w:num w:numId="20">
    <w:abstractNumId w:val="48"/>
  </w:num>
  <w:num w:numId="21">
    <w:abstractNumId w:val="13"/>
  </w:num>
  <w:num w:numId="22">
    <w:abstractNumId w:val="54"/>
  </w:num>
  <w:num w:numId="23">
    <w:abstractNumId w:val="24"/>
  </w:num>
  <w:num w:numId="24">
    <w:abstractNumId w:val="39"/>
  </w:num>
  <w:num w:numId="25">
    <w:abstractNumId w:val="19"/>
  </w:num>
  <w:num w:numId="26">
    <w:abstractNumId w:val="35"/>
  </w:num>
  <w:num w:numId="27">
    <w:abstractNumId w:val="36"/>
  </w:num>
  <w:num w:numId="28">
    <w:abstractNumId w:val="27"/>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32"/>
  </w:num>
  <w:num w:numId="40">
    <w:abstractNumId w:val="20"/>
  </w:num>
  <w:num w:numId="41">
    <w:abstractNumId w:val="44"/>
  </w:num>
  <w:num w:numId="42">
    <w:abstractNumId w:val="38"/>
  </w:num>
  <w:num w:numId="43">
    <w:abstractNumId w:val="44"/>
  </w:num>
  <w:num w:numId="44">
    <w:abstractNumId w:val="44"/>
  </w:num>
  <w:num w:numId="45">
    <w:abstractNumId w:val="44"/>
    <w:lvlOverride w:ilvl="0">
      <w:startOverride w:val="1"/>
    </w:lvlOverride>
  </w:num>
  <w:num w:numId="46">
    <w:abstractNumId w:val="26"/>
  </w:num>
  <w:num w:numId="47">
    <w:abstractNumId w:val="18"/>
  </w:num>
  <w:num w:numId="48">
    <w:abstractNumId w:val="45"/>
  </w:num>
  <w:num w:numId="49">
    <w:abstractNumId w:val="49"/>
  </w:num>
  <w:num w:numId="50">
    <w:abstractNumId w:val="53"/>
  </w:num>
  <w:num w:numId="51">
    <w:abstractNumId w:val="14"/>
  </w:num>
  <w:num w:numId="52">
    <w:abstractNumId w:val="12"/>
  </w:num>
  <w:num w:numId="53">
    <w:abstractNumId w:val="10"/>
  </w:num>
  <w:num w:numId="54">
    <w:abstractNumId w:val="55"/>
  </w:num>
  <w:num w:numId="55">
    <w:abstractNumId w:val="11"/>
  </w:num>
  <w:num w:numId="56">
    <w:abstractNumId w:val="46"/>
  </w:num>
  <w:num w:numId="57">
    <w:abstractNumId w:val="10"/>
    <w:lvlOverride w:ilvl="0">
      <w:startOverride w:val="1"/>
    </w:lvlOverride>
  </w:num>
  <w:num w:numId="58">
    <w:abstractNumId w:val="22"/>
  </w:num>
  <w:num w:numId="59">
    <w:abstractNumId w:val="35"/>
    <w:lvlOverride w:ilvl="0">
      <w:startOverride w:val="1"/>
    </w:lvlOverride>
  </w:num>
  <w:num w:numId="60">
    <w:abstractNumId w:val="35"/>
    <w:lvlOverride w:ilvl="0">
      <w:startOverride w:val="1"/>
    </w:lvlOverride>
  </w:num>
  <w:num w:numId="61">
    <w:abstractNumId w:val="35"/>
    <w:lvlOverride w:ilvl="0">
      <w:startOverride w:val="1"/>
    </w:lvlOverride>
  </w:num>
  <w:num w:numId="62">
    <w:abstractNumId w:val="35"/>
    <w:lvlOverride w:ilvl="0">
      <w:startOverride w:val="1"/>
    </w:lvlOverride>
  </w:num>
  <w:num w:numId="63">
    <w:abstractNumId w:val="45"/>
    <w:lvlOverride w:ilvl="0">
      <w:startOverride w:val="1"/>
    </w:lvlOverride>
  </w:num>
  <w:num w:numId="64">
    <w:abstractNumId w:val="35"/>
    <w:lvlOverride w:ilvl="0">
      <w:startOverride w:val="1"/>
    </w:lvlOverride>
  </w:num>
  <w:num w:numId="65">
    <w:abstractNumId w:val="35"/>
    <w:lvlOverride w:ilvl="0">
      <w:startOverride w:val="1"/>
    </w:lvlOverride>
  </w:num>
  <w:num w:numId="66">
    <w:abstractNumId w:val="35"/>
    <w:lvlOverride w:ilvl="0">
      <w:startOverride w:val="1"/>
    </w:lvlOverride>
  </w:num>
  <w:num w:numId="67">
    <w:abstractNumId w:val="35"/>
    <w:lvlOverride w:ilvl="0">
      <w:startOverride w:val="1"/>
    </w:lvlOverride>
  </w:num>
  <w:num w:numId="68">
    <w:abstractNumId w:val="35"/>
    <w:lvlOverride w:ilvl="0">
      <w:startOverride w:val="1"/>
    </w:lvlOverride>
  </w:num>
  <w:num w:numId="69">
    <w:abstractNumId w:val="35"/>
    <w:lvlOverride w:ilvl="0">
      <w:startOverride w:val="1"/>
    </w:lvlOverride>
  </w:num>
  <w:num w:numId="70">
    <w:abstractNumId w:val="23"/>
  </w:num>
  <w:num w:numId="71">
    <w:abstractNumId w:val="35"/>
    <w:lvlOverride w:ilvl="0">
      <w:startOverride w:val="1"/>
    </w:lvlOverride>
  </w:num>
  <w:num w:numId="72">
    <w:abstractNumId w:val="35"/>
    <w:lvlOverride w:ilvl="0">
      <w:startOverride w:val="1"/>
    </w:lvlOverride>
  </w:num>
  <w:num w:numId="73">
    <w:abstractNumId w:val="35"/>
    <w:lvlOverride w:ilvl="0">
      <w:startOverride w:val="1"/>
    </w:lvlOverride>
  </w:num>
  <w:num w:numId="74">
    <w:abstractNumId w:val="35"/>
    <w:lvlOverride w:ilvl="0">
      <w:startOverride w:val="1"/>
    </w:lvlOverride>
  </w:num>
  <w:num w:numId="75">
    <w:abstractNumId w:val="35"/>
    <w:lvlOverride w:ilvl="0">
      <w:startOverride w:val="1"/>
    </w:lvlOverride>
  </w:num>
  <w:num w:numId="76">
    <w:abstractNumId w:val="15"/>
  </w:num>
  <w:num w:numId="77">
    <w:abstractNumId w:val="35"/>
  </w:num>
  <w:num w:numId="78">
    <w:abstractNumId w:val="35"/>
    <w:lvlOverride w:ilvl="0">
      <w:startOverride w:val="1"/>
    </w:lvlOverride>
  </w:num>
  <w:num w:numId="79">
    <w:abstractNumId w:val="35"/>
    <w:lvlOverride w:ilvl="0">
      <w:startOverride w:val="1"/>
    </w:lvlOverride>
  </w:num>
  <w:num w:numId="80">
    <w:abstractNumId w:val="35"/>
    <w:lvlOverride w:ilvl="0">
      <w:startOverride w:val="1"/>
    </w:lvlOverride>
  </w:num>
  <w:num w:numId="81">
    <w:abstractNumId w:val="29"/>
  </w:num>
  <w:num w:numId="82">
    <w:abstractNumId w:val="35"/>
    <w:lvlOverride w:ilvl="0">
      <w:startOverride w:val="1"/>
    </w:lvlOverride>
  </w:num>
  <w:num w:numId="83">
    <w:abstractNumId w:val="29"/>
  </w:num>
  <w:num w:numId="84">
    <w:abstractNumId w:val="29"/>
    <w:lvlOverride w:ilvl="0">
      <w:startOverride w:val="1"/>
    </w:lvlOverride>
  </w:num>
  <w:num w:numId="85">
    <w:abstractNumId w:val="29"/>
    <w:lvlOverride w:ilvl="0">
      <w:startOverride w:val="1"/>
    </w:lvlOverride>
  </w:num>
  <w:num w:numId="86">
    <w:abstractNumId w:val="29"/>
  </w:num>
  <w:num w:numId="87">
    <w:abstractNumId w:val="29"/>
    <w:lvlOverride w:ilvl="0">
      <w:startOverride w:val="1"/>
    </w:lvlOverride>
  </w:num>
  <w:num w:numId="88">
    <w:abstractNumId w:val="29"/>
    <w:lvlOverride w:ilvl="0">
      <w:startOverride w:val="1"/>
    </w:lvlOverride>
  </w:num>
  <w:num w:numId="89">
    <w:abstractNumId w:val="29"/>
    <w:lvlOverride w:ilvl="0">
      <w:startOverride w:val="1"/>
    </w:lvlOverride>
  </w:num>
  <w:num w:numId="90">
    <w:abstractNumId w:val="29"/>
    <w:lvlOverride w:ilvl="0">
      <w:startOverride w:val="1"/>
    </w:lvlOverride>
  </w:num>
  <w:num w:numId="91">
    <w:abstractNumId w:val="29"/>
    <w:lvlOverride w:ilvl="0">
      <w:startOverride w:val="1"/>
    </w:lvlOverride>
  </w:num>
  <w:num w:numId="92">
    <w:abstractNumId w:val="29"/>
    <w:lvlOverride w:ilvl="0">
      <w:startOverride w:val="1"/>
    </w:lvlOverride>
  </w:num>
  <w:num w:numId="93">
    <w:abstractNumId w:val="29"/>
    <w:lvlOverride w:ilvl="0">
      <w:startOverride w:val="1"/>
    </w:lvlOverride>
  </w:num>
  <w:num w:numId="94">
    <w:abstractNumId w:val="29"/>
    <w:lvlOverride w:ilvl="0">
      <w:startOverride w:val="1"/>
    </w:lvlOverride>
  </w:num>
  <w:num w:numId="95">
    <w:abstractNumId w:val="29"/>
    <w:lvlOverride w:ilvl="0">
      <w:startOverride w:val="1"/>
    </w:lvlOverride>
  </w:num>
  <w:num w:numId="96">
    <w:abstractNumId w:val="29"/>
    <w:lvlOverride w:ilvl="0">
      <w:startOverride w:val="1"/>
    </w:lvlOverride>
  </w:num>
  <w:num w:numId="97">
    <w:abstractNumId w:val="35"/>
    <w:lvlOverride w:ilvl="0">
      <w:startOverride w:val="1"/>
    </w:lvlOverride>
  </w:num>
  <w:num w:numId="98">
    <w:abstractNumId w:val="35"/>
    <w:lvlOverride w:ilvl="0">
      <w:startOverride w:val="1"/>
    </w:lvlOverride>
  </w:num>
  <w:num w:numId="99">
    <w:abstractNumId w:val="35"/>
    <w:lvlOverride w:ilvl="0">
      <w:startOverride w:val="1"/>
    </w:lvlOverride>
  </w:num>
  <w:num w:numId="100">
    <w:abstractNumId w:val="35"/>
    <w:lvlOverride w:ilvl="0">
      <w:startOverride w:val="1"/>
    </w:lvlOverride>
  </w:num>
  <w:numIdMacAtCleanup w:val="96"/>
</w:numbering>
</file>

<file path=word/people.xml><?xml version="1.0" encoding="utf-8"?>
<w15:people xmlns:mc="http://schemas.openxmlformats.org/markup-compatibility/2006" xmlns:w15="http://schemas.microsoft.com/office/word/2012/wordml" mc:Ignorable="w15">
  <w15:person w15:author="Kelvin Sung">
    <w15:presenceInfo w15:providerId="AD" w15:userId="10037FFE876E17F2@LIVE.COM"/>
  </w15:person>
  <w15:person w15:author="Jason Sturges">
    <w15:presenceInfo w15:providerId="None" w15:userId="Jason Stur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bordersDoNotSurroundHeader/>
  <w:bordersDoNotSurroundFooter/>
  <w:proofState w:spelling="clean" w:grammar="clean"/>
  <w:attachedTemplate r:id="rId1"/>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MjYwMjA0NjI1NrewMDNS0lEKTi0uzszPAykwqgUAYzc1/SwAAAA="/>
  </w:docVars>
  <w:rsids>
    <w:rsidRoot w:val="001261B6"/>
    <w:rsid w:val="000125DD"/>
    <w:rsid w:val="000132E8"/>
    <w:rsid w:val="00015E04"/>
    <w:rsid w:val="000248B0"/>
    <w:rsid w:val="000260D5"/>
    <w:rsid w:val="0003450C"/>
    <w:rsid w:val="00035937"/>
    <w:rsid w:val="00046BB1"/>
    <w:rsid w:val="000529AE"/>
    <w:rsid w:val="00053042"/>
    <w:rsid w:val="00060CAE"/>
    <w:rsid w:val="000646F0"/>
    <w:rsid w:val="00072462"/>
    <w:rsid w:val="0007530C"/>
    <w:rsid w:val="00091699"/>
    <w:rsid w:val="00091705"/>
    <w:rsid w:val="000B71C7"/>
    <w:rsid w:val="000C60FC"/>
    <w:rsid w:val="000D1A9B"/>
    <w:rsid w:val="000D3F10"/>
    <w:rsid w:val="00101FA5"/>
    <w:rsid w:val="0011009F"/>
    <w:rsid w:val="00113E61"/>
    <w:rsid w:val="001261B6"/>
    <w:rsid w:val="00127411"/>
    <w:rsid w:val="00133060"/>
    <w:rsid w:val="0015261D"/>
    <w:rsid w:val="00165C68"/>
    <w:rsid w:val="0017535F"/>
    <w:rsid w:val="00185D7F"/>
    <w:rsid w:val="001A1487"/>
    <w:rsid w:val="001C3BE8"/>
    <w:rsid w:val="001D1181"/>
    <w:rsid w:val="001E2E2E"/>
    <w:rsid w:val="001E3494"/>
    <w:rsid w:val="001E3919"/>
    <w:rsid w:val="00202C6F"/>
    <w:rsid w:val="00211457"/>
    <w:rsid w:val="0022199A"/>
    <w:rsid w:val="00224881"/>
    <w:rsid w:val="00236D79"/>
    <w:rsid w:val="0024412E"/>
    <w:rsid w:val="00246286"/>
    <w:rsid w:val="00257858"/>
    <w:rsid w:val="00260873"/>
    <w:rsid w:val="00272D39"/>
    <w:rsid w:val="00277160"/>
    <w:rsid w:val="002910A1"/>
    <w:rsid w:val="002A1DC2"/>
    <w:rsid w:val="002B40C9"/>
    <w:rsid w:val="002B69E9"/>
    <w:rsid w:val="002C017F"/>
    <w:rsid w:val="002D20B9"/>
    <w:rsid w:val="002E129A"/>
    <w:rsid w:val="002F02EE"/>
    <w:rsid w:val="0030450F"/>
    <w:rsid w:val="0031788C"/>
    <w:rsid w:val="00335EB6"/>
    <w:rsid w:val="003371C6"/>
    <w:rsid w:val="003473A9"/>
    <w:rsid w:val="00353A10"/>
    <w:rsid w:val="003D6E87"/>
    <w:rsid w:val="003F380F"/>
    <w:rsid w:val="004011FC"/>
    <w:rsid w:val="00403B88"/>
    <w:rsid w:val="00406670"/>
    <w:rsid w:val="004361AC"/>
    <w:rsid w:val="00442AC3"/>
    <w:rsid w:val="00457A8E"/>
    <w:rsid w:val="00460A3A"/>
    <w:rsid w:val="00470904"/>
    <w:rsid w:val="00471FBB"/>
    <w:rsid w:val="00481C7E"/>
    <w:rsid w:val="004A09AD"/>
    <w:rsid w:val="004B7F44"/>
    <w:rsid w:val="004C7E51"/>
    <w:rsid w:val="00513975"/>
    <w:rsid w:val="00520E16"/>
    <w:rsid w:val="005243F4"/>
    <w:rsid w:val="005277EB"/>
    <w:rsid w:val="00542097"/>
    <w:rsid w:val="00553BE1"/>
    <w:rsid w:val="00582920"/>
    <w:rsid w:val="00584627"/>
    <w:rsid w:val="00591519"/>
    <w:rsid w:val="005918DF"/>
    <w:rsid w:val="00592D44"/>
    <w:rsid w:val="005A54BB"/>
    <w:rsid w:val="005B5E92"/>
    <w:rsid w:val="005C4BD5"/>
    <w:rsid w:val="005D4B96"/>
    <w:rsid w:val="005F0399"/>
    <w:rsid w:val="005F5B1F"/>
    <w:rsid w:val="005F7A5E"/>
    <w:rsid w:val="006023EB"/>
    <w:rsid w:val="0060356F"/>
    <w:rsid w:val="006458D9"/>
    <w:rsid w:val="00655649"/>
    <w:rsid w:val="006578BF"/>
    <w:rsid w:val="00671DF0"/>
    <w:rsid w:val="00677D07"/>
    <w:rsid w:val="006824F0"/>
    <w:rsid w:val="006826B4"/>
    <w:rsid w:val="00685BB5"/>
    <w:rsid w:val="006A604C"/>
    <w:rsid w:val="006B00AD"/>
    <w:rsid w:val="006C1AE3"/>
    <w:rsid w:val="006C67AC"/>
    <w:rsid w:val="006D5864"/>
    <w:rsid w:val="007111E1"/>
    <w:rsid w:val="00720BE6"/>
    <w:rsid w:val="0072566B"/>
    <w:rsid w:val="00734FC7"/>
    <w:rsid w:val="0077030F"/>
    <w:rsid w:val="007860D0"/>
    <w:rsid w:val="007865F0"/>
    <w:rsid w:val="007C1655"/>
    <w:rsid w:val="007E39AC"/>
    <w:rsid w:val="007E46AD"/>
    <w:rsid w:val="007E7B66"/>
    <w:rsid w:val="00800606"/>
    <w:rsid w:val="008224A4"/>
    <w:rsid w:val="008228A8"/>
    <w:rsid w:val="00834D6D"/>
    <w:rsid w:val="00863DFF"/>
    <w:rsid w:val="00864E47"/>
    <w:rsid w:val="00865652"/>
    <w:rsid w:val="008B0104"/>
    <w:rsid w:val="008C415D"/>
    <w:rsid w:val="00910843"/>
    <w:rsid w:val="00911D89"/>
    <w:rsid w:val="00922926"/>
    <w:rsid w:val="0094314D"/>
    <w:rsid w:val="009474BB"/>
    <w:rsid w:val="00954A3F"/>
    <w:rsid w:val="009911B4"/>
    <w:rsid w:val="0099318C"/>
    <w:rsid w:val="00997741"/>
    <w:rsid w:val="009B34CA"/>
    <w:rsid w:val="009D213E"/>
    <w:rsid w:val="009D7C20"/>
    <w:rsid w:val="009E3B1E"/>
    <w:rsid w:val="009F43C9"/>
    <w:rsid w:val="00A536A0"/>
    <w:rsid w:val="00A60AAA"/>
    <w:rsid w:val="00A72EF9"/>
    <w:rsid w:val="00A84C13"/>
    <w:rsid w:val="00A94F86"/>
    <w:rsid w:val="00AF6C14"/>
    <w:rsid w:val="00B05F22"/>
    <w:rsid w:val="00B12514"/>
    <w:rsid w:val="00B15733"/>
    <w:rsid w:val="00B167B0"/>
    <w:rsid w:val="00B24EFE"/>
    <w:rsid w:val="00B24F38"/>
    <w:rsid w:val="00B413CC"/>
    <w:rsid w:val="00B57EEB"/>
    <w:rsid w:val="00B60997"/>
    <w:rsid w:val="00B609C5"/>
    <w:rsid w:val="00B75260"/>
    <w:rsid w:val="00BC7A89"/>
    <w:rsid w:val="00BE4F94"/>
    <w:rsid w:val="00C03EBD"/>
    <w:rsid w:val="00C068CF"/>
    <w:rsid w:val="00C11832"/>
    <w:rsid w:val="00C21970"/>
    <w:rsid w:val="00C505CB"/>
    <w:rsid w:val="00C56F93"/>
    <w:rsid w:val="00C71A21"/>
    <w:rsid w:val="00C77613"/>
    <w:rsid w:val="00C82396"/>
    <w:rsid w:val="00CA12FF"/>
    <w:rsid w:val="00CD1B6F"/>
    <w:rsid w:val="00CF5B39"/>
    <w:rsid w:val="00CF6FC5"/>
    <w:rsid w:val="00D0565A"/>
    <w:rsid w:val="00D1004F"/>
    <w:rsid w:val="00D41A55"/>
    <w:rsid w:val="00D44EB3"/>
    <w:rsid w:val="00D46D01"/>
    <w:rsid w:val="00D47ACC"/>
    <w:rsid w:val="00D5231D"/>
    <w:rsid w:val="00D679E5"/>
    <w:rsid w:val="00D74B40"/>
    <w:rsid w:val="00D9329C"/>
    <w:rsid w:val="00DB5614"/>
    <w:rsid w:val="00DC5896"/>
    <w:rsid w:val="00DC6F73"/>
    <w:rsid w:val="00DC70B3"/>
    <w:rsid w:val="00E16477"/>
    <w:rsid w:val="00E26D9C"/>
    <w:rsid w:val="00E627FD"/>
    <w:rsid w:val="00E72D09"/>
    <w:rsid w:val="00E74291"/>
    <w:rsid w:val="00E7572B"/>
    <w:rsid w:val="00E77EDC"/>
    <w:rsid w:val="00EE2282"/>
    <w:rsid w:val="00EF74C8"/>
    <w:rsid w:val="00F05C98"/>
    <w:rsid w:val="00F24E0D"/>
    <w:rsid w:val="00F43D86"/>
    <w:rsid w:val="00F671C2"/>
    <w:rsid w:val="00F763F7"/>
    <w:rsid w:val="00F95FB7"/>
    <w:rsid w:val="00FA5E9A"/>
    <w:rsid w:val="00FA5F71"/>
    <w:rsid w:val="00FC3DB4"/>
    <w:rsid w:val="00FD4EDA"/>
    <w:rsid w:val="0A51442E"/>
    <w:rsid w:val="1593A353"/>
    <w:rsid w:val="1A00A36A"/>
    <w:rsid w:val="2C4F6947"/>
    <w:rsid w:val="3791C86C"/>
    <w:rsid w:val="3B945807"/>
    <w:rsid w:val="3E79B8C2"/>
    <w:rsid w:val="5A675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9"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Document Map" w:uiPriority="0"/>
    <w:lsdException w:name="Table List 3" w:uiPriority="0"/>
    <w:lsdException w:name="Balloon Text" w:uiPriority="0"/>
    <w:lsdException w:name="Table Grid" w:semiHidden="0" w:uiPriority="0" w:unhideWhenUsed="0"/>
    <w:lsdException w:name="Placeholder Text" w:unhideWhenUsed="0"/>
    <w:lsdException w:name="No Spacing" w:semiHidden="0" w:uiPriority="9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0B9"/>
    <w:rPr>
      <w:rFonts w:asciiTheme="minorHAnsi" w:eastAsiaTheme="minorHAnsi" w:hAnsiTheme="minorHAnsi" w:cstheme="minorBidi"/>
      <w:color w:val="auto"/>
    </w:rPr>
  </w:style>
  <w:style w:type="paragraph" w:styleId="Heading1">
    <w:name w:val="heading 1"/>
    <w:basedOn w:val="Normal"/>
    <w:next w:val="Normal"/>
    <w:link w:val="Heading1Char"/>
    <w:qFormat/>
    <w:rsid w:val="002D20B9"/>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qFormat/>
    <w:rsid w:val="002D20B9"/>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qFormat/>
    <w:rsid w:val="002D20B9"/>
    <w:pPr>
      <w:keepNext/>
      <w:spacing w:before="360" w:after="120" w:line="240" w:lineRule="auto"/>
      <w:contextualSpacing/>
      <w:outlineLvl w:val="2"/>
    </w:pPr>
    <w:rPr>
      <w:rFonts w:ascii="Arial" w:hAnsi="Arial"/>
      <w:b/>
      <w:szCs w:val="28"/>
    </w:rPr>
  </w:style>
  <w:style w:type="paragraph" w:styleId="Heading4">
    <w:name w:val="heading 4"/>
    <w:basedOn w:val="Normal"/>
    <w:next w:val="Normal"/>
    <w:link w:val="Heading4Char"/>
    <w:qFormat/>
    <w:rsid w:val="002D20B9"/>
    <w:pPr>
      <w:keepNext/>
      <w:spacing w:before="360" w:after="120" w:line="240" w:lineRule="auto"/>
      <w:contextualSpacing/>
      <w:outlineLvl w:val="3"/>
    </w:pPr>
    <w:rPr>
      <w:rFonts w:ascii="Utopia" w:hAnsi="Utopia"/>
      <w:b/>
      <w:spacing w:val="-6"/>
      <w:szCs w:val="24"/>
    </w:rPr>
  </w:style>
  <w:style w:type="paragraph" w:styleId="Heading5">
    <w:name w:val="heading 5"/>
    <w:basedOn w:val="Normal"/>
    <w:next w:val="Normal"/>
    <w:link w:val="Heading5Char"/>
    <w:qFormat/>
    <w:rsid w:val="002D20B9"/>
    <w:pPr>
      <w:spacing w:before="360" w:after="240" w:line="240" w:lineRule="auto"/>
      <w:outlineLvl w:val="4"/>
    </w:pPr>
    <w:rPr>
      <w:rFonts w:ascii="Arial Narrow" w:hAnsi="Arial Narrow"/>
      <w:b/>
    </w:rPr>
  </w:style>
  <w:style w:type="paragraph" w:styleId="Heading6">
    <w:name w:val="heading 6"/>
    <w:basedOn w:val="Normal"/>
    <w:next w:val="Normal"/>
    <w:link w:val="Heading6Char"/>
    <w:qFormat/>
    <w:rsid w:val="002D20B9"/>
    <w:pPr>
      <w:spacing w:before="240" w:after="60"/>
      <w:outlineLvl w:val="5"/>
    </w:pPr>
    <w:rPr>
      <w:rFonts w:ascii="Calibri" w:eastAsia="PMingLiU" w:hAnsi="Calibri"/>
      <w:b/>
      <w:bCs/>
    </w:rPr>
  </w:style>
  <w:style w:type="character" w:default="1" w:styleId="DefaultParagraphFont">
    <w:name w:val="Default Paragraph Font"/>
    <w:uiPriority w:val="1"/>
    <w:unhideWhenUsed/>
    <w:rsid w:val="002D20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20B9"/>
  </w:style>
  <w:style w:type="paragraph" w:styleId="Title">
    <w:name w:val="Title"/>
    <w:basedOn w:val="Normal"/>
    <w:next w:val="Normal"/>
    <w:rsid w:val="003F380F"/>
    <w:pPr>
      <w:keepNext/>
      <w:keepLines/>
      <w:spacing w:before="480" w:after="120"/>
      <w:contextualSpacing/>
    </w:pPr>
    <w:rPr>
      <w:b/>
      <w:sz w:val="72"/>
      <w:szCs w:val="72"/>
    </w:rPr>
  </w:style>
  <w:style w:type="paragraph" w:styleId="Subtitle">
    <w:name w:val="Subtitle"/>
    <w:basedOn w:val="Normal"/>
    <w:next w:val="Normal"/>
    <w:link w:val="SubtitleChar"/>
    <w:qFormat/>
    <w:rsid w:val="002D20B9"/>
    <w:pPr>
      <w:spacing w:after="60"/>
      <w:jc w:val="center"/>
      <w:outlineLvl w:val="1"/>
    </w:pPr>
    <w:rPr>
      <w:rFonts w:ascii="Cambria" w:hAnsi="Cambria"/>
      <w:szCs w:val="24"/>
    </w:rPr>
  </w:style>
  <w:style w:type="character" w:customStyle="1" w:styleId="Heading1Char">
    <w:name w:val="Heading 1 Char"/>
    <w:link w:val="Heading1"/>
    <w:rsid w:val="002D20B9"/>
    <w:rPr>
      <w:rFonts w:ascii="Arial" w:eastAsiaTheme="minorHAnsi" w:hAnsi="Arial" w:cstheme="minorBidi"/>
      <w:b/>
      <w:color w:val="auto"/>
      <w:sz w:val="34"/>
      <w:szCs w:val="36"/>
    </w:rPr>
  </w:style>
  <w:style w:type="character" w:customStyle="1" w:styleId="Heading2Char">
    <w:name w:val="Heading 2 Char"/>
    <w:link w:val="Heading2"/>
    <w:rsid w:val="002D20B9"/>
    <w:rPr>
      <w:rFonts w:ascii="Arial" w:eastAsiaTheme="minorHAnsi" w:hAnsi="Arial" w:cstheme="minorBidi"/>
      <w:b/>
      <w:color w:val="auto"/>
      <w:sz w:val="28"/>
      <w:szCs w:val="28"/>
    </w:rPr>
  </w:style>
  <w:style w:type="character" w:customStyle="1" w:styleId="Heading3Char">
    <w:name w:val="Heading 3 Char"/>
    <w:link w:val="Heading3"/>
    <w:rsid w:val="002D20B9"/>
    <w:rPr>
      <w:rFonts w:ascii="Arial" w:eastAsiaTheme="minorHAnsi" w:hAnsi="Arial" w:cstheme="minorBidi"/>
      <w:b/>
      <w:color w:val="auto"/>
      <w:szCs w:val="28"/>
    </w:rPr>
  </w:style>
  <w:style w:type="character" w:customStyle="1" w:styleId="Heading4Char">
    <w:name w:val="Heading 4 Char"/>
    <w:link w:val="Heading4"/>
    <w:rsid w:val="002D20B9"/>
    <w:rPr>
      <w:rFonts w:ascii="Utopia" w:eastAsiaTheme="minorHAnsi" w:hAnsi="Utopia" w:cstheme="minorBidi"/>
      <w:b/>
      <w:color w:val="auto"/>
      <w:spacing w:val="-6"/>
      <w:szCs w:val="24"/>
    </w:rPr>
  </w:style>
  <w:style w:type="character" w:customStyle="1" w:styleId="Heading5Char">
    <w:name w:val="Heading 5 Char"/>
    <w:link w:val="Heading5"/>
    <w:rsid w:val="002D20B9"/>
    <w:rPr>
      <w:rFonts w:ascii="Arial Narrow" w:eastAsiaTheme="minorHAnsi" w:hAnsi="Arial Narrow" w:cstheme="minorBidi"/>
      <w:b/>
      <w:color w:val="auto"/>
    </w:rPr>
  </w:style>
  <w:style w:type="character" w:customStyle="1" w:styleId="Heading6Char">
    <w:name w:val="Heading 6 Char"/>
    <w:link w:val="Heading6"/>
    <w:rsid w:val="002D20B9"/>
    <w:rPr>
      <w:rFonts w:eastAsia="PMingLiU" w:cstheme="minorBidi"/>
      <w:b/>
      <w:bCs/>
      <w:color w:val="auto"/>
    </w:rPr>
  </w:style>
  <w:style w:type="paragraph" w:styleId="BodyText">
    <w:name w:val="Body Text"/>
    <w:basedOn w:val="Normal"/>
    <w:link w:val="BodyTextChar"/>
    <w:qFormat/>
    <w:rsid w:val="002D20B9"/>
    <w:pPr>
      <w:autoSpaceDE w:val="0"/>
      <w:autoSpaceDN w:val="0"/>
      <w:spacing w:after="120" w:line="240" w:lineRule="exact"/>
      <w:jc w:val="both"/>
    </w:pPr>
    <w:rPr>
      <w:rFonts w:ascii="Arial" w:hAnsi="Arial"/>
      <w:sz w:val="18"/>
    </w:rPr>
  </w:style>
  <w:style w:type="character" w:customStyle="1" w:styleId="BodyTextChar">
    <w:name w:val="Body Text Char"/>
    <w:link w:val="BodyText"/>
    <w:rsid w:val="002D20B9"/>
    <w:rPr>
      <w:rFonts w:ascii="Arial" w:eastAsiaTheme="minorHAnsi" w:hAnsi="Arial" w:cstheme="minorBidi"/>
      <w:color w:val="auto"/>
      <w:sz w:val="18"/>
    </w:rPr>
  </w:style>
  <w:style w:type="paragraph" w:customStyle="1" w:styleId="Bullet">
    <w:name w:val="Bullet"/>
    <w:basedOn w:val="Normal"/>
    <w:rsid w:val="002D20B9"/>
    <w:pPr>
      <w:keepLines/>
      <w:numPr>
        <w:numId w:val="23"/>
      </w:numPr>
      <w:spacing w:before="120" w:after="120" w:line="240" w:lineRule="auto"/>
      <w:ind w:right="864"/>
    </w:pPr>
    <w:rPr>
      <w:rFonts w:ascii="Utopia" w:hAnsi="Utopia"/>
      <w:sz w:val="18"/>
    </w:rPr>
  </w:style>
  <w:style w:type="character" w:customStyle="1" w:styleId="CodeBold">
    <w:name w:val="Code Bold"/>
    <w:rsid w:val="002D20B9"/>
    <w:rPr>
      <w:rFonts w:ascii="TheSansMonoConBlack" w:hAnsi="TheSansMonoConBlack"/>
      <w:sz w:val="18"/>
    </w:rPr>
  </w:style>
  <w:style w:type="paragraph" w:customStyle="1" w:styleId="ChapterNumber">
    <w:name w:val="Chapter Number"/>
    <w:next w:val="Normal"/>
    <w:autoRedefine/>
    <w:qFormat/>
    <w:rsid w:val="002D20B9"/>
    <w:pPr>
      <w:keepNext/>
      <w:spacing w:after="240" w:line="240" w:lineRule="auto"/>
    </w:pPr>
    <w:rPr>
      <w:rFonts w:ascii="Arial" w:eastAsia="Times New Roman" w:hAnsi="Arial" w:cs="Times New Roman"/>
      <w:b/>
      <w:caps/>
      <w:color w:val="auto"/>
      <w:sz w:val="28"/>
      <w:szCs w:val="28"/>
    </w:rPr>
  </w:style>
  <w:style w:type="paragraph" w:customStyle="1" w:styleId="ChapterTitle">
    <w:name w:val="Chapter Title"/>
    <w:next w:val="Normal"/>
    <w:rsid w:val="002D20B9"/>
    <w:pPr>
      <w:spacing w:before="240" w:after="1200" w:line="240" w:lineRule="auto"/>
    </w:pPr>
    <w:rPr>
      <w:rFonts w:ascii="Arial Narrow" w:eastAsia="Times New Roman" w:hAnsi="Arial Narrow" w:cs="Times New Roman"/>
      <w:b/>
      <w:color w:val="auto"/>
      <w:sz w:val="60"/>
      <w:szCs w:val="48"/>
    </w:rPr>
  </w:style>
  <w:style w:type="paragraph" w:customStyle="1" w:styleId="FigureCaption">
    <w:name w:val="Figure Caption"/>
    <w:next w:val="Normal"/>
    <w:qFormat/>
    <w:rsid w:val="002D20B9"/>
    <w:pPr>
      <w:tabs>
        <w:tab w:val="left" w:pos="576"/>
      </w:tabs>
      <w:spacing w:before="400" w:after="240" w:line="240" w:lineRule="auto"/>
      <w:contextualSpacing/>
    </w:pPr>
    <w:rPr>
      <w:rFonts w:ascii="Utopia" w:eastAsia="Times New Roman" w:hAnsi="Utopia" w:cs="Times New Roman"/>
      <w:i/>
      <w:noProof/>
      <w:color w:val="auto"/>
      <w:sz w:val="18"/>
      <w:szCs w:val="20"/>
    </w:rPr>
  </w:style>
  <w:style w:type="paragraph" w:customStyle="1" w:styleId="CodeCaption">
    <w:name w:val="Code Caption"/>
    <w:basedOn w:val="Normal"/>
    <w:next w:val="Normal"/>
    <w:link w:val="CodeCaptionChar"/>
    <w:qFormat/>
    <w:rsid w:val="002D20B9"/>
    <w:pPr>
      <w:tabs>
        <w:tab w:val="left" w:pos="576"/>
      </w:tabs>
      <w:spacing w:before="460"/>
      <w:contextualSpacing/>
    </w:pPr>
    <w:rPr>
      <w:rFonts w:ascii="Utopia" w:hAnsi="Utopia"/>
      <w:i/>
      <w:noProof/>
      <w:sz w:val="18"/>
    </w:rPr>
  </w:style>
  <w:style w:type="paragraph" w:styleId="BalloonText">
    <w:name w:val="Balloon Text"/>
    <w:basedOn w:val="Normal"/>
    <w:link w:val="BalloonTextChar"/>
    <w:rsid w:val="002D2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D20B9"/>
    <w:rPr>
      <w:rFonts w:ascii="Tahoma" w:eastAsiaTheme="minorHAnsi" w:hAnsi="Tahoma" w:cs="Tahoma"/>
      <w:color w:val="auto"/>
      <w:sz w:val="16"/>
      <w:szCs w:val="16"/>
    </w:rPr>
  </w:style>
  <w:style w:type="character" w:customStyle="1" w:styleId="CodeCaptionChar">
    <w:name w:val="Code Caption Char"/>
    <w:link w:val="CodeCaption"/>
    <w:rsid w:val="002D20B9"/>
    <w:rPr>
      <w:rFonts w:ascii="Utopia" w:eastAsiaTheme="minorHAnsi" w:hAnsi="Utopia" w:cstheme="minorBidi"/>
      <w:i/>
      <w:noProof/>
      <w:color w:val="auto"/>
      <w:sz w:val="18"/>
    </w:rPr>
  </w:style>
  <w:style w:type="paragraph" w:customStyle="1" w:styleId="NumSubList">
    <w:name w:val="Num Sub List"/>
    <w:basedOn w:val="Normal"/>
    <w:rsid w:val="002D20B9"/>
    <w:pPr>
      <w:numPr>
        <w:numId w:val="27"/>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2D20B9"/>
    <w:pPr>
      <w:ind w:left="1368"/>
    </w:pPr>
  </w:style>
  <w:style w:type="paragraph" w:customStyle="1" w:styleId="FMCopyrightTitle">
    <w:name w:val="FM Copyright Title"/>
    <w:basedOn w:val="FMCopyright"/>
    <w:locked/>
    <w:rsid w:val="002D20B9"/>
    <w:pPr>
      <w:spacing w:before="100" w:after="100"/>
    </w:pPr>
    <w:rPr>
      <w:rFonts w:ascii="Utopia Bold" w:hAnsi="Utopia Bold"/>
      <w:sz w:val="19"/>
    </w:rPr>
  </w:style>
  <w:style w:type="paragraph" w:customStyle="1" w:styleId="FMCopyright">
    <w:name w:val="FM Copyright"/>
    <w:link w:val="FMCopyrightChar"/>
    <w:locked/>
    <w:rsid w:val="002D20B9"/>
    <w:pPr>
      <w:spacing w:before="120" w:after="120" w:line="240" w:lineRule="auto"/>
      <w:jc w:val="both"/>
    </w:pPr>
    <w:rPr>
      <w:rFonts w:ascii="Utopia" w:eastAsia="Times New Roman" w:hAnsi="Utopia" w:cs="Times New Roman"/>
      <w:color w:val="auto"/>
      <w:sz w:val="16"/>
      <w:szCs w:val="20"/>
    </w:rPr>
  </w:style>
  <w:style w:type="paragraph" w:styleId="Index1">
    <w:name w:val="index 1"/>
    <w:basedOn w:val="Normal"/>
    <w:next w:val="Normal"/>
    <w:semiHidden/>
    <w:rsid w:val="002D20B9"/>
    <w:pPr>
      <w:ind w:left="720" w:hanging="720"/>
    </w:pPr>
  </w:style>
  <w:style w:type="paragraph" w:styleId="Index2">
    <w:name w:val="index 2"/>
    <w:basedOn w:val="Normal"/>
    <w:next w:val="Normal"/>
    <w:semiHidden/>
    <w:rsid w:val="002D20B9"/>
    <w:pPr>
      <w:ind w:left="720" w:hanging="432"/>
    </w:pPr>
  </w:style>
  <w:style w:type="paragraph" w:styleId="Index3">
    <w:name w:val="index 3"/>
    <w:basedOn w:val="Normal"/>
    <w:next w:val="Normal"/>
    <w:semiHidden/>
    <w:rsid w:val="002D20B9"/>
    <w:pPr>
      <w:ind w:left="720" w:hanging="144"/>
    </w:pPr>
  </w:style>
  <w:style w:type="paragraph" w:customStyle="1" w:styleId="PartText">
    <w:name w:val="Part Text"/>
    <w:basedOn w:val="Normal"/>
    <w:next w:val="Normal"/>
    <w:locked/>
    <w:rsid w:val="002D20B9"/>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locked/>
    <w:rsid w:val="002D20B9"/>
    <w:pPr>
      <w:spacing w:before="600" w:after="240" w:line="240" w:lineRule="auto"/>
      <w:contextualSpacing/>
    </w:pPr>
    <w:rPr>
      <w:rFonts w:ascii="Arial" w:hAnsi="Arial"/>
      <w:b/>
      <w:caps/>
      <w:sz w:val="52"/>
      <w:szCs w:val="28"/>
    </w:rPr>
  </w:style>
  <w:style w:type="paragraph" w:customStyle="1" w:styleId="PartTitle">
    <w:name w:val="Part Title"/>
    <w:basedOn w:val="Normal"/>
    <w:next w:val="Normal"/>
    <w:link w:val="PartTitleChar"/>
    <w:autoRedefine/>
    <w:qFormat/>
    <w:locked/>
    <w:rsid w:val="002D20B9"/>
    <w:pPr>
      <w:spacing w:before="600" w:after="1200" w:line="240" w:lineRule="auto"/>
      <w:contextualSpacing/>
    </w:pPr>
    <w:rPr>
      <w:rFonts w:ascii="Arial" w:hAnsi="Arial"/>
      <w:b/>
      <w:sz w:val="64"/>
      <w:szCs w:val="48"/>
    </w:rPr>
  </w:style>
  <w:style w:type="paragraph" w:styleId="Quote">
    <w:name w:val="Quote"/>
    <w:basedOn w:val="Normal"/>
    <w:next w:val="BodyText"/>
    <w:link w:val="QuoteChar"/>
    <w:qFormat/>
    <w:rsid w:val="002D20B9"/>
    <w:pPr>
      <w:tabs>
        <w:tab w:val="left" w:pos="346"/>
      </w:tabs>
      <w:spacing w:before="560" w:after="360"/>
      <w:ind w:left="432" w:right="432"/>
      <w:contextualSpacing/>
      <w:jc w:val="both"/>
    </w:pPr>
    <w:rPr>
      <w:rFonts w:ascii="Utopia" w:hAnsi="Utopia"/>
      <w:i/>
      <w:iCs/>
      <w:sz w:val="20"/>
    </w:rPr>
  </w:style>
  <w:style w:type="character" w:customStyle="1" w:styleId="QuoteChar">
    <w:name w:val="Quote Char"/>
    <w:link w:val="Quote"/>
    <w:rsid w:val="002D20B9"/>
    <w:rPr>
      <w:rFonts w:ascii="Utopia" w:eastAsiaTheme="minorHAnsi" w:hAnsi="Utopia" w:cstheme="minorBidi"/>
      <w:i/>
      <w:iCs/>
      <w:color w:val="auto"/>
      <w:sz w:val="20"/>
    </w:rPr>
  </w:style>
  <w:style w:type="paragraph" w:customStyle="1" w:styleId="Results">
    <w:name w:val="Results"/>
    <w:basedOn w:val="Normal"/>
    <w:rsid w:val="002D20B9"/>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2D20B9"/>
    <w:pPr>
      <w:tabs>
        <w:tab w:val="num" w:pos="360"/>
      </w:tabs>
      <w:ind w:left="360" w:hanging="360"/>
    </w:pPr>
  </w:style>
  <w:style w:type="paragraph" w:customStyle="1" w:styleId="ExerciseBody">
    <w:name w:val="Exercise Body"/>
    <w:basedOn w:val="Normal"/>
    <w:link w:val="ExerciseBodyChar"/>
    <w:qFormat/>
    <w:rsid w:val="002D20B9"/>
    <w:pPr>
      <w:spacing w:before="120"/>
      <w:ind w:left="288" w:right="288"/>
    </w:pPr>
    <w:rPr>
      <w:rFonts w:ascii="HelveticaNeue Condensed" w:hAnsi="HelveticaNeue Condensed"/>
      <w:sz w:val="20"/>
    </w:rPr>
  </w:style>
  <w:style w:type="character" w:customStyle="1" w:styleId="ExerciseBodyChar">
    <w:name w:val="Exercise Body Char"/>
    <w:link w:val="ExerciseBody"/>
    <w:rsid w:val="002D20B9"/>
    <w:rPr>
      <w:rFonts w:ascii="HelveticaNeue Condensed" w:eastAsiaTheme="minorHAnsi" w:hAnsi="HelveticaNeue Condensed" w:cstheme="minorBidi"/>
      <w:color w:val="auto"/>
      <w:sz w:val="20"/>
    </w:rPr>
  </w:style>
  <w:style w:type="paragraph" w:customStyle="1" w:styleId="ExerciseBullet">
    <w:name w:val="Exercise Bullet"/>
    <w:basedOn w:val="Normal"/>
    <w:rsid w:val="002D20B9"/>
    <w:pPr>
      <w:framePr w:wrap="notBeside" w:vAnchor="text" w:hAnchor="text" w:y="1"/>
      <w:numPr>
        <w:numId w:val="21"/>
      </w:numPr>
      <w:spacing w:before="120"/>
      <w:ind w:right="1152"/>
    </w:pPr>
    <w:rPr>
      <w:rFonts w:ascii="HelveticaNeue Condensed" w:hAnsi="HelveticaNeue Condensed"/>
      <w:sz w:val="20"/>
    </w:rPr>
  </w:style>
  <w:style w:type="paragraph" w:customStyle="1" w:styleId="SideBarCode">
    <w:name w:val="Side Bar Code"/>
    <w:basedOn w:val="Normal"/>
    <w:link w:val="SideBarCodeChar"/>
    <w:qFormat/>
    <w:rsid w:val="002D20B9"/>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2D20B9"/>
    <w:rPr>
      <w:rFonts w:ascii="HelveticaNeue Condensed" w:eastAsiaTheme="minorHAnsi" w:hAnsi="HelveticaNeue Condensed" w:cstheme="minorBidi"/>
      <w:color w:val="auto"/>
      <w:sz w:val="20"/>
    </w:rPr>
  </w:style>
  <w:style w:type="paragraph" w:customStyle="1" w:styleId="TableText">
    <w:name w:val="Table Text"/>
    <w:qFormat/>
    <w:rsid w:val="002D20B9"/>
    <w:pPr>
      <w:spacing w:before="120" w:after="120" w:line="240" w:lineRule="auto"/>
      <w:contextualSpacing/>
    </w:pPr>
    <w:rPr>
      <w:rFonts w:ascii="Utopia" w:eastAsia="Times New Roman" w:hAnsi="Utopia" w:cs="Times New Roman"/>
      <w:color w:val="auto"/>
      <w:sz w:val="18"/>
      <w:szCs w:val="20"/>
    </w:rPr>
  </w:style>
  <w:style w:type="paragraph" w:customStyle="1" w:styleId="TableCaption">
    <w:name w:val="Table Caption"/>
    <w:basedOn w:val="FigureCaption"/>
    <w:next w:val="Normal"/>
    <w:qFormat/>
    <w:rsid w:val="002D20B9"/>
    <w:pPr>
      <w:spacing w:after="120"/>
    </w:pPr>
  </w:style>
  <w:style w:type="paragraph" w:customStyle="1" w:styleId="TableHead">
    <w:name w:val="Table Head"/>
    <w:next w:val="Normal"/>
    <w:rsid w:val="002D20B9"/>
    <w:pPr>
      <w:keepNext/>
      <w:spacing w:before="60" w:after="60" w:line="240" w:lineRule="exact"/>
      <w:ind w:left="720" w:hanging="720"/>
    </w:pPr>
    <w:rPr>
      <w:rFonts w:ascii="Arial Narrow" w:eastAsia="Times New Roman" w:hAnsi="Arial Narrow" w:cs="Times New Roman"/>
      <w:b/>
      <w:color w:val="auto"/>
      <w:sz w:val="20"/>
      <w:szCs w:val="20"/>
    </w:rPr>
  </w:style>
  <w:style w:type="paragraph" w:customStyle="1" w:styleId="TableFootnote">
    <w:name w:val="Table Footnote"/>
    <w:basedOn w:val="Normal"/>
    <w:next w:val="Normal"/>
    <w:rsid w:val="002D20B9"/>
    <w:pPr>
      <w:spacing w:before="60" w:after="240"/>
      <w:contextualSpacing/>
    </w:pPr>
    <w:rPr>
      <w:rFonts w:ascii="Utopia" w:hAnsi="Utopia"/>
      <w:i/>
      <w:sz w:val="18"/>
    </w:rPr>
  </w:style>
  <w:style w:type="table" w:styleId="TableGrid">
    <w:name w:val="Table Grid"/>
    <w:basedOn w:val="TableNormal"/>
    <w:rsid w:val="002D20B9"/>
    <w:pPr>
      <w:spacing w:after="120" w:line="240" w:lineRule="auto"/>
    </w:pPr>
    <w:rPr>
      <w:rFonts w:ascii="Times" w:eastAsia="Times New Roman" w:hAnsi="Times" w:cs="Times New Roman"/>
      <w:color w:val="auto"/>
      <w:sz w:val="20"/>
      <w:szCs w:val="20"/>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2D20B9"/>
    <w:pPr>
      <w:numPr>
        <w:numId w:val="0"/>
      </w:numPr>
      <w:ind w:left="864"/>
    </w:pPr>
  </w:style>
  <w:style w:type="paragraph" w:customStyle="1" w:styleId="NumList">
    <w:name w:val="Num List"/>
    <w:basedOn w:val="Normal"/>
    <w:rsid w:val="002D20B9"/>
    <w:pPr>
      <w:keepLines/>
      <w:numPr>
        <w:numId w:val="59"/>
      </w:numPr>
      <w:spacing w:before="120"/>
      <w:ind w:right="1152"/>
    </w:pPr>
    <w:rPr>
      <w:rFonts w:ascii="Utopia" w:hAnsi="Utopia"/>
      <w:sz w:val="18"/>
    </w:rPr>
  </w:style>
  <w:style w:type="paragraph" w:customStyle="1" w:styleId="QuoteSource">
    <w:name w:val="Quote Source"/>
    <w:basedOn w:val="Quote"/>
    <w:next w:val="Normal"/>
    <w:qFormat/>
    <w:rsid w:val="002D20B9"/>
    <w:pPr>
      <w:spacing w:before="0"/>
      <w:ind w:left="0" w:right="0"/>
      <w:jc w:val="right"/>
    </w:pPr>
    <w:rPr>
      <w:i w:val="0"/>
    </w:rPr>
  </w:style>
  <w:style w:type="paragraph" w:customStyle="1" w:styleId="ExerciseHead">
    <w:name w:val="Exercise Head"/>
    <w:basedOn w:val="Normal"/>
    <w:next w:val="Normal"/>
    <w:rsid w:val="002D20B9"/>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MSubtitle">
    <w:name w:val="FM Subtitle"/>
    <w:basedOn w:val="Normal"/>
    <w:locked/>
    <w:rsid w:val="002D20B9"/>
    <w:pPr>
      <w:spacing w:after="120" w:line="240" w:lineRule="auto"/>
      <w:jc w:val="center"/>
      <w:outlineLvl w:val="0"/>
    </w:pPr>
    <w:rPr>
      <w:rFonts w:ascii="HelveticaNeue MediumCond" w:hAnsi="HelveticaNeue MediumCond"/>
      <w:color w:val="808080"/>
      <w:sz w:val="48"/>
    </w:rPr>
  </w:style>
  <w:style w:type="paragraph" w:customStyle="1" w:styleId="FMAuthor">
    <w:name w:val="FM Author"/>
    <w:basedOn w:val="Normal"/>
    <w:link w:val="FMAuthorChar"/>
    <w:locked/>
    <w:rsid w:val="002D20B9"/>
    <w:pPr>
      <w:spacing w:after="120" w:line="240" w:lineRule="auto"/>
    </w:pPr>
    <w:rPr>
      <w:rFonts w:ascii="HelveticaNeue MediumExt" w:hAnsi="HelveticaNeue MediumExt"/>
      <w:sz w:val="32"/>
      <w:szCs w:val="24"/>
    </w:rPr>
  </w:style>
  <w:style w:type="paragraph" w:customStyle="1" w:styleId="FMSubtitle1">
    <w:name w:val="FM Subtitle 1"/>
    <w:basedOn w:val="Normal"/>
    <w:locked/>
    <w:rsid w:val="002D20B9"/>
    <w:pPr>
      <w:spacing w:before="120" w:after="240"/>
    </w:pPr>
    <w:rPr>
      <w:rFonts w:ascii="HelveticaNeue Condensed" w:hAnsi="HelveticaNeue Condensed"/>
      <w:sz w:val="60"/>
    </w:rPr>
  </w:style>
  <w:style w:type="paragraph" w:customStyle="1" w:styleId="FMText">
    <w:name w:val="FM Text"/>
    <w:basedOn w:val="Normal"/>
    <w:locked/>
    <w:rsid w:val="002D20B9"/>
    <w:pPr>
      <w:contextualSpacing/>
    </w:pPr>
    <w:rPr>
      <w:rFonts w:ascii="Utopia" w:hAnsi="Utopia"/>
      <w:sz w:val="18"/>
    </w:rPr>
  </w:style>
  <w:style w:type="paragraph" w:customStyle="1" w:styleId="FMDedication">
    <w:name w:val="FM Dedication"/>
    <w:basedOn w:val="Normal"/>
    <w:locked/>
    <w:rsid w:val="002D20B9"/>
    <w:pPr>
      <w:spacing w:before="600" w:after="600" w:line="240" w:lineRule="auto"/>
      <w:jc w:val="center"/>
    </w:pPr>
    <w:rPr>
      <w:rFonts w:ascii="Utopia" w:hAnsi="Utopia"/>
      <w:i/>
      <w:sz w:val="20"/>
    </w:rPr>
  </w:style>
  <w:style w:type="paragraph" w:customStyle="1" w:styleId="FMTextCont">
    <w:name w:val="FM Text Cont"/>
    <w:basedOn w:val="FMText"/>
    <w:locked/>
    <w:rsid w:val="002D20B9"/>
    <w:pPr>
      <w:ind w:firstLine="576"/>
    </w:pPr>
  </w:style>
  <w:style w:type="paragraph" w:customStyle="1" w:styleId="Footnote">
    <w:name w:val="Footnote"/>
    <w:basedOn w:val="Normal"/>
    <w:rsid w:val="002D20B9"/>
    <w:rPr>
      <w:sz w:val="19"/>
    </w:rPr>
  </w:style>
  <w:style w:type="paragraph" w:styleId="DocumentMap">
    <w:name w:val="Document Map"/>
    <w:basedOn w:val="Normal"/>
    <w:link w:val="DocumentMapChar"/>
    <w:semiHidden/>
    <w:rsid w:val="002D20B9"/>
    <w:pPr>
      <w:numPr>
        <w:numId w:val="20"/>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406670"/>
    <w:rPr>
      <w:rFonts w:ascii="Tahoma" w:eastAsiaTheme="minorHAnsi" w:hAnsi="Tahoma" w:cs="Tahoma"/>
      <w:color w:val="auto"/>
      <w:shd w:val="clear" w:color="auto" w:fill="000080"/>
    </w:rPr>
  </w:style>
  <w:style w:type="paragraph" w:customStyle="1" w:styleId="ExerciseCode">
    <w:name w:val="Exercise Code"/>
    <w:basedOn w:val="Normal"/>
    <w:link w:val="ExerciseCodeChar"/>
    <w:qFormat/>
    <w:rsid w:val="002D20B9"/>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2D20B9"/>
    <w:rPr>
      <w:rFonts w:ascii="TheSansMonoConNormal" w:eastAsiaTheme="minorHAnsi" w:hAnsi="TheSansMonoConNormal" w:cstheme="minorBidi"/>
      <w:noProof/>
      <w:color w:val="auto"/>
      <w:sz w:val="18"/>
    </w:rPr>
  </w:style>
  <w:style w:type="paragraph" w:customStyle="1" w:styleId="ExerciseSubhead">
    <w:name w:val="Exercise Subhead"/>
    <w:basedOn w:val="Normal"/>
    <w:rsid w:val="002D20B9"/>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rsid w:val="002D20B9"/>
    <w:pPr>
      <w:suppressAutoHyphens/>
      <w:spacing w:after="0"/>
      <w:ind w:firstLine="720"/>
    </w:pPr>
    <w:rPr>
      <w:rFonts w:ascii="Utopia" w:hAnsi="Utopia"/>
      <w:sz w:val="18"/>
    </w:rPr>
  </w:style>
  <w:style w:type="character" w:styleId="Hyperlink">
    <w:name w:val="Hyperlink"/>
    <w:semiHidden/>
    <w:rsid w:val="002D20B9"/>
    <w:rPr>
      <w:color w:val="0000FF"/>
      <w:u w:val="single"/>
    </w:rPr>
  </w:style>
  <w:style w:type="paragraph" w:styleId="Footer">
    <w:name w:val="footer"/>
    <w:basedOn w:val="Normal"/>
    <w:link w:val="FooterChar"/>
    <w:rsid w:val="002D20B9"/>
    <w:pPr>
      <w:tabs>
        <w:tab w:val="center" w:pos="4320"/>
        <w:tab w:val="right" w:pos="8640"/>
      </w:tabs>
      <w:spacing w:before="360" w:after="240"/>
    </w:pPr>
    <w:rPr>
      <w:rFonts w:ascii="Utopia" w:hAnsi="Utopia"/>
    </w:rPr>
  </w:style>
  <w:style w:type="character" w:customStyle="1" w:styleId="FooterChar">
    <w:name w:val="Footer Char"/>
    <w:link w:val="Footer"/>
    <w:rsid w:val="002D20B9"/>
    <w:rPr>
      <w:rFonts w:ascii="Utopia" w:eastAsiaTheme="minorHAnsi" w:hAnsi="Utopia" w:cstheme="minorBidi"/>
      <w:color w:val="auto"/>
    </w:rPr>
  </w:style>
  <w:style w:type="paragraph" w:customStyle="1" w:styleId="NoteTipCaution">
    <w:name w:val="Note/Tip/Caution"/>
    <w:basedOn w:val="Normal"/>
    <w:next w:val="Normal"/>
    <w:link w:val="NoteTipCautionChar"/>
    <w:rsid w:val="002D20B9"/>
    <w:pPr>
      <w:pBdr>
        <w:top w:val="single" w:sz="4" w:space="10" w:color="auto"/>
        <w:bottom w:val="single" w:sz="4" w:space="10" w:color="auto"/>
      </w:pBdr>
      <w:spacing w:before="360" w:after="360" w:line="280" w:lineRule="exact"/>
      <w:ind w:left="144" w:right="144"/>
    </w:pPr>
    <w:rPr>
      <w:rFonts w:ascii="HelveticaNeue Condensed" w:hAnsi="HelveticaNeue Condensed"/>
      <w:sz w:val="20"/>
    </w:rPr>
  </w:style>
  <w:style w:type="character" w:customStyle="1" w:styleId="NoteTipCautionChar">
    <w:name w:val="Note/Tip/Caution Char"/>
    <w:link w:val="NoteTipCaution"/>
    <w:rsid w:val="002D20B9"/>
    <w:rPr>
      <w:rFonts w:ascii="HelveticaNeue Condensed" w:eastAsiaTheme="minorHAnsi" w:hAnsi="HelveticaNeue Condensed" w:cstheme="minorBidi"/>
      <w:color w:val="auto"/>
      <w:sz w:val="20"/>
    </w:rPr>
  </w:style>
  <w:style w:type="paragraph" w:customStyle="1" w:styleId="BodyTextFirst">
    <w:name w:val="Body Text First"/>
    <w:basedOn w:val="BodyText"/>
    <w:link w:val="BodyTextFirstChar"/>
    <w:rsid w:val="002D20B9"/>
    <w:pPr>
      <w:spacing w:before="120" w:after="0" w:line="240" w:lineRule="auto"/>
    </w:pPr>
    <w:rPr>
      <w:rFonts w:ascii="Utopia" w:hAnsi="Utopia"/>
    </w:rPr>
  </w:style>
  <w:style w:type="character" w:customStyle="1" w:styleId="BodyTextFirstChar">
    <w:name w:val="Body Text First Char"/>
    <w:link w:val="BodyTextFirst"/>
    <w:rsid w:val="002D20B9"/>
    <w:rPr>
      <w:rFonts w:ascii="Utopia" w:eastAsiaTheme="minorHAnsi" w:hAnsi="Utopia" w:cstheme="minorBidi"/>
      <w:color w:val="auto"/>
      <w:sz w:val="18"/>
    </w:rPr>
  </w:style>
  <w:style w:type="character" w:customStyle="1" w:styleId="CodeInline">
    <w:name w:val="Code Inline"/>
    <w:rsid w:val="002D20B9"/>
    <w:rPr>
      <w:rFonts w:ascii="TheSansMonoConNormal" w:hAnsi="TheSansMonoConNormal"/>
      <w:color w:val="auto"/>
      <w:sz w:val="18"/>
      <w:bdr w:val="none" w:sz="0" w:space="0" w:color="auto"/>
      <w:shd w:val="clear" w:color="auto" w:fill="auto"/>
    </w:rPr>
  </w:style>
  <w:style w:type="table" w:customStyle="1" w:styleId="TableList">
    <w:name w:val="Table List"/>
    <w:basedOn w:val="TableNormal"/>
    <w:rsid w:val="002D20B9"/>
    <w:pPr>
      <w:spacing w:after="120" w:line="240" w:lineRule="auto"/>
    </w:pPr>
    <w:rPr>
      <w:rFonts w:ascii="Times" w:eastAsia="Times New Roman" w:hAnsi="Times" w:cs="Times New Roman"/>
      <w:color w:val="auto"/>
      <w:sz w:val="20"/>
      <w:szCs w:val="20"/>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2D20B9"/>
  </w:style>
  <w:style w:type="paragraph" w:customStyle="1" w:styleId="SideBarSubhead">
    <w:name w:val="Side Bar Subhead"/>
    <w:basedOn w:val="Normal"/>
    <w:rsid w:val="002D20B9"/>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2D20B9"/>
    <w:pPr>
      <w:spacing w:before="120"/>
      <w:ind w:left="288" w:right="288"/>
    </w:pPr>
    <w:rPr>
      <w:rFonts w:ascii="HelveticaNeue Condensed" w:hAnsi="HelveticaNeue Condensed"/>
      <w:sz w:val="20"/>
    </w:rPr>
  </w:style>
  <w:style w:type="character" w:customStyle="1" w:styleId="SideBarBodyChar">
    <w:name w:val="Side Bar Body Char"/>
    <w:link w:val="SideBarBody"/>
    <w:rsid w:val="002D20B9"/>
    <w:rPr>
      <w:rFonts w:ascii="HelveticaNeue Condensed" w:eastAsiaTheme="minorHAnsi" w:hAnsi="HelveticaNeue Condensed" w:cstheme="minorBidi"/>
      <w:color w:val="auto"/>
      <w:sz w:val="20"/>
    </w:rPr>
  </w:style>
  <w:style w:type="paragraph" w:customStyle="1" w:styleId="ExerciseLast">
    <w:name w:val="Exercise Last"/>
    <w:basedOn w:val="Normal"/>
    <w:link w:val="ExerciseLastChar"/>
    <w:qFormat/>
    <w:rsid w:val="002D20B9"/>
    <w:pPr>
      <w:pBdr>
        <w:bottom w:val="single" w:sz="18" w:space="3" w:color="auto"/>
      </w:pBdr>
      <w:spacing w:before="120"/>
      <w:ind w:left="288" w:right="288"/>
    </w:pPr>
    <w:rPr>
      <w:rFonts w:ascii="HelveticaNeue Condensed" w:hAnsi="HelveticaNeue Condensed"/>
      <w:sz w:val="20"/>
    </w:rPr>
  </w:style>
  <w:style w:type="character" w:customStyle="1" w:styleId="ExerciseLastChar">
    <w:name w:val="Exercise Last Char"/>
    <w:link w:val="ExerciseLast"/>
    <w:rsid w:val="002D20B9"/>
    <w:rPr>
      <w:rFonts w:ascii="HelveticaNeue Condensed" w:eastAsiaTheme="minorHAnsi" w:hAnsi="HelveticaNeue Condensed" w:cstheme="minorBidi"/>
      <w:color w:val="auto"/>
      <w:sz w:val="20"/>
    </w:rPr>
  </w:style>
  <w:style w:type="paragraph" w:customStyle="1" w:styleId="SideBarLast">
    <w:name w:val="Side Bar Last"/>
    <w:basedOn w:val="Normal"/>
    <w:link w:val="SideBarLastChar"/>
    <w:qFormat/>
    <w:rsid w:val="002D20B9"/>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2D20B9"/>
    <w:rPr>
      <w:rFonts w:ascii="HelveticaNeue Condensed" w:eastAsiaTheme="minorHAnsi" w:hAnsi="HelveticaNeue Condensed" w:cstheme="minorBidi"/>
      <w:color w:val="auto"/>
      <w:sz w:val="20"/>
    </w:rPr>
  </w:style>
  <w:style w:type="paragraph" w:customStyle="1" w:styleId="SideBarBullet">
    <w:name w:val="Side Bar Bullet"/>
    <w:basedOn w:val="Normal"/>
    <w:rsid w:val="002D20B9"/>
    <w:pPr>
      <w:framePr w:wrap="notBeside" w:vAnchor="text" w:hAnchor="text" w:y="1"/>
      <w:numPr>
        <w:numId w:val="22"/>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2D20B9"/>
    <w:pPr>
      <w:numPr>
        <w:numId w:val="24"/>
      </w:numPr>
      <w:spacing w:before="120"/>
      <w:ind w:right="1152"/>
    </w:pPr>
    <w:rPr>
      <w:rFonts w:ascii="HelveticaNeue Condensed" w:hAnsi="HelveticaNeue Condensed"/>
      <w:sz w:val="20"/>
    </w:rPr>
  </w:style>
  <w:style w:type="character" w:customStyle="1" w:styleId="ExerciseNumChar">
    <w:name w:val="Exercise Num Char"/>
    <w:link w:val="ExerciseNum"/>
    <w:rsid w:val="002D20B9"/>
    <w:rPr>
      <w:rFonts w:ascii="HelveticaNeue Condensed" w:eastAsiaTheme="minorHAnsi" w:hAnsi="HelveticaNeue Condensed" w:cstheme="minorBidi"/>
      <w:color w:val="auto"/>
      <w:sz w:val="20"/>
    </w:rPr>
  </w:style>
  <w:style w:type="paragraph" w:customStyle="1" w:styleId="SideBarNum">
    <w:name w:val="Side Bar Num"/>
    <w:basedOn w:val="Normal"/>
    <w:link w:val="SideBarNumChar"/>
    <w:qFormat/>
    <w:rsid w:val="002D20B9"/>
    <w:pPr>
      <w:numPr>
        <w:numId w:val="25"/>
      </w:numPr>
      <w:spacing w:before="120"/>
      <w:ind w:right="1152"/>
    </w:pPr>
    <w:rPr>
      <w:rFonts w:ascii="HelveticaNeue Condensed" w:hAnsi="HelveticaNeue Condensed"/>
      <w:sz w:val="20"/>
    </w:rPr>
  </w:style>
  <w:style w:type="character" w:customStyle="1" w:styleId="SideBarNumChar">
    <w:name w:val="Side Bar Num Char"/>
    <w:link w:val="SideBarNum"/>
    <w:rsid w:val="002D20B9"/>
    <w:rPr>
      <w:rFonts w:ascii="HelveticaNeue Condensed" w:eastAsiaTheme="minorHAnsi" w:hAnsi="HelveticaNeue Condensed" w:cstheme="minorBidi"/>
      <w:color w:val="auto"/>
      <w:sz w:val="20"/>
    </w:rPr>
  </w:style>
  <w:style w:type="paragraph" w:customStyle="1" w:styleId="SideBarHead">
    <w:name w:val="Side Bar Head"/>
    <w:basedOn w:val="Normal"/>
    <w:next w:val="Normal"/>
    <w:rsid w:val="002D20B9"/>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locked/>
    <w:rsid w:val="002D20B9"/>
    <w:pPr>
      <w:tabs>
        <w:tab w:val="center" w:pos="4680"/>
        <w:tab w:val="right" w:pos="9360"/>
      </w:tabs>
      <w:spacing w:before="240" w:after="480"/>
    </w:pPr>
    <w:rPr>
      <w:rFonts w:ascii="Utopia" w:eastAsia="Times New Roman" w:hAnsi="Utopia" w:cs="Times New Roman"/>
      <w:color w:val="auto"/>
      <w:sz w:val="20"/>
      <w:szCs w:val="20"/>
    </w:rPr>
  </w:style>
  <w:style w:type="paragraph" w:customStyle="1" w:styleId="FMBookTitle">
    <w:name w:val="FM Book Title"/>
    <w:basedOn w:val="Normal"/>
    <w:locked/>
    <w:rsid w:val="002D20B9"/>
    <w:pPr>
      <w:spacing w:before="2600" w:after="0" w:line="240" w:lineRule="auto"/>
      <w:jc w:val="center"/>
    </w:pPr>
    <w:rPr>
      <w:rFonts w:ascii="Helvetica 65 Medium" w:hAnsi="Helvetica 65 Medium"/>
      <w:spacing w:val="-20"/>
      <w:sz w:val="60"/>
      <w:szCs w:val="48"/>
    </w:rPr>
  </w:style>
  <w:style w:type="paragraph" w:customStyle="1" w:styleId="FMEdition">
    <w:name w:val="FM Edition"/>
    <w:basedOn w:val="Normal"/>
    <w:link w:val="FMEditionChar"/>
    <w:locked/>
    <w:rsid w:val="002D20B9"/>
    <w:pPr>
      <w:spacing w:before="120" w:line="240" w:lineRule="auto"/>
      <w:jc w:val="center"/>
      <w:outlineLvl w:val="0"/>
    </w:pPr>
    <w:rPr>
      <w:rFonts w:ascii="HelveticaNeue MediumCond" w:hAnsi="HelveticaNeue MediumCond"/>
      <w:color w:val="808080"/>
      <w:sz w:val="48"/>
    </w:rPr>
  </w:style>
  <w:style w:type="paragraph" w:customStyle="1" w:styleId="FMCopyrightCredits">
    <w:name w:val="FM Copyright Credits"/>
    <w:basedOn w:val="Normal"/>
    <w:locked/>
    <w:rsid w:val="002D20B9"/>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locked/>
    <w:rsid w:val="002D20B9"/>
    <w:pPr>
      <w:spacing w:before="0" w:after="240"/>
    </w:pPr>
  </w:style>
  <w:style w:type="paragraph" w:customStyle="1" w:styleId="FMHead">
    <w:name w:val="FM Head"/>
    <w:basedOn w:val="Normal"/>
    <w:next w:val="Normal"/>
    <w:link w:val="FMHeadChar"/>
    <w:locked/>
    <w:rsid w:val="002D20B9"/>
    <w:pPr>
      <w:spacing w:before="960" w:after="1200" w:line="240" w:lineRule="auto"/>
      <w:contextualSpacing/>
    </w:pPr>
    <w:rPr>
      <w:rFonts w:ascii="Arial Narrow" w:hAnsi="Arial Narrow"/>
      <w:b/>
      <w:spacing w:val="-20"/>
      <w:sz w:val="60"/>
      <w:szCs w:val="48"/>
    </w:rPr>
  </w:style>
  <w:style w:type="paragraph" w:customStyle="1" w:styleId="TOC21">
    <w:name w:val="TOC 21"/>
    <w:basedOn w:val="Normal"/>
    <w:next w:val="Normal"/>
    <w:uiPriority w:val="39"/>
    <w:locked/>
    <w:rsid w:val="002D20B9"/>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locked/>
    <w:rsid w:val="002D20B9"/>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locked/>
    <w:rsid w:val="002D20B9"/>
    <w:pPr>
      <w:spacing w:before="120" w:after="0" w:line="360" w:lineRule="auto"/>
      <w:contextualSpacing/>
    </w:pPr>
    <w:rPr>
      <w:rFonts w:ascii="Utopia Black" w:hAnsi="Utopia Black"/>
      <w:spacing w:val="-6"/>
    </w:rPr>
  </w:style>
  <w:style w:type="table" w:customStyle="1" w:styleId="ApressTable">
    <w:name w:val="Apress Table"/>
    <w:basedOn w:val="TableNormal"/>
    <w:locked/>
    <w:rsid w:val="002D20B9"/>
    <w:pPr>
      <w:spacing w:before="120" w:after="120" w:line="240" w:lineRule="auto"/>
    </w:pPr>
    <w:rPr>
      <w:rFonts w:ascii="Utopia" w:eastAsia="Times New Roman" w:hAnsi="Utopia" w:cs="Times New Roman"/>
      <w:color w:val="auto"/>
      <w:sz w:val="18"/>
      <w:szCs w:val="20"/>
    </w:rPr>
    <w:tblPr>
      <w:tblInd w:w="0" w:type="dxa"/>
      <w:tblCellMar>
        <w:top w:w="0" w:type="dxa"/>
        <w:left w:w="0" w:type="dxa"/>
        <w:bottom w:w="0" w:type="dxa"/>
        <w:right w:w="0" w:type="dxa"/>
      </w:tblCellMar>
    </w:tblPr>
  </w:style>
  <w:style w:type="table" w:styleId="TableList3">
    <w:name w:val="Table List 3"/>
    <w:basedOn w:val="TableNormal"/>
    <w:rsid w:val="002D20B9"/>
    <w:pPr>
      <w:spacing w:after="120" w:line="240" w:lineRule="auto"/>
    </w:pPr>
    <w:rPr>
      <w:rFonts w:ascii="Times New Roman" w:eastAsia="Times New Roman" w:hAnsi="Times New Roman" w:cs="Times New Roman"/>
      <w:color w:val="auto"/>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Header">
    <w:name w:val="header"/>
    <w:basedOn w:val="Normal"/>
    <w:link w:val="HeaderChar"/>
    <w:rsid w:val="002D20B9"/>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link w:val="Header"/>
    <w:rsid w:val="002D20B9"/>
    <w:rPr>
      <w:rFonts w:ascii="HelveticaNeue Condensed" w:eastAsiaTheme="minorHAnsi" w:hAnsi="HelveticaNeue Condensed" w:cstheme="minorBidi"/>
      <w:b/>
      <w:color w:val="auto"/>
      <w:sz w:val="18"/>
    </w:rPr>
  </w:style>
  <w:style w:type="paragraph" w:customStyle="1" w:styleId="Figure">
    <w:name w:val="Figure"/>
    <w:next w:val="Normal"/>
    <w:rsid w:val="002D20B9"/>
    <w:pPr>
      <w:spacing w:before="120" w:after="120" w:line="240" w:lineRule="auto"/>
    </w:pPr>
    <w:rPr>
      <w:rFonts w:ascii="Arial" w:eastAsia="Times New Roman" w:hAnsi="Arial" w:cs="Times New Roman"/>
      <w:color w:val="auto"/>
      <w:sz w:val="18"/>
      <w:szCs w:val="20"/>
    </w:rPr>
  </w:style>
  <w:style w:type="paragraph" w:styleId="Revision">
    <w:name w:val="Revision"/>
    <w:hidden/>
    <w:uiPriority w:val="99"/>
    <w:semiHidden/>
    <w:rsid w:val="002D20B9"/>
    <w:pPr>
      <w:spacing w:after="0" w:line="240" w:lineRule="auto"/>
    </w:pPr>
    <w:rPr>
      <w:rFonts w:eastAsia="Calibri" w:cs="Times New Roman"/>
      <w:color w:val="auto"/>
    </w:rPr>
  </w:style>
  <w:style w:type="character" w:styleId="IntenseEmphasis">
    <w:name w:val="Intense Emphasis"/>
    <w:basedOn w:val="DefaultParagraphFont"/>
    <w:uiPriority w:val="21"/>
    <w:qFormat/>
    <w:rsid w:val="002D20B9"/>
    <w:rPr>
      <w:b/>
      <w:bCs/>
      <w:i/>
      <w:iCs/>
      <w:color w:val="auto"/>
    </w:rPr>
  </w:style>
  <w:style w:type="character" w:styleId="Emphasis">
    <w:name w:val="Emphasis"/>
    <w:basedOn w:val="DefaultParagraphFont"/>
    <w:qFormat/>
    <w:rsid w:val="002D20B9"/>
    <w:rPr>
      <w:i/>
      <w:iCs/>
    </w:rPr>
  </w:style>
  <w:style w:type="character" w:styleId="Strong">
    <w:name w:val="Strong"/>
    <w:basedOn w:val="DefaultParagraphFont"/>
    <w:qFormat/>
    <w:rsid w:val="002D20B9"/>
    <w:rPr>
      <w:b/>
      <w:bCs/>
    </w:rPr>
  </w:style>
  <w:style w:type="character" w:customStyle="1" w:styleId="SubtitleChar">
    <w:name w:val="Subtitle Char"/>
    <w:basedOn w:val="DefaultParagraphFont"/>
    <w:link w:val="Subtitle"/>
    <w:rsid w:val="002D20B9"/>
    <w:rPr>
      <w:rFonts w:ascii="Cambria" w:eastAsiaTheme="minorHAnsi" w:hAnsi="Cambria" w:cstheme="minorBidi"/>
      <w:color w:val="auto"/>
      <w:szCs w:val="24"/>
    </w:rPr>
  </w:style>
  <w:style w:type="character" w:customStyle="1" w:styleId="DingbatSymbol">
    <w:name w:val="Dingbat Symbol"/>
    <w:basedOn w:val="DefaultParagraphFont"/>
    <w:uiPriority w:val="1"/>
    <w:locked/>
    <w:rsid w:val="002D20B9"/>
    <w:rPr>
      <w:rFonts w:ascii="ZapfDingbats" w:eastAsiaTheme="minorHAnsi" w:hAnsi="ZapfDingbats" w:cstheme="minorBidi"/>
      <w:color w:val="BFBFBF" w:themeColor="background1" w:themeShade="BF"/>
      <w:szCs w:val="24"/>
    </w:rPr>
  </w:style>
  <w:style w:type="character" w:customStyle="1" w:styleId="BlackDingbat">
    <w:name w:val="Black Dingbat"/>
    <w:rsid w:val="002D20B9"/>
    <w:rPr>
      <w:rFonts w:ascii="ZapfDingbats" w:hAnsi="ZapfDingbats"/>
      <w:color w:val="auto"/>
      <w:szCs w:val="24"/>
    </w:rPr>
  </w:style>
  <w:style w:type="paragraph" w:customStyle="1" w:styleId="Code">
    <w:name w:val="Code"/>
    <w:basedOn w:val="Normal"/>
    <w:link w:val="CodeChar"/>
    <w:qFormat/>
    <w:rsid w:val="002D20B9"/>
    <w:pPr>
      <w:spacing w:before="120" w:after="120" w:line="240" w:lineRule="auto"/>
      <w:contextualSpacing/>
    </w:pPr>
    <w:rPr>
      <w:rFonts w:ascii="TheSansMonoConNormal" w:hAnsi="TheSansMonoConNormal"/>
      <w:noProof/>
      <w:sz w:val="18"/>
    </w:rPr>
  </w:style>
  <w:style w:type="character" w:customStyle="1" w:styleId="CodeChar">
    <w:name w:val="Code Char"/>
    <w:link w:val="Code"/>
    <w:locked/>
    <w:rsid w:val="002D20B9"/>
    <w:rPr>
      <w:rFonts w:ascii="TheSansMonoConNormal" w:eastAsiaTheme="minorHAnsi" w:hAnsi="TheSansMonoConNormal" w:cstheme="minorBidi"/>
      <w:noProof/>
      <w:color w:val="auto"/>
      <w:sz w:val="18"/>
    </w:rPr>
  </w:style>
  <w:style w:type="character" w:customStyle="1" w:styleId="GrayDingbat">
    <w:name w:val="Gray Dingbat"/>
    <w:basedOn w:val="BlackDingbat"/>
    <w:uiPriority w:val="1"/>
    <w:qFormat/>
    <w:rsid w:val="002D20B9"/>
    <w:rPr>
      <w:rFonts w:ascii="ZapfDingbats" w:hAnsi="ZapfDingbats"/>
      <w:color w:val="BFBFBF" w:themeColor="background1" w:themeShade="BF"/>
      <w:szCs w:val="24"/>
    </w:rPr>
  </w:style>
  <w:style w:type="character" w:customStyle="1" w:styleId="FMAuthorChar">
    <w:name w:val="FM Author Char"/>
    <w:link w:val="FMAuthor"/>
    <w:rsid w:val="002D20B9"/>
    <w:rPr>
      <w:rFonts w:ascii="HelveticaNeue MediumExt" w:eastAsiaTheme="minorHAnsi" w:hAnsi="HelveticaNeue MediumExt" w:cstheme="minorBidi"/>
      <w:color w:val="auto"/>
      <w:sz w:val="32"/>
      <w:szCs w:val="24"/>
    </w:rPr>
  </w:style>
  <w:style w:type="paragraph" w:customStyle="1" w:styleId="HeaderWHITE">
    <w:name w:val="Header WHITE"/>
    <w:basedOn w:val="Header"/>
    <w:qFormat/>
    <w:locked/>
    <w:rsid w:val="002D20B9"/>
    <w:rPr>
      <w:rFonts w:eastAsia="PMingLiU"/>
      <w:color w:val="FFFFFF" w:themeColor="background1"/>
    </w:rPr>
  </w:style>
  <w:style w:type="character" w:customStyle="1" w:styleId="FMCopyrightChar">
    <w:name w:val="FM Copyright Char"/>
    <w:link w:val="FMCopyright"/>
    <w:rsid w:val="002D20B9"/>
    <w:rPr>
      <w:rFonts w:ascii="Utopia" w:eastAsia="Times New Roman" w:hAnsi="Utopia" w:cs="Times New Roman"/>
      <w:color w:val="auto"/>
      <w:sz w:val="16"/>
      <w:szCs w:val="20"/>
    </w:rPr>
  </w:style>
  <w:style w:type="character" w:customStyle="1" w:styleId="FMEditionChar">
    <w:name w:val="FM Edition Char"/>
    <w:basedOn w:val="DefaultParagraphFont"/>
    <w:link w:val="FMEdition"/>
    <w:rsid w:val="002D20B9"/>
    <w:rPr>
      <w:rFonts w:ascii="HelveticaNeue MediumCond" w:eastAsiaTheme="minorHAnsi" w:hAnsi="HelveticaNeue MediumCond" w:cstheme="minorBidi"/>
      <w:color w:val="808080"/>
      <w:sz w:val="48"/>
    </w:rPr>
  </w:style>
  <w:style w:type="paragraph" w:styleId="TOC2">
    <w:name w:val="toc 2"/>
    <w:basedOn w:val="Normal"/>
    <w:next w:val="Normal"/>
    <w:uiPriority w:val="39"/>
    <w:rsid w:val="002D20B9"/>
    <w:pPr>
      <w:tabs>
        <w:tab w:val="right" w:leader="dot" w:pos="8630"/>
      </w:tabs>
      <w:spacing w:after="0" w:line="240" w:lineRule="auto"/>
      <w:ind w:left="245"/>
    </w:pPr>
    <w:rPr>
      <w:rFonts w:ascii="HelveticaNeue MediumCond" w:eastAsia="Times New Roman" w:hAnsi="HelveticaNeue MediumCond" w:cs="Times New Roman"/>
      <w:b/>
      <w:noProof/>
      <w:sz w:val="24"/>
      <w:szCs w:val="20"/>
    </w:rPr>
  </w:style>
  <w:style w:type="paragraph" w:customStyle="1" w:styleId="ToCPart">
    <w:name w:val="ToC Part"/>
    <w:basedOn w:val="TOC1"/>
    <w:locked/>
    <w:rsid w:val="002D20B9"/>
    <w:pPr>
      <w:spacing w:before="120" w:after="0" w:line="240" w:lineRule="auto"/>
    </w:pPr>
    <w:rPr>
      <w:rFonts w:ascii="HelveticaNeue MediumCond" w:hAnsi="HelveticaNeue MediumCond"/>
      <w:b/>
      <w:bCs/>
      <w:sz w:val="26"/>
    </w:rPr>
  </w:style>
  <w:style w:type="paragraph" w:styleId="TOC1">
    <w:name w:val="toc 1"/>
    <w:basedOn w:val="Normal"/>
    <w:next w:val="Normal"/>
    <w:autoRedefine/>
    <w:uiPriority w:val="39"/>
    <w:unhideWhenUsed/>
    <w:rsid w:val="002D20B9"/>
    <w:pPr>
      <w:spacing w:after="100"/>
    </w:pPr>
  </w:style>
  <w:style w:type="paragraph" w:customStyle="1" w:styleId="PartTextCont">
    <w:name w:val="Part Text Cont."/>
    <w:basedOn w:val="Normal"/>
    <w:qFormat/>
    <w:locked/>
    <w:rsid w:val="002D20B9"/>
    <w:pPr>
      <w:spacing w:after="0" w:line="240" w:lineRule="auto"/>
      <w:ind w:firstLine="720"/>
      <w:contextualSpacing/>
    </w:pPr>
    <w:rPr>
      <w:rFonts w:ascii="Utopia" w:hAnsi="Utopia"/>
      <w:spacing w:val="-6"/>
      <w:sz w:val="20"/>
    </w:rPr>
  </w:style>
  <w:style w:type="character" w:customStyle="1" w:styleId="PartNumberChar">
    <w:name w:val="Part Number Char"/>
    <w:basedOn w:val="DefaultParagraphFont"/>
    <w:link w:val="PartNumber"/>
    <w:rsid w:val="002D20B9"/>
    <w:rPr>
      <w:rFonts w:ascii="Arial" w:eastAsiaTheme="minorHAnsi" w:hAnsi="Arial" w:cstheme="minorBidi"/>
      <w:b/>
      <w:caps/>
      <w:color w:val="auto"/>
      <w:sz w:val="52"/>
      <w:szCs w:val="28"/>
    </w:rPr>
  </w:style>
  <w:style w:type="character" w:customStyle="1" w:styleId="PartTitleChar">
    <w:name w:val="Part Title Char"/>
    <w:basedOn w:val="DefaultParagraphFont"/>
    <w:link w:val="PartTitle"/>
    <w:rsid w:val="002D20B9"/>
    <w:rPr>
      <w:rFonts w:ascii="Arial" w:eastAsiaTheme="minorHAnsi" w:hAnsi="Arial" w:cstheme="minorBidi"/>
      <w:b/>
      <w:color w:val="auto"/>
      <w:sz w:val="64"/>
      <w:szCs w:val="48"/>
    </w:rPr>
  </w:style>
  <w:style w:type="character" w:customStyle="1" w:styleId="FMHeadChar">
    <w:name w:val="FM Head Char"/>
    <w:basedOn w:val="DefaultParagraphFont"/>
    <w:link w:val="FMHead"/>
    <w:rsid w:val="002D20B9"/>
    <w:rPr>
      <w:rFonts w:ascii="Arial Narrow" w:eastAsiaTheme="minorHAnsi" w:hAnsi="Arial Narrow" w:cstheme="minorBidi"/>
      <w:b/>
      <w:color w:val="auto"/>
      <w:spacing w:val="-20"/>
      <w:sz w:val="60"/>
      <w:szCs w:val="48"/>
    </w:rPr>
  </w:style>
  <w:style w:type="character" w:styleId="CommentReference">
    <w:name w:val="annotation reference"/>
    <w:basedOn w:val="DefaultParagraphFont"/>
    <w:uiPriority w:val="99"/>
    <w:semiHidden/>
    <w:unhideWhenUsed/>
    <w:rsid w:val="001E3919"/>
    <w:rPr>
      <w:sz w:val="16"/>
      <w:szCs w:val="16"/>
    </w:rPr>
  </w:style>
  <w:style w:type="paragraph" w:styleId="CommentText">
    <w:name w:val="annotation text"/>
    <w:basedOn w:val="Normal"/>
    <w:link w:val="CommentTextChar"/>
    <w:uiPriority w:val="99"/>
    <w:semiHidden/>
    <w:unhideWhenUsed/>
    <w:rsid w:val="001E3919"/>
    <w:pPr>
      <w:spacing w:line="240" w:lineRule="auto"/>
    </w:pPr>
    <w:rPr>
      <w:sz w:val="20"/>
      <w:szCs w:val="20"/>
    </w:rPr>
  </w:style>
  <w:style w:type="character" w:customStyle="1" w:styleId="CommentTextChar">
    <w:name w:val="Comment Text Char"/>
    <w:basedOn w:val="DefaultParagraphFont"/>
    <w:link w:val="CommentText"/>
    <w:uiPriority w:val="99"/>
    <w:semiHidden/>
    <w:rsid w:val="001E3919"/>
    <w:rPr>
      <w:rFonts w:ascii="Times New Roman" w:eastAsiaTheme="minorHAnsi" w:hAnsi="Times New Roman" w:cstheme="minorBidi"/>
      <w:color w:val="auto"/>
      <w:sz w:val="20"/>
      <w:szCs w:val="20"/>
    </w:rPr>
  </w:style>
  <w:style w:type="paragraph" w:styleId="CommentSubject">
    <w:name w:val="annotation subject"/>
    <w:basedOn w:val="CommentText"/>
    <w:next w:val="CommentText"/>
    <w:link w:val="CommentSubjectChar"/>
    <w:uiPriority w:val="99"/>
    <w:semiHidden/>
    <w:unhideWhenUsed/>
    <w:rsid w:val="001E3919"/>
    <w:rPr>
      <w:b/>
      <w:bCs/>
    </w:rPr>
  </w:style>
  <w:style w:type="character" w:customStyle="1" w:styleId="CommentSubjectChar">
    <w:name w:val="Comment Subject Char"/>
    <w:basedOn w:val="CommentTextChar"/>
    <w:link w:val="CommentSubject"/>
    <w:uiPriority w:val="99"/>
    <w:semiHidden/>
    <w:rsid w:val="001E3919"/>
    <w:rPr>
      <w:rFonts w:ascii="Times New Roman" w:eastAsiaTheme="minorHAnsi" w:hAnsi="Times New Roman" w:cstheme="minorBidi"/>
      <w:b/>
      <w:bCs/>
      <w:color w:val="auto"/>
      <w:sz w:val="20"/>
      <w:szCs w:val="20"/>
    </w:rPr>
  </w:style>
  <w:style w:type="paragraph" w:styleId="NoSpacing">
    <w:name w:val="No Spacing"/>
    <w:uiPriority w:val="97"/>
    <w:qFormat/>
    <w:rsid w:val="001E3919"/>
    <w:pPr>
      <w:spacing w:after="0" w:line="240" w:lineRule="auto"/>
    </w:pPr>
    <w:rPr>
      <w:rFonts w:ascii="Times New Roman" w:eastAsiaTheme="minorHAnsi" w:hAnsi="Times New Roman" w:cstheme="minorBidi"/>
      <w:color w:val="auto"/>
      <w:sz w:val="24"/>
    </w:rPr>
  </w:style>
  <w:style w:type="paragraph" w:styleId="Caption">
    <w:name w:val="caption"/>
    <w:basedOn w:val="BodyText"/>
    <w:next w:val="BodyText"/>
    <w:uiPriority w:val="9"/>
    <w:qFormat/>
    <w:rsid w:val="001E3919"/>
    <w:rPr>
      <w:b/>
      <w:i/>
      <w:iCs/>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173014">
      <w:bodyDiv w:val="1"/>
      <w:marLeft w:val="0"/>
      <w:marRight w:val="0"/>
      <w:marTop w:val="0"/>
      <w:marBottom w:val="0"/>
      <w:divBdr>
        <w:top w:val="none" w:sz="0" w:space="0" w:color="auto"/>
        <w:left w:val="none" w:sz="0" w:space="0" w:color="auto"/>
        <w:bottom w:val="none" w:sz="0" w:space="0" w:color="auto"/>
        <w:right w:val="none" w:sz="0" w:space="0" w:color="auto"/>
      </w:divBdr>
      <w:divsChild>
        <w:div w:id="996424849">
          <w:marLeft w:val="0"/>
          <w:marRight w:val="0"/>
          <w:marTop w:val="0"/>
          <w:marBottom w:val="0"/>
          <w:divBdr>
            <w:top w:val="none" w:sz="0" w:space="0" w:color="auto"/>
            <w:left w:val="none" w:sz="0" w:space="0" w:color="auto"/>
            <w:bottom w:val="none" w:sz="0" w:space="0" w:color="auto"/>
            <w:right w:val="none" w:sz="0" w:space="0" w:color="auto"/>
          </w:divBdr>
        </w:div>
        <w:div w:id="758798454">
          <w:marLeft w:val="0"/>
          <w:marRight w:val="0"/>
          <w:marTop w:val="0"/>
          <w:marBottom w:val="0"/>
          <w:divBdr>
            <w:top w:val="none" w:sz="0" w:space="0" w:color="auto"/>
            <w:left w:val="none" w:sz="0" w:space="0" w:color="auto"/>
            <w:bottom w:val="none" w:sz="0" w:space="0" w:color="auto"/>
            <w:right w:val="none" w:sz="0" w:space="0" w:color="auto"/>
          </w:divBdr>
        </w:div>
        <w:div w:id="1007948095">
          <w:marLeft w:val="0"/>
          <w:marRight w:val="0"/>
          <w:marTop w:val="0"/>
          <w:marBottom w:val="0"/>
          <w:divBdr>
            <w:top w:val="none" w:sz="0" w:space="0" w:color="auto"/>
            <w:left w:val="none" w:sz="0" w:space="0" w:color="auto"/>
            <w:bottom w:val="none" w:sz="0" w:space="0" w:color="auto"/>
            <w:right w:val="none" w:sz="0" w:space="0" w:color="auto"/>
          </w:divBdr>
        </w:div>
        <w:div w:id="742458476">
          <w:marLeft w:val="0"/>
          <w:marRight w:val="0"/>
          <w:marTop w:val="0"/>
          <w:marBottom w:val="0"/>
          <w:divBdr>
            <w:top w:val="none" w:sz="0" w:space="0" w:color="auto"/>
            <w:left w:val="none" w:sz="0" w:space="0" w:color="auto"/>
            <w:bottom w:val="none" w:sz="0" w:space="0" w:color="auto"/>
            <w:right w:val="none" w:sz="0" w:space="0" w:color="auto"/>
          </w:divBdr>
        </w:div>
        <w:div w:id="495416545">
          <w:marLeft w:val="0"/>
          <w:marRight w:val="0"/>
          <w:marTop w:val="0"/>
          <w:marBottom w:val="0"/>
          <w:divBdr>
            <w:top w:val="none" w:sz="0" w:space="0" w:color="auto"/>
            <w:left w:val="none" w:sz="0" w:space="0" w:color="auto"/>
            <w:bottom w:val="none" w:sz="0" w:space="0" w:color="auto"/>
            <w:right w:val="none" w:sz="0" w:space="0" w:color="auto"/>
          </w:divBdr>
        </w:div>
        <w:div w:id="19636071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1/relationships/people" Target="peop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Editorial\General\templates\7SD%20-%20w%20instruct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C3F7CDD8E21543871929BEF9E967BC" ma:contentTypeVersion="" ma:contentTypeDescription="Create a new document." ma:contentTypeScope="" ma:versionID="0da9d80b937854ba820e2d2ab139f2e7">
  <xsd:schema xmlns:xsd="http://www.w3.org/2001/XMLSchema" xmlns:xs="http://www.w3.org/2001/XMLSchema" xmlns:p="http://schemas.microsoft.com/office/2006/metadata/properties" xmlns:ns2="119e8ce9-fc33-4402-becb-6d0fbcbb8ab0" xmlns:ns3="149daad8-53e0-4e54-a1b9-e9d4e4fc36cb" xmlns:ns4="15D624E1-E762-4A01-AC41-EB1F00FA496B" xmlns:ns5="15d624e1-e762-4a01-ac41-eb1f00fa496b" xmlns:ns6="f5291c02-ab02-444f-9cc3-1a1a90a92de1" targetNamespace="http://schemas.microsoft.com/office/2006/metadata/properties" ma:root="true" ma:fieldsID="22a610fe0775041ca31bab3b9978b124" ns2:_="" ns3:_="" ns4:_="" ns5:_="" ns6:_="">
    <xsd:import namespace="119e8ce9-fc33-4402-becb-6d0fbcbb8ab0"/>
    <xsd:import namespace="149daad8-53e0-4e54-a1b9-e9d4e4fc36cb"/>
    <xsd:import namespace="15D624E1-E762-4A01-AC41-EB1F00FA496B"/>
    <xsd:import namespace="15d624e1-e762-4a01-ac41-eb1f00fa496b"/>
    <xsd:import namespace="f5291c02-ab02-444f-9cc3-1a1a90a92de1"/>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edWithDetails" minOccurs="0"/>
                <xsd:element ref="ns6:LastSharedByUser" minOccurs="0"/>
                <xsd:element ref="ns6: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15D624E1-E762-4A01-AC41-EB1F00FA496B"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5d624e1-e762-4a01-ac41-eb1f00fa496b"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291c02-ab02-444f-9cc3-1a1a90a92d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element name="LastSharedByUser" ma:index="16" nillable="true" ma:displayName="Last Shared By User"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From xmlns="15D624E1-E762-4A01-AC41-EB1F00FA496B">First Draft</StatusFrom>
    <StatusTo xmlns="15D624E1-E762-4A01-AC41-EB1F00FA496B">First Draft</StatusTo>
    <Chapter_x0020_Number xmlns="149daad8-53e0-4e54-a1b9-e9d4e4fc36cb">02</Chapter_x0020_Number>
    <Update_x0020_ChapterOn_x0020_Root_x0028_1_x0029_ xmlns="15d624e1-e762-4a01-ac41-eb1f00fa496b">
      <Url xsi:nil="true"/>
      <Description xsi:nil="true"/>
    </Update_x0020_ChapterOn_x0020_Root_x0028_1_x0029_>
    <Update_x0020_ChapterOn_x0020_Root xmlns="15d624e1-e762-4a01-ac41-eb1f00fa496b">
      <Url xsi:nil="true"/>
      <Description xsi:nil="true"/>
    </Update_x0020_ChapterOn_x0020_Root>
    <Status xmlns="119e8ce9-fc33-4402-becb-6d0fbcbb8ab0">Editor Approved</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17B7C-6E14-412A-9DF7-E3357C858C37}">
  <ds:schemaRefs>
    <ds:schemaRef ds:uri="http://schemas.microsoft.com/sharepoint/v3/contenttype/forms"/>
  </ds:schemaRefs>
</ds:datastoreItem>
</file>

<file path=customXml/itemProps2.xml><?xml version="1.0" encoding="utf-8"?>
<ds:datastoreItem xmlns:ds="http://schemas.openxmlformats.org/officeDocument/2006/customXml" ds:itemID="{AF4FCB8E-277E-43F9-AFF6-9F24E63735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15D624E1-E762-4A01-AC41-EB1F00FA496B"/>
    <ds:schemaRef ds:uri="15d624e1-e762-4a01-ac41-eb1f00fa496b"/>
    <ds:schemaRef ds:uri="f5291c02-ab02-444f-9cc3-1a1a90a92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A7A861-FF24-4989-8F4C-CFFDACF66675}">
  <ds:schemaRefs>
    <ds:schemaRef ds:uri="http://schemas.microsoft.com/office/2006/metadata/properties"/>
    <ds:schemaRef ds:uri="http://schemas.microsoft.com/office/infopath/2007/PartnerControls"/>
    <ds:schemaRef ds:uri="15D624E1-E762-4A01-AC41-EB1F00FA496B"/>
    <ds:schemaRef ds:uri="149daad8-53e0-4e54-a1b9-e9d4e4fc36cb"/>
    <ds:schemaRef ds:uri="15d624e1-e762-4a01-ac41-eb1f00fa496b"/>
    <ds:schemaRef ds:uri="119e8ce9-fc33-4402-becb-6d0fbcbb8ab0"/>
  </ds:schemaRefs>
</ds:datastoreItem>
</file>

<file path=customXml/itemProps4.xml><?xml version="1.0" encoding="utf-8"?>
<ds:datastoreItem xmlns:ds="http://schemas.openxmlformats.org/officeDocument/2006/customXml" ds:itemID="{009C75D1-8F72-4750-9006-22ABD140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7SD - w instruction.dotm</Template>
  <TotalTime>282</TotalTime>
  <Pages>20</Pages>
  <Words>5423</Words>
  <Characters>30914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Moodie, Matthew</cp:lastModifiedBy>
  <cp:revision>177</cp:revision>
  <dcterms:created xsi:type="dcterms:W3CDTF">2016-10-31T12:57:00Z</dcterms:created>
  <dcterms:modified xsi:type="dcterms:W3CDTF">2016-11-15T15:01:00Z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0x010100A5C3F7CDD8E21543871929BEF9E967BC</vt:lpwstr>
  </property>
</Properties>
</file>