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2A6757D" w14:textId="1DF86418" w:rsidR="0051385A" w:rsidRDefault="00E631E9">
      <w:pPr>
        <w:spacing w:before="240" w:after="1200" w:line="240" w:lineRule="auto"/>
      </w:pPr>
      <w:r>
        <w:rPr>
          <w:rFonts w:ascii="Arial Narrow" w:eastAsia="Arial Narrow" w:hAnsi="Arial Narrow" w:cs="Arial Narrow"/>
          <w:b/>
          <w:sz w:val="60"/>
          <w:szCs w:val="60"/>
        </w:rPr>
        <w:t>Incorporating</w:t>
      </w:r>
      <w:bookmarkStart w:id="0" w:name="_GoBack"/>
      <w:bookmarkEnd w:id="0"/>
      <w:r>
        <w:rPr>
          <w:rFonts w:ascii="Arial Narrow" w:eastAsia="Arial Narrow" w:hAnsi="Arial Narrow" w:cs="Arial Narrow"/>
          <w:b/>
          <w:sz w:val="60"/>
          <w:szCs w:val="60"/>
        </w:rPr>
        <w:t xml:space="preserve"> Collision Detection</w:t>
      </w:r>
    </w:p>
    <w:p w14:paraId="60617884" w14:textId="77777777" w:rsidR="0051385A" w:rsidRDefault="00E631E9" w:rsidP="00330305">
      <w:r>
        <w:t>In the context of 2D video games, the fundamentals of a physical simulation involves movements of rigid shapes, collisions of the moving shapes, and responses after the collisions. In the previous chapter, you defined the rigid shape classes and a core engine loop to support basic drawing, update operations, and simple movements of rigid shapes. In this chapter</w:t>
      </w:r>
      <w:r w:rsidR="007F5A73">
        <w:t>,</w:t>
      </w:r>
      <w:r>
        <w:t xml:space="preserve"> you will learn about and implement the detection of rigid shape collisions and compute the necessary information</w:t>
      </w:r>
      <w:r w:rsidR="007F5A73">
        <w:t>,</w:t>
      </w:r>
      <w:r>
        <w:t xml:space="preserve"> such that in the next chapter you can begin resolving and implement the responses to the collisions. The proper implementation based on these concepts enables believable scenarios when objects physically interact with each other in the simulated world. </w:t>
      </w:r>
    </w:p>
    <w:p w14:paraId="16593DB1" w14:textId="77777777" w:rsidR="0051385A" w:rsidRDefault="00E631E9" w:rsidP="00330305">
      <w:r>
        <w:t>This chapter focuses on the foundations of detecting collisions, including how to approximate the detection, a theory for exact detection of colliding rectangles and circles in any orientations, and essential information to capture after detecting a collision to support resolution of interpenetration and proper responses to collisions. You will implement this system in a step by step manner, from a simple broad phase collision detection method, to the more accurate and computationally more costly Separating Axis Theorem (SAT). In this way, at each step the collision detection will become more accurate and be applicable to more general cases until your solution is ready to be used in the next chapter for resolving and responding to collisions. The final result of this chapter will be a collision detection system that can detect collisions between rigid rectangles and circles of any size and in orientation where the information required for resolving and responding to the collisions are computed and available.</w:t>
      </w:r>
    </w:p>
    <w:p w14:paraId="78A06BB1" w14:textId="77777777" w:rsidR="008B7CCB" w:rsidRDefault="008B7CCB" w:rsidP="00330305">
      <w:r>
        <w:t>After completing this chapter, you will be able to:</w:t>
      </w:r>
    </w:p>
    <w:p w14:paraId="3D504E93" w14:textId="77777777" w:rsidR="007F5A73" w:rsidRPr="00330305" w:rsidRDefault="008B7CCB" w:rsidP="00330305">
      <w:pPr>
        <w:pStyle w:val="Bullet"/>
      </w:pPr>
      <w:r w:rsidRPr="00330305">
        <w:t>Appreciate the significant computational cost of detecting object collisions.</w:t>
      </w:r>
    </w:p>
    <w:p w14:paraId="4CE33F2F" w14:textId="77777777" w:rsidR="007F5A73" w:rsidRPr="00330305" w:rsidRDefault="008B7CCB" w:rsidP="00330305">
      <w:pPr>
        <w:pStyle w:val="Bullet"/>
      </w:pPr>
      <w:r w:rsidRPr="00330305">
        <w:t>Optimize object collision detection with broad phase collisions to avoid unnecessary computations.</w:t>
      </w:r>
    </w:p>
    <w:p w14:paraId="44FBC97D" w14:textId="77777777" w:rsidR="007F5A73" w:rsidRPr="00330305" w:rsidRDefault="008B7CCB" w:rsidP="00330305">
      <w:pPr>
        <w:pStyle w:val="Bullet"/>
      </w:pPr>
      <w:r w:rsidRPr="00330305">
        <w:lastRenderedPageBreak/>
        <w:t>Understand that, in a computer simulation, rigid bodies can interpenetrate during a collision and that this interpenetration must be resolved.</w:t>
      </w:r>
    </w:p>
    <w:p w14:paraId="0A6D8AF8" w14:textId="77777777" w:rsidR="007F5A73" w:rsidRPr="00330305" w:rsidRDefault="008B7CCB" w:rsidP="00330305">
      <w:pPr>
        <w:pStyle w:val="Bullet"/>
      </w:pPr>
      <w:r w:rsidRPr="00330305">
        <w:t>Learn and use the Separating Axis Theorem (SAT) to detect rigid body collisions.</w:t>
      </w:r>
    </w:p>
    <w:p w14:paraId="2778F54E" w14:textId="77777777" w:rsidR="007F5A73" w:rsidRPr="00330305" w:rsidRDefault="008B7CCB" w:rsidP="00330305">
      <w:pPr>
        <w:pStyle w:val="Bullet"/>
      </w:pPr>
      <w:r w:rsidRPr="00330305">
        <w:t>Compute the necessary information to support efficient. In the next chapter, you will learn about effective resolution of rigid body interpenetration using this computed information.</w:t>
      </w:r>
    </w:p>
    <w:p w14:paraId="6667876D" w14:textId="77777777" w:rsidR="007F5A73" w:rsidRPr="00330305" w:rsidRDefault="008B7CCB" w:rsidP="00330305">
      <w:pPr>
        <w:pStyle w:val="Bullet"/>
      </w:pPr>
      <w:r w:rsidRPr="00330305">
        <w:t>Implement an efficient collision detection algorithm that is based on SAT.</w:t>
      </w:r>
    </w:p>
    <w:p w14:paraId="2CC3557D" w14:textId="77777777" w:rsidR="007F5A73" w:rsidRPr="00330305" w:rsidRDefault="008B7CCB" w:rsidP="00330305">
      <w:pPr>
        <w:pStyle w:val="Bullet"/>
      </w:pPr>
      <w:r w:rsidRPr="00330305">
        <w:t>Detect collisions between rigid rectangles and circles accurately.</w:t>
      </w:r>
    </w:p>
    <w:p w14:paraId="5CB35DAC" w14:textId="77777777" w:rsidR="008B7CCB" w:rsidRDefault="008B7CCB">
      <w:pPr>
        <w:spacing w:before="120" w:after="120"/>
        <w:jc w:val="both"/>
      </w:pPr>
    </w:p>
    <w:p w14:paraId="681D7157" w14:textId="77777777" w:rsidR="0051385A" w:rsidRDefault="00E631E9" w:rsidP="008B7CCB">
      <w:pPr>
        <w:pStyle w:val="Heading1"/>
      </w:pPr>
      <w:bookmarkStart w:id="1" w:name="_coz8afg92cng" w:colFirst="0" w:colLast="0"/>
      <w:bookmarkEnd w:id="1"/>
      <w:r>
        <w:t>Interpenetration of Colliding Objects</w:t>
      </w:r>
    </w:p>
    <w:p w14:paraId="4C91F8FC" w14:textId="77777777" w:rsidR="008B7CCB" w:rsidRDefault="00E631E9" w:rsidP="00330305">
      <w:r>
        <w:t xml:space="preserve">As illustrated in Figure 3-1, the fixed update time step introduced in previous chapter means object positions in continuous motion is approximated by a discrete set of positions. The most notable ramifications of this approximation are in detecting collisions. </w:t>
      </w:r>
    </w:p>
    <w:p w14:paraId="1709C858" w14:textId="77777777" w:rsidR="008B7CCB" w:rsidRDefault="008B7CCB" w:rsidP="00330305">
      <w:pPr>
        <w:pStyle w:val="Figure"/>
      </w:pPr>
      <w:r>
        <w:rPr>
          <w:noProof/>
          <w:lang w:val="en-GB" w:eastAsia="en-GB"/>
        </w:rPr>
        <w:drawing>
          <wp:inline distT="114300" distB="114300" distL="114300" distR="114300" wp14:anchorId="17CBA021" wp14:editId="79CAD02D">
            <wp:extent cx="2330308" cy="2776538"/>
            <wp:effectExtent l="0" t="0" r="0" b="0"/>
            <wp:docPr id="12" name="image29.jpg" descr="Figure3.1.jpg"/>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1" cstate="print"/>
                    <a:srcRect/>
                    <a:stretch>
                      <a:fillRect/>
                    </a:stretch>
                  </pic:blipFill>
                  <pic:spPr>
                    <a:xfrm>
                      <a:off x="0" y="0"/>
                      <a:ext cx="2330308" cy="2776538"/>
                    </a:xfrm>
                    <a:prstGeom prst="rect">
                      <a:avLst/>
                    </a:prstGeom>
                    <a:ln/>
                  </pic:spPr>
                </pic:pic>
              </a:graphicData>
            </a:graphic>
          </wp:inline>
        </w:drawing>
      </w:r>
    </w:p>
    <w:p w14:paraId="6D57A7EA" w14:textId="77777777" w:rsidR="008B7CCB" w:rsidRDefault="008B7CCB" w:rsidP="00330305">
      <w:pPr>
        <w:pStyle w:val="FigureCaption"/>
        <w:rPr>
          <w:rFonts w:eastAsia="Helvetica Neue"/>
        </w:rPr>
      </w:pPr>
      <w:r>
        <w:rPr>
          <w:rFonts w:eastAsia="Helvetica Neue"/>
        </w:rPr>
        <w:t>Figure 3-1: A Rigid Square in Continuous Motion</w:t>
      </w:r>
    </w:p>
    <w:p w14:paraId="56D1B4F1" w14:textId="77777777" w:rsidR="0051385A" w:rsidRDefault="00E631E9" w:rsidP="00330305">
      <w:r>
        <w:t xml:space="preserve">You can see one such problem in Figure 3-1; imagine a thin wall existed in the space between the current and the next update. You would expect the object to collide and stop by the wall in the next update. However, if the wall were thin enough, the object would essentially pass right through it as it jumped from one position to the next. This is a common </w:t>
      </w:r>
      <w:r>
        <w:lastRenderedPageBreak/>
        <w:t xml:space="preserve">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1761FC" w14:textId="77777777" w:rsidR="007B3D0F" w:rsidRDefault="00E631E9" w:rsidP="00330305">
      <w:r>
        <w:t xml:space="preserve">Figure 3-2 shows two objects colliding after a time step. Before the time step, the objects are not touching. However, after the time step, the results of the movement simulation place the two objects over each other. </w:t>
      </w:r>
    </w:p>
    <w:p w14:paraId="0A16D19F" w14:textId="77777777" w:rsidR="007B3D0F" w:rsidRDefault="007B3D0F" w:rsidP="00330305">
      <w:pPr>
        <w:pStyle w:val="Figure"/>
      </w:pPr>
      <w:r>
        <w:rPr>
          <w:noProof/>
          <w:lang w:val="en-GB" w:eastAsia="en-GB"/>
        </w:rPr>
        <w:drawing>
          <wp:inline distT="114300" distB="114300" distL="114300" distR="114300" wp14:anchorId="74A14568" wp14:editId="69F098BF">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2" cstate="print"/>
                    <a:srcRect/>
                    <a:stretch>
                      <a:fillRect/>
                    </a:stretch>
                  </pic:blipFill>
                  <pic:spPr>
                    <a:xfrm>
                      <a:off x="0" y="0"/>
                      <a:ext cx="2309813" cy="2503702"/>
                    </a:xfrm>
                    <a:prstGeom prst="rect">
                      <a:avLst/>
                    </a:prstGeom>
                    <a:ln/>
                  </pic:spPr>
                </pic:pic>
              </a:graphicData>
            </a:graphic>
          </wp:inline>
        </w:drawing>
      </w:r>
    </w:p>
    <w:p w14:paraId="287488C5" w14:textId="77777777" w:rsidR="007B3D0F" w:rsidRDefault="007B3D0F" w:rsidP="00330305">
      <w:pPr>
        <w:pStyle w:val="FigureCaption"/>
        <w:rPr>
          <w:rFonts w:eastAsia="Helvetica Neue"/>
        </w:rPr>
      </w:pPr>
      <w:r>
        <w:rPr>
          <w:rFonts w:eastAsia="Helvetica Neue"/>
        </w:rPr>
        <w:t>Figure 3-2: The Interpenetration of Colliding Objects</w:t>
      </w:r>
    </w:p>
    <w:p w14:paraId="19AFB666" w14:textId="77777777" w:rsidR="0051385A" w:rsidRDefault="00E631E9" w:rsidP="00330305">
      <w:r>
        <w:t>This is another example ramification of fixed update time step with discrete intervals. In the real world, given that the objects were solid, the two would never interpenetrate. This is where details of a collision must be computed such that the interpenetrating situation can be properly resolved.</w:t>
      </w:r>
    </w:p>
    <w:p w14:paraId="04F52FD0" w14:textId="77777777" w:rsidR="0051385A" w:rsidRDefault="00E631E9" w:rsidP="008B7CCB">
      <w:pPr>
        <w:pStyle w:val="Heading1"/>
      </w:pPr>
      <w:bookmarkStart w:id="2" w:name="_iygorah1nfxq" w:colFirst="0" w:colLast="0"/>
      <w:bookmarkEnd w:id="2"/>
      <w:r>
        <w:t>Collision Detection</w:t>
      </w:r>
    </w:p>
    <w:p w14:paraId="4D380059" w14:textId="77777777" w:rsidR="0051385A" w:rsidRDefault="00E631E9" w:rsidP="00330305">
      <w:r>
        <w:t xml:space="preserve">Collision detection is a vital and potentially a costly piece of physics simulations that can impact performance significantly. For example, if you want to detect the collisions between five objects, in the worst case you must perform four detection computations for the first objects, followed by three computations for the second, two for the third, and one for the </w:t>
      </w:r>
      <w:r>
        <w:lastRenderedPageBreak/>
        <w:t xml:space="preserve">fourth. In general, without dedicated optimizations, in the worst case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w:t>
      </w:r>
    </w:p>
    <w:p w14:paraId="7872429A" w14:textId="77777777" w:rsidR="0051385A" w:rsidRDefault="00E631E9" w:rsidP="00330305">
      <w:r>
        <w:t>In addition to reporting if a collision has occurred, a collision detection algorithm should also support the computation of information that can be used to resolve and respond to the collision. This information can include penetration depth, and the normal vector of penetration. It is important to compute this information accurately such that the collision can be effectively resolved and the response properly computed to simulate the real world. Remember that object interpenetration does not happen in real world, thus the computed information are only approximation of the actual law of physics.</w:t>
      </w:r>
    </w:p>
    <w:p w14:paraId="5271F9D7" w14:textId="77777777" w:rsidR="0051385A" w:rsidRDefault="00E631E9">
      <w:pPr>
        <w:pStyle w:val="Heading1"/>
      </w:pPr>
      <w:bookmarkStart w:id="3" w:name="_nj9w3wm2e499" w:colFirst="0" w:colLast="0"/>
      <w:bookmarkEnd w:id="3"/>
      <w:r>
        <w:t>Broad Phase Method</w:t>
      </w:r>
    </w:p>
    <w:p w14:paraId="798A9C85" w14:textId="77777777" w:rsidR="0051385A" w:rsidRDefault="00E631E9" w:rsidP="00330305">
      <w:r>
        <w:rPr>
          <w:highlight w:val="white"/>
        </w:rPr>
        <w:t xml:space="preserve">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 are only deployed for objects that are physically closed to each other. </w:t>
      </w:r>
    </w:p>
    <w:p w14:paraId="55A39E57" w14:textId="77777777" w:rsidR="0051385A" w:rsidRDefault="00E631E9" w:rsidP="00330305">
      <w:r>
        <w:rPr>
          <w:highlight w:val="white"/>
        </w:rPr>
        <w:t>A popular broad phase method uses bounding boxes/</w:t>
      </w:r>
      <w:r>
        <w:rPr>
          <w:color w:val="1E1E1E"/>
          <w:highlight w:val="white"/>
        </w:rPr>
        <w:t>circles</w:t>
      </w:r>
      <w:r>
        <w:rPr>
          <w:highlight w:val="white"/>
        </w:rPr>
        <w:t xml:space="preserve"> to approximate collisions between all objects. A bounding box is an x/y-axes aligned rectangular box that completely bounds a given object. The term x/y-axes aligned refers to the fact that the four sides of a bounding box are parallel to the horizontal x-axis and to the vertical y-axis. Similarly, a bounding circle is a circle that centers around and completely bounds an object. By performing the straightforward bounding box/circle intersection computations, it becomes possible to narrow down the candidates for detailed collision detection operations to only those with colliding bounds.</w:t>
      </w:r>
    </w:p>
    <w:p w14:paraId="00FE4B8C" w14:textId="77777777" w:rsidR="0051385A" w:rsidRDefault="00E631E9" w:rsidP="00330305">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36A4E877" w14:textId="77777777" w:rsidR="0051385A" w:rsidRDefault="00E631E9" w:rsidP="00330305">
      <w:r>
        <w:rPr>
          <w:highlight w:val="white"/>
        </w:rPr>
        <w:t xml:space="preserve">This chapter only introduces you to the bounding circle broad phase collision method followed by a narrow phase algorithm that is based on the Separation Axis Theorem (SAT). </w:t>
      </w:r>
    </w:p>
    <w:p w14:paraId="6F76F652" w14:textId="355063E8" w:rsidR="0051385A" w:rsidRDefault="00E631E9" w:rsidP="00330305">
      <w:pPr>
        <w:pStyle w:val="Heading2"/>
      </w:pPr>
      <w:bookmarkStart w:id="4" w:name="_4g6qspyi8vvl" w:colFirst="0" w:colLast="0"/>
      <w:bookmarkEnd w:id="4"/>
      <w:r>
        <w:lastRenderedPageBreak/>
        <w:t>The Broad Phase Method Project</w:t>
      </w:r>
    </w:p>
    <w:p w14:paraId="41D48BF8" w14:textId="77777777" w:rsidR="0051385A" w:rsidRDefault="00E631E9">
      <w:r>
        <w:t>This project demonstrates how to implement a broad phase collision detection method using bounding circles. You can see an example of this project running in Figure 3-3. The source code to this project is defined in the Broad Phase Method Project folder.</w:t>
      </w:r>
    </w:p>
    <w:p w14:paraId="120A7D64" w14:textId="77777777" w:rsidR="0051385A" w:rsidRDefault="00E631E9" w:rsidP="00330305">
      <w:pPr>
        <w:pStyle w:val="Figure"/>
      </w:pPr>
      <w:r>
        <w:rPr>
          <w:noProof/>
          <w:lang w:val="en-GB" w:eastAsia="en-GB"/>
        </w:rPr>
        <w:drawing>
          <wp:inline distT="114300" distB="114300" distL="114300" distR="114300" wp14:anchorId="4E20BBDD" wp14:editId="58D3FD60">
            <wp:extent cx="5257800" cy="1993900"/>
            <wp:effectExtent l="0" t="0" r="0" b="0"/>
            <wp:docPr id="7" name="image22.png" descr="Figure3-1.PNG"/>
            <wp:cNvGraphicFramePr/>
            <a:graphic xmlns:a="http://schemas.openxmlformats.org/drawingml/2006/main">
              <a:graphicData uri="http://schemas.openxmlformats.org/drawingml/2006/picture">
                <pic:pic xmlns:pic="http://schemas.openxmlformats.org/drawingml/2006/picture">
                  <pic:nvPicPr>
                    <pic:cNvPr id="0" name="image22.png" descr="Figure3-1.PNG"/>
                    <pic:cNvPicPr preferRelativeResize="0"/>
                  </pic:nvPicPr>
                  <pic:blipFill>
                    <a:blip r:embed="rId13" cstate="print"/>
                    <a:srcRect/>
                    <a:stretch>
                      <a:fillRect/>
                    </a:stretch>
                  </pic:blipFill>
                  <pic:spPr>
                    <a:xfrm>
                      <a:off x="0" y="0"/>
                      <a:ext cx="5257800" cy="1993900"/>
                    </a:xfrm>
                    <a:prstGeom prst="rect">
                      <a:avLst/>
                    </a:prstGeom>
                    <a:ln/>
                  </pic:spPr>
                </pic:pic>
              </a:graphicData>
            </a:graphic>
          </wp:inline>
        </w:drawing>
      </w:r>
    </w:p>
    <w:p w14:paraId="37792611" w14:textId="77777777" w:rsidR="0051385A" w:rsidRDefault="00E631E9" w:rsidP="00330305">
      <w:pPr>
        <w:pStyle w:val="FigureCaption"/>
      </w:pPr>
      <w:r>
        <w:rPr>
          <w:rFonts w:eastAsia="Helvetica Neue"/>
        </w:rPr>
        <w:t>Figure 3-3. Running the Broad Phase Method Project.</w:t>
      </w:r>
    </w:p>
    <w:p w14:paraId="3DB6319E" w14:textId="77777777" w:rsidR="0051385A" w:rsidRDefault="00E631E9">
      <w:r>
        <w:t xml:space="preserve">Project </w:t>
      </w:r>
      <w:r w:rsidR="00491074">
        <w:t>goals</w:t>
      </w:r>
      <w:r>
        <w:t>:</w:t>
      </w:r>
    </w:p>
    <w:p w14:paraId="119A5344" w14:textId="77777777" w:rsidR="007F5A73" w:rsidRDefault="00E631E9" w:rsidP="00330305">
      <w:pPr>
        <w:pStyle w:val="Bullet"/>
      </w:pPr>
      <w:r>
        <w:t>To understand the implementation of bounding circle collision detection</w:t>
      </w:r>
    </w:p>
    <w:p w14:paraId="68791B83" w14:textId="77777777" w:rsidR="007F5A73" w:rsidRDefault="00E631E9" w:rsidP="00330305">
      <w:pPr>
        <w:pStyle w:val="Bullet"/>
      </w:pPr>
      <w:r>
        <w:t>To understand the strengths and weaknesses of broad phase collision detection</w:t>
      </w:r>
    </w:p>
    <w:p w14:paraId="09215932" w14:textId="77777777" w:rsidR="007F5A73" w:rsidRDefault="00E631E9" w:rsidP="00330305">
      <w:pPr>
        <w:pStyle w:val="Bullet"/>
      </w:pPr>
      <w:r>
        <w:t>To lay the foundation for building a narrow phase collision detection algorithm</w:t>
      </w:r>
    </w:p>
    <w:p w14:paraId="1F2CAFB4" w14:textId="77777777" w:rsidR="0051385A" w:rsidRDefault="00E631E9" w:rsidP="00330305">
      <w:pPr>
        <w:pStyle w:val="Heading3"/>
      </w:pPr>
      <w:bookmarkStart w:id="5" w:name="_bypbp6aknvbk" w:colFirst="0" w:colLast="0"/>
      <w:bookmarkEnd w:id="5"/>
      <w:r>
        <w:t xml:space="preserve">Define the </w:t>
      </w:r>
      <w:r w:rsidRPr="00692400">
        <w:t>Physics</w:t>
      </w:r>
      <w:r>
        <w:t xml:space="preserve"> Engine Component</w:t>
      </w:r>
    </w:p>
    <w:p w14:paraId="105D57B2" w14:textId="77777777" w:rsidR="0051385A" w:rsidRDefault="00E631E9" w:rsidP="00330305">
      <w:r>
        <w:t xml:space="preserve">A physics engine component can now be defined to support the collision detection computations. To begin, follow the steps of defining an engine component. </w:t>
      </w:r>
    </w:p>
    <w:p w14:paraId="7F4C2168" w14:textId="61A0EA25" w:rsidR="00692400" w:rsidRDefault="00E631E9" w:rsidP="00330305">
      <w:pPr>
        <w:pStyle w:val="NumList"/>
      </w:pPr>
      <w:r w:rsidRPr="00330305">
        <w:t>In</w:t>
      </w:r>
      <w:r>
        <w:t xml:space="preserve"> the </w:t>
      </w:r>
      <w:r w:rsidRPr="00330305">
        <w:rPr>
          <w:rStyle w:val="CodeInline"/>
        </w:rPr>
        <w:t>SiteRoot/EngineCore</w:t>
      </w:r>
      <w:r>
        <w:t xml:space="preserve"> </w:t>
      </w:r>
      <w:r w:rsidR="009E0AA5">
        <w:t xml:space="preserve">(or </w:t>
      </w:r>
      <w:r w:rsidR="009E0AA5">
        <w:rPr>
          <w:rStyle w:val="CodeInline"/>
        </w:rPr>
        <w:t>public_html/EngineCore</w:t>
      </w:r>
      <w:r w:rsidR="009E0AA5">
        <w:t xml:space="preserve">) </w:t>
      </w:r>
      <w:r>
        <w:t xml:space="preserve">folder, create a new file and name it </w:t>
      </w:r>
      <w:r w:rsidR="00E74FB6" w:rsidRPr="00330305">
        <w:rPr>
          <w:rStyle w:val="CodeInline"/>
        </w:rPr>
        <w:t>Physics.js</w:t>
      </w:r>
      <w:r w:rsidRPr="00491074">
        <w:t>.</w:t>
      </w:r>
      <w:r>
        <w:t xml:space="preserve"> This file will implement the physics engine component. Remember to load this new source file in </w:t>
      </w:r>
      <w:r w:rsidR="00E74FB6" w:rsidRPr="00330305">
        <w:rPr>
          <w:rStyle w:val="CodeInline"/>
        </w:rPr>
        <w:t>index.html</w:t>
      </w:r>
      <w:r>
        <w:t>.</w:t>
      </w:r>
    </w:p>
    <w:p w14:paraId="26AA8B6B" w14:textId="77777777" w:rsidR="007F5A73" w:rsidRDefault="00E631E9" w:rsidP="00330305">
      <w:pPr>
        <w:pStyle w:val="NumList"/>
      </w:pPr>
      <w:r>
        <w:t xml:space="preserve">Define the physics component in a similar fashion as you defined </w:t>
      </w:r>
      <w:r w:rsidR="00E74FB6" w:rsidRPr="00330305">
        <w:rPr>
          <w:rStyle w:val="CodeInline"/>
        </w:rPr>
        <w:t>gEngine.Core</w:t>
      </w:r>
      <w:r>
        <w:t>:</w:t>
      </w:r>
    </w:p>
    <w:p w14:paraId="77B34C6D" w14:textId="75437151" w:rsidR="0051385A" w:rsidRDefault="00E631E9" w:rsidP="00330305">
      <w:pPr>
        <w:pStyle w:val="Code"/>
        <w:ind w:left="576"/>
      </w:pPr>
      <w:r>
        <w:t xml:space="preserve">var gEngine = gEngine || { }; </w:t>
      </w:r>
    </w:p>
    <w:p w14:paraId="3487F985" w14:textId="375F3580" w:rsidR="0051385A" w:rsidRDefault="00E631E9" w:rsidP="00330305">
      <w:pPr>
        <w:pStyle w:val="Code"/>
        <w:ind w:left="576"/>
      </w:pPr>
      <w:r>
        <w:t>gEngine.Physics = (function () {</w:t>
      </w:r>
      <w:r>
        <w:br/>
      </w:r>
      <w:r w:rsidR="00692400">
        <w:t xml:space="preserve">    </w:t>
      </w:r>
      <w:r>
        <w:t>var mPublic = {</w:t>
      </w:r>
    </w:p>
    <w:p w14:paraId="5F7C29F9" w14:textId="5A9439C1" w:rsidR="0051385A" w:rsidRDefault="00692400" w:rsidP="00330305">
      <w:pPr>
        <w:pStyle w:val="Code"/>
        <w:ind w:left="576"/>
      </w:pPr>
      <w:r>
        <w:t xml:space="preserve">    </w:t>
      </w:r>
      <w:r w:rsidR="00E631E9">
        <w:t>};</w:t>
      </w:r>
      <w:r w:rsidR="00E631E9">
        <w:br/>
      </w:r>
      <w:r>
        <w:t xml:space="preserve">    </w:t>
      </w:r>
      <w:r w:rsidR="00E631E9">
        <w:t>return mPublic;</w:t>
      </w:r>
      <w:r w:rsidR="00E631E9">
        <w:br/>
        <w:t>}());</w:t>
      </w:r>
    </w:p>
    <w:p w14:paraId="29F53546" w14:textId="77777777" w:rsidR="007F5A73" w:rsidRDefault="00E631E9">
      <w:pPr>
        <w:pStyle w:val="NumList"/>
      </w:pPr>
      <w:r>
        <w:lastRenderedPageBreak/>
        <w:t xml:space="preserve">Create a </w:t>
      </w:r>
      <w:r w:rsidR="00E74FB6" w:rsidRPr="00330305">
        <w:rPr>
          <w:rStyle w:val="CodeInline"/>
        </w:rPr>
        <w:t>collision</w:t>
      </w:r>
      <w:r>
        <w:t xml:space="preserve"> function within </w:t>
      </w:r>
      <w:r w:rsidR="00E74FB6" w:rsidRPr="00330305">
        <w:rPr>
          <w:rStyle w:val="CodeInline"/>
        </w:rPr>
        <w:t>gEngine.Physics</w:t>
      </w:r>
      <w:r>
        <w:rPr>
          <w:rFonts w:ascii="Roboto Mono" w:eastAsia="Roboto Mono" w:hAnsi="Roboto Mono" w:cs="Roboto Mono"/>
        </w:rPr>
        <w:t xml:space="preserve"> </w:t>
      </w:r>
      <w:r w:rsidR="00E74FB6" w:rsidRPr="00330305">
        <w:t>to</w:t>
      </w:r>
      <w:r w:rsidRPr="00491074">
        <w:t xml:space="preserve"> test </w:t>
      </w:r>
      <w:r>
        <w:t xml:space="preserve">the intersection of bounding circles between all objects in the </w:t>
      </w:r>
      <w:r w:rsidR="00E74FB6" w:rsidRPr="00330305">
        <w:rPr>
          <w:rStyle w:val="CodeInline"/>
        </w:rPr>
        <w:t>mAllObjects</w:t>
      </w:r>
      <w:r>
        <w:t xml:space="preserve"> list. Notice the nested loops that test every object against each other for collision and that the colliding objects are drawn with green color.</w:t>
      </w:r>
    </w:p>
    <w:p w14:paraId="4DFD8BAA" w14:textId="03787B2E" w:rsidR="00F6785C" w:rsidRDefault="00E631E9" w:rsidP="00330305">
      <w:pPr>
        <w:pStyle w:val="Code"/>
        <w:ind w:firstLine="576"/>
      </w:pPr>
      <w:r>
        <w:t>var collision = function () {</w:t>
      </w:r>
    </w:p>
    <w:p w14:paraId="5F2E6E6E" w14:textId="401A53ED" w:rsidR="00F6785C" w:rsidRDefault="00F6785C" w:rsidP="00330305">
      <w:pPr>
        <w:pStyle w:val="Code"/>
        <w:ind w:firstLine="576"/>
      </w:pPr>
      <w:r>
        <w:t xml:space="preserve">    </w:t>
      </w:r>
      <w:r w:rsidR="00E631E9">
        <w:t>var i, j;</w:t>
      </w:r>
    </w:p>
    <w:p w14:paraId="6FCAB080" w14:textId="589732F9" w:rsidR="00F6785C" w:rsidRDefault="00F6785C" w:rsidP="00330305">
      <w:pPr>
        <w:pStyle w:val="Code"/>
        <w:ind w:firstLine="576"/>
      </w:pPr>
      <w:r>
        <w:t xml:space="preserve">    </w:t>
      </w:r>
      <w:r w:rsidR="00E631E9">
        <w:t>for (i = 5; i &lt; gEngine.Core.mAllObjects.length; i++) {</w:t>
      </w:r>
    </w:p>
    <w:p w14:paraId="1618E477" w14:textId="3B8B6202" w:rsidR="00F6785C" w:rsidRDefault="00F6785C" w:rsidP="00330305">
      <w:pPr>
        <w:pStyle w:val="Code"/>
        <w:ind w:firstLine="576"/>
      </w:pPr>
      <w:r>
        <w:t xml:space="preserve">        </w:t>
      </w:r>
      <w:r w:rsidR="00E631E9">
        <w:t>for (j = i + 1; j &lt; gEngine.Core.mAllObjects.length; j++){</w:t>
      </w:r>
    </w:p>
    <w:p w14:paraId="4376C214" w14:textId="3FF29631" w:rsidR="00F6785C" w:rsidRDefault="00F6785C" w:rsidP="00330305">
      <w:pPr>
        <w:pStyle w:val="Code"/>
        <w:ind w:firstLine="576"/>
      </w:pPr>
      <w:r>
        <w:t xml:space="preserve">            I</w:t>
      </w:r>
      <w:r w:rsidR="00E631E9">
        <w:t>f</w:t>
      </w:r>
      <w:r>
        <w:t xml:space="preserve"> </w:t>
      </w:r>
      <w:r w:rsidR="00E631E9">
        <w:t>(gEngine.Core.mAllObjects[i].boundTest(gEngine.Core.mAllObjects[j]))</w:t>
      </w:r>
      <w:r>
        <w:t xml:space="preserve"> </w:t>
      </w:r>
      <w:r w:rsidR="00E631E9">
        <w:t>{</w:t>
      </w:r>
    </w:p>
    <w:p w14:paraId="56D800D3" w14:textId="5878A945" w:rsidR="00F6785C" w:rsidRDefault="00F6785C" w:rsidP="00330305">
      <w:pPr>
        <w:pStyle w:val="Code"/>
        <w:ind w:firstLine="576"/>
      </w:pPr>
      <w:r>
        <w:t xml:space="preserve">                </w:t>
      </w:r>
      <w:r w:rsidR="00E631E9">
        <w:t>gEngine.Core.mContext.strokeStyle = 'green';</w:t>
      </w:r>
    </w:p>
    <w:p w14:paraId="22973D0E" w14:textId="2802A33F" w:rsidR="00F6785C" w:rsidRDefault="00F6785C" w:rsidP="00330305">
      <w:pPr>
        <w:pStyle w:val="Code"/>
        <w:ind w:firstLine="576"/>
      </w:pPr>
      <w:r>
        <w:t xml:space="preserve">                </w:t>
      </w:r>
      <w:r w:rsidR="00E631E9">
        <w:t>gEngine.Core.mAllObjects[i].draw(gEngine.Core.mContext);</w:t>
      </w:r>
    </w:p>
    <w:p w14:paraId="5CC6BA68" w14:textId="04BC69B5" w:rsidR="00F6785C" w:rsidRDefault="00F6785C" w:rsidP="00330305">
      <w:pPr>
        <w:pStyle w:val="Code"/>
        <w:ind w:firstLine="576"/>
      </w:pPr>
      <w:r>
        <w:t xml:space="preserve">                </w:t>
      </w:r>
      <w:r w:rsidR="00E631E9">
        <w:t>gEngine.Core.mAllObjects[j].draw(gEngine.Core.mContext);</w:t>
      </w:r>
    </w:p>
    <w:p w14:paraId="46DED057" w14:textId="35962892" w:rsidR="00F6785C" w:rsidRDefault="00F6785C" w:rsidP="00330305">
      <w:pPr>
        <w:pStyle w:val="Code"/>
        <w:ind w:firstLine="576"/>
      </w:pPr>
      <w:r>
        <w:t xml:space="preserve">            </w:t>
      </w:r>
      <w:r w:rsidR="00E631E9">
        <w:t>}</w:t>
      </w:r>
    </w:p>
    <w:p w14:paraId="19FFCC34" w14:textId="5C9F2D39" w:rsidR="00F6785C" w:rsidRDefault="00F6785C" w:rsidP="00330305">
      <w:pPr>
        <w:pStyle w:val="Code"/>
        <w:ind w:firstLine="576"/>
      </w:pPr>
      <w:r>
        <w:t xml:space="preserve">        </w:t>
      </w:r>
      <w:r w:rsidR="00E631E9">
        <w:t>}</w:t>
      </w:r>
    </w:p>
    <w:p w14:paraId="69A145DC" w14:textId="6196C8C9" w:rsidR="00F6785C" w:rsidRDefault="00F6785C" w:rsidP="00330305">
      <w:pPr>
        <w:pStyle w:val="Code"/>
        <w:ind w:firstLine="576"/>
      </w:pPr>
      <w:r>
        <w:t xml:space="preserve">    </w:t>
      </w:r>
      <w:r w:rsidR="00E631E9">
        <w:t>}</w:t>
      </w:r>
    </w:p>
    <w:p w14:paraId="3F097979" w14:textId="6B01F1BF" w:rsidR="0051385A" w:rsidRDefault="00E631E9" w:rsidP="00330305">
      <w:pPr>
        <w:pStyle w:val="Code"/>
        <w:ind w:firstLine="576"/>
      </w:pPr>
      <w:r>
        <w:t>};</w:t>
      </w:r>
    </w:p>
    <w:p w14:paraId="53370AFC" w14:textId="77777777" w:rsidR="007F5A73" w:rsidRDefault="00E631E9" w:rsidP="00330305">
      <w:pPr>
        <w:pStyle w:val="NumList"/>
      </w:pPr>
      <w:r w:rsidRPr="00330305">
        <w:t>Add</w:t>
      </w:r>
      <w:r>
        <w:t xml:space="preserve"> public variable within </w:t>
      </w:r>
      <w:r w:rsidR="00E74FB6" w:rsidRPr="00330305">
        <w:rPr>
          <w:rStyle w:val="CodeInline"/>
        </w:rPr>
        <w:t>mPublic</w:t>
      </w:r>
      <w:r>
        <w:t xml:space="preserve"> to allow access to the </w:t>
      </w:r>
      <w:r w:rsidR="00E74FB6" w:rsidRPr="00330305">
        <w:rPr>
          <w:rStyle w:val="CodeInline"/>
        </w:rPr>
        <w:t>collision</w:t>
      </w:r>
      <w:r>
        <w:t xml:space="preserve"> function.</w:t>
      </w:r>
    </w:p>
    <w:p w14:paraId="1A942E63" w14:textId="03D5C766" w:rsidR="00193784" w:rsidRDefault="00E631E9" w:rsidP="00330305">
      <w:pPr>
        <w:pStyle w:val="Code"/>
        <w:ind w:firstLine="576"/>
      </w:pPr>
      <w:r>
        <w:t>var mPublic = {</w:t>
      </w:r>
    </w:p>
    <w:p w14:paraId="6B44819F" w14:textId="3B4F4DD3" w:rsidR="00193784" w:rsidRDefault="00193784" w:rsidP="00330305">
      <w:pPr>
        <w:pStyle w:val="Code"/>
        <w:ind w:firstLine="576"/>
      </w:pPr>
      <w:r>
        <w:t xml:space="preserve">    </w:t>
      </w:r>
      <w:r w:rsidR="00E631E9">
        <w:t>collision:</w:t>
      </w:r>
      <w:r w:rsidR="00CA4956">
        <w:t xml:space="preserve"> </w:t>
      </w:r>
      <w:r w:rsidR="00E631E9">
        <w:t>collision</w:t>
      </w:r>
    </w:p>
    <w:p w14:paraId="01AD599D" w14:textId="6C697336" w:rsidR="0051385A" w:rsidRDefault="00E631E9" w:rsidP="00330305">
      <w:pPr>
        <w:pStyle w:val="Code"/>
        <w:ind w:firstLine="576"/>
      </w:pPr>
      <w:r>
        <w:t>};</w:t>
      </w:r>
    </w:p>
    <w:p w14:paraId="72539D5F" w14:textId="77777777" w:rsidR="0051385A" w:rsidRDefault="00E631E9" w:rsidP="00330305">
      <w:pPr>
        <w:pStyle w:val="Heading3"/>
      </w:pPr>
      <w:bookmarkStart w:id="6" w:name="_63q4s5mkkqew" w:colFirst="0" w:colLast="0"/>
      <w:bookmarkEnd w:id="6"/>
      <w:r w:rsidRPr="00EF6679">
        <w:t>Invoke</w:t>
      </w:r>
      <w:r>
        <w:t xml:space="preserve"> </w:t>
      </w:r>
      <w:r w:rsidRPr="002F449C">
        <w:t>the</w:t>
      </w:r>
      <w:r>
        <w:t xml:space="preserve"> Physics Collision and Update the UI</w:t>
      </w:r>
    </w:p>
    <w:p w14:paraId="0CC92E58" w14:textId="2C3A2497" w:rsidR="0051385A" w:rsidRDefault="00E631E9" w:rsidP="00330305">
      <w:r>
        <w:t xml:space="preserve">Edit the </w:t>
      </w:r>
      <w:r w:rsidR="00E74FB6" w:rsidRPr="00330305">
        <w:rPr>
          <w:rStyle w:val="CodeInline"/>
        </w:rPr>
        <w:t>Core.js</w:t>
      </w:r>
      <w:r>
        <w:t xml:space="preserve"> file in the </w:t>
      </w:r>
      <w:r w:rsidRPr="00330305">
        <w:rPr>
          <w:rStyle w:val="CodeInline"/>
        </w:rPr>
        <w:t>SiteRoot/EngineCore</w:t>
      </w:r>
      <w:r>
        <w:t xml:space="preserve"> </w:t>
      </w:r>
      <w:r w:rsidR="00A72777">
        <w:t xml:space="preserve">(or </w:t>
      </w:r>
      <w:r w:rsidR="00A72777">
        <w:rPr>
          <w:rStyle w:val="CodeInline"/>
        </w:rPr>
        <w:t>public_html/EngineCore</w:t>
      </w:r>
      <w:r w:rsidR="00A72777">
        <w:t xml:space="preserve">) </w:t>
      </w:r>
      <w:r w:rsidRPr="00844520">
        <w:t>folder</w:t>
      </w:r>
      <w:r>
        <w:t>.</w:t>
      </w:r>
    </w:p>
    <w:p w14:paraId="1D038E82" w14:textId="154FBD87" w:rsidR="007F5A73" w:rsidRDefault="00E631E9" w:rsidP="00330305">
      <w:pPr>
        <w:pStyle w:val="NumList"/>
      </w:pPr>
      <w:r>
        <w:t xml:space="preserve">Invoke the collision computation from </w:t>
      </w:r>
      <w:r w:rsidR="00682385">
        <w:t xml:space="preserve">the </w:t>
      </w:r>
      <w:r w:rsidR="00682385" w:rsidRPr="00330305">
        <w:rPr>
          <w:rStyle w:val="CodeInline"/>
        </w:rPr>
        <w:t>runGameLoop</w:t>
      </w:r>
      <w:r w:rsidR="00682385">
        <w:t xml:space="preserve"> function </w:t>
      </w:r>
      <w:r>
        <w:t>within the core engine loop.</w:t>
      </w:r>
    </w:p>
    <w:p w14:paraId="465F8764" w14:textId="2475DD79" w:rsidR="009E6AFC" w:rsidRDefault="00E631E9" w:rsidP="00330305">
      <w:pPr>
        <w:pStyle w:val="Code"/>
        <w:ind w:firstLine="576"/>
      </w:pPr>
      <w:r>
        <w:t>//….identical to previous project</w:t>
      </w:r>
    </w:p>
    <w:p w14:paraId="7DBFDAC2" w14:textId="139EF799" w:rsidR="009E6AFC" w:rsidRDefault="00E631E9" w:rsidP="00330305">
      <w:pPr>
        <w:pStyle w:val="Code"/>
        <w:ind w:firstLine="576"/>
      </w:pPr>
      <w:r>
        <w:t>while (mLagTime &gt;= kMPF) {</w:t>
      </w:r>
    </w:p>
    <w:p w14:paraId="7FAFABDC" w14:textId="5072E1B4" w:rsidR="009E6AFC" w:rsidRDefault="009E6AFC" w:rsidP="00330305">
      <w:pPr>
        <w:pStyle w:val="Code"/>
        <w:ind w:firstLine="576"/>
      </w:pPr>
      <w:r>
        <w:t xml:space="preserve">    </w:t>
      </w:r>
      <w:r w:rsidR="00E631E9">
        <w:t>mLagTime -= kMPF;</w:t>
      </w:r>
    </w:p>
    <w:p w14:paraId="42E2FD31" w14:textId="3C6B2AE1" w:rsidR="009E6AFC" w:rsidRDefault="009E6AFC" w:rsidP="00330305">
      <w:pPr>
        <w:pStyle w:val="Code"/>
        <w:ind w:firstLine="576"/>
      </w:pPr>
      <w:r>
        <w:t xml:space="preserve">    </w:t>
      </w:r>
      <w:r w:rsidR="00E631E9">
        <w:t>gEngine.Physics.collision();</w:t>
      </w:r>
    </w:p>
    <w:p w14:paraId="5EFF3542" w14:textId="49B69B0E" w:rsidR="009E6AFC" w:rsidRDefault="009E6AFC" w:rsidP="00330305">
      <w:pPr>
        <w:pStyle w:val="Code"/>
        <w:ind w:firstLine="576"/>
      </w:pPr>
      <w:r>
        <w:t xml:space="preserve">    </w:t>
      </w:r>
      <w:r w:rsidR="00E631E9">
        <w:t>update();</w:t>
      </w:r>
    </w:p>
    <w:p w14:paraId="4C3E0DD4" w14:textId="7D675674" w:rsidR="0051385A" w:rsidRDefault="00E631E9" w:rsidP="00330305">
      <w:pPr>
        <w:pStyle w:val="Code"/>
        <w:ind w:firstLine="576"/>
      </w:pPr>
      <w:r>
        <w:t>}</w:t>
      </w:r>
    </w:p>
    <w:p w14:paraId="03A552FD" w14:textId="297BAF67" w:rsidR="0051385A" w:rsidRDefault="00E631E9" w:rsidP="00330305">
      <w:pPr>
        <w:pStyle w:val="Code"/>
        <w:ind w:firstLine="576"/>
      </w:pPr>
      <w:r>
        <w:t>//….identical to previous project</w:t>
      </w:r>
    </w:p>
    <w:p w14:paraId="180753EF" w14:textId="77777777" w:rsidR="007F5A73" w:rsidRDefault="00E631E9" w:rsidP="00330305">
      <w:pPr>
        <w:pStyle w:val="NumList"/>
      </w:pPr>
      <w:r>
        <w:t xml:space="preserve">Modify the </w:t>
      </w:r>
      <w:r w:rsidR="00E74FB6" w:rsidRPr="00330305">
        <w:rPr>
          <w:rStyle w:val="CodeInline"/>
        </w:rPr>
        <w:t>updateUIEcho</w:t>
      </w:r>
      <w:r>
        <w:rPr>
          <w:rFonts w:ascii="Roboto Mono" w:eastAsia="Roboto Mono" w:hAnsi="Roboto Mono" w:cs="Roboto Mono"/>
        </w:rPr>
        <w:t xml:space="preserve"> </w:t>
      </w:r>
      <w:r>
        <w:t xml:space="preserve">function to remove support for the H button. The gravity on/off functionality is no-longer required. </w:t>
      </w:r>
    </w:p>
    <w:p w14:paraId="499F3B3F" w14:textId="006C8F57" w:rsidR="00784CC9" w:rsidRDefault="00E631E9" w:rsidP="00330305">
      <w:pPr>
        <w:pStyle w:val="Code"/>
        <w:ind w:firstLine="576"/>
      </w:pPr>
      <w:r>
        <w:t>//...identical to previous project</w:t>
      </w:r>
    </w:p>
    <w:p w14:paraId="26038023" w14:textId="6EB784C9" w:rsidR="00784CC9" w:rsidRDefault="00E631E9" w:rsidP="00330305">
      <w:pPr>
        <w:pStyle w:val="Code"/>
        <w:ind w:firstLine="576"/>
        <w:rPr>
          <w:rStyle w:val="CodeInline"/>
          <w:noProof w:val="0"/>
        </w:rPr>
      </w:pPr>
      <w:r>
        <w:t>"&lt;b&gt;F/G&lt;/b&gt;: Spawn [Rectangle/Circle] at selected object" +</w:t>
      </w:r>
    </w:p>
    <w:p w14:paraId="1BBE82BA" w14:textId="459F71FE" w:rsidR="00784CC9" w:rsidRDefault="00E631E9" w:rsidP="00330305">
      <w:pPr>
        <w:pStyle w:val="Code"/>
        <w:ind w:firstLine="576"/>
      </w:pPr>
      <w:r w:rsidRPr="00330305">
        <w:rPr>
          <w:rStyle w:val="CodeInline"/>
        </w:rPr>
        <w:t>"</w:t>
      </w:r>
      <w:r w:rsidR="00E74FB6" w:rsidRPr="00330305">
        <w:rPr>
          <w:rStyle w:val="CodeInline"/>
        </w:rPr>
        <w:t>&lt;p&gt;&lt;b&gt;H&lt;/b&gt;: Fix object&lt;/p&gt;" + // remove this line</w:t>
      </w:r>
    </w:p>
    <w:p w14:paraId="46E28255" w14:textId="76A9D7FC" w:rsidR="0051385A" w:rsidRDefault="00E631E9" w:rsidP="00330305">
      <w:pPr>
        <w:pStyle w:val="Code"/>
        <w:ind w:firstLine="576"/>
      </w:pPr>
      <w:r>
        <w:t>"&lt;p&gt;&lt;b&gt;R&lt;/b&gt;: Reset System&lt;/p&gt;" +</w:t>
      </w:r>
    </w:p>
    <w:p w14:paraId="224D14B4" w14:textId="77777777" w:rsidR="0051385A" w:rsidRDefault="00E631E9" w:rsidP="00330305">
      <w:pPr>
        <w:pStyle w:val="Heading3"/>
      </w:pPr>
      <w:bookmarkStart w:id="7" w:name="_1qsml2fxh1mn" w:colFirst="0" w:colLast="0"/>
      <w:bookmarkEnd w:id="7"/>
      <w:r>
        <w:t>Modify Rigid Shape Classes</w:t>
      </w:r>
    </w:p>
    <w:p w14:paraId="02200673" w14:textId="77777777" w:rsidR="0051385A" w:rsidRDefault="00E631E9">
      <w:r>
        <w:t>Now you can modify all the files inside the rigid shape folder to support a bounding circle test for the broad phase collision detection method.</w:t>
      </w:r>
    </w:p>
    <w:p w14:paraId="21A42114" w14:textId="3BA3BCCD" w:rsidR="007F5A73" w:rsidRDefault="00E631E9" w:rsidP="00330305">
      <w:pPr>
        <w:pStyle w:val="NumList"/>
        <w:numPr>
          <w:ilvl w:val="0"/>
          <w:numId w:val="53"/>
        </w:numPr>
      </w:pPr>
      <w:r>
        <w:t xml:space="preserve">You need to modify rigid shape base class. Open </w:t>
      </w:r>
      <w:r w:rsidR="00E74FB6" w:rsidRPr="00330305">
        <w:rPr>
          <w:rStyle w:val="CodeInline"/>
        </w:rPr>
        <w:t xml:space="preserve">RigidShape.js </w:t>
      </w:r>
      <w:r>
        <w:t xml:space="preserve">under the folder </w:t>
      </w:r>
      <w:r w:rsidRPr="00330305">
        <w:rPr>
          <w:rStyle w:val="CodeInline"/>
        </w:rPr>
        <w:t>SiteRoot/Rigid</w:t>
      </w:r>
      <w:r w:rsidR="00D138CB">
        <w:rPr>
          <w:rStyle w:val="CodeInline"/>
        </w:rPr>
        <w:t>Body</w:t>
      </w:r>
      <w:r w:rsidR="00A72777">
        <w:rPr>
          <w:rStyle w:val="CodeInline"/>
        </w:rPr>
        <w:t xml:space="preserve"> </w:t>
      </w:r>
      <w:r w:rsidR="00A72777" w:rsidRPr="00A72777">
        <w:t xml:space="preserve"> </w:t>
      </w:r>
      <w:r w:rsidR="00A72777">
        <w:t xml:space="preserve">(or </w:t>
      </w:r>
      <w:r w:rsidR="00A72777">
        <w:rPr>
          <w:rStyle w:val="CodeInline"/>
        </w:rPr>
        <w:t>public_html/Rigid</w:t>
      </w:r>
      <w:r w:rsidR="00D138CB">
        <w:rPr>
          <w:rStyle w:val="CodeInline"/>
        </w:rPr>
        <w:t>Body</w:t>
      </w:r>
      <w:r w:rsidR="00A72777">
        <w:t>)</w:t>
      </w:r>
      <w:r>
        <w:t>.</w:t>
      </w:r>
    </w:p>
    <w:p w14:paraId="3095B1B1" w14:textId="39BB5B27" w:rsidR="007F5A73" w:rsidRDefault="00E631E9" w:rsidP="00330305">
      <w:pPr>
        <w:pStyle w:val="NumList"/>
      </w:pPr>
      <w:r>
        <w:lastRenderedPageBreak/>
        <w:t xml:space="preserve">Add the </w:t>
      </w:r>
      <w:r w:rsidR="00E74FB6" w:rsidRPr="00330305">
        <w:rPr>
          <w:rStyle w:val="CodeInline"/>
        </w:rPr>
        <w:t>mBoundRadius</w:t>
      </w:r>
      <w:r>
        <w:rPr>
          <w:rFonts w:ascii="Roboto Mono" w:eastAsia="Roboto Mono" w:hAnsi="Roboto Mono" w:cs="Roboto Mono"/>
        </w:rPr>
        <w:t xml:space="preserve"> </w:t>
      </w:r>
      <w:r>
        <w:t xml:space="preserve">variable to the </w:t>
      </w:r>
      <w:r w:rsidR="00E74FB6" w:rsidRPr="00330305">
        <w:rPr>
          <w:rStyle w:val="CodeInline"/>
        </w:rPr>
        <w:t>RigidShape</w:t>
      </w:r>
      <w:r>
        <w:rPr>
          <w:rFonts w:ascii="Roboto Mono" w:eastAsia="Roboto Mono" w:hAnsi="Roboto Mono" w:cs="Roboto Mono"/>
        </w:rPr>
        <w:t xml:space="preserve"> </w:t>
      </w:r>
      <w:r>
        <w:t>constructor. This is the radius of the bounding circle for the rigid shape.</w:t>
      </w:r>
    </w:p>
    <w:p w14:paraId="79CEB155" w14:textId="138EDE8A" w:rsidR="007F5A73" w:rsidRPr="00330305" w:rsidRDefault="00E631E9" w:rsidP="00330305">
      <w:pPr>
        <w:pStyle w:val="Code"/>
        <w:ind w:left="576"/>
      </w:pPr>
      <w:r w:rsidRPr="00330305">
        <w:t>this.mBoundRadius</w:t>
      </w:r>
      <w:r w:rsidR="00517C4C">
        <w:t xml:space="preserve"> </w:t>
      </w:r>
      <w:r w:rsidRPr="00330305">
        <w:t>=</w:t>
      </w:r>
      <w:r w:rsidR="00517C4C">
        <w:t xml:space="preserve"> </w:t>
      </w:r>
      <w:r w:rsidRPr="00330305">
        <w:t>0;</w:t>
      </w:r>
    </w:p>
    <w:p w14:paraId="09760883" w14:textId="77777777" w:rsidR="007F5A73" w:rsidRDefault="00E631E9" w:rsidP="00330305">
      <w:pPr>
        <w:pStyle w:val="NumList"/>
      </w:pPr>
      <w:r w:rsidRPr="00330305">
        <w:t>Define</w:t>
      </w:r>
      <w:r>
        <w:t xml:space="preserve"> a new prototype function, and name it </w:t>
      </w:r>
      <w:r w:rsidR="00E74FB6" w:rsidRPr="00330305">
        <w:rPr>
          <w:rStyle w:val="CodeInline"/>
        </w:rPr>
        <w:t>boundTest</w:t>
      </w:r>
      <w:r>
        <w:t xml:space="preserve">, a function that will test if two bounding circles have collided. The most straightforward way to detect the collision between two circles is to determine if the distance between the two centers is less than the sum of the radii. The scenario is depicted in Figure 3-4.   </w:t>
      </w:r>
    </w:p>
    <w:p w14:paraId="5433107A" w14:textId="63A5675B" w:rsidR="005F2CD8" w:rsidRDefault="00E631E9" w:rsidP="00330305">
      <w:pPr>
        <w:pStyle w:val="Code"/>
        <w:ind w:left="576"/>
      </w:pPr>
      <w:r>
        <w:t>RigidShape.prototype.boundTest = function (otherShape) {</w:t>
      </w:r>
    </w:p>
    <w:p w14:paraId="5A7FA2E1" w14:textId="5B7B03C5" w:rsidR="005F2CD8" w:rsidRDefault="005F2CD8" w:rsidP="00330305">
      <w:pPr>
        <w:pStyle w:val="Code"/>
        <w:ind w:left="576"/>
      </w:pPr>
      <w:r>
        <w:t xml:space="preserve">    </w:t>
      </w:r>
      <w:r w:rsidR="00E631E9">
        <w:t>var vFrom1to2 = otherShape.mCenter.subtract(this.mCenter);</w:t>
      </w:r>
    </w:p>
    <w:p w14:paraId="0B57CAE0" w14:textId="194C841F" w:rsidR="005F2CD8" w:rsidRDefault="005F2CD8" w:rsidP="00330305">
      <w:pPr>
        <w:pStyle w:val="Code"/>
        <w:ind w:left="576"/>
      </w:pPr>
      <w:r>
        <w:t xml:space="preserve">    </w:t>
      </w:r>
      <w:r w:rsidR="00E631E9">
        <w:t>var rSum = this.mBoundRadius + otherShape.mBoundRadius;</w:t>
      </w:r>
    </w:p>
    <w:p w14:paraId="655DE63A" w14:textId="43A2C5DC" w:rsidR="005F2CD8" w:rsidRDefault="005F2CD8" w:rsidP="00330305">
      <w:pPr>
        <w:pStyle w:val="Code"/>
        <w:ind w:left="576"/>
      </w:pPr>
      <w:r>
        <w:t xml:space="preserve">    </w:t>
      </w:r>
      <w:r w:rsidR="00E631E9">
        <w:t>var dist = vFrom1to2.length();</w:t>
      </w:r>
    </w:p>
    <w:p w14:paraId="24A6EBEA" w14:textId="5A35FE85" w:rsidR="005F2CD8" w:rsidRDefault="005F2CD8" w:rsidP="00330305">
      <w:pPr>
        <w:pStyle w:val="Code"/>
        <w:ind w:left="576"/>
      </w:pPr>
      <w:r>
        <w:t xml:space="preserve">    </w:t>
      </w:r>
      <w:r w:rsidR="00E631E9">
        <w:t>if (dist &gt; rSum) {</w:t>
      </w:r>
    </w:p>
    <w:p w14:paraId="3999BF94" w14:textId="245C74AB" w:rsidR="005F2CD8" w:rsidRPr="00330305" w:rsidRDefault="005F2CD8" w:rsidP="00330305">
      <w:pPr>
        <w:pStyle w:val="Code"/>
        <w:ind w:left="576"/>
        <w:rPr>
          <w:b/>
        </w:rPr>
      </w:pPr>
      <w:r>
        <w:t xml:space="preserve">        </w:t>
      </w:r>
      <w:r w:rsidR="00E631E9">
        <w:t>return false;</w:t>
      </w:r>
      <w:r>
        <w:t xml:space="preserve">  </w:t>
      </w:r>
      <w:r>
        <w:t>//not overlapping</w:t>
      </w:r>
    </w:p>
    <w:p w14:paraId="66917E81" w14:textId="09F498DE" w:rsidR="005F2CD8" w:rsidRDefault="005F2CD8" w:rsidP="00330305">
      <w:pPr>
        <w:pStyle w:val="Code"/>
        <w:ind w:left="576"/>
      </w:pPr>
      <w:r>
        <w:t xml:space="preserve">    </w:t>
      </w:r>
      <w:r w:rsidR="00E631E9">
        <w:t>}</w:t>
      </w:r>
    </w:p>
    <w:p w14:paraId="5E4B37C3" w14:textId="079940D6" w:rsidR="005F2CD8" w:rsidRDefault="005F2CD8" w:rsidP="00330305">
      <w:pPr>
        <w:pStyle w:val="Code"/>
        <w:ind w:left="576"/>
      </w:pPr>
      <w:r>
        <w:t xml:space="preserve">        </w:t>
      </w:r>
      <w:r w:rsidR="00E631E9">
        <w:t>return true;</w:t>
      </w:r>
    </w:p>
    <w:p w14:paraId="10313C2B" w14:textId="06A709F0" w:rsidR="0051385A" w:rsidRDefault="00E631E9" w:rsidP="00330305">
      <w:pPr>
        <w:pStyle w:val="Code"/>
        <w:ind w:left="576"/>
      </w:pPr>
      <w:r>
        <w:t>};</w:t>
      </w:r>
    </w:p>
    <w:p w14:paraId="1FF51589" w14:textId="1D591076" w:rsidR="0051385A" w:rsidRDefault="00EF6679" w:rsidP="00330305">
      <w:pPr>
        <w:pStyle w:val="Figure"/>
      </w:pPr>
      <w:r>
        <w:tab/>
      </w:r>
      <w:r w:rsidR="00E631E9">
        <w:rPr>
          <w:noProof/>
          <w:lang w:val="en-GB" w:eastAsia="en-GB"/>
        </w:rPr>
        <w:drawing>
          <wp:inline distT="114300" distB="114300" distL="114300" distR="114300" wp14:anchorId="57AC41E3" wp14:editId="767A2FA1">
            <wp:extent cx="2681288" cy="1883285"/>
            <wp:effectExtent l="0" t="0" r="0" b="0"/>
            <wp:docPr id="14" name="image32.jpg" descr="Figure3.4.jpg"/>
            <wp:cNvGraphicFramePr/>
            <a:graphic xmlns:a="http://schemas.openxmlformats.org/drawingml/2006/main">
              <a:graphicData uri="http://schemas.openxmlformats.org/drawingml/2006/picture">
                <pic:pic xmlns:pic="http://schemas.openxmlformats.org/drawingml/2006/picture">
                  <pic:nvPicPr>
                    <pic:cNvPr id="0" name="image32.jpg" descr="Figure3.4.jpg"/>
                    <pic:cNvPicPr preferRelativeResize="0"/>
                  </pic:nvPicPr>
                  <pic:blipFill>
                    <a:blip r:embed="rId14" cstate="print"/>
                    <a:srcRect/>
                    <a:stretch>
                      <a:fillRect/>
                    </a:stretch>
                  </pic:blipFill>
                  <pic:spPr>
                    <a:xfrm>
                      <a:off x="0" y="0"/>
                      <a:ext cx="2681288" cy="1883285"/>
                    </a:xfrm>
                    <a:prstGeom prst="rect">
                      <a:avLst/>
                    </a:prstGeom>
                    <a:ln/>
                  </pic:spPr>
                </pic:pic>
              </a:graphicData>
            </a:graphic>
          </wp:inline>
        </w:drawing>
      </w:r>
    </w:p>
    <w:p w14:paraId="1847F280" w14:textId="262F59F2" w:rsidR="0051385A" w:rsidRDefault="00EF6679" w:rsidP="00330305">
      <w:pPr>
        <w:pStyle w:val="FigureCaption"/>
      </w:pPr>
      <w:r>
        <w:rPr>
          <w:rFonts w:eastAsia="Helvetica Neue"/>
        </w:rPr>
        <w:tab/>
      </w:r>
      <w:r>
        <w:rPr>
          <w:rFonts w:eastAsia="Helvetica Neue"/>
        </w:rPr>
        <w:tab/>
      </w:r>
      <w:r w:rsidR="00E631E9">
        <w:rPr>
          <w:rFonts w:eastAsia="Helvetica Neue"/>
        </w:rPr>
        <w:t>Figure 3-4.  Circle Collision Detection: (a) No collision (b) Collision detected.</w:t>
      </w:r>
    </w:p>
    <w:p w14:paraId="1B2EE827" w14:textId="77777777" w:rsidR="007F5A73" w:rsidRDefault="00E631E9" w:rsidP="00330305">
      <w:pPr>
        <w:pStyle w:val="NumList"/>
      </w:pPr>
      <w:r>
        <w:t xml:space="preserve">You also need to remove the movement testing code that was defined </w:t>
      </w:r>
      <w:r w:rsidR="00E74FB6" w:rsidRPr="00330305">
        <w:rPr>
          <w:rStyle w:val="CodeInline"/>
        </w:rPr>
        <w:t>update</w:t>
      </w:r>
      <w:r>
        <w:t xml:space="preserve"> function of </w:t>
      </w:r>
      <w:r>
        <w:rPr>
          <w:rFonts w:ascii="Roboto Mono" w:eastAsia="Roboto Mono" w:hAnsi="Roboto Mono" w:cs="Roboto Mono"/>
        </w:rPr>
        <w:t xml:space="preserve">the </w:t>
      </w:r>
      <w:r w:rsidR="00E74FB6" w:rsidRPr="00330305">
        <w:rPr>
          <w:rStyle w:val="CodeInline"/>
        </w:rPr>
        <w:t>RigidShape</w:t>
      </w:r>
      <w:r>
        <w:rPr>
          <w:rFonts w:ascii="Roboto Mono" w:eastAsia="Roboto Mono" w:hAnsi="Roboto Mono" w:cs="Roboto Mono"/>
        </w:rPr>
        <w:t xml:space="preserve"> </w:t>
      </w:r>
      <w:r>
        <w:t>base class.</w:t>
      </w:r>
    </w:p>
    <w:p w14:paraId="718CD6DD" w14:textId="7CD9339D" w:rsidR="007F5A73" w:rsidRDefault="00E631E9" w:rsidP="00330305">
      <w:pPr>
        <w:pStyle w:val="Code"/>
        <w:ind w:firstLine="576"/>
      </w:pPr>
      <w:r>
        <w:t>RigidShape.prototype.update = function () { };</w:t>
      </w:r>
    </w:p>
    <w:p w14:paraId="431BCD0D" w14:textId="339E0971" w:rsidR="007F5A73" w:rsidRDefault="00E631E9" w:rsidP="00330305">
      <w:pPr>
        <w:pStyle w:val="NumList"/>
      </w:pPr>
      <w:r>
        <w:t xml:space="preserve">Next, modify the </w:t>
      </w:r>
      <w:r w:rsidR="00E74FB6" w:rsidRPr="00330305">
        <w:rPr>
          <w:rStyle w:val="CodeInline"/>
        </w:rPr>
        <w:t>Circle.js</w:t>
      </w:r>
      <w:r>
        <w:t xml:space="preserve"> file in the same folder to initialize the value for the </w:t>
      </w:r>
      <w:r w:rsidR="00E74FB6" w:rsidRPr="00330305">
        <w:rPr>
          <w:rStyle w:val="CodeInline"/>
        </w:rPr>
        <w:t>mBoundRadius</w:t>
      </w:r>
      <w:r>
        <w:rPr>
          <w:rFonts w:ascii="Roboto Mono" w:eastAsia="Roboto Mono" w:hAnsi="Roboto Mono" w:cs="Roboto Mono"/>
        </w:rPr>
        <w:t xml:space="preserve"> </w:t>
      </w:r>
      <w:r>
        <w:t xml:space="preserve">variable in the constructor. The bounding circle of a rigid circle shape has the same radius as the rigid shape. Remember to remove the </w:t>
      </w:r>
      <w:r w:rsidR="00E74FB6" w:rsidRPr="00330305">
        <w:rPr>
          <w:rStyle w:val="CodeInline"/>
        </w:rPr>
        <w:t>mFix</w:t>
      </w:r>
      <w:r>
        <w:rPr>
          <w:rFonts w:ascii="Roboto Mono" w:eastAsia="Roboto Mono" w:hAnsi="Roboto Mono" w:cs="Roboto Mono"/>
        </w:rPr>
        <w:t xml:space="preserve"> </w:t>
      </w:r>
      <w:r>
        <w:t>variable.</w:t>
      </w:r>
    </w:p>
    <w:p w14:paraId="1C9653CD" w14:textId="02B99E07" w:rsidR="007F5A73" w:rsidRDefault="00E631E9" w:rsidP="00330305">
      <w:pPr>
        <w:pStyle w:val="Code"/>
        <w:ind w:left="576"/>
      </w:pPr>
      <w:r>
        <w:t>this.mBoundRadius</w:t>
      </w:r>
      <w:r w:rsidR="00880E3C">
        <w:t xml:space="preserve"> </w:t>
      </w:r>
      <w:r>
        <w:t>=</w:t>
      </w:r>
      <w:r w:rsidR="00880E3C">
        <w:t xml:space="preserve"> </w:t>
      </w:r>
      <w:r>
        <w:t>radius;</w:t>
      </w:r>
    </w:p>
    <w:p w14:paraId="4E199E69" w14:textId="50DD142F" w:rsidR="007F5A73" w:rsidRPr="00330305" w:rsidRDefault="00E74FB6" w:rsidP="00330305">
      <w:pPr>
        <w:pStyle w:val="Code"/>
        <w:ind w:left="576"/>
        <w:rPr>
          <w:rStyle w:val="CodeInline"/>
        </w:rPr>
      </w:pPr>
      <w:r w:rsidRPr="00330305">
        <w:rPr>
          <w:rStyle w:val="CodeInline"/>
          <w:b/>
        </w:rPr>
        <w:t>this.mFix</w:t>
      </w:r>
      <w:r w:rsidR="00B27782" w:rsidRPr="00330305">
        <w:rPr>
          <w:rStyle w:val="CodeInline"/>
        </w:rPr>
        <w:t xml:space="preserve"> </w:t>
      </w:r>
      <w:r w:rsidRPr="00330305">
        <w:rPr>
          <w:rStyle w:val="CodeInline"/>
          <w:b/>
        </w:rPr>
        <w:t>=</w:t>
      </w:r>
      <w:r w:rsidR="00B27782" w:rsidRPr="00330305">
        <w:rPr>
          <w:rStyle w:val="CodeInline"/>
        </w:rPr>
        <w:t xml:space="preserve"> </w:t>
      </w:r>
      <w:r w:rsidRPr="00330305">
        <w:rPr>
          <w:rStyle w:val="CodeInline"/>
          <w:b/>
        </w:rPr>
        <w:t>fix;</w:t>
      </w:r>
      <w:r w:rsidRPr="00330305">
        <w:rPr>
          <w:rStyle w:val="CodeInline"/>
        </w:rPr>
        <w:t xml:space="preserve"> //remove this line</w:t>
      </w:r>
    </w:p>
    <w:p w14:paraId="47DF122A" w14:textId="4C5C2AA3" w:rsidR="007F5A73" w:rsidRDefault="00E631E9" w:rsidP="00330305">
      <w:pPr>
        <w:pStyle w:val="NumList"/>
      </w:pPr>
      <w:r>
        <w:lastRenderedPageBreak/>
        <w:t xml:space="preserve">Modify the </w:t>
      </w:r>
      <w:r w:rsidR="00E74FB6" w:rsidRPr="00330305">
        <w:rPr>
          <w:rStyle w:val="CodeInline"/>
        </w:rPr>
        <w:t>Rectangle.js</w:t>
      </w:r>
      <w:r>
        <w:t xml:space="preserve"> file for a similar purpose, to initialize the </w:t>
      </w:r>
      <w:r w:rsidR="00E74FB6" w:rsidRPr="00330305">
        <w:rPr>
          <w:rStyle w:val="CodeInline"/>
        </w:rPr>
        <w:t>mBoundRadius</w:t>
      </w:r>
      <w:r>
        <w:rPr>
          <w:rFonts w:ascii="Roboto Mono" w:eastAsia="Roboto Mono" w:hAnsi="Roboto Mono" w:cs="Roboto Mono"/>
        </w:rPr>
        <w:t xml:space="preserve"> </w:t>
      </w:r>
      <w:r>
        <w:t xml:space="preserve">variable in the constructor. In this case, the bounding circle for a rectangle rigid shape is defined as half of the diagonal distance of the rectangle. Once again, remember to remove the unused </w:t>
      </w:r>
      <w:r w:rsidR="00E74FB6" w:rsidRPr="00330305">
        <w:rPr>
          <w:rStyle w:val="CodeInline"/>
        </w:rPr>
        <w:t>mFix</w:t>
      </w:r>
      <w:r w:rsidR="00C27CCE">
        <w:rPr>
          <w:rFonts w:ascii="Roboto Mono" w:eastAsia="Roboto Mono" w:hAnsi="Roboto Mono" w:cs="Roboto Mono"/>
        </w:rPr>
        <w:t xml:space="preserve"> </w:t>
      </w:r>
      <w:r>
        <w:t>variable.</w:t>
      </w:r>
    </w:p>
    <w:p w14:paraId="53C89DF0" w14:textId="06DC87B5" w:rsidR="007F5A73" w:rsidRDefault="00E631E9" w:rsidP="00330305">
      <w:pPr>
        <w:pStyle w:val="Code"/>
        <w:ind w:firstLine="576"/>
      </w:pPr>
      <w:r>
        <w:t>this.mBoundRadius = Math.sqrt(width*width + height*height)/2;</w:t>
      </w:r>
    </w:p>
    <w:p w14:paraId="525FE15E" w14:textId="77777777" w:rsidR="0051385A" w:rsidRDefault="00E631E9">
      <w:pPr>
        <w:pStyle w:val="Heading2"/>
      </w:pPr>
      <w:bookmarkStart w:id="8" w:name="_4xz4grk1yqus" w:colFirst="0" w:colLast="0"/>
      <w:bookmarkStart w:id="9" w:name="_lf58nas9l3e8" w:colFirst="0" w:colLast="0"/>
      <w:bookmarkEnd w:id="8"/>
      <w:bookmarkEnd w:id="9"/>
      <w:r>
        <w:t>Observation</w:t>
      </w:r>
    </w:p>
    <w:p w14:paraId="4355C38A" w14:textId="77777777" w:rsidR="0051385A" w:rsidRDefault="00E631E9" w:rsidP="00330305">
      <w:r>
        <w:t>Run the project to test your implementation. Notice that by default, objects are created in the same location, have bounding circles that overlap, and thus are drawn in green color. You can select an object and move/rotate it to observe the green color changing back to black when there are no overlaps of their corresponding bounding circles. Now, create a rectangle and a circle, and move them apart. Rotate the rectangle and move it close to</w:t>
      </w:r>
      <w:r w:rsidR="00FA4B61">
        <w:t xml:space="preserve"> each other</w:t>
      </w:r>
      <w:r>
        <w:t>, but without actually touching, the circle. You may notice that although the two shapes are not touching and yet both are drawn in green. That is because the collision bound for the rectangle is a circle, which overestimates the bounds of the object as shown in Figure 3-5. This is the most important drawback with this broad phase method: though efficient, it is inaccurate. This issue will be remedied by the SAT algorithm to be introduced in a later section.</w:t>
      </w:r>
    </w:p>
    <w:p w14:paraId="4C3B70A8" w14:textId="77777777" w:rsidR="0051385A" w:rsidRDefault="00E631E9" w:rsidP="00330305">
      <w:pPr>
        <w:pStyle w:val="Figure"/>
      </w:pPr>
      <w:r>
        <w:rPr>
          <w:noProof/>
          <w:lang w:val="en-GB" w:eastAsia="en-GB"/>
        </w:rPr>
        <w:drawing>
          <wp:inline distT="114300" distB="114300" distL="114300" distR="114300" wp14:anchorId="71CACB72" wp14:editId="0BEBBC6B">
            <wp:extent cx="4005263" cy="1828489"/>
            <wp:effectExtent l="0" t="0" r="0" b="0"/>
            <wp:docPr id="18" name="image37.jpg" descr="Figure3.5.jpg"/>
            <wp:cNvGraphicFramePr/>
            <a:graphic xmlns:a="http://schemas.openxmlformats.org/drawingml/2006/main">
              <a:graphicData uri="http://schemas.openxmlformats.org/drawingml/2006/picture">
                <pic:pic xmlns:pic="http://schemas.openxmlformats.org/drawingml/2006/picture">
                  <pic:nvPicPr>
                    <pic:cNvPr id="0" name="image37.jpg" descr="Figure3.5.jpg"/>
                    <pic:cNvPicPr preferRelativeResize="0"/>
                  </pic:nvPicPr>
                  <pic:blipFill>
                    <a:blip r:embed="rId15" cstate="print"/>
                    <a:srcRect/>
                    <a:stretch>
                      <a:fillRect/>
                    </a:stretch>
                  </pic:blipFill>
                  <pic:spPr>
                    <a:xfrm>
                      <a:off x="0" y="0"/>
                      <a:ext cx="4005263" cy="1828489"/>
                    </a:xfrm>
                    <a:prstGeom prst="rect">
                      <a:avLst/>
                    </a:prstGeom>
                    <a:ln/>
                  </pic:spPr>
                </pic:pic>
              </a:graphicData>
            </a:graphic>
          </wp:inline>
        </w:drawing>
      </w:r>
    </w:p>
    <w:p w14:paraId="1F5DA99C" w14:textId="77777777" w:rsidR="0051385A" w:rsidRDefault="00E631E9" w:rsidP="00330305">
      <w:pPr>
        <w:pStyle w:val="FigureCaption"/>
      </w:pPr>
      <w:r>
        <w:rPr>
          <w:rFonts w:eastAsia="Helvetica Neue"/>
        </w:rPr>
        <w:t>Figure 3-5. False positive collision between Rectangle-A and Circle-B</w:t>
      </w:r>
    </w:p>
    <w:p w14:paraId="67409192" w14:textId="77777777" w:rsidR="0051385A" w:rsidRDefault="00E631E9">
      <w:pPr>
        <w:pStyle w:val="Heading1"/>
      </w:pPr>
      <w:bookmarkStart w:id="10" w:name="_w7esw98v5c20" w:colFirst="0" w:colLast="0"/>
      <w:bookmarkEnd w:id="10"/>
      <w:r>
        <w:t>Collision Information</w:t>
      </w:r>
    </w:p>
    <w:p w14:paraId="331D8E51" w14:textId="554EF216" w:rsidR="0051385A" w:rsidRDefault="00E631E9" w:rsidP="00330305">
      <w:r>
        <w:t xml:space="preserve">With the broad phase collision method implemented, you can now begin the process of defining narrow phase methods for detecting the collision between different rigid shapes. As discussed earlier, information regarding the specifics of a collision must be computed to </w:t>
      </w:r>
      <w:r>
        <w:lastRenderedPageBreak/>
        <w:t>support proper resolution of interpenetration and response. As illustrated in Figure 3-6, the essential information of a collision includes: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w:t>
      </w:r>
    </w:p>
    <w:p w14:paraId="0FE99212" w14:textId="77777777" w:rsidR="0051385A" w:rsidRDefault="00E631E9" w:rsidP="00330305">
      <w:r>
        <w:t xml:space="preserve">This section leads you to develop the infrastructure for computing and working with collision information based on collisions between rigid circle shapes--a straightforward extension to the previous project. After this section, with the proper support for storing and accessing collision information, the Separating Axis Theorem (SAT) will be introduced and implemented. </w:t>
      </w:r>
    </w:p>
    <w:p w14:paraId="0E956B73" w14:textId="77777777" w:rsidR="0051385A" w:rsidRDefault="00E631E9" w:rsidP="00330305">
      <w:pPr>
        <w:pStyle w:val="Figure"/>
      </w:pPr>
      <w:r>
        <w:rPr>
          <w:noProof/>
          <w:lang w:val="en-GB" w:eastAsia="en-GB"/>
        </w:rPr>
        <w:drawing>
          <wp:inline distT="114300" distB="114300" distL="114300" distR="114300" wp14:anchorId="6DA80CD7" wp14:editId="6301883E">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16" cstate="print"/>
                    <a:srcRect/>
                    <a:stretch>
                      <a:fillRect/>
                    </a:stretch>
                  </pic:blipFill>
                  <pic:spPr>
                    <a:xfrm>
                      <a:off x="0" y="0"/>
                      <a:ext cx="4548188" cy="2405925"/>
                    </a:xfrm>
                    <a:prstGeom prst="rect">
                      <a:avLst/>
                    </a:prstGeom>
                    <a:ln/>
                  </pic:spPr>
                </pic:pic>
              </a:graphicData>
            </a:graphic>
          </wp:inline>
        </w:drawing>
      </w:r>
    </w:p>
    <w:p w14:paraId="1547C304" w14:textId="77777777" w:rsidR="0051385A" w:rsidRDefault="00E631E9" w:rsidP="00330305">
      <w:pPr>
        <w:pStyle w:val="FigureCaption"/>
      </w:pPr>
      <w:r>
        <w:rPr>
          <w:rFonts w:eastAsia="Helvetica Neue"/>
        </w:rPr>
        <w:t>Figure 3-6. Collision Information.</w:t>
      </w:r>
    </w:p>
    <w:p w14:paraId="7D1138AE" w14:textId="77777777" w:rsidR="0051385A" w:rsidRDefault="00E631E9">
      <w:pPr>
        <w:pStyle w:val="Heading2"/>
      </w:pPr>
      <w:bookmarkStart w:id="11" w:name="_7wln0nrxpts2" w:colFirst="0" w:colLast="0"/>
      <w:bookmarkEnd w:id="11"/>
      <w:r>
        <w:t>The Circle Collision Detection Project</w:t>
      </w:r>
    </w:p>
    <w:p w14:paraId="18B86F50" w14:textId="77777777" w:rsidR="0051385A" w:rsidRDefault="00E631E9">
      <w:r>
        <w:t xml:space="preserve">This project builds the infrastructure for computing and working with collision information based on collisions between circles. As will be discussed, collision information records the specific details of a collision for resolving interpenetration and generating responses. Notice that the bounding circle based broad phase collision detection method computes the exact </w:t>
      </w:r>
      <w:r>
        <w:lastRenderedPageBreak/>
        <w:t>collision detection solution for rigid circle shapes. For this reason, this project can take advantage of previous project and focus on computing and working with collision information. You can see an example of this project running in Figure 3-7. The source code to this project is defined in the Circle Collision Detection Project folder.</w:t>
      </w:r>
    </w:p>
    <w:p w14:paraId="76930C87" w14:textId="77777777" w:rsidR="0051385A" w:rsidRDefault="00E631E9" w:rsidP="00330305">
      <w:pPr>
        <w:pStyle w:val="Figure"/>
      </w:pPr>
      <w:r>
        <w:rPr>
          <w:noProof/>
          <w:lang w:val="en-GB" w:eastAsia="en-GB"/>
        </w:rPr>
        <w:drawing>
          <wp:inline distT="114300" distB="114300" distL="114300" distR="114300" wp14:anchorId="4CD4A158" wp14:editId="143E7940">
            <wp:extent cx="5257800" cy="2032000"/>
            <wp:effectExtent l="0" t="0" r="0" b="0"/>
            <wp:docPr id="9" name="image26.png" descr="Figure3-5.PNG"/>
            <wp:cNvGraphicFramePr/>
            <a:graphic xmlns:a="http://schemas.openxmlformats.org/drawingml/2006/main">
              <a:graphicData uri="http://schemas.openxmlformats.org/drawingml/2006/picture">
                <pic:pic xmlns:pic="http://schemas.openxmlformats.org/drawingml/2006/picture">
                  <pic:nvPicPr>
                    <pic:cNvPr id="0" name="image26.png" descr="Figure3-5.PNG"/>
                    <pic:cNvPicPr preferRelativeResize="0"/>
                  </pic:nvPicPr>
                  <pic:blipFill>
                    <a:blip r:embed="rId17" cstate="print"/>
                    <a:srcRect/>
                    <a:stretch>
                      <a:fillRect/>
                    </a:stretch>
                  </pic:blipFill>
                  <pic:spPr>
                    <a:xfrm>
                      <a:off x="0" y="0"/>
                      <a:ext cx="5257800" cy="2032000"/>
                    </a:xfrm>
                    <a:prstGeom prst="rect">
                      <a:avLst/>
                    </a:prstGeom>
                    <a:ln/>
                  </pic:spPr>
                </pic:pic>
              </a:graphicData>
            </a:graphic>
          </wp:inline>
        </w:drawing>
      </w:r>
    </w:p>
    <w:p w14:paraId="0254874A" w14:textId="77777777" w:rsidR="0051385A" w:rsidRDefault="00E631E9" w:rsidP="00330305">
      <w:pPr>
        <w:pStyle w:val="FigureCaption"/>
      </w:pPr>
      <w:r>
        <w:rPr>
          <w:rFonts w:eastAsia="Helvetica Neue"/>
        </w:rPr>
        <w:t>Figure 3-7. Running the Circle Collision Detection Project.</w:t>
      </w:r>
    </w:p>
    <w:p w14:paraId="7059755E" w14:textId="77777777" w:rsidR="0051385A" w:rsidRDefault="00E631E9">
      <w:r>
        <w:t xml:space="preserve">Project </w:t>
      </w:r>
      <w:r w:rsidR="00E05626">
        <w:t>goals</w:t>
      </w:r>
      <w:r>
        <w:t>:</w:t>
      </w:r>
    </w:p>
    <w:p w14:paraId="32F89780" w14:textId="77777777" w:rsidR="007F5A73" w:rsidRDefault="00E631E9" w:rsidP="00330305">
      <w:pPr>
        <w:pStyle w:val="Bullet"/>
      </w:pPr>
      <w:r>
        <w:t>To define collision information</w:t>
      </w:r>
    </w:p>
    <w:p w14:paraId="05D8E930" w14:textId="77777777" w:rsidR="007F5A73" w:rsidRDefault="00E631E9" w:rsidP="00330305">
      <w:pPr>
        <w:pStyle w:val="Bullet"/>
      </w:pPr>
      <w:r>
        <w:t>To build the infrastructure for computing and working with collision information</w:t>
      </w:r>
    </w:p>
    <w:p w14:paraId="6D768830" w14:textId="77777777" w:rsidR="007F5A73" w:rsidRDefault="00E631E9" w:rsidP="00330305">
      <w:pPr>
        <w:pStyle w:val="Bullet"/>
      </w:pPr>
      <w:r>
        <w:t>To compute and display collision information for circles</w:t>
      </w:r>
    </w:p>
    <w:p w14:paraId="5AFB1430" w14:textId="77777777" w:rsidR="0051385A" w:rsidRDefault="00E631E9">
      <w:pPr>
        <w:pStyle w:val="Heading3"/>
      </w:pPr>
      <w:bookmarkStart w:id="12" w:name="_e17bvk3qcbzk" w:colFirst="0" w:colLast="0"/>
      <w:bookmarkEnd w:id="12"/>
      <w:r>
        <w:t>Define Collision Information Object</w:t>
      </w:r>
    </w:p>
    <w:p w14:paraId="6D426873" w14:textId="77777777" w:rsidR="0051385A" w:rsidRDefault="00E631E9">
      <w:r>
        <w:t xml:space="preserve">A new class must be defined to support the storage of collision information. </w:t>
      </w:r>
    </w:p>
    <w:p w14:paraId="27ADFD03" w14:textId="1D287D14" w:rsidR="007F5A73" w:rsidRDefault="00E631E9" w:rsidP="00330305">
      <w:pPr>
        <w:pStyle w:val="NumList"/>
        <w:numPr>
          <w:ilvl w:val="0"/>
          <w:numId w:val="54"/>
        </w:numPr>
      </w:pPr>
      <w:r>
        <w:t xml:space="preserve">Under the </w:t>
      </w:r>
      <w:r w:rsidRPr="00330305">
        <w:rPr>
          <w:rStyle w:val="CodeInline"/>
        </w:rPr>
        <w:t>SiteRoot/Lib</w:t>
      </w:r>
      <w:r w:rsidRPr="00E05626">
        <w:rPr>
          <w:rFonts w:ascii="Roboto Mono" w:eastAsia="Roboto Mono" w:hAnsi="Roboto Mono" w:cs="Roboto Mono"/>
        </w:rPr>
        <w:t xml:space="preserve"> </w:t>
      </w:r>
      <w:r w:rsidR="008C10B8">
        <w:t xml:space="preserve">(or </w:t>
      </w:r>
      <w:r w:rsidR="008C10B8">
        <w:rPr>
          <w:rStyle w:val="CodeInline"/>
        </w:rPr>
        <w:t>public_html/Lib</w:t>
      </w:r>
      <w:r w:rsidR="008C10B8">
        <w:t xml:space="preserve">) </w:t>
      </w:r>
      <w:r>
        <w:t xml:space="preserve">folder, create a new file and name it </w:t>
      </w:r>
      <w:r w:rsidR="00E74FB6" w:rsidRPr="00330305">
        <w:rPr>
          <w:rStyle w:val="CodeInline"/>
        </w:rPr>
        <w:t>CollisionInfo.js</w:t>
      </w:r>
      <w:r>
        <w:t xml:space="preserve">. Remember to load this new source file in </w:t>
      </w:r>
      <w:r w:rsidR="00E74FB6" w:rsidRPr="00330305">
        <w:rPr>
          <w:rStyle w:val="CodeInline"/>
        </w:rPr>
        <w:t>index.html</w:t>
      </w:r>
      <w:r>
        <w:t>.</w:t>
      </w:r>
    </w:p>
    <w:p w14:paraId="58D03208" w14:textId="77777777" w:rsidR="007F5A73" w:rsidRDefault="00E631E9" w:rsidP="00330305">
      <w:pPr>
        <w:pStyle w:val="NumList"/>
      </w:pPr>
      <w:r>
        <w:t>Define the constructor of the object to contain collision depth, collision normal, and a start and end positions. These are the beginning and ending positions of a collision interpenetration.</w:t>
      </w:r>
    </w:p>
    <w:p w14:paraId="018E14BB" w14:textId="26BB353A" w:rsidR="00761C97" w:rsidRDefault="00E631E9" w:rsidP="00330305">
      <w:pPr>
        <w:pStyle w:val="Code"/>
        <w:ind w:firstLine="576"/>
      </w:pPr>
      <w:r>
        <w:t>function CollisionInfo() {</w:t>
      </w:r>
    </w:p>
    <w:p w14:paraId="1234F606" w14:textId="4A806AA6" w:rsidR="00761C97" w:rsidRDefault="00761C97" w:rsidP="00330305">
      <w:pPr>
        <w:pStyle w:val="Code"/>
        <w:ind w:firstLine="576"/>
      </w:pPr>
      <w:r>
        <w:t xml:space="preserve">    </w:t>
      </w:r>
      <w:r w:rsidR="00E631E9">
        <w:t>this.mDepth = 0;</w:t>
      </w:r>
    </w:p>
    <w:p w14:paraId="5013F4FE" w14:textId="73B69DDE" w:rsidR="00761C97" w:rsidRDefault="00761C97" w:rsidP="00330305">
      <w:pPr>
        <w:pStyle w:val="Code"/>
        <w:ind w:firstLine="576"/>
      </w:pPr>
      <w:r>
        <w:t xml:space="preserve">    </w:t>
      </w:r>
      <w:r w:rsidR="00E631E9">
        <w:t>this.mNormal = new Vec2(0, 0);</w:t>
      </w:r>
    </w:p>
    <w:p w14:paraId="1669A1DB" w14:textId="5966DE6C" w:rsidR="00761C97" w:rsidRDefault="00761C97" w:rsidP="00330305">
      <w:pPr>
        <w:pStyle w:val="Code"/>
        <w:ind w:firstLine="576"/>
      </w:pPr>
      <w:r>
        <w:t xml:space="preserve">    </w:t>
      </w:r>
      <w:r w:rsidR="00E631E9">
        <w:t>this.mStart = new Vec2(0, 0);</w:t>
      </w:r>
    </w:p>
    <w:p w14:paraId="78ABC54C" w14:textId="5A6FCA0C" w:rsidR="00761C97" w:rsidRDefault="00761C97" w:rsidP="00330305">
      <w:pPr>
        <w:pStyle w:val="Code"/>
        <w:ind w:firstLine="576"/>
      </w:pPr>
      <w:r>
        <w:t xml:space="preserve">    </w:t>
      </w:r>
      <w:r w:rsidR="00E631E9">
        <w:t>this.mEnd = new Vec2(0, 0);</w:t>
      </w:r>
    </w:p>
    <w:p w14:paraId="3068A475" w14:textId="77777777" w:rsidR="0051385A" w:rsidRDefault="00E631E9" w:rsidP="00330305">
      <w:pPr>
        <w:pStyle w:val="Code"/>
        <w:ind w:firstLine="576"/>
      </w:pPr>
      <w:r>
        <w:lastRenderedPageBreak/>
        <w:t>}</w:t>
      </w:r>
    </w:p>
    <w:p w14:paraId="155CD19F" w14:textId="205379AE" w:rsidR="007F5A73" w:rsidRDefault="00E631E9" w:rsidP="00330305">
      <w:pPr>
        <w:pStyle w:val="NumList"/>
      </w:pPr>
      <w:r>
        <w:t>Define the getter and setter for the object.</w:t>
      </w:r>
    </w:p>
    <w:p w14:paraId="190048E5" w14:textId="6B01BF0C" w:rsidR="009601D3" w:rsidRDefault="00E631E9" w:rsidP="00330305">
      <w:pPr>
        <w:pStyle w:val="Code"/>
        <w:ind w:firstLine="576"/>
      </w:pPr>
      <w:r>
        <w:lastRenderedPageBreak/>
        <w:t>CollisionInfo.prototype.setNormal = function (s) {</w:t>
      </w:r>
      <w:r w:rsidR="00761C97">
        <w:t xml:space="preserve"> </w:t>
      </w:r>
      <w:r>
        <w:t>this.mNormal = s; };</w:t>
      </w:r>
    </w:p>
    <w:p w14:paraId="2335058F" w14:textId="5EAB9348" w:rsidR="009601D3" w:rsidRDefault="00E631E9" w:rsidP="00330305">
      <w:pPr>
        <w:pStyle w:val="Code"/>
        <w:ind w:firstLine="576"/>
      </w:pPr>
      <w:r>
        <w:t>CollisionInfo.prototype.getDepth = function () {</w:t>
      </w:r>
      <w:r w:rsidR="00761C97">
        <w:t xml:space="preserve"> </w:t>
      </w:r>
      <w:r>
        <w:t>return this.mDepth; };</w:t>
      </w:r>
    </w:p>
    <w:p w14:paraId="0FB4A37E" w14:textId="201E4CD8" w:rsidR="009601D3" w:rsidRDefault="00E631E9" w:rsidP="00330305">
      <w:pPr>
        <w:pStyle w:val="Code"/>
        <w:ind w:firstLine="576"/>
      </w:pPr>
      <w:r>
        <w:t>CollisionInfo.prototype.getNormal = function () {</w:t>
      </w:r>
      <w:r w:rsidR="00761C97">
        <w:t xml:space="preserve"> </w:t>
      </w:r>
      <w:r>
        <w:t>return this.mNormal; };</w:t>
      </w:r>
    </w:p>
    <w:p w14:paraId="36EFE550" w14:textId="75F04397" w:rsidR="009601D3" w:rsidRDefault="00E631E9" w:rsidP="00330305">
      <w:pPr>
        <w:pStyle w:val="Code"/>
        <w:ind w:firstLine="576"/>
      </w:pPr>
      <w:r>
        <w:t>CollisionInfo.prototype.setInfo = function (d, n, s) {</w:t>
      </w:r>
    </w:p>
    <w:p w14:paraId="51200390" w14:textId="1D5DF297" w:rsidR="009601D3" w:rsidRDefault="009601D3" w:rsidP="00330305">
      <w:pPr>
        <w:pStyle w:val="Code"/>
        <w:ind w:firstLine="576"/>
      </w:pPr>
      <w:r>
        <w:t xml:space="preserve">    </w:t>
      </w:r>
      <w:r w:rsidR="00E631E9">
        <w:t>this.mDepth = d;</w:t>
      </w:r>
    </w:p>
    <w:p w14:paraId="2A554F16" w14:textId="0A68ED18" w:rsidR="009601D3" w:rsidRDefault="009601D3" w:rsidP="00330305">
      <w:pPr>
        <w:pStyle w:val="Code"/>
        <w:ind w:firstLine="576"/>
      </w:pPr>
      <w:r>
        <w:t xml:space="preserve">    </w:t>
      </w:r>
      <w:r w:rsidR="00E631E9">
        <w:t>this.mNormal = n;</w:t>
      </w:r>
    </w:p>
    <w:p w14:paraId="358192D3" w14:textId="538E8AB8" w:rsidR="009601D3" w:rsidRDefault="009601D3" w:rsidP="00330305">
      <w:pPr>
        <w:pStyle w:val="Code"/>
        <w:ind w:firstLine="576"/>
      </w:pPr>
      <w:r>
        <w:t xml:space="preserve">    </w:t>
      </w:r>
      <w:r w:rsidR="00E631E9">
        <w:t>this.mStart = s;</w:t>
      </w:r>
    </w:p>
    <w:p w14:paraId="31C506B0" w14:textId="1E6CA683" w:rsidR="009601D3" w:rsidRDefault="009601D3" w:rsidP="00330305">
      <w:pPr>
        <w:pStyle w:val="Code"/>
        <w:ind w:firstLine="576"/>
      </w:pPr>
      <w:r>
        <w:t xml:space="preserve">    </w:t>
      </w:r>
      <w:r w:rsidR="00E631E9">
        <w:t>this.mEnd = s.add(n.scale(d));</w:t>
      </w:r>
    </w:p>
    <w:p w14:paraId="3C801129" w14:textId="77777777" w:rsidR="0051385A" w:rsidRDefault="00E631E9" w:rsidP="00330305">
      <w:pPr>
        <w:pStyle w:val="Code"/>
        <w:ind w:firstLine="576"/>
      </w:pPr>
      <w:r>
        <w:t>};</w:t>
      </w:r>
    </w:p>
    <w:p w14:paraId="7D484F33" w14:textId="77777777" w:rsidR="007F5A73" w:rsidRDefault="00E631E9" w:rsidP="00330305">
      <w:pPr>
        <w:pStyle w:val="NumList"/>
      </w:pPr>
      <w:r>
        <w:t>Create a function to change the direction of the normal. This function will be used to ensure that the normal is always from pointing from the primary to the object that is being tested for collision.</w:t>
      </w:r>
    </w:p>
    <w:p w14:paraId="5A135CE6" w14:textId="77777777" w:rsidR="0051385A" w:rsidRDefault="00E631E9" w:rsidP="00330305">
      <w:pPr>
        <w:pStyle w:val="Code"/>
        <w:ind w:left="576"/>
      </w:pPr>
      <w:r>
        <w:t>CollisionInfo.prototype.changeDir = function () {</w:t>
      </w:r>
    </w:p>
    <w:p w14:paraId="33DFC9AF" w14:textId="77777777" w:rsidR="0051385A" w:rsidRDefault="00E631E9" w:rsidP="00330305">
      <w:pPr>
        <w:pStyle w:val="Code"/>
        <w:ind w:left="576"/>
      </w:pPr>
      <w:r>
        <w:t xml:space="preserve">    this.mNormal = this.mNormal.scale(-1);</w:t>
      </w:r>
    </w:p>
    <w:p w14:paraId="2B490828" w14:textId="77777777" w:rsidR="0051385A" w:rsidRDefault="00E631E9" w:rsidP="00330305">
      <w:pPr>
        <w:pStyle w:val="Code"/>
        <w:ind w:left="576"/>
      </w:pPr>
      <w:r>
        <w:t xml:space="preserve">    var n = this.mStart;</w:t>
      </w:r>
    </w:p>
    <w:p w14:paraId="2BCAA83F" w14:textId="77777777" w:rsidR="0051385A" w:rsidRDefault="00E631E9" w:rsidP="00330305">
      <w:pPr>
        <w:pStyle w:val="Code"/>
        <w:ind w:left="576"/>
      </w:pPr>
      <w:r>
        <w:t xml:space="preserve">    this.mStart = this.mEnd;</w:t>
      </w:r>
    </w:p>
    <w:p w14:paraId="18A537D4" w14:textId="77777777" w:rsidR="0051385A" w:rsidRDefault="00E631E9" w:rsidP="00330305">
      <w:pPr>
        <w:pStyle w:val="Code"/>
        <w:ind w:left="576"/>
      </w:pPr>
      <w:r>
        <w:t xml:space="preserve">    this.mEnd = n;</w:t>
      </w:r>
    </w:p>
    <w:p w14:paraId="155B89AC" w14:textId="77777777" w:rsidR="0051385A" w:rsidRDefault="00E631E9" w:rsidP="00330305">
      <w:pPr>
        <w:pStyle w:val="Code"/>
        <w:ind w:left="576"/>
      </w:pPr>
      <w:r>
        <w:t>};</w:t>
      </w:r>
    </w:p>
    <w:p w14:paraId="4152B071" w14:textId="77777777" w:rsidR="0051385A" w:rsidRDefault="00E631E9">
      <w:pPr>
        <w:pStyle w:val="Heading3"/>
      </w:pPr>
      <w:bookmarkStart w:id="13" w:name="_3xk02caze3fp" w:colFirst="0" w:colLast="0"/>
      <w:bookmarkEnd w:id="13"/>
      <w:r>
        <w:t>Compute Collision Information Between Two Circles</w:t>
      </w:r>
    </w:p>
    <w:p w14:paraId="1C47A928" w14:textId="77777777" w:rsidR="0051385A" w:rsidRDefault="00E631E9">
      <w:r>
        <w:t>In the previous project you implemented the functionality for detecting collisions between two circles. In the following, you will amend the computation of collision information to include the information gained from circle collisions.</w:t>
      </w:r>
    </w:p>
    <w:p w14:paraId="04312FAA" w14:textId="77861A96" w:rsidR="007F5A73" w:rsidRDefault="00E631E9" w:rsidP="00330305">
      <w:pPr>
        <w:pStyle w:val="NumList"/>
        <w:numPr>
          <w:ilvl w:val="0"/>
          <w:numId w:val="55"/>
        </w:numPr>
      </w:pPr>
      <w:r>
        <w:t xml:space="preserve">Create a new file under the </w:t>
      </w:r>
      <w:r w:rsidRPr="00330305">
        <w:rPr>
          <w:rStyle w:val="CodeInline"/>
        </w:rPr>
        <w:t>SiteRoot/RigidBody</w:t>
      </w:r>
      <w:r>
        <w:t xml:space="preserve"> </w:t>
      </w:r>
      <w:r w:rsidR="000E352B">
        <w:t xml:space="preserve">(or </w:t>
      </w:r>
      <w:r w:rsidR="000E352B">
        <w:rPr>
          <w:rStyle w:val="CodeInline"/>
        </w:rPr>
        <w:t>public_html/RigidBody</w:t>
      </w:r>
      <w:r w:rsidR="000E352B">
        <w:t xml:space="preserve">) </w:t>
      </w:r>
      <w:r>
        <w:t xml:space="preserve">folder, name it </w:t>
      </w:r>
      <w:r w:rsidR="00E74FB6" w:rsidRPr="00330305">
        <w:rPr>
          <w:rStyle w:val="CodeInline"/>
        </w:rPr>
        <w:t>Circle_collision.js</w:t>
      </w:r>
      <w:r w:rsidRPr="00E05626">
        <w:rPr>
          <w:rFonts w:ascii="Roboto Mono" w:eastAsia="Roboto Mono" w:hAnsi="Roboto Mono" w:cs="Roboto Mono"/>
        </w:rPr>
        <w:t>.</w:t>
      </w:r>
      <w:r>
        <w:t xml:space="preserve"> This file will contain the implementation of colliding a rigid circle shape with other rigid shapes.</w:t>
      </w:r>
    </w:p>
    <w:p w14:paraId="6DFE2ED9" w14:textId="39705082" w:rsidR="007F5A73" w:rsidRDefault="00E631E9" w:rsidP="00330305">
      <w:pPr>
        <w:pStyle w:val="NumList"/>
      </w:pPr>
      <w:r>
        <w:lastRenderedPageBreak/>
        <w:t xml:space="preserve">Define the </w:t>
      </w:r>
      <w:r w:rsidR="00E74FB6" w:rsidRPr="00330305">
        <w:rPr>
          <w:rStyle w:val="CodeInline"/>
        </w:rPr>
        <w:t>collisionTest</w:t>
      </w:r>
      <w:r>
        <w:t xml:space="preserve"> function to collide a rigid circle shape with another </w:t>
      </w:r>
      <w:r w:rsidR="00E74FB6" w:rsidRPr="00330305">
        <w:rPr>
          <w:rStyle w:val="CodeInline"/>
        </w:rPr>
        <w:t>RigidShape</w:t>
      </w:r>
      <w:r>
        <w:t xml:space="preserve"> object. Notice that the actual collision testing function is shape specific</w:t>
      </w:r>
      <w:r w:rsidR="000601FF">
        <w:t>. F</w:t>
      </w:r>
      <w:r w:rsidR="0014565E">
        <w:t>or now, a circle only kno</w:t>
      </w:r>
      <w:r w:rsidR="000601FF">
        <w:t>ws how to collide with a circle and will always return false for any other shapes.</w:t>
      </w:r>
    </w:p>
    <w:p w14:paraId="4B582D79" w14:textId="77777777" w:rsidR="0051385A" w:rsidRDefault="00E631E9" w:rsidP="00330305">
      <w:pPr>
        <w:pStyle w:val="Code"/>
        <w:ind w:left="576"/>
      </w:pPr>
      <w:r>
        <w:t>Circle.prototype.collisionTest = function (otherShape, collisionInfo) {</w:t>
      </w:r>
    </w:p>
    <w:p w14:paraId="10D55181" w14:textId="77777777" w:rsidR="0051385A" w:rsidRDefault="00E631E9" w:rsidP="00330305">
      <w:pPr>
        <w:pStyle w:val="Code"/>
        <w:ind w:left="576"/>
      </w:pPr>
      <w:r>
        <w:t xml:space="preserve">    var status = false;</w:t>
      </w:r>
    </w:p>
    <w:p w14:paraId="62A46D78" w14:textId="77777777" w:rsidR="0051385A" w:rsidRDefault="00E631E9" w:rsidP="00330305">
      <w:pPr>
        <w:pStyle w:val="Code"/>
        <w:ind w:left="576"/>
      </w:pPr>
      <w:r>
        <w:t xml:space="preserve">    if (otherShape.mType === "Circle")</w:t>
      </w:r>
    </w:p>
    <w:p w14:paraId="590889DB" w14:textId="77777777" w:rsidR="0051385A" w:rsidRDefault="00E631E9" w:rsidP="00330305">
      <w:pPr>
        <w:pStyle w:val="Code"/>
        <w:ind w:left="576"/>
      </w:pPr>
      <w:r>
        <w:t xml:space="preserve">        status = this.collidedCircCirc(this, otherShape, collisionInfo);</w:t>
      </w:r>
    </w:p>
    <w:p w14:paraId="379D7AAA" w14:textId="77777777" w:rsidR="0051385A" w:rsidRDefault="00E631E9" w:rsidP="00330305">
      <w:pPr>
        <w:pStyle w:val="Code"/>
        <w:ind w:left="576"/>
      </w:pPr>
      <w:r>
        <w:t xml:space="preserve">    else</w:t>
      </w:r>
    </w:p>
    <w:p w14:paraId="2F779903" w14:textId="77777777" w:rsidR="0051385A" w:rsidRDefault="00E631E9" w:rsidP="00330305">
      <w:pPr>
        <w:pStyle w:val="Code"/>
        <w:ind w:left="576"/>
      </w:pPr>
      <w:r>
        <w:t xml:space="preserve">        status = false;</w:t>
      </w:r>
    </w:p>
    <w:p w14:paraId="1A35C5FC" w14:textId="77777777" w:rsidR="0051385A" w:rsidRDefault="00E631E9" w:rsidP="00330305">
      <w:pPr>
        <w:pStyle w:val="Code"/>
        <w:ind w:left="576"/>
      </w:pPr>
      <w:r>
        <w:t xml:space="preserve">    return status;</w:t>
      </w:r>
    </w:p>
    <w:p w14:paraId="1BF90960" w14:textId="77777777" w:rsidR="0051385A" w:rsidRDefault="00E631E9" w:rsidP="00330305">
      <w:pPr>
        <w:pStyle w:val="Code"/>
        <w:ind w:left="576"/>
      </w:pPr>
      <w:r>
        <w:t>};</w:t>
      </w:r>
    </w:p>
    <w:p w14:paraId="02B5B99F" w14:textId="24CD5D80" w:rsidR="007F5A73" w:rsidRDefault="00E631E9" w:rsidP="00330305">
      <w:pPr>
        <w:pStyle w:val="NumList"/>
      </w:pPr>
      <w:r>
        <w:t xml:space="preserve">Define the </w:t>
      </w:r>
      <w:r w:rsidR="00E74FB6" w:rsidRPr="00330305">
        <w:rPr>
          <w:rStyle w:val="CodeInline"/>
        </w:rPr>
        <w:t>collideCircCirc</w:t>
      </w:r>
      <w:r>
        <w:t xml:space="preserve"> function to detect the collision between two circles and to compute the corresponding collision information when a collision is detected. There are three cases to the collision detection: no collision, collision with centers of the two circles located at different, and at exactly the same positions.  The following code shows the detection of no collision. The details are depicted in Figure 3-7, </w:t>
      </w:r>
      <w:r w:rsidR="00E74FB6" w:rsidRPr="00330305">
        <w:rPr>
          <w:rStyle w:val="CodeInline"/>
        </w:rPr>
        <w:t>vFrom1to2</w:t>
      </w:r>
      <w:r>
        <w:t xml:space="preserve"> is the vector pointing from center of </w:t>
      </w:r>
      <w:r w:rsidR="00E74FB6" w:rsidRPr="00330305">
        <w:rPr>
          <w:rStyle w:val="CodeInline"/>
        </w:rPr>
        <w:t>c1</w:t>
      </w:r>
      <w:r>
        <w:t xml:space="preserve"> to center of </w:t>
      </w:r>
      <w:r w:rsidR="00E74FB6" w:rsidRPr="00330305">
        <w:rPr>
          <w:rStyle w:val="CodeInline"/>
        </w:rPr>
        <w:t>c2</w:t>
      </w:r>
      <w:r w:rsidR="00497102">
        <w:t>;</w:t>
      </w:r>
      <w:r>
        <w:t xml:space="preserve"> </w:t>
      </w:r>
      <w:r w:rsidR="00E74FB6" w:rsidRPr="00330305">
        <w:rPr>
          <w:rStyle w:val="CodeInline"/>
        </w:rPr>
        <w:t>rSum</w:t>
      </w:r>
      <w:r>
        <w:rPr>
          <w:rFonts w:ascii="Roboto Mono" w:eastAsia="Roboto Mono" w:hAnsi="Roboto Mono" w:cs="Roboto Mono"/>
        </w:rPr>
        <w:t xml:space="preserve"> </w:t>
      </w:r>
      <w:r>
        <w:t xml:space="preserve">is the sum of the radii, and </w:t>
      </w:r>
      <w:r w:rsidR="00E74FB6" w:rsidRPr="00330305">
        <w:rPr>
          <w:rStyle w:val="CodeInline"/>
        </w:rPr>
        <w:t>dist</w:t>
      </w:r>
      <w:r>
        <w:rPr>
          <w:rFonts w:ascii="Roboto Mono" w:eastAsia="Roboto Mono" w:hAnsi="Roboto Mono" w:cs="Roboto Mono"/>
        </w:rPr>
        <w:t xml:space="preserve"> </w:t>
      </w:r>
      <w:r>
        <w:t xml:space="preserve">is the distance between the centers of two circles. </w:t>
      </w:r>
    </w:p>
    <w:p w14:paraId="109EB75F" w14:textId="77777777" w:rsidR="0051385A" w:rsidRDefault="00E631E9" w:rsidP="00330305">
      <w:pPr>
        <w:pStyle w:val="Code"/>
        <w:ind w:left="576"/>
      </w:pPr>
      <w:r>
        <w:t>Circle.prototype.collidedCircCirc = function (c1, c2, collisionInfo) {</w:t>
      </w:r>
    </w:p>
    <w:p w14:paraId="33ED6A3E" w14:textId="77777777" w:rsidR="0051385A" w:rsidRDefault="00E631E9" w:rsidP="00330305">
      <w:pPr>
        <w:pStyle w:val="Code"/>
        <w:ind w:left="576"/>
      </w:pPr>
      <w:r>
        <w:lastRenderedPageBreak/>
        <w:t xml:space="preserve">    var vFrom1to2 = c2.mCenter.subtract(c1.mCenter);</w:t>
      </w:r>
    </w:p>
    <w:p w14:paraId="361195E1" w14:textId="77777777" w:rsidR="0051385A" w:rsidRDefault="00E631E9" w:rsidP="00330305">
      <w:pPr>
        <w:pStyle w:val="Code"/>
        <w:ind w:left="576"/>
      </w:pPr>
      <w:r>
        <w:t xml:space="preserve">    var rSum = c1.mRadius + c2.mRadius;</w:t>
      </w:r>
    </w:p>
    <w:p w14:paraId="5BAFABE8" w14:textId="77777777" w:rsidR="0051385A" w:rsidRDefault="00E631E9" w:rsidP="00330305">
      <w:pPr>
        <w:pStyle w:val="Code"/>
        <w:ind w:left="576"/>
      </w:pPr>
      <w:r>
        <w:t xml:space="preserve">    var dist = vFrom1to2.length();</w:t>
      </w:r>
    </w:p>
    <w:p w14:paraId="539036CF" w14:textId="510CD874" w:rsidR="0051385A" w:rsidRDefault="00E631E9" w:rsidP="00330305">
      <w:pPr>
        <w:pStyle w:val="Code"/>
        <w:ind w:left="576"/>
      </w:pPr>
      <w:r>
        <w:t xml:space="preserve">    if (dist &gt; Math.sqrt(rSum * rSum)) {</w:t>
      </w:r>
    </w:p>
    <w:p w14:paraId="5E937671" w14:textId="74D8B04E" w:rsidR="0051385A" w:rsidRDefault="00E631E9" w:rsidP="00330305">
      <w:pPr>
        <w:pStyle w:val="Code"/>
        <w:ind w:left="576"/>
      </w:pPr>
      <w:r>
        <w:t xml:space="preserve">        return false;</w:t>
      </w:r>
      <w:r w:rsidR="001863BB">
        <w:t xml:space="preserve"> </w:t>
      </w:r>
      <w:r w:rsidR="001863BB">
        <w:t>//not overlapping</w:t>
      </w:r>
    </w:p>
    <w:p w14:paraId="5A33C5AF" w14:textId="77777777" w:rsidR="0051385A" w:rsidRDefault="00E631E9" w:rsidP="00330305">
      <w:pPr>
        <w:pStyle w:val="Code"/>
        <w:ind w:left="576"/>
      </w:pPr>
      <w:r>
        <w:t xml:space="preserve">    }</w:t>
      </w:r>
    </w:p>
    <w:p w14:paraId="0F33B55A" w14:textId="37F09C31" w:rsidR="0051385A" w:rsidRDefault="002B208D" w:rsidP="00330305">
      <w:pPr>
        <w:pStyle w:val="Code"/>
        <w:ind w:left="576"/>
      </w:pPr>
      <w:r>
        <w:t xml:space="preserve">    </w:t>
      </w:r>
      <w:r w:rsidR="00E631E9">
        <w:t xml:space="preserve">// … details in the following steps </w:t>
      </w:r>
    </w:p>
    <w:p w14:paraId="7D026163" w14:textId="24A4E762" w:rsidR="0051385A" w:rsidRDefault="00E631E9" w:rsidP="00330305">
      <w:pPr>
        <w:pStyle w:val="Code"/>
        <w:ind w:left="576"/>
      </w:pPr>
      <w:r>
        <w:t>};</w:t>
      </w:r>
      <w:r>
        <w:rPr>
          <w:rFonts w:ascii="Helvetica Neue" w:eastAsia="Helvetica Neue" w:hAnsi="Helvetica Neue" w:cs="Helvetica Neue"/>
        </w:rPr>
        <w:t xml:space="preserve"> </w:t>
      </w:r>
    </w:p>
    <w:p w14:paraId="5F5F0F7E" w14:textId="654D5D70" w:rsidR="007F5A73" w:rsidRDefault="00E631E9" w:rsidP="00330305">
      <w:pPr>
        <w:pStyle w:val="NumList"/>
      </w:pPr>
      <w:r>
        <w:t xml:space="preserve">A collision is detected when </w:t>
      </w:r>
      <w:r w:rsidRPr="00E05626">
        <w:rPr>
          <w:rStyle w:val="CodeInline"/>
        </w:rPr>
        <w:t>dist</w:t>
      </w:r>
      <w:r>
        <w:t>, the distance between the center</w:t>
      </w:r>
      <w:r w:rsidR="00126C1C">
        <w:t>s</w:t>
      </w:r>
      <w:r>
        <w:t xml:space="preserve"> of the two circles, is less than the sum of the radii. In this case, if the two circles do not have centers located at the exact same position, the collision depth and normal can be computed. As illustrated in Figure</w:t>
      </w:r>
      <w:r w:rsidR="00F30DF8">
        <w:t> </w:t>
      </w:r>
      <w:r>
        <w:t xml:space="preserve">3-8, since </w:t>
      </w:r>
      <w:r w:rsidRPr="00E05626">
        <w:rPr>
          <w:rStyle w:val="CodeInline"/>
        </w:rPr>
        <w:t>c2</w:t>
      </w:r>
      <w:r>
        <w:rPr>
          <w:rFonts w:ascii="Roboto Mono" w:eastAsia="Roboto Mono" w:hAnsi="Roboto Mono" w:cs="Roboto Mono"/>
        </w:rPr>
        <w:t xml:space="preserve"> </w:t>
      </w:r>
      <w:r>
        <w:t xml:space="preserve">is the reference to the other </w:t>
      </w:r>
      <w:r w:rsidRPr="00E05626">
        <w:rPr>
          <w:rStyle w:val="CodeInline"/>
        </w:rPr>
        <w:t>RigidShape</w:t>
      </w:r>
      <w:r>
        <w:t xml:space="preserve">, the collision normal is a vector pointing from </w:t>
      </w:r>
      <w:r w:rsidRPr="00E05626">
        <w:rPr>
          <w:rStyle w:val="CodeInline"/>
        </w:rPr>
        <w:t>c1</w:t>
      </w:r>
      <w:r>
        <w:rPr>
          <w:rFonts w:ascii="Roboto Mono" w:eastAsia="Roboto Mono" w:hAnsi="Roboto Mono" w:cs="Roboto Mono"/>
        </w:rPr>
        <w:t xml:space="preserve"> </w:t>
      </w:r>
      <w:r>
        <w:t xml:space="preserve">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r w:rsidRPr="00E05626">
        <w:rPr>
          <w:rStyle w:val="CodeInline"/>
        </w:rPr>
        <w:t>rSum</w:t>
      </w:r>
      <w:r>
        <w:t xml:space="preserve"> and </w:t>
      </w:r>
      <w:r w:rsidRPr="00E05626">
        <w:rPr>
          <w:rStyle w:val="CodeInline"/>
        </w:rPr>
        <w:t>dist</w:t>
      </w:r>
      <w:r>
        <w:t xml:space="preserve">, and the start position for </w:t>
      </w:r>
      <w:r w:rsidRPr="00E05626">
        <w:rPr>
          <w:rStyle w:val="CodeInline"/>
        </w:rPr>
        <w:t>c1</w:t>
      </w:r>
      <w:r>
        <w:rPr>
          <w:rFonts w:ascii="Roboto Mono" w:eastAsia="Roboto Mono" w:hAnsi="Roboto Mono" w:cs="Roboto Mono"/>
        </w:rPr>
        <w:t xml:space="preserve"> </w:t>
      </w:r>
      <w:r>
        <w:t xml:space="preserve">is simple </w:t>
      </w:r>
      <w:r w:rsidRPr="00E05626">
        <w:rPr>
          <w:rStyle w:val="CodeInline"/>
        </w:rPr>
        <w:t>c2’s</w:t>
      </w:r>
      <w:r>
        <w:t xml:space="preserve"> radius distance away from the center of </w:t>
      </w:r>
      <w:r w:rsidRPr="00E05626">
        <w:rPr>
          <w:rStyle w:val="CodeInline"/>
        </w:rPr>
        <w:t>c2</w:t>
      </w:r>
      <w:r>
        <w:rPr>
          <w:rFonts w:ascii="Roboto Mono" w:eastAsia="Roboto Mono" w:hAnsi="Roboto Mono" w:cs="Roboto Mono"/>
        </w:rPr>
        <w:t xml:space="preserve"> </w:t>
      </w:r>
      <w:r>
        <w:t xml:space="preserve">along the </w:t>
      </w:r>
      <w:r w:rsidRPr="00E05626">
        <w:rPr>
          <w:rStyle w:val="CodeInline"/>
        </w:rPr>
        <w:t>normalFrom2to1</w:t>
      </w:r>
      <w:r>
        <w:rPr>
          <w:rFonts w:ascii="Roboto Mono" w:eastAsia="Roboto Mono" w:hAnsi="Roboto Mono" w:cs="Roboto Mono"/>
        </w:rPr>
        <w:t xml:space="preserve"> </w:t>
      </w:r>
      <w:r>
        <w:t xml:space="preserve">direction. </w:t>
      </w:r>
    </w:p>
    <w:p w14:paraId="5CE250C7" w14:textId="77777777" w:rsidR="00E05626" w:rsidRDefault="00E05626" w:rsidP="00330305">
      <w:pPr>
        <w:pStyle w:val="Figure"/>
        <w:ind w:firstLine="720"/>
      </w:pPr>
      <w:r>
        <w:rPr>
          <w:noProof/>
          <w:lang w:val="en-GB" w:eastAsia="en-GB"/>
        </w:rPr>
        <w:drawing>
          <wp:inline distT="114300" distB="114300" distL="114300" distR="114300" wp14:anchorId="3BBE3C48" wp14:editId="3A87BC0A">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8" cstate="print"/>
                    <a:srcRect/>
                    <a:stretch>
                      <a:fillRect/>
                    </a:stretch>
                  </pic:blipFill>
                  <pic:spPr>
                    <a:xfrm>
                      <a:off x="0" y="0"/>
                      <a:ext cx="4219149" cy="1259906"/>
                    </a:xfrm>
                    <a:prstGeom prst="rect">
                      <a:avLst/>
                    </a:prstGeom>
                    <a:ln/>
                  </pic:spPr>
                </pic:pic>
              </a:graphicData>
            </a:graphic>
          </wp:inline>
        </w:drawing>
      </w:r>
    </w:p>
    <w:p w14:paraId="7141D3BB" w14:textId="01C884B7" w:rsidR="00E05626" w:rsidRDefault="00003659" w:rsidP="00330305">
      <w:pPr>
        <w:pStyle w:val="FigureCaption"/>
      </w:pPr>
      <w:r>
        <w:rPr>
          <w:rFonts w:eastAsia="Helvetica Neue"/>
        </w:rPr>
        <w:lastRenderedPageBreak/>
        <w:tab/>
      </w:r>
      <w:r>
        <w:rPr>
          <w:rFonts w:eastAsia="Helvetica Neue"/>
        </w:rPr>
        <w:tab/>
      </w:r>
      <w:r w:rsidR="00E05626" w:rsidRPr="00E05626">
        <w:rPr>
          <w:rFonts w:eastAsia="Helvetica Neue"/>
        </w:rPr>
        <w:t>Figure 3-8. Details of a Circle-Circle Collision.</w:t>
      </w:r>
    </w:p>
    <w:p w14:paraId="0564AD4A" w14:textId="77777777" w:rsidR="0051385A" w:rsidRDefault="00E631E9" w:rsidP="00330305">
      <w:pPr>
        <w:pStyle w:val="Code"/>
        <w:ind w:left="720"/>
      </w:pPr>
      <w:r>
        <w:t>//… continue from the previous step</w:t>
      </w:r>
    </w:p>
    <w:p w14:paraId="0258A935" w14:textId="77777777" w:rsidR="0051385A" w:rsidRDefault="00E631E9" w:rsidP="00330305">
      <w:pPr>
        <w:pStyle w:val="Code"/>
        <w:ind w:left="720"/>
      </w:pPr>
      <w:r>
        <w:t>if (dist !== 0) {</w:t>
      </w:r>
    </w:p>
    <w:p w14:paraId="1E600802" w14:textId="64066C6C" w:rsidR="0051385A" w:rsidRDefault="00E631E9" w:rsidP="00330305">
      <w:pPr>
        <w:pStyle w:val="Code"/>
        <w:ind w:left="720"/>
      </w:pPr>
      <w:r>
        <w:t xml:space="preserve">    // overlapping but not same position</w:t>
      </w:r>
    </w:p>
    <w:p w14:paraId="651FFF95" w14:textId="657A6A29" w:rsidR="0051385A" w:rsidRDefault="00E631E9" w:rsidP="00330305">
      <w:pPr>
        <w:pStyle w:val="Code"/>
        <w:ind w:left="720"/>
      </w:pPr>
      <w:r>
        <w:t xml:space="preserve">    var normalFrom2to1 = vFrom1to2.scale(-1).normalize();</w:t>
      </w:r>
    </w:p>
    <w:p w14:paraId="179CD338" w14:textId="24479B8F" w:rsidR="0051385A" w:rsidRDefault="00E631E9" w:rsidP="00330305">
      <w:pPr>
        <w:pStyle w:val="Code"/>
        <w:ind w:left="720"/>
      </w:pPr>
      <w:r>
        <w:t xml:space="preserve">    var radiusC2 = normalFrom2to1.scale(c2.mRadius);</w:t>
      </w:r>
    </w:p>
    <w:p w14:paraId="765FC7E2" w14:textId="6A278FAB" w:rsidR="0051385A" w:rsidRDefault="00E631E9" w:rsidP="00330305">
      <w:pPr>
        <w:pStyle w:val="Code"/>
        <w:ind w:left="720"/>
      </w:pPr>
      <w:r>
        <w:t xml:space="preserve">    collisionInfo.setInfo(rSum - dist, vFrom1to2.normalize(), c2.mCenter.add(radiusC2));</w:t>
      </w:r>
    </w:p>
    <w:p w14:paraId="53842050" w14:textId="6FD1C7DC" w:rsidR="0051385A" w:rsidRDefault="00E631E9" w:rsidP="00330305">
      <w:pPr>
        <w:pStyle w:val="Code"/>
        <w:ind w:left="720"/>
      </w:pPr>
      <w:r>
        <w:t>}</w:t>
      </w:r>
    </w:p>
    <w:p w14:paraId="0ED8769B" w14:textId="77777777" w:rsidR="0051385A" w:rsidRDefault="00E631E9" w:rsidP="00330305">
      <w:pPr>
        <w:pStyle w:val="Code"/>
        <w:ind w:left="720"/>
      </w:pPr>
      <w:r>
        <w:t>//… details in the next step</w:t>
      </w:r>
    </w:p>
    <w:p w14:paraId="4DD1CBAF" w14:textId="77777777" w:rsidR="0051385A" w:rsidRDefault="00E631E9" w:rsidP="00E05626">
      <w:pPr>
        <w:pStyle w:val="NumList"/>
      </w:pPr>
      <w:r>
        <w:t>The last case for two colliding circles is when both circle's centers are located in exactly the same position. In this case, as shown in the following code, the collision normal is defined to be the negative y-direction, and the collision depth is simply the larger of the two radii.</w:t>
      </w:r>
    </w:p>
    <w:p w14:paraId="047FC54E" w14:textId="5DED3A48" w:rsidR="0051385A" w:rsidRDefault="00E631E9" w:rsidP="00330305">
      <w:pPr>
        <w:pStyle w:val="Code"/>
        <w:ind w:left="576"/>
      </w:pPr>
      <w:r>
        <w:t>//...continue from the previous step</w:t>
      </w:r>
    </w:p>
    <w:p w14:paraId="34C0F4D0" w14:textId="64F252E1" w:rsidR="0051385A" w:rsidRDefault="00E631E9" w:rsidP="00330305">
      <w:pPr>
        <w:pStyle w:val="Code"/>
        <w:ind w:left="576"/>
      </w:pPr>
      <w:r>
        <w:t>if (dist !== 0) {</w:t>
      </w:r>
    </w:p>
    <w:p w14:paraId="6D42542F" w14:textId="201AF1C6" w:rsidR="0051385A" w:rsidRDefault="009C69A8" w:rsidP="00330305">
      <w:pPr>
        <w:pStyle w:val="Code"/>
        <w:ind w:left="576"/>
      </w:pPr>
      <w:r>
        <w:t xml:space="preserve">    </w:t>
      </w:r>
      <w:r w:rsidR="00E631E9">
        <w:t>//...identical to previous step</w:t>
      </w:r>
    </w:p>
    <w:p w14:paraId="1D275992" w14:textId="2E33067C" w:rsidR="0051385A" w:rsidRDefault="00E631E9" w:rsidP="00330305">
      <w:pPr>
        <w:pStyle w:val="Code"/>
        <w:ind w:left="576"/>
      </w:pPr>
      <w:r>
        <w:t>}</w:t>
      </w:r>
      <w:r w:rsidR="00F528F7">
        <w:t xml:space="preserve"> </w:t>
      </w:r>
      <w:r>
        <w:t>else</w:t>
      </w:r>
      <w:r w:rsidR="00F528F7">
        <w:t xml:space="preserve"> </w:t>
      </w:r>
      <w:r>
        <w:t>{</w:t>
      </w:r>
    </w:p>
    <w:p w14:paraId="09A3F090" w14:textId="768C9A09" w:rsidR="0051385A" w:rsidRDefault="009C69A8" w:rsidP="00330305">
      <w:pPr>
        <w:pStyle w:val="Code"/>
        <w:ind w:left="576"/>
      </w:pPr>
      <w:r>
        <w:t xml:space="preserve">    </w:t>
      </w:r>
      <w:r w:rsidR="00E631E9">
        <w:t>//same position</w:t>
      </w:r>
    </w:p>
    <w:p w14:paraId="71507277" w14:textId="0AFE470E" w:rsidR="0051385A" w:rsidRDefault="009C69A8" w:rsidP="00330305">
      <w:pPr>
        <w:pStyle w:val="Code"/>
        <w:ind w:left="576"/>
      </w:pPr>
      <w:r>
        <w:t xml:space="preserve">    </w:t>
      </w:r>
      <w:r w:rsidR="00E631E9">
        <w:t>if (c1.mRadius &gt; c2.mRadius)</w:t>
      </w:r>
    </w:p>
    <w:p w14:paraId="479BB983" w14:textId="7742BC53" w:rsidR="00AD13EB" w:rsidRDefault="00F528F7" w:rsidP="00330305">
      <w:pPr>
        <w:pStyle w:val="Code"/>
        <w:ind w:left="576"/>
      </w:pPr>
      <w:r>
        <w:t xml:space="preserve">    </w:t>
      </w:r>
      <w:r w:rsidR="009C69A8">
        <w:t xml:space="preserve">    </w:t>
      </w:r>
      <w:r w:rsidR="00E631E9">
        <w:t xml:space="preserve">collisionInfo.setInfo(rSum, new Vec2(0, -1), </w:t>
      </w:r>
    </w:p>
    <w:p w14:paraId="36443B3D" w14:textId="51802FA3" w:rsidR="0051385A" w:rsidRDefault="00AD13EB" w:rsidP="00330305">
      <w:pPr>
        <w:pStyle w:val="Code"/>
        <w:ind w:left="576"/>
      </w:pPr>
      <w:r>
        <w:t xml:space="preserve">                        </w:t>
      </w:r>
      <w:r w:rsidR="00E631E9">
        <w:t>c1.mCenter.add(new Vec2(0, c1.mRadius)));</w:t>
      </w:r>
    </w:p>
    <w:p w14:paraId="72A15E4F" w14:textId="563FC100" w:rsidR="0051385A" w:rsidRDefault="009C69A8" w:rsidP="00330305">
      <w:pPr>
        <w:pStyle w:val="Code"/>
        <w:ind w:left="576"/>
      </w:pPr>
      <w:r>
        <w:t xml:space="preserve">    </w:t>
      </w:r>
      <w:r w:rsidR="00E631E9">
        <w:t>else</w:t>
      </w:r>
    </w:p>
    <w:p w14:paraId="1598608D" w14:textId="1FE4246B" w:rsidR="00AD13EB" w:rsidRDefault="00F528F7" w:rsidP="00330305">
      <w:pPr>
        <w:pStyle w:val="Code"/>
        <w:ind w:left="576"/>
      </w:pPr>
      <w:r>
        <w:t xml:space="preserve"> </w:t>
      </w:r>
      <w:r w:rsidR="00E631E9">
        <w:t xml:space="preserve">   </w:t>
      </w:r>
      <w:r w:rsidR="009C69A8">
        <w:t xml:space="preserve">    </w:t>
      </w:r>
      <w:r w:rsidR="00E631E9">
        <w:t xml:space="preserve">collisionInfo.setInfo(rSum, new Vec2(0, -1), </w:t>
      </w:r>
    </w:p>
    <w:p w14:paraId="33AC0405" w14:textId="0D7BAF9F" w:rsidR="0051385A" w:rsidRDefault="00AD13EB" w:rsidP="00330305">
      <w:pPr>
        <w:pStyle w:val="Code"/>
        <w:ind w:left="576"/>
      </w:pPr>
      <w:r>
        <w:t xml:space="preserve">                        </w:t>
      </w:r>
      <w:r w:rsidR="00E631E9">
        <w:t>c2.mCenter.add(new Vec2(0, c2.mRadius)));</w:t>
      </w:r>
    </w:p>
    <w:p w14:paraId="12613B29" w14:textId="01AB5743" w:rsidR="0051385A" w:rsidRDefault="00E631E9" w:rsidP="00330305">
      <w:pPr>
        <w:pStyle w:val="Code"/>
        <w:ind w:left="576"/>
      </w:pPr>
      <w:r>
        <w:t>}</w:t>
      </w:r>
    </w:p>
    <w:p w14:paraId="372744C0" w14:textId="733A35C8" w:rsidR="0051385A" w:rsidRDefault="00E631E9">
      <w:pPr>
        <w:pStyle w:val="Heading3"/>
      </w:pPr>
      <w:bookmarkStart w:id="14" w:name="_1y7fdelvv564" w:colFirst="0" w:colLast="0"/>
      <w:bookmarkEnd w:id="14"/>
      <w:r w:rsidRPr="009601D3">
        <w:t>Case</w:t>
      </w:r>
      <w:r>
        <w:t xml:space="preserve"> for Collision with a Rectangle</w:t>
      </w:r>
    </w:p>
    <w:p w14:paraId="78854935" w14:textId="77777777" w:rsidR="0051385A" w:rsidRDefault="00E631E9">
      <w:r>
        <w:t>The collision computations for a rectangle will be covered later in this chapter. For now, an empty structure will be defined to avoid runtime errors.</w:t>
      </w:r>
    </w:p>
    <w:p w14:paraId="2C567B7A" w14:textId="28375F1B" w:rsidR="0051385A" w:rsidRDefault="00E631E9" w:rsidP="00E05626">
      <w:pPr>
        <w:pStyle w:val="NumList"/>
        <w:numPr>
          <w:ilvl w:val="0"/>
          <w:numId w:val="56"/>
        </w:numPr>
      </w:pPr>
      <w:r>
        <w:t xml:space="preserve">Create a new file under the </w:t>
      </w:r>
      <w:r w:rsidRPr="00330305">
        <w:rPr>
          <w:rStyle w:val="CodeInline"/>
        </w:rPr>
        <w:t>SiteRoot/RigidBody</w:t>
      </w:r>
      <w:r>
        <w:t xml:space="preserve"> </w:t>
      </w:r>
      <w:r w:rsidR="00EA737D">
        <w:t xml:space="preserve">(or </w:t>
      </w:r>
      <w:r w:rsidR="00EA737D">
        <w:rPr>
          <w:rStyle w:val="CodeInline"/>
        </w:rPr>
        <w:t>public_html/RigidBody</w:t>
      </w:r>
      <w:r w:rsidR="00EA737D">
        <w:t xml:space="preserve">) </w:t>
      </w:r>
      <w:r>
        <w:t xml:space="preserve">folder, name it </w:t>
      </w:r>
      <w:r w:rsidRPr="00E05626">
        <w:rPr>
          <w:rStyle w:val="CodeInline"/>
        </w:rPr>
        <w:t>Rectangle_collision.js</w:t>
      </w:r>
      <w:r w:rsidRPr="00E05626">
        <w:rPr>
          <w:rFonts w:ascii="Roboto Mono" w:eastAsia="Roboto Mono" w:hAnsi="Roboto Mono" w:cs="Roboto Mono"/>
        </w:rPr>
        <w:t>.</w:t>
      </w:r>
      <w:r>
        <w:t xml:space="preserve"> </w:t>
      </w:r>
    </w:p>
    <w:p w14:paraId="0CCBCFAA" w14:textId="77777777" w:rsidR="0051385A" w:rsidRDefault="00E631E9" w:rsidP="00E05626">
      <w:pPr>
        <w:pStyle w:val="NumList"/>
      </w:pPr>
      <w:r>
        <w:t xml:space="preserve">Add the following code to the file to return a false condition for all collisions with a rectangle rigid shape for now. </w:t>
      </w:r>
    </w:p>
    <w:p w14:paraId="01EA6628" w14:textId="77777777" w:rsidR="0051385A" w:rsidRDefault="00E631E9" w:rsidP="00330305">
      <w:pPr>
        <w:pStyle w:val="Code"/>
        <w:ind w:left="576"/>
      </w:pPr>
      <w:r>
        <w:t>Rectangle.prototype.collisionTest = function (otherShape, collisionInfo) {</w:t>
      </w:r>
    </w:p>
    <w:p w14:paraId="185DC541" w14:textId="77777777" w:rsidR="0051385A" w:rsidRDefault="00E631E9" w:rsidP="00330305">
      <w:pPr>
        <w:pStyle w:val="Code"/>
        <w:ind w:left="576"/>
      </w:pPr>
      <w:r>
        <w:t xml:space="preserve">    var status = false;</w:t>
      </w:r>
    </w:p>
    <w:p w14:paraId="60651559" w14:textId="77777777" w:rsidR="0051385A" w:rsidRDefault="00E631E9" w:rsidP="00330305">
      <w:pPr>
        <w:pStyle w:val="Code"/>
        <w:ind w:left="576"/>
      </w:pPr>
      <w:r>
        <w:t xml:space="preserve">    if (otherShape.mType === "Circle")</w:t>
      </w:r>
    </w:p>
    <w:p w14:paraId="20F0D3CC" w14:textId="77777777" w:rsidR="0051385A" w:rsidRDefault="00E631E9" w:rsidP="00330305">
      <w:pPr>
        <w:pStyle w:val="Code"/>
        <w:ind w:left="576"/>
      </w:pPr>
      <w:r>
        <w:t xml:space="preserve">        status = false;</w:t>
      </w:r>
    </w:p>
    <w:p w14:paraId="51F9F221" w14:textId="77777777" w:rsidR="0051385A" w:rsidRDefault="00E631E9" w:rsidP="00330305">
      <w:pPr>
        <w:pStyle w:val="Code"/>
        <w:ind w:left="576"/>
      </w:pPr>
      <w:r>
        <w:t xml:space="preserve">    else</w:t>
      </w:r>
    </w:p>
    <w:p w14:paraId="7CCABE97" w14:textId="77777777" w:rsidR="0051385A" w:rsidRDefault="00E631E9" w:rsidP="00330305">
      <w:pPr>
        <w:pStyle w:val="Code"/>
        <w:ind w:left="576"/>
      </w:pPr>
      <w:r>
        <w:t xml:space="preserve">        status = false;</w:t>
      </w:r>
    </w:p>
    <w:p w14:paraId="08FEA88F" w14:textId="12DFE776" w:rsidR="0051385A" w:rsidRDefault="00E631E9" w:rsidP="00330305">
      <w:pPr>
        <w:pStyle w:val="Code"/>
        <w:ind w:left="576"/>
      </w:pPr>
      <w:r>
        <w:t xml:space="preserve">    return status;</w:t>
      </w:r>
    </w:p>
    <w:p w14:paraId="2C95399C" w14:textId="77777777" w:rsidR="0051385A" w:rsidRDefault="00E631E9" w:rsidP="00330305">
      <w:pPr>
        <w:pStyle w:val="Code"/>
        <w:ind w:left="576"/>
      </w:pPr>
      <w:r>
        <w:t>};</w:t>
      </w:r>
    </w:p>
    <w:p w14:paraId="0B43E4D8" w14:textId="77777777" w:rsidR="0051385A" w:rsidRDefault="00E631E9">
      <w:pPr>
        <w:pStyle w:val="Heading3"/>
      </w:pPr>
      <w:bookmarkStart w:id="15" w:name="_dy61j8vptdzz" w:colFirst="0" w:colLast="0"/>
      <w:bookmarkEnd w:id="15"/>
      <w:r>
        <w:lastRenderedPageBreak/>
        <w:t>Modify Physics Engine Component</w:t>
      </w:r>
    </w:p>
    <w:p w14:paraId="46AEDE9A" w14:textId="77777777" w:rsidR="0051385A" w:rsidRDefault="00E631E9">
      <w:r>
        <w:t xml:space="preserve">You can now modify the physics component to support the computation of collision information when computing circle to circle collisions. </w:t>
      </w:r>
    </w:p>
    <w:p w14:paraId="3D9E9343" w14:textId="253F560C" w:rsidR="0051385A" w:rsidRDefault="00E631E9" w:rsidP="00E05626">
      <w:pPr>
        <w:pStyle w:val="NumList"/>
        <w:numPr>
          <w:ilvl w:val="0"/>
          <w:numId w:val="57"/>
        </w:numPr>
      </w:pPr>
      <w:r>
        <w:t xml:space="preserve">Edit </w:t>
      </w:r>
      <w:r w:rsidR="00932AC0">
        <w:rPr>
          <w:rStyle w:val="CodeInline"/>
        </w:rPr>
        <w:t>EngineCore/P</w:t>
      </w:r>
      <w:r w:rsidR="00E74FB6" w:rsidRPr="00330305">
        <w:rPr>
          <w:rStyle w:val="CodeInline"/>
        </w:rPr>
        <w:t>hysics.js</w:t>
      </w:r>
      <w:r>
        <w:t xml:space="preserve"> to support the drawing of collision information and to call the newly defined rigid shape </w:t>
      </w:r>
      <w:r w:rsidR="00E74FB6" w:rsidRPr="00330305">
        <w:rPr>
          <w:rStyle w:val="CodeInline"/>
        </w:rPr>
        <w:t>collisionTest</w:t>
      </w:r>
      <w:r>
        <w:t xml:space="preserve"> function.</w:t>
      </w:r>
    </w:p>
    <w:p w14:paraId="0784389A" w14:textId="77777777" w:rsidR="007F5A73" w:rsidRDefault="00E631E9" w:rsidP="00330305">
      <w:pPr>
        <w:pStyle w:val="NumList"/>
      </w:pPr>
      <w:r>
        <w:t xml:space="preserve">For debugging and testing purposes, define the </w:t>
      </w:r>
      <w:r w:rsidR="00E74FB6" w:rsidRPr="00330305">
        <w:rPr>
          <w:rStyle w:val="CodeInline"/>
        </w:rPr>
        <w:t>drawCollisionInfo</w:t>
      </w:r>
      <w:r>
        <w:t xml:space="preserve"> function to draw the collision depth and normal as an orange colored line over the rigid shape. </w:t>
      </w:r>
    </w:p>
    <w:p w14:paraId="767C1574" w14:textId="77777777" w:rsidR="0051385A" w:rsidRDefault="00E631E9" w:rsidP="00330305">
      <w:pPr>
        <w:pStyle w:val="Code"/>
        <w:ind w:left="576"/>
        <w:rPr>
          <w:rFonts w:ascii="Arial" w:eastAsia="Arial" w:hAnsi="Arial" w:cs="Arial"/>
        </w:rPr>
      </w:pPr>
      <w:r>
        <w:t>var drawCollisionInfo = function (collisionInfo, context) {</w:t>
      </w:r>
    </w:p>
    <w:p w14:paraId="114FF51C" w14:textId="5841AAA9" w:rsidR="0051385A" w:rsidRDefault="00B3788B" w:rsidP="00330305">
      <w:pPr>
        <w:pStyle w:val="Code"/>
        <w:ind w:left="576"/>
        <w:rPr>
          <w:rFonts w:ascii="Arial" w:eastAsia="Arial" w:hAnsi="Arial" w:cs="Arial"/>
        </w:rPr>
      </w:pPr>
      <w:r>
        <w:t xml:space="preserve">    </w:t>
      </w:r>
      <w:r w:rsidR="00E631E9">
        <w:t>context.beginPath();</w:t>
      </w:r>
    </w:p>
    <w:p w14:paraId="437AF14A" w14:textId="26E541AF" w:rsidR="0051385A" w:rsidRDefault="00B3788B" w:rsidP="00330305">
      <w:pPr>
        <w:pStyle w:val="Code"/>
        <w:ind w:left="576"/>
        <w:rPr>
          <w:rFonts w:ascii="Arial" w:eastAsia="Arial" w:hAnsi="Arial" w:cs="Arial"/>
        </w:rPr>
      </w:pPr>
      <w:r>
        <w:t xml:space="preserve">    </w:t>
      </w:r>
      <w:r w:rsidR="00E631E9">
        <w:t>context.moveTo(collisionInfo.mStart.x, collisionInfo.mStart.y);</w:t>
      </w:r>
    </w:p>
    <w:p w14:paraId="5E876D9C" w14:textId="4415A15A" w:rsidR="0051385A" w:rsidRDefault="00B3788B" w:rsidP="00330305">
      <w:pPr>
        <w:pStyle w:val="Code"/>
        <w:ind w:left="576"/>
        <w:rPr>
          <w:rFonts w:ascii="Arial" w:eastAsia="Arial" w:hAnsi="Arial" w:cs="Arial"/>
        </w:rPr>
      </w:pPr>
      <w:r>
        <w:t xml:space="preserve">    </w:t>
      </w:r>
      <w:r w:rsidR="00E631E9">
        <w:t>context.lineTo(collisionInfo.mEnd.x, collisionInfo.mEnd.y);</w:t>
      </w:r>
    </w:p>
    <w:p w14:paraId="0C84EFB0" w14:textId="0CDBDE2D" w:rsidR="0051385A" w:rsidRDefault="00B3788B" w:rsidP="00330305">
      <w:pPr>
        <w:pStyle w:val="Code"/>
        <w:ind w:left="576"/>
        <w:rPr>
          <w:rFonts w:ascii="Arial" w:eastAsia="Arial" w:hAnsi="Arial" w:cs="Arial"/>
        </w:rPr>
      </w:pPr>
      <w:r>
        <w:t xml:space="preserve">    </w:t>
      </w:r>
      <w:r w:rsidR="00E631E9">
        <w:t>context.closePath();</w:t>
      </w:r>
    </w:p>
    <w:p w14:paraId="60DC766D" w14:textId="09D4C063" w:rsidR="00B3788B" w:rsidRDefault="00B3788B" w:rsidP="00330305">
      <w:pPr>
        <w:pStyle w:val="Code"/>
        <w:ind w:left="576"/>
        <w:rPr>
          <w:rFonts w:ascii="Arial" w:eastAsia="Arial" w:hAnsi="Arial" w:cs="Arial"/>
        </w:rPr>
      </w:pPr>
      <w:r>
        <w:t xml:space="preserve">    </w:t>
      </w:r>
      <w:r w:rsidR="00E631E9">
        <w:t>context.strokeStyle = "orange";</w:t>
      </w:r>
    </w:p>
    <w:p w14:paraId="0F6EDC9F" w14:textId="41E55F05" w:rsidR="0051385A" w:rsidRDefault="00B3788B" w:rsidP="00330305">
      <w:pPr>
        <w:pStyle w:val="Code"/>
        <w:ind w:left="576"/>
        <w:rPr>
          <w:rFonts w:ascii="Arial" w:eastAsia="Arial" w:hAnsi="Arial" w:cs="Arial"/>
        </w:rPr>
      </w:pPr>
      <w:r>
        <w:t xml:space="preserve">    </w:t>
      </w:r>
      <w:r w:rsidR="00E631E9">
        <w:t>context.stroke();</w:t>
      </w:r>
    </w:p>
    <w:p w14:paraId="2B128167" w14:textId="177B207B" w:rsidR="0051385A" w:rsidRDefault="00E631E9" w:rsidP="00330305">
      <w:pPr>
        <w:pStyle w:val="Code"/>
        <w:ind w:left="576"/>
        <w:rPr>
          <w:rFonts w:ascii="Arial" w:eastAsia="Arial" w:hAnsi="Arial" w:cs="Arial"/>
        </w:rPr>
      </w:pPr>
      <w:r>
        <w:t>};</w:t>
      </w:r>
    </w:p>
    <w:p w14:paraId="5BE43E1A" w14:textId="77777777" w:rsidR="007F5A73" w:rsidRDefault="00E631E9" w:rsidP="00330305">
      <w:pPr>
        <w:pStyle w:val="NumList"/>
      </w:pPr>
      <w:r>
        <w:t xml:space="preserve">In the </w:t>
      </w:r>
      <w:r>
        <w:rPr>
          <w:rFonts w:ascii="Roboto Mono" w:eastAsia="Roboto Mono" w:hAnsi="Roboto Mono" w:cs="Roboto Mono"/>
        </w:rPr>
        <w:t xml:space="preserve">collision </w:t>
      </w:r>
      <w:r>
        <w:t xml:space="preserve">function, first create a </w:t>
      </w:r>
      <w:r w:rsidR="00E74FB6" w:rsidRPr="00330305">
        <w:rPr>
          <w:rStyle w:val="CodeInline"/>
        </w:rPr>
        <w:t>collisionInfo</w:t>
      </w:r>
      <w:r>
        <w:t xml:space="preserve"> object to record the details of collisions. After the broad phase </w:t>
      </w:r>
      <w:r w:rsidR="00E74FB6" w:rsidRPr="00330305">
        <w:rPr>
          <w:rStyle w:val="CodeInline"/>
        </w:rPr>
        <w:t>boundTest</w:t>
      </w:r>
      <w:r>
        <w:t xml:space="preserve"> returns true, the details for the collision must be determined by calling the rigid shape </w:t>
      </w:r>
      <w:r w:rsidR="00E74FB6" w:rsidRPr="00330305">
        <w:rPr>
          <w:rStyle w:val="CodeInline"/>
        </w:rPr>
        <w:t>collisionTest</w:t>
      </w:r>
      <w:r>
        <w:rPr>
          <w:rFonts w:ascii="Roboto Mono" w:eastAsia="Roboto Mono" w:hAnsi="Roboto Mono" w:cs="Roboto Mono"/>
        </w:rPr>
        <w:t xml:space="preserve"> </w:t>
      </w:r>
      <w:r>
        <w:t xml:space="preserve">function you just defined. </w:t>
      </w:r>
    </w:p>
    <w:p w14:paraId="5E2F5A43" w14:textId="33A40CD6" w:rsidR="0051385A" w:rsidRDefault="00E631E9" w:rsidP="00330305">
      <w:pPr>
        <w:pStyle w:val="Code"/>
        <w:ind w:left="576"/>
      </w:pPr>
      <w:r>
        <w:t>//….identical to previous project</w:t>
      </w:r>
    </w:p>
    <w:p w14:paraId="59A6AEFB" w14:textId="77777777" w:rsidR="0051385A" w:rsidRPr="00330305" w:rsidRDefault="00E74FB6" w:rsidP="00330305">
      <w:pPr>
        <w:pStyle w:val="Code"/>
        <w:ind w:left="576"/>
        <w:rPr>
          <w:rStyle w:val="CodeInline"/>
          <w:b/>
        </w:rPr>
      </w:pPr>
      <w:r w:rsidRPr="00330305">
        <w:rPr>
          <w:rStyle w:val="CodeInline"/>
        </w:rPr>
        <w:t>var collisionInfo = new CollisionInfo();</w:t>
      </w:r>
    </w:p>
    <w:p w14:paraId="6A93A993" w14:textId="77777777" w:rsidR="0051385A" w:rsidRDefault="00E631E9" w:rsidP="00330305">
      <w:pPr>
        <w:pStyle w:val="Code"/>
        <w:ind w:left="576"/>
      </w:pPr>
      <w:r>
        <w:t>for (i = 0; i &lt; gEngine.Core.mAllObjects.length; i++) {</w:t>
      </w:r>
    </w:p>
    <w:p w14:paraId="3DDD56CD" w14:textId="6999C41B" w:rsidR="0051385A" w:rsidRDefault="00F75E2B" w:rsidP="00330305">
      <w:pPr>
        <w:pStyle w:val="Code"/>
        <w:ind w:left="576"/>
      </w:pPr>
      <w:r>
        <w:t xml:space="preserve">    </w:t>
      </w:r>
      <w:r w:rsidR="00E631E9">
        <w:t>for (j = i + 1; j &lt; gEngine.Core.mAllObjects.length; j++) {</w:t>
      </w:r>
    </w:p>
    <w:p w14:paraId="6F57CD9D" w14:textId="4B052D34" w:rsidR="0051385A" w:rsidRDefault="00F75E2B" w:rsidP="00330305">
      <w:pPr>
        <w:pStyle w:val="Code"/>
        <w:ind w:left="576"/>
      </w:pPr>
      <w:r>
        <w:t xml:space="preserve">        </w:t>
      </w:r>
      <w:r w:rsidR="00E631E9">
        <w:t>if (gEngine.Core.mAllObjects[i].boundTest(gEngine.Core.mAllObjects[j])) {</w:t>
      </w:r>
    </w:p>
    <w:p w14:paraId="1677E365" w14:textId="20A4053A" w:rsidR="0051385A" w:rsidRDefault="00F75E2B" w:rsidP="00330305">
      <w:pPr>
        <w:pStyle w:val="Code"/>
        <w:ind w:left="576"/>
      </w:pPr>
      <w:r>
        <w:t xml:space="preserve">            </w:t>
      </w:r>
      <w:r w:rsidR="00E631E9">
        <w:t>if (gEngine.Core.mAllObjects[i].collisionTest(gEngine.Core.mAllObjects[j], collisionInfo)) {</w:t>
      </w:r>
    </w:p>
    <w:p w14:paraId="18DD459B" w14:textId="4F6933AC" w:rsidR="0051385A" w:rsidRDefault="00F75E2B" w:rsidP="00330305">
      <w:pPr>
        <w:pStyle w:val="Code"/>
        <w:ind w:left="576"/>
      </w:pPr>
      <w:r>
        <w:t xml:space="preserve">                </w:t>
      </w:r>
      <w:r w:rsidR="00E631E9">
        <w:t>// … details in the next step</w:t>
      </w:r>
    </w:p>
    <w:p w14:paraId="7BC41A81" w14:textId="33DF199D" w:rsidR="0051385A" w:rsidRDefault="00F75E2B" w:rsidP="00330305">
      <w:pPr>
        <w:pStyle w:val="Code"/>
        <w:ind w:left="576"/>
      </w:pPr>
      <w:r>
        <w:t xml:space="preserve">            </w:t>
      </w:r>
      <w:r w:rsidR="00E631E9">
        <w:t>}</w:t>
      </w:r>
    </w:p>
    <w:p w14:paraId="2D39C6D8" w14:textId="10E67D4C" w:rsidR="0051385A" w:rsidRDefault="00E631E9" w:rsidP="00330305">
      <w:pPr>
        <w:pStyle w:val="Code"/>
        <w:ind w:left="576"/>
      </w:pPr>
      <w:r>
        <w:t xml:space="preserve"> </w:t>
      </w:r>
      <w:r w:rsidR="00F75E2B">
        <w:t xml:space="preserve">       </w:t>
      </w:r>
      <w:r>
        <w:t>}</w:t>
      </w:r>
    </w:p>
    <w:p w14:paraId="1005288E" w14:textId="11F030C4" w:rsidR="0051385A" w:rsidRDefault="00F75E2B" w:rsidP="00330305">
      <w:pPr>
        <w:pStyle w:val="Code"/>
        <w:ind w:left="576"/>
      </w:pPr>
      <w:r>
        <w:t xml:space="preserve">    </w:t>
      </w:r>
      <w:r w:rsidR="00E631E9">
        <w:t>//….identical to previous project</w:t>
      </w:r>
    </w:p>
    <w:p w14:paraId="30F17653" w14:textId="77777777" w:rsidR="007F5A73" w:rsidRDefault="00E631E9" w:rsidP="00330305">
      <w:pPr>
        <w:pStyle w:val="NumList"/>
      </w:pPr>
      <w:r>
        <w:t xml:space="preserve">When a collision is deemed valid, it is important to ensure that the collision normal is always in the direction towards the object being tested. As illustrated in the following code, this can be determined by the sign of the dot product between the collision normal and the vector defined by the centers of the colliding objects. </w:t>
      </w:r>
      <w:r w:rsidR="00E74FB6" w:rsidRPr="00330305">
        <w:rPr>
          <w:rStyle w:val="CodeInline"/>
        </w:rPr>
        <w:t>drawCollisionInfo</w:t>
      </w:r>
      <w:r>
        <w:t xml:space="preserve"> function is called to draw the corresponding collision information.</w:t>
      </w:r>
    </w:p>
    <w:p w14:paraId="28FF2134" w14:textId="468B9C87" w:rsidR="003013DB" w:rsidRDefault="00E631E9" w:rsidP="00330305">
      <w:pPr>
        <w:pStyle w:val="Code"/>
        <w:ind w:firstLine="576"/>
      </w:pPr>
      <w:r>
        <w:t>//… continue from the previous step</w:t>
      </w:r>
      <w:r w:rsidR="003013DB">
        <w:tab/>
      </w:r>
    </w:p>
    <w:p w14:paraId="41A275E6" w14:textId="0440CEF5" w:rsidR="003013DB" w:rsidRDefault="00E631E9" w:rsidP="00330305">
      <w:pPr>
        <w:pStyle w:val="Code"/>
        <w:ind w:firstLine="576"/>
      </w:pPr>
      <w:r>
        <w:t>if (gEngine.Core.mAllObjects[i].collisionTest(gEngine.Core.mAllObjects[j], collisionInfo))</w:t>
      </w:r>
      <w:r w:rsidR="003013DB">
        <w:t xml:space="preserve"> </w:t>
      </w:r>
      <w:r>
        <w:t>{</w:t>
      </w:r>
      <w:r w:rsidR="003013DB">
        <w:rPr>
          <w:rStyle w:val="CodeInline"/>
          <w:b/>
        </w:rPr>
        <w:t xml:space="preserve">  </w:t>
      </w:r>
    </w:p>
    <w:p w14:paraId="2C1BF6BD" w14:textId="328FE2D0" w:rsidR="003013DB" w:rsidRPr="00330305" w:rsidRDefault="003013DB" w:rsidP="00330305">
      <w:pPr>
        <w:pStyle w:val="Code"/>
        <w:ind w:firstLine="576"/>
        <w:rPr>
          <w:rStyle w:val="CodeInline"/>
          <w:b/>
        </w:rPr>
      </w:pPr>
      <w:r>
        <w:rPr>
          <w:rStyle w:val="CodeInline"/>
          <w:b/>
        </w:rPr>
        <w:t xml:space="preserve">    </w:t>
      </w:r>
      <w:r w:rsidR="00E74FB6" w:rsidRPr="00330305">
        <w:rPr>
          <w:rStyle w:val="CodeInline"/>
          <w:b/>
        </w:rPr>
        <w:t>//make sure the normal is always from object[i] to object[j]</w:t>
      </w:r>
    </w:p>
    <w:p w14:paraId="079EDB75" w14:textId="18000BE3" w:rsidR="00230E7F" w:rsidRDefault="003013DB" w:rsidP="00330305">
      <w:pPr>
        <w:pStyle w:val="Code"/>
        <w:ind w:firstLine="576"/>
        <w:rPr>
          <w:rStyle w:val="CodeInline"/>
        </w:rPr>
      </w:pPr>
      <w:r>
        <w:rPr>
          <w:rStyle w:val="CodeInline"/>
          <w:b/>
        </w:rPr>
        <w:t xml:space="preserve">    </w:t>
      </w:r>
      <w:r w:rsidR="00E74FB6" w:rsidRPr="00330305">
        <w:rPr>
          <w:rStyle w:val="CodeInline"/>
        </w:rPr>
        <w:t>if (collisionInfo.getNormal().dot(gEngine.Core.mAllObjects[j].mCenter.subtract(</w:t>
      </w:r>
    </w:p>
    <w:p w14:paraId="1A2F5C77" w14:textId="6F9FE3CF" w:rsidR="0051385A" w:rsidRPr="00330305" w:rsidRDefault="00230E7F" w:rsidP="00330305">
      <w:pPr>
        <w:pStyle w:val="Code"/>
        <w:ind w:firstLine="576"/>
        <w:rPr>
          <w:rStyle w:val="CodeInline"/>
          <w:b/>
        </w:rPr>
      </w:pPr>
      <w:r>
        <w:rPr>
          <w:rStyle w:val="CodeInline"/>
        </w:rPr>
        <w:t xml:space="preserve">                                    </w:t>
      </w:r>
      <w:r w:rsidR="00E74FB6" w:rsidRPr="00330305">
        <w:rPr>
          <w:rStyle w:val="CodeInline"/>
        </w:rPr>
        <w:t>gEngine.Core.mAllObject[i].mCenter)) &lt; 0)</w:t>
      </w:r>
      <w:r w:rsidR="00AF397B">
        <w:rPr>
          <w:rStyle w:val="CodeInline"/>
        </w:rPr>
        <w:t xml:space="preserve"> {</w:t>
      </w:r>
    </w:p>
    <w:p w14:paraId="25FB0E55" w14:textId="54FD2086" w:rsidR="0051385A" w:rsidRDefault="003013DB" w:rsidP="00330305">
      <w:pPr>
        <w:pStyle w:val="Code"/>
        <w:ind w:firstLine="576"/>
        <w:rPr>
          <w:rStyle w:val="CodeInline"/>
        </w:rPr>
      </w:pPr>
      <w:r>
        <w:rPr>
          <w:rStyle w:val="CodeInline"/>
          <w:b/>
        </w:rPr>
        <w:t xml:space="preserve">        </w:t>
      </w:r>
      <w:r w:rsidR="00E74FB6" w:rsidRPr="00330305">
        <w:rPr>
          <w:rStyle w:val="CodeInline"/>
        </w:rPr>
        <w:t>collisionInfo.changeDir();</w:t>
      </w:r>
    </w:p>
    <w:p w14:paraId="63F35EE1" w14:textId="0A8BC01F" w:rsidR="00AF397B" w:rsidRPr="00330305" w:rsidRDefault="00AF397B" w:rsidP="00330305">
      <w:pPr>
        <w:pStyle w:val="Code"/>
        <w:ind w:firstLine="576"/>
        <w:rPr>
          <w:rStyle w:val="CodeInline"/>
          <w:b/>
        </w:rPr>
      </w:pPr>
      <w:r>
        <w:rPr>
          <w:rStyle w:val="CodeInline"/>
        </w:rPr>
        <w:t xml:space="preserve">    }</w:t>
      </w:r>
    </w:p>
    <w:p w14:paraId="2B61A933" w14:textId="6C53004E" w:rsidR="0051385A" w:rsidRPr="00330305" w:rsidRDefault="003013DB" w:rsidP="00330305">
      <w:pPr>
        <w:pStyle w:val="Code"/>
        <w:ind w:left="576"/>
        <w:rPr>
          <w:rStyle w:val="CodeInline"/>
          <w:b/>
        </w:rPr>
      </w:pPr>
      <w:r>
        <w:rPr>
          <w:rStyle w:val="CodeInline"/>
          <w:b/>
        </w:rPr>
        <w:t xml:space="preserve">    </w:t>
      </w:r>
      <w:r w:rsidR="00E74FB6" w:rsidRPr="00330305">
        <w:rPr>
          <w:rStyle w:val="CodeInline"/>
        </w:rPr>
        <w:t>//draw collision info (a black line that shows normal)</w:t>
      </w:r>
    </w:p>
    <w:p w14:paraId="4EEDD949" w14:textId="0DD5A227" w:rsidR="003013DB" w:rsidRPr="00330305" w:rsidRDefault="003013DB" w:rsidP="00330305">
      <w:pPr>
        <w:pStyle w:val="Code"/>
        <w:ind w:left="576"/>
        <w:rPr>
          <w:rStyle w:val="CodeInline"/>
          <w:b/>
        </w:rPr>
      </w:pPr>
      <w:r>
        <w:rPr>
          <w:rStyle w:val="CodeInline"/>
          <w:b/>
        </w:rPr>
        <w:t xml:space="preserve">    </w:t>
      </w:r>
      <w:r w:rsidR="00E74FB6" w:rsidRPr="00330305">
        <w:rPr>
          <w:rStyle w:val="CodeInline"/>
        </w:rPr>
        <w:t>drawCollisionInfo(collisionInfo, gEngine.Core.mContext);</w:t>
      </w:r>
    </w:p>
    <w:p w14:paraId="15B5B038" w14:textId="270503A8" w:rsidR="003013DB" w:rsidRPr="00330305" w:rsidRDefault="00E631E9" w:rsidP="00330305">
      <w:pPr>
        <w:pStyle w:val="Code"/>
        <w:ind w:left="576"/>
        <w:rPr>
          <w:rStyle w:val="CodeInline"/>
          <w:b/>
        </w:rPr>
      </w:pPr>
      <w:r w:rsidRPr="00330305">
        <w:rPr>
          <w:rStyle w:val="CodeInline"/>
          <w:b/>
        </w:rPr>
        <w:t>}</w:t>
      </w:r>
    </w:p>
    <w:p w14:paraId="5EAAA1AA" w14:textId="77777777" w:rsidR="0051385A" w:rsidRDefault="00E631E9" w:rsidP="00330305">
      <w:pPr>
        <w:pStyle w:val="Code"/>
        <w:ind w:left="576"/>
      </w:pPr>
      <w:r>
        <w:t>//… identical to previous project</w:t>
      </w:r>
    </w:p>
    <w:p w14:paraId="13E9B2C0" w14:textId="77777777" w:rsidR="0051385A" w:rsidRDefault="00E631E9">
      <w:pPr>
        <w:pStyle w:val="Heading2"/>
      </w:pPr>
      <w:bookmarkStart w:id="16" w:name="_qaqfl46pml8b" w:colFirst="0" w:colLast="0"/>
      <w:bookmarkEnd w:id="16"/>
      <w:r>
        <w:t>Observation</w:t>
      </w:r>
    </w:p>
    <w:p w14:paraId="077B1EF5" w14:textId="77777777" w:rsidR="0051385A" w:rsidRDefault="00E631E9" w:rsidP="00330305">
      <w:r>
        <w:t xml:space="preserve">Run the project to test your implementation. Notice that when you create two circles, their collision is no longer indicated by a change of color. Instead orange lines are drawn inside the colliding circles to indicate the corresponding collision depth and normal. You can create and observe the collision information drawn on all colliding circles. The collision information will be used to resolve collision interpenetrations. Lastly, observe that collision information is absent from rigid rectangle shapes. This is because you have not implemented the functionality and that the corresponding </w:t>
      </w:r>
      <w:r w:rsidR="00E74FB6" w:rsidRPr="00330305">
        <w:rPr>
          <w:rStyle w:val="CodeInline"/>
        </w:rPr>
        <w:t>collisionTest</w:t>
      </w:r>
      <w:r>
        <w:rPr>
          <w:rFonts w:ascii="Roboto Mono" w:eastAsia="Roboto Mono" w:hAnsi="Roboto Mono" w:cs="Roboto Mono"/>
        </w:rPr>
        <w:t xml:space="preserve"> </w:t>
      </w:r>
      <w:r>
        <w:t>function always returns false. The next two projects will guide you through the implementation of collision computation with rigid rectangle shape.</w:t>
      </w:r>
    </w:p>
    <w:p w14:paraId="195F611E" w14:textId="77777777" w:rsidR="0051385A" w:rsidRDefault="00E631E9">
      <w:pPr>
        <w:pStyle w:val="Heading1"/>
      </w:pPr>
      <w:bookmarkStart w:id="17" w:name="_nwl26wnskyq" w:colFirst="0" w:colLast="0"/>
      <w:bookmarkEnd w:id="17"/>
      <w:r>
        <w:t xml:space="preserve">Separating Axis Theorem </w:t>
      </w:r>
    </w:p>
    <w:p w14:paraId="7B1D73A4" w14:textId="77777777" w:rsidR="0051385A" w:rsidRDefault="00E631E9">
      <w:r>
        <w:t>The Separating Axis Theorem (SAT) is the foundation for one of the most popular algorithms u</w:t>
      </w:r>
      <w:r>
        <w:lastRenderedPageBreak/>
        <w:t>sed for detecting collision between general convex shapes in 2D. Since the derived algorithm can be overly computationally intensive for real time systems, it is typically preceded with an initial pass of broad phase method, as introduced in the previous section. The SAT states that:</w:t>
      </w:r>
    </w:p>
    <w:p w14:paraId="33EA602D" w14:textId="77777777" w:rsidR="007F5A73" w:rsidRDefault="00E631E9" w:rsidP="00330305">
      <w:pPr>
        <w:pStyle w:val="Quote"/>
      </w:pPr>
      <w:r>
        <w:t xml:space="preserve">Two convex polygons are not colliding if there exists a line (or axis) that is perpendicular to one of the given edges of the two polygons and when projecting all edges of the two polygons onto this axis results in no overlaps of the projected edges. </w:t>
      </w:r>
    </w:p>
    <w:p w14:paraId="41787317" w14:textId="066A0154" w:rsidR="0051385A" w:rsidRDefault="00E631E9">
      <w:r>
        <w:lastRenderedPageBreak/>
        <w:t xml:space="preserve">In other words, given two convex shapes in 2D space you can iterate through all of the edges of the convex shapes, one at a time. For each of the edges, compute a line (or axis) that is perpendicular to the edge, project all edges of the two convex shapes onto this line, and compute for overlaps of the projected edges. If you can find one of the perpendicular lines where none of the projected edges overlaps, then the two convex shapes do not collide. </w:t>
      </w:r>
    </w:p>
    <w:p w14:paraId="44E423E7" w14:textId="77777777" w:rsidR="00312F35" w:rsidRDefault="00E631E9">
      <w:r>
        <w:t xml:space="preserve">Figure 3-9 illustrates this description using two axes-aligned rectangles. In this case, there are two lines that are perpendicular to the two given shapes, the X and Y axes. </w:t>
      </w:r>
    </w:p>
    <w:p w14:paraId="7F4239FE" w14:textId="77777777" w:rsidR="00312F35" w:rsidRDefault="00312F35" w:rsidP="00330305">
      <w:pPr>
        <w:pStyle w:val="Figure"/>
      </w:pPr>
      <w:r>
        <w:rPr>
          <w:noProof/>
          <w:lang w:val="en-GB" w:eastAsia="en-GB"/>
        </w:rPr>
        <w:drawing>
          <wp:inline distT="114300" distB="114300" distL="114300" distR="114300" wp14:anchorId="105FE0F2" wp14:editId="494560E8">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9" cstate="print"/>
                    <a:srcRect/>
                    <a:stretch>
                      <a:fillRect/>
                    </a:stretch>
                  </pic:blipFill>
                  <pic:spPr>
                    <a:xfrm>
                      <a:off x="0" y="0"/>
                      <a:ext cx="4395788" cy="2030663"/>
                    </a:xfrm>
                    <a:prstGeom prst="rect">
                      <a:avLst/>
                    </a:prstGeom>
                    <a:ln/>
                  </pic:spPr>
                </pic:pic>
              </a:graphicData>
            </a:graphic>
          </wp:inline>
        </w:drawing>
      </w:r>
    </w:p>
    <w:p w14:paraId="2AB7C6C0" w14:textId="77777777" w:rsidR="00312F35" w:rsidRDefault="00312F35" w:rsidP="00330305">
      <w:pPr>
        <w:pStyle w:val="FigureCaption"/>
      </w:pPr>
      <w:r>
        <w:rPr>
          <w:rFonts w:eastAsia="Helvetica Neue"/>
        </w:rPr>
        <w:t>Figure 3-9. There exist a projection that does not overlap.</w:t>
      </w:r>
    </w:p>
    <w:p w14:paraId="675088CB" w14:textId="77777777" w:rsidR="0051385A" w:rsidRDefault="00E631E9">
      <w:r>
        <w:t>When projecting all of the shape edges onto these two lines,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179CB3CF" w14:textId="77777777" w:rsidR="0051385A" w:rsidRDefault="00E631E9">
      <w:r>
        <w:t>The main strength of algorithms derived from the SAT is that for non-colliding shapes it has an early exit capability.  As soon as an axis w</w:t>
      </w:r>
      <w:r w:rsidR="00F1130E">
        <w:t>ith no overlapping projected edg</w:t>
      </w:r>
      <w:r>
        <w:t>es is detected, an algorithm can report no collision and does not need to continue with the testing for other axes. In the case of Figure 3-9, if the algorithm began with processing the X-axis, there would be no need to perform the computation for the Y-axis.</w:t>
      </w:r>
    </w:p>
    <w:p w14:paraId="71AABA6D" w14:textId="77777777" w:rsidR="0051385A" w:rsidRDefault="00E631E9">
      <w:pPr>
        <w:pStyle w:val="Heading2"/>
      </w:pPr>
      <w:bookmarkStart w:id="18" w:name="_9o1998ju2t7w" w:colFirst="0" w:colLast="0"/>
      <w:bookmarkEnd w:id="18"/>
      <w:r>
        <w:t>A Simple SAT Based Algorithm</w:t>
      </w:r>
    </w:p>
    <w:p w14:paraId="3DBEEA93" w14:textId="77777777" w:rsidR="0051385A" w:rsidRDefault="00E631E9">
      <w:r>
        <w:t xml:space="preserve">Algorithms derived based on the SAT typically consists of four steps: </w:t>
      </w:r>
    </w:p>
    <w:p w14:paraId="6039D05C" w14:textId="77777777" w:rsidR="0051385A" w:rsidRDefault="00E631E9" w:rsidP="00330305">
      <w:pPr>
        <w:pStyle w:val="Bullet"/>
      </w:pPr>
      <w:r>
        <w:rPr>
          <w:b/>
        </w:rPr>
        <w:lastRenderedPageBreak/>
        <w:t>Step 1 Compute Face Normals</w:t>
      </w:r>
      <w:r>
        <w:t>: Compute the perpendicular axes, or face normals for projecting the edges. As illustrated in Figure 3-10, a rectangle has four edges and each edge has a corresponding perpendicular axis. For example, A1 is the corresponding axis for and thus is perpendicular to the edge e</w:t>
      </w:r>
      <w:r w:rsidRPr="00A93723">
        <w:rPr>
          <w:vertAlign w:val="subscript"/>
        </w:rPr>
        <w:t>A1</w:t>
      </w:r>
      <w:r>
        <w:t xml:space="preserve">. Note that in your rigid rectangle implementation, </w:t>
      </w:r>
      <w:r w:rsidRPr="00330305">
        <w:rPr>
          <w:rStyle w:val="CodeInline"/>
        </w:rPr>
        <w:t>mFaceNormal</w:t>
      </w:r>
      <w:r>
        <w:t>, or face normals, are the perpendicular axes A1, A2, A3, and A4.</w:t>
      </w:r>
    </w:p>
    <w:p w14:paraId="24FB33CA" w14:textId="77777777" w:rsidR="0051385A" w:rsidRDefault="00E631E9" w:rsidP="00330305">
      <w:pPr>
        <w:pStyle w:val="Figure"/>
        <w:ind w:firstLine="720"/>
      </w:pPr>
      <w:r>
        <w:rPr>
          <w:noProof/>
          <w:lang w:val="en-GB" w:eastAsia="en-GB"/>
        </w:rPr>
        <w:drawing>
          <wp:inline distT="114300" distB="114300" distL="114300" distR="114300" wp14:anchorId="05A37894" wp14:editId="6B558680">
            <wp:extent cx="3873644" cy="1852613"/>
            <wp:effectExtent l="0" t="0" r="0" b="0"/>
            <wp:docPr id="3"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20" cstate="print"/>
                    <a:srcRect/>
                    <a:stretch>
                      <a:fillRect/>
                    </a:stretch>
                  </pic:blipFill>
                  <pic:spPr>
                    <a:xfrm>
                      <a:off x="0" y="0"/>
                      <a:ext cx="3873644" cy="1852613"/>
                    </a:xfrm>
                    <a:prstGeom prst="rect">
                      <a:avLst/>
                    </a:prstGeom>
                    <a:ln/>
                  </pic:spPr>
                </pic:pic>
              </a:graphicData>
            </a:graphic>
          </wp:inline>
        </w:drawing>
      </w:r>
    </w:p>
    <w:p w14:paraId="53FE821B" w14:textId="47B675A4" w:rsidR="0051385A" w:rsidRDefault="009D7BDD" w:rsidP="00330305">
      <w:pPr>
        <w:pStyle w:val="FigureCaption"/>
      </w:pPr>
      <w:r>
        <w:rPr>
          <w:rFonts w:eastAsia="Helvetica Neue"/>
        </w:rPr>
        <w:tab/>
      </w:r>
      <w:r w:rsidR="006E2F00">
        <w:rPr>
          <w:rFonts w:eastAsia="Helvetica Neue"/>
        </w:rPr>
        <w:tab/>
      </w:r>
      <w:r w:rsidR="00E631E9">
        <w:rPr>
          <w:rFonts w:eastAsia="Helvetica Neue"/>
        </w:rPr>
        <w:t>Figure 3-10. Rectangle Edges and Face Normals</w:t>
      </w:r>
    </w:p>
    <w:p w14:paraId="65D228B6" w14:textId="77777777" w:rsidR="0051385A" w:rsidRDefault="00E631E9" w:rsidP="00330305">
      <w:pPr>
        <w:pStyle w:val="Bullet"/>
      </w:pPr>
      <w:r>
        <w:rPr>
          <w:b/>
        </w:rPr>
        <w:t>Step 2 Project Vertices</w:t>
      </w:r>
      <w:r>
        <w:t xml:space="preserve">: Project each of the vertices of the two convex shapes onto the face normals. Figure 3-11 illustrates this projection of all vertices onto the A2 axis from Figure 3-10. </w:t>
      </w:r>
    </w:p>
    <w:p w14:paraId="634F00FA" w14:textId="0727EFE2" w:rsidR="0051385A" w:rsidRDefault="00E631E9" w:rsidP="00330305">
      <w:pPr>
        <w:ind w:left="720"/>
      </w:pPr>
      <w:r>
        <w:rPr>
          <w:noProof/>
          <w:lang w:val="en-GB" w:eastAsia="en-GB"/>
        </w:rPr>
        <w:drawing>
          <wp:inline distT="114300" distB="114300" distL="114300" distR="114300" wp14:anchorId="4B15DA4E" wp14:editId="222A5D89">
            <wp:extent cx="2938463" cy="1834258"/>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21" cstate="print"/>
                    <a:srcRect/>
                    <a:stretch>
                      <a:fillRect/>
                    </a:stretch>
                  </pic:blipFill>
                  <pic:spPr>
                    <a:xfrm>
                      <a:off x="0" y="0"/>
                      <a:ext cx="2938463" cy="1834258"/>
                    </a:xfrm>
                    <a:prstGeom prst="rect">
                      <a:avLst/>
                    </a:prstGeom>
                    <a:ln/>
                  </pic:spPr>
                </pic:pic>
              </a:graphicData>
            </a:graphic>
          </wp:inline>
        </w:drawing>
      </w:r>
    </w:p>
    <w:p w14:paraId="68E57260" w14:textId="2AB29ADA" w:rsidR="0051385A" w:rsidRDefault="00320C04" w:rsidP="00330305">
      <w:pPr>
        <w:pStyle w:val="FigureCaption"/>
      </w:pPr>
      <w:r>
        <w:rPr>
          <w:rFonts w:eastAsia="Helvetica Neue"/>
        </w:rPr>
        <w:tab/>
      </w:r>
      <w:r>
        <w:rPr>
          <w:rFonts w:eastAsia="Helvetica Neue"/>
        </w:rPr>
        <w:tab/>
      </w:r>
      <w:r w:rsidR="00E631E9">
        <w:rPr>
          <w:rFonts w:eastAsia="Helvetica Neue"/>
        </w:rPr>
        <w:t>Figure 3-11. Project each vertex onto face normals (example shows A</w:t>
      </w:r>
      <w:r w:rsidR="00E631E9">
        <w:t>1</w:t>
      </w:r>
      <w:r w:rsidR="00E631E9">
        <w:rPr>
          <w:rFonts w:eastAsia="Helvetica Neue"/>
        </w:rPr>
        <w:t>)</w:t>
      </w:r>
    </w:p>
    <w:p w14:paraId="4561BADF" w14:textId="77777777" w:rsidR="0051385A" w:rsidRDefault="00E631E9" w:rsidP="00330305">
      <w:pPr>
        <w:pStyle w:val="Bullet"/>
      </w:pPr>
      <w:r>
        <w:rPr>
          <w:b/>
        </w:rPr>
        <w:t>Step 3 Identify Bounds</w:t>
      </w:r>
      <w:r>
        <w:t xml:space="preserve">: Identifies the min and max bounds for the projected vertices of each convex shape.  Continue with the previous rectangle example, Figure 3-12 shows identifying the min and max positions for each of the two rectangles. Notice that the min/max positions are defined with respect to the direction of the given axis. </w:t>
      </w:r>
      <w:r>
        <w:tab/>
      </w:r>
    </w:p>
    <w:p w14:paraId="514AC95D" w14:textId="77777777" w:rsidR="0051385A" w:rsidRDefault="00E631E9" w:rsidP="00330305">
      <w:pPr>
        <w:ind w:left="216" w:firstLine="720"/>
      </w:pPr>
      <w:r>
        <w:rPr>
          <w:noProof/>
          <w:lang w:val="en-GB" w:eastAsia="en-GB"/>
        </w:rPr>
        <w:lastRenderedPageBreak/>
        <w:drawing>
          <wp:inline distT="114300" distB="114300" distL="114300" distR="114300" wp14:anchorId="53715D92" wp14:editId="3F1F8E85">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22" cstate="print"/>
                    <a:srcRect/>
                    <a:stretch>
                      <a:fillRect/>
                    </a:stretch>
                  </pic:blipFill>
                  <pic:spPr>
                    <a:xfrm>
                      <a:off x="0" y="0"/>
                      <a:ext cx="2890838" cy="2005780"/>
                    </a:xfrm>
                    <a:prstGeom prst="rect">
                      <a:avLst/>
                    </a:prstGeom>
                    <a:ln/>
                  </pic:spPr>
                </pic:pic>
              </a:graphicData>
            </a:graphic>
          </wp:inline>
        </w:drawing>
      </w:r>
    </w:p>
    <w:p w14:paraId="3D1BD225" w14:textId="528A2FB9" w:rsidR="0051385A" w:rsidRDefault="00320C04" w:rsidP="00330305">
      <w:pPr>
        <w:pStyle w:val="FigureCaption"/>
      </w:pPr>
      <w:r>
        <w:rPr>
          <w:rFonts w:eastAsia="Helvetica Neue"/>
        </w:rPr>
        <w:tab/>
      </w:r>
      <w:r>
        <w:rPr>
          <w:rFonts w:eastAsia="Helvetica Neue"/>
        </w:rPr>
        <w:tab/>
      </w:r>
      <w:r w:rsidR="00E631E9">
        <w:rPr>
          <w:rFonts w:eastAsia="Helvetica Neue"/>
        </w:rPr>
        <w:t>Figure 3-12. Identify the min and max bound positions for each rectangle.</w:t>
      </w:r>
    </w:p>
    <w:p w14:paraId="6F59BBB7" w14:textId="77777777" w:rsidR="0051385A" w:rsidRDefault="00E631E9" w:rsidP="00330305">
      <w:pPr>
        <w:pStyle w:val="Bullet"/>
      </w:pPr>
      <w:r>
        <w:rPr>
          <w:b/>
        </w:rPr>
        <w:t>Step 4 Determine overlaps</w:t>
      </w:r>
      <w:r>
        <w:t>: Determines if the two min/max bounds overlap. Figure 3-13 shows that the two projected bounds do indeed overlap. In this case, the algorithm cannot conclude and must proceed to process the next face normal. Notice that as illustrated in the drawing on the right of Figure 3-10, process of face normal B1 will result in a deterministic conclusion of no collision.</w:t>
      </w:r>
    </w:p>
    <w:p w14:paraId="6083595C" w14:textId="77777777" w:rsidR="0051385A" w:rsidRDefault="00E631E9" w:rsidP="00330305">
      <w:pPr>
        <w:pStyle w:val="Figure"/>
        <w:ind w:firstLine="720"/>
      </w:pPr>
      <w:r>
        <w:rPr>
          <w:noProof/>
          <w:lang w:val="en-GB" w:eastAsia="en-GB"/>
        </w:rPr>
        <w:drawing>
          <wp:inline distT="114300" distB="114300" distL="114300" distR="114300" wp14:anchorId="38AB4E0C" wp14:editId="1EDDF203">
            <wp:extent cx="2909888" cy="2514522"/>
            <wp:effectExtent l="0" t="0" r="0" 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3" cstate="print"/>
                    <a:srcRect/>
                    <a:stretch>
                      <a:fillRect/>
                    </a:stretch>
                  </pic:blipFill>
                  <pic:spPr>
                    <a:xfrm>
                      <a:off x="0" y="0"/>
                      <a:ext cx="2909888" cy="2514522"/>
                    </a:xfrm>
                    <a:prstGeom prst="rect">
                      <a:avLst/>
                    </a:prstGeom>
                    <a:ln/>
                  </pic:spPr>
                </pic:pic>
              </a:graphicData>
            </a:graphic>
          </wp:inline>
        </w:drawing>
      </w:r>
    </w:p>
    <w:p w14:paraId="2A07FE42" w14:textId="66B27F48" w:rsidR="0051385A" w:rsidRDefault="00320C04" w:rsidP="00330305">
      <w:pPr>
        <w:pStyle w:val="FigureCaption"/>
      </w:pPr>
      <w:r>
        <w:rPr>
          <w:rFonts w:eastAsia="Helvetica Neue"/>
        </w:rPr>
        <w:tab/>
      </w:r>
      <w:r>
        <w:rPr>
          <w:rFonts w:eastAsia="Helvetica Neue"/>
        </w:rPr>
        <w:tab/>
      </w:r>
      <w:r w:rsidR="00E631E9">
        <w:rPr>
          <w:rFonts w:eastAsia="Helvetica Neue"/>
        </w:rPr>
        <w:t>Figure 3-13. Test for overlap for every axis of projection (example using A1).</w:t>
      </w:r>
    </w:p>
    <w:p w14:paraId="0FB1E9AB" w14:textId="77777777" w:rsidR="0051385A" w:rsidRDefault="00E631E9">
      <w:r>
        <w:t xml:space="preserve">The given algorithm is capable of determining if a collision has occurred with no additional information. Recall that after detecting a collision, the physics engine must also resolve potential interpenetration and derive a response for the colliding shapes. Both of these </w:t>
      </w:r>
      <w:r>
        <w:lastRenderedPageBreak/>
        <w:t>computations require additional information--the collision information as introduced in Figure 3-6. The next section introduces an efficient SAT-based algorithm that computes support points to both inform the true/false outcome of the collision detection and serve as the basis for deriving collision information.</w:t>
      </w:r>
    </w:p>
    <w:p w14:paraId="375E07BC" w14:textId="77777777" w:rsidR="0051385A" w:rsidRDefault="00E631E9">
      <w:pPr>
        <w:pStyle w:val="Heading2"/>
      </w:pPr>
      <w:bookmarkStart w:id="19" w:name="_n6svb44e7v7h" w:colFirst="0" w:colLast="0"/>
      <w:bookmarkEnd w:id="19"/>
      <w:r>
        <w:t>An Efficient SAT Algorithm: The Support Points</w:t>
      </w:r>
    </w:p>
    <w:p w14:paraId="2D5B7D22" w14:textId="77777777" w:rsidR="0051385A" w:rsidRDefault="00E631E9">
      <w:r>
        <w:t>A support point for a face normal of shape-A is defined to be the vertex position on shape-B where the vertex has the most negative distant from the corresponding edge of Shape-A. This is illustrated in Figure 3-14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29DC3FEB" w14:textId="77777777" w:rsidR="007F5A73" w:rsidRDefault="00E631E9" w:rsidP="00330305">
      <w:pPr>
        <w:pStyle w:val="Figure"/>
      </w:pPr>
      <w:bookmarkStart w:id="20" w:name="_aq5qyq7rj9g6" w:colFirst="0" w:colLast="0"/>
      <w:bookmarkEnd w:id="20"/>
      <w:r>
        <w:rPr>
          <w:noProof/>
          <w:lang w:val="en-GB" w:eastAsia="en-GB"/>
        </w:rPr>
        <w:drawing>
          <wp:inline distT="114300" distB="114300" distL="114300" distR="114300" wp14:anchorId="439A13CA" wp14:editId="08F5F6CA">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4" cstate="print"/>
                    <a:srcRect/>
                    <a:stretch>
                      <a:fillRect/>
                    </a:stretch>
                  </pic:blipFill>
                  <pic:spPr>
                    <a:xfrm>
                      <a:off x="0" y="0"/>
                      <a:ext cx="3529013" cy="1790079"/>
                    </a:xfrm>
                    <a:prstGeom prst="rect">
                      <a:avLst/>
                    </a:prstGeom>
                    <a:ln/>
                  </pic:spPr>
                </pic:pic>
              </a:graphicData>
            </a:graphic>
          </wp:inline>
        </w:drawing>
      </w:r>
    </w:p>
    <w:p w14:paraId="018CE78D" w14:textId="77777777" w:rsidR="007F5A73" w:rsidRDefault="00E631E9" w:rsidP="00330305">
      <w:pPr>
        <w:pStyle w:val="FigureCaption"/>
      </w:pPr>
      <w:bookmarkStart w:id="21" w:name="_1enakvh0p6bu" w:colFirst="0" w:colLast="0"/>
      <w:bookmarkEnd w:id="21"/>
      <w:r>
        <w:t>Figure 3-14. Support Points of Face Normals</w:t>
      </w:r>
    </w:p>
    <w:p w14:paraId="159BC326" w14:textId="77777777" w:rsidR="0051385A" w:rsidRDefault="00E631E9">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139A41C1" w14:textId="77777777" w:rsidR="0051385A" w:rsidRDefault="00E631E9">
      <w:pPr>
        <w:pStyle w:val="Heading3"/>
      </w:pPr>
      <w:bookmarkStart w:id="22" w:name="_6u6abw694m98" w:colFirst="0" w:colLast="0"/>
      <w:bookmarkEnd w:id="22"/>
      <w:r>
        <w:t>Support Point May Not Exist for a Face Normal</w:t>
      </w:r>
    </w:p>
    <w:p w14:paraId="1FD949E4" w14:textId="77777777" w:rsidR="0051385A" w:rsidRDefault="00E631E9">
      <w:r>
        <w:t>A support point is defined only when the measured distance along the face normal has a negative value. For example, the face normal B1 of shape-B in Figure 3-14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w:t>
      </w:r>
      <w:r>
        <w:lastRenderedPageBreak/>
        <w:t xml:space="preserve">distances signify that all vertices of shape-A are </w:t>
      </w:r>
      <w:r>
        <w:rPr>
          <w:i/>
        </w:rPr>
        <w:t xml:space="preserve">in front </w:t>
      </w:r>
      <w:r>
        <w:t>of the edge eB1. In other words, the entire shape-A is in front of the edge e</w:t>
      </w:r>
      <w:r w:rsidRPr="00A93723">
        <w:rPr>
          <w:vertAlign w:val="subscript"/>
        </w:rPr>
        <w:t>B1</w:t>
      </w:r>
      <w:r>
        <w:t xml:space="preserve"> of shape-B and thus the two shapes are not physically touching, and thus they are not colliding. </w:t>
      </w:r>
    </w:p>
    <w:p w14:paraId="6DF47792" w14:textId="77777777" w:rsidR="0051385A" w:rsidRDefault="00E631E9">
      <w:r>
        <w:t xml:space="preserve">It follows that, when computing the collision between two shapes, if any of the face normals does not have a corresponding support point, then the two shapes are not colliding.  Once again, the early exit capability is an important advantage--the algorithm can return a decision as soon as the first case of undefined support point is detected. </w:t>
      </w:r>
    </w:p>
    <w:p w14:paraId="569C0606" w14:textId="77777777" w:rsidR="0051385A" w:rsidRDefault="0027182D" w:rsidP="001C64EF">
      <w:r>
        <w:t xml:space="preserve">For convenience of </w:t>
      </w:r>
      <w:r w:rsidR="00E631E9">
        <w:t xml:space="preserve">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3A9FFEA7" w14:textId="77777777" w:rsidR="0051385A" w:rsidRDefault="00E631E9">
      <w:pPr>
        <w:pStyle w:val="Heading3"/>
      </w:pPr>
      <w:bookmarkStart w:id="23" w:name="_324hp7bsdjww" w:colFirst="0" w:colLast="0"/>
      <w:bookmarkEnd w:id="23"/>
      <w:r>
        <w:t>The Axis of Least Penetration and Collision Information</w:t>
      </w:r>
    </w:p>
    <w:p w14:paraId="26F92AC8" w14:textId="77777777" w:rsidR="0051385A" w:rsidRDefault="00E631E9">
      <w:r>
        <w:t>When support points are defined for all face normals of a convex shape, the face normal of the smallest support point distance is the axis leading to the least interpenetration. Figure 3-15 shows the collision between two shapes where supports points for all of the face normals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3-15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3FEAF387" w14:textId="77777777" w:rsidR="0051385A" w:rsidRDefault="00E631E9" w:rsidP="00330305">
      <w:pPr>
        <w:pStyle w:val="Figure"/>
      </w:pPr>
      <w:r>
        <w:rPr>
          <w:noProof/>
          <w:lang w:val="en-GB" w:eastAsia="en-GB"/>
        </w:rPr>
        <w:lastRenderedPageBreak/>
        <w:drawing>
          <wp:inline distT="114300" distB="114300" distL="114300" distR="114300" wp14:anchorId="5F096505" wp14:editId="06754F28">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5" cstate="print"/>
                    <a:srcRect/>
                    <a:stretch>
                      <a:fillRect/>
                    </a:stretch>
                  </pic:blipFill>
                  <pic:spPr>
                    <a:xfrm>
                      <a:off x="0" y="0"/>
                      <a:ext cx="4824413" cy="2377247"/>
                    </a:xfrm>
                    <a:prstGeom prst="rect">
                      <a:avLst/>
                    </a:prstGeom>
                    <a:ln/>
                  </pic:spPr>
                </pic:pic>
              </a:graphicData>
            </a:graphic>
          </wp:inline>
        </w:drawing>
      </w:r>
    </w:p>
    <w:p w14:paraId="338D56B7" w14:textId="77777777" w:rsidR="0051385A" w:rsidRDefault="00E631E9" w:rsidP="00330305">
      <w:pPr>
        <w:pStyle w:val="FigureCaption"/>
      </w:pPr>
      <w:r>
        <w:rPr>
          <w:rFonts w:eastAsia="Helvetica Neue"/>
        </w:rPr>
        <w:t>Figure 3-15. Axis of Least Penetration and The Corresponding Collision Information.</w:t>
      </w:r>
    </w:p>
    <w:p w14:paraId="504467B2" w14:textId="77777777" w:rsidR="0051385A" w:rsidRDefault="00E631E9">
      <w:pPr>
        <w:pStyle w:val="Heading3"/>
      </w:pPr>
      <w:bookmarkStart w:id="24" w:name="_1r3cvd8cshhl" w:colFirst="0" w:colLast="0"/>
      <w:bookmarkEnd w:id="24"/>
      <w:r>
        <w:t>The Algorithm</w:t>
      </w:r>
    </w:p>
    <w:p w14:paraId="6B4B00DC" w14:textId="77777777" w:rsidR="0051385A" w:rsidRDefault="00E631E9">
      <w:r>
        <w:t>With the background description, the efficient SAT-based algorithm to compute the collision between two convex shapes, A and B, can be summarized as:</w:t>
      </w:r>
    </w:p>
    <w:p w14:paraId="376CF906" w14:textId="77777777" w:rsidR="0051385A" w:rsidRDefault="00E631E9" w:rsidP="00330305">
      <w:pPr>
        <w:pStyle w:val="Bullet"/>
      </w:pPr>
      <w:r>
        <w:t>Compute the support points for all the face normals on shape-A</w:t>
      </w:r>
    </w:p>
    <w:p w14:paraId="6A9A33D1" w14:textId="77777777" w:rsidR="0051385A" w:rsidRDefault="00E631E9" w:rsidP="00330305">
      <w:pPr>
        <w:pStyle w:val="BulletSubList"/>
      </w:pPr>
      <w:r>
        <w:t>If any of the support points is not defined, there is no collision</w:t>
      </w:r>
    </w:p>
    <w:p w14:paraId="38C2D48F" w14:textId="77777777" w:rsidR="0051385A" w:rsidRDefault="00E631E9" w:rsidP="00330305">
      <w:pPr>
        <w:pStyle w:val="BulletSubList"/>
      </w:pPr>
      <w:r>
        <w:t>If all support points are defined, compute the axis of least penetration</w:t>
      </w:r>
    </w:p>
    <w:p w14:paraId="2561408D" w14:textId="77777777" w:rsidR="0051385A" w:rsidRDefault="00E631E9" w:rsidP="00330305">
      <w:pPr>
        <w:pStyle w:val="Bullet"/>
      </w:pPr>
      <w:r>
        <w:t>Compute the support point for all the face normals on shape-B</w:t>
      </w:r>
    </w:p>
    <w:p w14:paraId="1EF62975" w14:textId="77777777" w:rsidR="0051385A" w:rsidRDefault="00E631E9" w:rsidP="00330305">
      <w:pPr>
        <w:pStyle w:val="BulletSubList"/>
      </w:pPr>
      <w:r>
        <w:t>If any of the support points is not defined, there is no collision</w:t>
      </w:r>
    </w:p>
    <w:p w14:paraId="64A124E0" w14:textId="77777777" w:rsidR="0051385A" w:rsidRDefault="00E631E9" w:rsidP="00330305">
      <w:pPr>
        <w:pStyle w:val="BulletSubList"/>
      </w:pPr>
      <w:r>
        <w:t>If all support points are defined, compute the axis of least penetration</w:t>
      </w:r>
    </w:p>
    <w:p w14:paraId="15108822" w14:textId="77777777" w:rsidR="0051385A" w:rsidRDefault="00E631E9">
      <w:r>
        <w:t>The collision information is simply the smaller collision depth from the above two results. You are now ready to implement the support point SAT algorithm.</w:t>
      </w:r>
    </w:p>
    <w:p w14:paraId="36434343" w14:textId="77777777" w:rsidR="0051385A" w:rsidRDefault="00E631E9">
      <w:pPr>
        <w:pStyle w:val="Heading2"/>
      </w:pPr>
      <w:bookmarkStart w:id="25" w:name="_6c5ecyn5l6ys" w:colFirst="0" w:colLast="0"/>
      <w:bookmarkEnd w:id="25"/>
      <w:r>
        <w:t>The Rectangle Collision Project</w:t>
      </w:r>
    </w:p>
    <w:p w14:paraId="4D78430C" w14:textId="77777777" w:rsidR="0051385A" w:rsidRDefault="00E631E9">
      <w:r>
        <w:t xml:space="preserve">This project will guide you to implement the support point SAT algorithm. You can see an example of this project running in </w:t>
      </w:r>
      <w:r w:rsidRPr="00786B3D">
        <w:t>Figure 3-16.</w:t>
      </w:r>
      <w:r>
        <w:t xml:space="preserve"> The source code to this project is defined in the Rectangle Collision Project folder.</w:t>
      </w:r>
    </w:p>
    <w:p w14:paraId="19B0F7CE" w14:textId="77777777" w:rsidR="0051385A" w:rsidRDefault="00E631E9" w:rsidP="00330305">
      <w:pPr>
        <w:pStyle w:val="Figure"/>
      </w:pPr>
      <w:r>
        <w:rPr>
          <w:noProof/>
          <w:lang w:val="en-GB" w:eastAsia="en-GB"/>
        </w:rPr>
        <w:lastRenderedPageBreak/>
        <w:drawing>
          <wp:inline distT="114300" distB="114300" distL="114300" distR="114300" wp14:anchorId="5D6A58F1" wp14:editId="53E30438">
            <wp:extent cx="5257800" cy="2032000"/>
            <wp:effectExtent l="0" t="0" r="0" b="0"/>
            <wp:docPr id="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6" cstate="print"/>
                    <a:srcRect/>
                    <a:stretch>
                      <a:fillRect/>
                    </a:stretch>
                  </pic:blipFill>
                  <pic:spPr>
                    <a:xfrm>
                      <a:off x="0" y="0"/>
                      <a:ext cx="5257800" cy="2032000"/>
                    </a:xfrm>
                    <a:prstGeom prst="rect">
                      <a:avLst/>
                    </a:prstGeom>
                    <a:ln/>
                  </pic:spPr>
                </pic:pic>
              </a:graphicData>
            </a:graphic>
          </wp:inline>
        </w:drawing>
      </w:r>
    </w:p>
    <w:p w14:paraId="351F6883" w14:textId="77777777" w:rsidR="0051385A" w:rsidRDefault="00E631E9" w:rsidP="00330305">
      <w:pPr>
        <w:pStyle w:val="FigureCaption"/>
      </w:pPr>
      <w:r>
        <w:rPr>
          <w:rFonts w:eastAsia="Helvetica Neue"/>
        </w:rPr>
        <w:t>Figure 3-16. Running the Rectangle Collision Project.</w:t>
      </w:r>
    </w:p>
    <w:p w14:paraId="10F938CB" w14:textId="77777777" w:rsidR="0051385A" w:rsidRDefault="00E631E9">
      <w:r>
        <w:t xml:space="preserve">Project </w:t>
      </w:r>
      <w:r w:rsidR="00312F35">
        <w:t>goals</w:t>
      </w:r>
      <w:r>
        <w:t>:</w:t>
      </w:r>
    </w:p>
    <w:p w14:paraId="440476FF" w14:textId="77777777" w:rsidR="007F5A73" w:rsidRDefault="00E631E9" w:rsidP="00330305">
      <w:pPr>
        <w:pStyle w:val="Bullet"/>
      </w:pPr>
      <w:r>
        <w:t>To gain insights into and implement the support point SAT algorithm</w:t>
      </w:r>
    </w:p>
    <w:p w14:paraId="7A55F7C3" w14:textId="77777777" w:rsidR="0051385A" w:rsidRDefault="00E631E9">
      <w:pPr>
        <w:pStyle w:val="Heading3"/>
      </w:pPr>
      <w:bookmarkStart w:id="26" w:name="_75gm5rcpvme5" w:colFirst="0" w:colLast="0"/>
      <w:bookmarkEnd w:id="26"/>
      <w:r>
        <w:t>Modify Rectangle Collision</w:t>
      </w:r>
    </w:p>
    <w:p w14:paraId="4F0EFFF5" w14:textId="77777777" w:rsidR="0051385A" w:rsidRDefault="00E631E9">
      <w:r>
        <w:t xml:space="preserve">Begin by modifying the </w:t>
      </w:r>
      <w:r w:rsidR="00E74FB6" w:rsidRPr="00330305">
        <w:rPr>
          <w:rStyle w:val="CodeInline"/>
        </w:rPr>
        <w:t>Rectangle_collision.js</w:t>
      </w:r>
      <w:r>
        <w:t xml:space="preserve"> file to implement the collision detection between rectangles.</w:t>
      </w:r>
    </w:p>
    <w:p w14:paraId="0D7E2742" w14:textId="77777777" w:rsidR="007F5A73" w:rsidRPr="00330305" w:rsidRDefault="00E631E9" w:rsidP="00330305">
      <w:pPr>
        <w:pStyle w:val="NumList"/>
        <w:numPr>
          <w:ilvl w:val="0"/>
          <w:numId w:val="58"/>
        </w:numPr>
      </w:pPr>
      <w:r w:rsidRPr="00330305">
        <w:t>Edit the</w:t>
      </w:r>
      <w:r w:rsidRPr="00330305">
        <w:rPr>
          <w:rFonts w:ascii="Helvetica Neue" w:eastAsia="Helvetica Neue" w:hAnsi="Helvetica Neue" w:cs="Helvetica Neue"/>
        </w:rPr>
        <w:t xml:space="preserve"> </w:t>
      </w:r>
      <w:r w:rsidRPr="00330305">
        <w:rPr>
          <w:rStyle w:val="CodeInline"/>
        </w:rPr>
        <w:t>Rectangle_collision.js</w:t>
      </w:r>
      <w:r w:rsidRPr="00330305">
        <w:rPr>
          <w:rFonts w:ascii="Helvetica Neue" w:eastAsia="Helvetica Neue" w:hAnsi="Helvetica Neue" w:cs="Helvetica Neue"/>
        </w:rPr>
        <w:t xml:space="preserve"> </w:t>
      </w:r>
      <w:r w:rsidRPr="00330305">
        <w:t xml:space="preserve">file in the </w:t>
      </w:r>
      <w:r w:rsidRPr="00330305">
        <w:rPr>
          <w:rStyle w:val="CodeInline"/>
        </w:rPr>
        <w:t>RigidBody</w:t>
      </w:r>
      <w:r w:rsidRPr="00330305">
        <w:t xml:space="preserve"> folder.</w:t>
      </w:r>
    </w:p>
    <w:p w14:paraId="54F58AD6" w14:textId="2BC196F5" w:rsidR="00717EA3" w:rsidRDefault="00E631E9" w:rsidP="00330305">
      <w:pPr>
        <w:pStyle w:val="NumList"/>
      </w:pPr>
      <w:r>
        <w:t xml:space="preserve">Create a new function </w:t>
      </w:r>
      <w:r w:rsidR="00E74FB6" w:rsidRPr="00330305">
        <w:rPr>
          <w:rStyle w:val="CodeInline"/>
        </w:rPr>
        <w:t>findSupportPoint</w:t>
      </w:r>
      <w:r w:rsidRPr="00330305">
        <w:rPr>
          <w:rFonts w:ascii="Roboto Mono" w:eastAsia="Roboto Mono" w:hAnsi="Roboto Mono" w:cs="Roboto Mono"/>
        </w:rPr>
        <w:t xml:space="preserve"> </w:t>
      </w:r>
      <w:r>
        <w:t xml:space="preserve">to compute a support point based on, </w:t>
      </w:r>
      <w:r w:rsidR="00E74FB6" w:rsidRPr="00330305">
        <w:rPr>
          <w:rStyle w:val="CodeInline"/>
        </w:rPr>
        <w:t>dir</w:t>
      </w:r>
      <w:r>
        <w:t xml:space="preserve">, the negated face normal direction, </w:t>
      </w:r>
      <w:r w:rsidR="00E74FB6" w:rsidRPr="00330305">
        <w:rPr>
          <w:rStyle w:val="CodeInline"/>
        </w:rPr>
        <w:t>ptOnEdge</w:t>
      </w:r>
      <w:r>
        <w:t xml:space="preserve">, a position on the given edge (e.g., a vertex). The following code marches through all the vertices; compute </w:t>
      </w:r>
      <w:r w:rsidR="00E74FB6" w:rsidRPr="00330305">
        <w:rPr>
          <w:rStyle w:val="CodeInline"/>
        </w:rPr>
        <w:t>vToEdge</w:t>
      </w:r>
      <w:r>
        <w:t xml:space="preserve">, the vector from vertices to </w:t>
      </w:r>
      <w:r w:rsidR="00E74FB6" w:rsidRPr="00330305">
        <w:rPr>
          <w:rStyle w:val="CodeInline"/>
        </w:rPr>
        <w:t>ptOnEdge</w:t>
      </w:r>
      <w:r>
        <w:t xml:space="preserve">; project this vector onto the input </w:t>
      </w:r>
      <w:r w:rsidR="00E74FB6" w:rsidRPr="00330305">
        <w:rPr>
          <w:rStyle w:val="CodeInline"/>
        </w:rPr>
        <w:t>dir</w:t>
      </w:r>
      <w:r>
        <w:t xml:space="preserve">; and record the largest positive projected distant. Recall that </w:t>
      </w:r>
      <w:r w:rsidR="00E74FB6" w:rsidRPr="00330305">
        <w:rPr>
          <w:rStyle w:val="CodeInline"/>
        </w:rPr>
        <w:t>dir</w:t>
      </w:r>
      <w:r>
        <w:t xml:space="preserve"> is the negated face normal direction, and thus the largest positive distant corresponds to the furthest vertex position. Additionally, it is entirely possible for all of the projected distances to be negative. In such cases, all vertices are in front of the input </w:t>
      </w:r>
      <w:r w:rsidRPr="00330305">
        <w:rPr>
          <w:rFonts w:ascii="Roboto Mono" w:eastAsia="Roboto Mono" w:hAnsi="Roboto Mono" w:cs="Roboto Mono"/>
        </w:rPr>
        <w:t>dir</w:t>
      </w:r>
      <w:r>
        <w:t>, a support point does not exist for the given edge, and thus the two rectangles do not collide.</w:t>
      </w:r>
    </w:p>
    <w:p w14:paraId="123823A1" w14:textId="3CC90B9F" w:rsidR="00F92369" w:rsidRDefault="00E631E9" w:rsidP="00330305">
      <w:pPr>
        <w:pStyle w:val="Code"/>
        <w:ind w:left="576"/>
      </w:pPr>
      <w:r>
        <w:t>Rectangle.prototype.findSupportPoint = function (dir, ptOnEdge) {</w:t>
      </w:r>
    </w:p>
    <w:p w14:paraId="40522C4C" w14:textId="07D7FB59" w:rsidR="00155B36" w:rsidRDefault="00155B36" w:rsidP="00155B36">
      <w:pPr>
        <w:pStyle w:val="Code"/>
        <w:ind w:left="576"/>
      </w:pPr>
      <w:r>
        <w:t xml:space="preserve">    //the longest project length</w:t>
      </w:r>
    </w:p>
    <w:p w14:paraId="2B7A45AA" w14:textId="77777777" w:rsidR="00155B36" w:rsidRDefault="00155B36" w:rsidP="00155B36">
      <w:pPr>
        <w:pStyle w:val="Code"/>
        <w:ind w:left="576"/>
      </w:pPr>
      <w:r>
        <w:t xml:space="preserve">    var vToEdge;</w:t>
      </w:r>
    </w:p>
    <w:p w14:paraId="199B7BC9" w14:textId="48B461AC" w:rsidR="00155B36" w:rsidRDefault="00933660" w:rsidP="00330305">
      <w:pPr>
        <w:pStyle w:val="Code"/>
        <w:ind w:left="576"/>
      </w:pPr>
      <w:r>
        <w:t xml:space="preserve">    var projection;</w:t>
      </w:r>
    </w:p>
    <w:p w14:paraId="177A59D1" w14:textId="07CFABB5" w:rsidR="00F92369" w:rsidRDefault="00F92369" w:rsidP="00330305">
      <w:pPr>
        <w:pStyle w:val="Code"/>
        <w:ind w:left="576"/>
      </w:pPr>
      <w:r>
        <w:t xml:space="preserve">    </w:t>
      </w:r>
      <w:r w:rsidR="00E631E9">
        <w:t>// initialize the computed results</w:t>
      </w:r>
    </w:p>
    <w:p w14:paraId="6CECB6D2" w14:textId="67E9CD19" w:rsidR="00F92369" w:rsidRDefault="00F92369" w:rsidP="00330305">
      <w:pPr>
        <w:pStyle w:val="Code"/>
        <w:ind w:left="576"/>
      </w:pPr>
      <w:r>
        <w:lastRenderedPageBreak/>
        <w:t xml:space="preserve">    </w:t>
      </w:r>
      <w:r w:rsidR="00E631E9">
        <w:t>tmpSupport.mSupportPointDist = -9999999;</w:t>
      </w:r>
    </w:p>
    <w:p w14:paraId="3CC53302" w14:textId="0F6E282E" w:rsidR="00F92369" w:rsidRDefault="00F92369" w:rsidP="00330305">
      <w:pPr>
        <w:pStyle w:val="Code"/>
        <w:ind w:left="576"/>
      </w:pPr>
      <w:r>
        <w:t xml:space="preserve">    </w:t>
      </w:r>
      <w:r w:rsidR="00E631E9">
        <w:t>tmpSupport.mSupportPoint = null;</w:t>
      </w:r>
    </w:p>
    <w:p w14:paraId="6969508F" w14:textId="10081600" w:rsidR="00F92369" w:rsidRDefault="00F92369" w:rsidP="00330305">
      <w:pPr>
        <w:pStyle w:val="Code"/>
        <w:ind w:left="576"/>
      </w:pPr>
      <w:r>
        <w:t xml:space="preserve">    </w:t>
      </w:r>
      <w:r w:rsidR="00E631E9">
        <w:t>//check each vector of other object</w:t>
      </w:r>
    </w:p>
    <w:p w14:paraId="031B85E3" w14:textId="2140B4B3" w:rsidR="00F92369" w:rsidRDefault="00F92369" w:rsidP="00330305">
      <w:pPr>
        <w:pStyle w:val="Code"/>
        <w:ind w:left="576"/>
      </w:pPr>
      <w:r>
        <w:t xml:space="preserve">    </w:t>
      </w:r>
      <w:r w:rsidR="00E631E9">
        <w:t>for (var i = 0; i &lt; this.mVertex.length; i++) {</w:t>
      </w:r>
    </w:p>
    <w:p w14:paraId="633FCEAB" w14:textId="4A61016E" w:rsidR="00F92369" w:rsidRDefault="00F92369" w:rsidP="00330305">
      <w:pPr>
        <w:pStyle w:val="Code"/>
        <w:ind w:left="576"/>
      </w:pPr>
      <w:r>
        <w:t xml:space="preserve">        </w:t>
      </w:r>
      <w:r w:rsidR="00E631E9">
        <w:t>vToEdge = this.mVertex[i].subtract(ptOnEdge);</w:t>
      </w:r>
    </w:p>
    <w:p w14:paraId="538A600B" w14:textId="0680C0F7" w:rsidR="00F92369" w:rsidRDefault="00F92369" w:rsidP="00330305">
      <w:pPr>
        <w:pStyle w:val="Code"/>
        <w:ind w:left="576"/>
      </w:pPr>
      <w:r>
        <w:t xml:space="preserve">        </w:t>
      </w:r>
      <w:r w:rsidR="00E631E9">
        <w:t>projection = vToEdge.dot(dir);</w:t>
      </w:r>
    </w:p>
    <w:p w14:paraId="359AABE9" w14:textId="14777BB4" w:rsidR="00F92369" w:rsidRDefault="00F92369" w:rsidP="00330305">
      <w:pPr>
        <w:pStyle w:val="Code"/>
        <w:ind w:left="576"/>
      </w:pPr>
      <w:r>
        <w:t xml:space="preserve">        </w:t>
      </w:r>
      <w:r w:rsidR="00E631E9">
        <w:t>//find the longest distance with certain edge</w:t>
      </w:r>
    </w:p>
    <w:p w14:paraId="0F2DB8DC" w14:textId="64DFEFDE" w:rsidR="00F92369" w:rsidRDefault="00F92369" w:rsidP="00330305">
      <w:pPr>
        <w:pStyle w:val="Code"/>
        <w:ind w:left="576"/>
      </w:pPr>
      <w:r>
        <w:t xml:space="preserve">        </w:t>
      </w:r>
      <w:r w:rsidR="00E631E9">
        <w:t>//dir is -n direction, so the distance should be positive</w:t>
      </w:r>
    </w:p>
    <w:p w14:paraId="6BF612CD" w14:textId="1435C3CE" w:rsidR="00F92369" w:rsidRDefault="00F92369" w:rsidP="00330305">
      <w:pPr>
        <w:pStyle w:val="Code"/>
        <w:ind w:left="576"/>
      </w:pPr>
      <w:r>
        <w:t xml:space="preserve">        </w:t>
      </w:r>
      <w:r w:rsidR="00E631E9">
        <w:t>if ((projection &gt; 0) &amp;&amp; (projection &gt; tmpSupport.mSupportPointDist)) {</w:t>
      </w:r>
    </w:p>
    <w:p w14:paraId="2F266BD4" w14:textId="2F295116" w:rsidR="00F92369" w:rsidRDefault="00F92369" w:rsidP="00330305">
      <w:pPr>
        <w:pStyle w:val="Code"/>
        <w:ind w:left="576"/>
      </w:pPr>
      <w:r>
        <w:t xml:space="preserve">            </w:t>
      </w:r>
      <w:r w:rsidR="00E631E9">
        <w:t>tmpSupport.mSupportPoint = this.mVertex[i];</w:t>
      </w:r>
    </w:p>
    <w:p w14:paraId="501067A9" w14:textId="7E7DEB74" w:rsidR="00F92369" w:rsidRDefault="00F92369" w:rsidP="00330305">
      <w:pPr>
        <w:pStyle w:val="Code"/>
        <w:ind w:left="576"/>
      </w:pPr>
      <w:r>
        <w:t xml:space="preserve">            </w:t>
      </w:r>
      <w:r w:rsidR="00E631E9">
        <w:t>tmpSupport.mSupportPointDist = projection;</w:t>
      </w:r>
    </w:p>
    <w:p w14:paraId="6F009201" w14:textId="3FBEC5B0" w:rsidR="00F92369" w:rsidRDefault="00F92369" w:rsidP="00330305">
      <w:pPr>
        <w:pStyle w:val="Code"/>
        <w:ind w:left="576"/>
      </w:pPr>
      <w:r>
        <w:t xml:space="preserve">        </w:t>
      </w:r>
      <w:r w:rsidR="00E631E9">
        <w:t>}</w:t>
      </w:r>
    </w:p>
    <w:p w14:paraId="788E20FB" w14:textId="14B2D738" w:rsidR="00F92369" w:rsidRDefault="00F92369" w:rsidP="00330305">
      <w:pPr>
        <w:pStyle w:val="Code"/>
        <w:ind w:left="576"/>
      </w:pPr>
      <w:r>
        <w:t xml:space="preserve">    </w:t>
      </w:r>
      <w:r w:rsidR="00E631E9">
        <w:t>}</w:t>
      </w:r>
    </w:p>
    <w:p w14:paraId="22243BD7" w14:textId="7F94318B" w:rsidR="0051385A" w:rsidRDefault="00E631E9" w:rsidP="00330305">
      <w:pPr>
        <w:pStyle w:val="Code"/>
        <w:ind w:left="576"/>
      </w:pPr>
      <w:r>
        <w:t>};</w:t>
      </w:r>
    </w:p>
    <w:p w14:paraId="4433CB30" w14:textId="2BF73080" w:rsidR="00230BA7" w:rsidRPr="00330305" w:rsidRDefault="00E631E9" w:rsidP="00330305">
      <w:pPr>
        <w:pStyle w:val="NumList"/>
        <w:rPr>
          <w:b/>
        </w:rPr>
      </w:pPr>
      <w:r>
        <w:t xml:space="preserve">With the ability to locate a support point for any face normal, the next step is the find the axis of least penetration by implementing the </w:t>
      </w:r>
      <w:r w:rsidR="00E74FB6" w:rsidRPr="00330305">
        <w:rPr>
          <w:rStyle w:val="CodeInline"/>
        </w:rPr>
        <w:t>findAxisLeastPenetration</w:t>
      </w:r>
      <w:r>
        <w:t xml:space="preserve"> function. Recall that the axis of least penetration is derived based on the support point with the least support point distant. The following code loops over the four face normals; finds the corresponding support point and support point distance; and records the shortest distance. The while-loop signifies that if a support point is not defined for any of the face normals then the two rectangles do not collide.</w:t>
      </w:r>
    </w:p>
    <w:p w14:paraId="17138994" w14:textId="268D936B" w:rsidR="00F92369" w:rsidRDefault="00E631E9" w:rsidP="00330305">
      <w:pPr>
        <w:pStyle w:val="Code"/>
        <w:ind w:left="720"/>
      </w:pPr>
      <w:r>
        <w:t>Rectangle.prototype.findAxisLeastPenetration = function (otherRect, collisionInfo) {</w:t>
      </w:r>
    </w:p>
    <w:p w14:paraId="4A1DD75F" w14:textId="1AC0027C" w:rsidR="00E32CCD" w:rsidRDefault="00E32CCD" w:rsidP="00E32CCD">
      <w:pPr>
        <w:pStyle w:val="Code"/>
        <w:ind w:left="720"/>
      </w:pPr>
      <w:r>
        <w:t xml:space="preserve">    var n;</w:t>
      </w:r>
    </w:p>
    <w:p w14:paraId="69D733DC" w14:textId="75DC2D3A" w:rsidR="00E32CCD" w:rsidRDefault="00E32CCD" w:rsidP="00330305">
      <w:pPr>
        <w:pStyle w:val="Code"/>
        <w:ind w:left="720"/>
      </w:pPr>
      <w:r>
        <w:t xml:space="preserve">    var supportPoint;</w:t>
      </w:r>
      <w:r w:rsidR="00F92369">
        <w:t xml:space="preserve">    </w:t>
      </w:r>
    </w:p>
    <w:p w14:paraId="76F85709" w14:textId="205D35B5" w:rsidR="00F92369" w:rsidRDefault="00E32CCD" w:rsidP="00330305">
      <w:pPr>
        <w:pStyle w:val="Code"/>
        <w:ind w:left="720"/>
      </w:pPr>
      <w:r>
        <w:t xml:space="preserve">    </w:t>
      </w:r>
      <w:r w:rsidR="00E631E9">
        <w:t>var bestDistance = 999999;</w:t>
      </w:r>
    </w:p>
    <w:p w14:paraId="4DEE2501" w14:textId="27D859F8" w:rsidR="00F92369" w:rsidRDefault="00F92369" w:rsidP="00330305">
      <w:pPr>
        <w:pStyle w:val="Code"/>
        <w:ind w:left="720"/>
      </w:pPr>
      <w:r>
        <w:t xml:space="preserve">    </w:t>
      </w:r>
      <w:r w:rsidR="00E631E9">
        <w:t>var bestIndex = null;</w:t>
      </w:r>
    </w:p>
    <w:p w14:paraId="32028182" w14:textId="32003604" w:rsidR="00F92369" w:rsidRDefault="00F92369" w:rsidP="00330305">
      <w:pPr>
        <w:pStyle w:val="Code"/>
        <w:ind w:left="720"/>
      </w:pPr>
      <w:r>
        <w:t xml:space="preserve">    </w:t>
      </w:r>
      <w:r w:rsidR="00E631E9">
        <w:t>var hasSupport = true;</w:t>
      </w:r>
    </w:p>
    <w:p w14:paraId="48BE6692" w14:textId="4D2516C3" w:rsidR="00F92369" w:rsidRDefault="00F92369" w:rsidP="00330305">
      <w:pPr>
        <w:pStyle w:val="Code"/>
        <w:ind w:left="720"/>
      </w:pPr>
      <w:r>
        <w:t xml:space="preserve">    </w:t>
      </w:r>
      <w:r w:rsidR="00E631E9">
        <w:t>var i = 0;</w:t>
      </w:r>
    </w:p>
    <w:p w14:paraId="0341A30A" w14:textId="22E7127B" w:rsidR="00F92369" w:rsidRDefault="00F92369" w:rsidP="00330305">
      <w:pPr>
        <w:pStyle w:val="Code"/>
        <w:ind w:left="720"/>
      </w:pPr>
      <w:r>
        <w:t xml:space="preserve">    </w:t>
      </w:r>
      <w:r w:rsidR="00E631E9">
        <w:t>while ((hasSupport) &amp;&amp; (i &lt; this.mFaceNormal.length)) {</w:t>
      </w:r>
    </w:p>
    <w:p w14:paraId="0A205509" w14:textId="15BCB1C8" w:rsidR="00F92369" w:rsidRDefault="00F92369" w:rsidP="00330305">
      <w:pPr>
        <w:pStyle w:val="Code"/>
        <w:ind w:left="720"/>
      </w:pPr>
      <w:r>
        <w:lastRenderedPageBreak/>
        <w:t xml:space="preserve">        </w:t>
      </w:r>
      <w:r w:rsidR="00E631E9">
        <w:t>// Retrieve a face normal from A</w:t>
      </w:r>
    </w:p>
    <w:p w14:paraId="550FC2FF" w14:textId="02FD08DF" w:rsidR="00F92369" w:rsidRDefault="00F92369" w:rsidP="00330305">
      <w:pPr>
        <w:pStyle w:val="Code"/>
        <w:ind w:left="720"/>
      </w:pPr>
      <w:r>
        <w:t xml:space="preserve">        </w:t>
      </w:r>
      <w:r w:rsidR="00E631E9">
        <w:t>n = this.mFaceNormal[i];</w:t>
      </w:r>
    </w:p>
    <w:p w14:paraId="5FAC4187" w14:textId="404A03DE" w:rsidR="00F92369" w:rsidRDefault="00F92369" w:rsidP="00330305">
      <w:pPr>
        <w:pStyle w:val="Code"/>
        <w:ind w:left="720"/>
      </w:pPr>
      <w:r>
        <w:t xml:space="preserve">        </w:t>
      </w:r>
      <w:r w:rsidR="00E631E9">
        <w:t>// use -n as direction and the vectex on edge i as point on edge</w:t>
      </w:r>
    </w:p>
    <w:p w14:paraId="74C27ABF" w14:textId="52779388" w:rsidR="00F92369" w:rsidRDefault="00F92369" w:rsidP="00330305">
      <w:pPr>
        <w:pStyle w:val="Code"/>
        <w:ind w:left="720"/>
      </w:pPr>
      <w:r>
        <w:t xml:space="preserve">        </w:t>
      </w:r>
      <w:r w:rsidR="00E631E9">
        <w:t>var dir = n.scale(-1);</w:t>
      </w:r>
    </w:p>
    <w:p w14:paraId="19BFECF9" w14:textId="72831F9C" w:rsidR="00F92369" w:rsidRDefault="00F92369" w:rsidP="00330305">
      <w:pPr>
        <w:pStyle w:val="Code"/>
        <w:ind w:left="720"/>
      </w:pPr>
      <w:r>
        <w:t xml:space="preserve">        </w:t>
      </w:r>
      <w:r w:rsidR="00E631E9">
        <w:t>var ptOnEdge = this.mVertex[i];</w:t>
      </w:r>
    </w:p>
    <w:p w14:paraId="1AC52DCA" w14:textId="31BB8551" w:rsidR="00F92369" w:rsidRDefault="00F92369" w:rsidP="00330305">
      <w:pPr>
        <w:pStyle w:val="Code"/>
        <w:ind w:left="720"/>
      </w:pPr>
      <w:r>
        <w:t xml:space="preserve">        </w:t>
      </w:r>
      <w:r w:rsidR="00E631E9">
        <w:t>// find the support on B</w:t>
      </w:r>
    </w:p>
    <w:p w14:paraId="131FC1F4" w14:textId="01F65024" w:rsidR="00F92369" w:rsidRDefault="00F92369" w:rsidP="00330305">
      <w:pPr>
        <w:pStyle w:val="Code"/>
        <w:ind w:left="720"/>
      </w:pPr>
      <w:r>
        <w:t xml:space="preserve">        </w:t>
      </w:r>
      <w:r w:rsidR="00E631E9">
        <w:t>// the point has longest distance with edge i</w:t>
      </w:r>
    </w:p>
    <w:p w14:paraId="4580773B" w14:textId="616D3524" w:rsidR="00F92369" w:rsidRDefault="00F92369" w:rsidP="00330305">
      <w:pPr>
        <w:pStyle w:val="Code"/>
        <w:ind w:left="720"/>
      </w:pPr>
      <w:r>
        <w:t xml:space="preserve">        </w:t>
      </w:r>
      <w:r w:rsidR="00E631E9">
        <w:t>otherRect.findSupportPoint(dir, ptOnEdge);</w:t>
      </w:r>
    </w:p>
    <w:p w14:paraId="50C19B6A" w14:textId="51A1CF00" w:rsidR="00F92369" w:rsidRDefault="00F92369" w:rsidP="00330305">
      <w:pPr>
        <w:pStyle w:val="Code"/>
        <w:ind w:left="720"/>
      </w:pPr>
      <w:r>
        <w:t xml:space="preserve">        </w:t>
      </w:r>
      <w:r w:rsidR="00E631E9">
        <w:t>hasSupport = (tmpSupport.mSupportPoint !== null);</w:t>
      </w:r>
    </w:p>
    <w:p w14:paraId="48368A3C" w14:textId="5681DF0D" w:rsidR="00F92369" w:rsidRDefault="00F92369" w:rsidP="00330305">
      <w:pPr>
        <w:pStyle w:val="Code"/>
        <w:ind w:left="720"/>
      </w:pPr>
      <w:r>
        <w:t xml:space="preserve">        </w:t>
      </w:r>
      <w:r w:rsidR="00E631E9">
        <w:t>//get the shortest support point depth</w:t>
      </w:r>
    </w:p>
    <w:p w14:paraId="2E0C86BC" w14:textId="4F56DEFF" w:rsidR="00F92369" w:rsidRDefault="00F92369" w:rsidP="00330305">
      <w:pPr>
        <w:pStyle w:val="Code"/>
        <w:ind w:left="720"/>
      </w:pPr>
      <w:r>
        <w:t xml:space="preserve">        </w:t>
      </w:r>
      <w:r w:rsidR="00E631E9">
        <w:t>if ((hasSupport) &amp;&amp; (tmpSupport.mSupportPointDist &lt; bestDistance)) {</w:t>
      </w:r>
    </w:p>
    <w:p w14:paraId="27811375" w14:textId="52B5BE58" w:rsidR="00F92369" w:rsidRDefault="00F92369" w:rsidP="00330305">
      <w:pPr>
        <w:pStyle w:val="Code"/>
        <w:ind w:left="720"/>
      </w:pPr>
      <w:r>
        <w:t xml:space="preserve">            </w:t>
      </w:r>
      <w:r w:rsidR="00E631E9">
        <w:t>bestDistance = tmpSupport.mSupportPointDist;</w:t>
      </w:r>
    </w:p>
    <w:p w14:paraId="336AF8EB" w14:textId="21540A6A" w:rsidR="00F92369" w:rsidRDefault="00F92369" w:rsidP="00330305">
      <w:pPr>
        <w:pStyle w:val="Code"/>
        <w:ind w:left="720"/>
      </w:pPr>
      <w:r>
        <w:t xml:space="preserve">            </w:t>
      </w:r>
      <w:r w:rsidR="00E631E9">
        <w:t>bestIndex = i;</w:t>
      </w:r>
    </w:p>
    <w:p w14:paraId="0EAC5FE9" w14:textId="3020532F" w:rsidR="00F92369" w:rsidRDefault="00F92369" w:rsidP="00330305">
      <w:pPr>
        <w:pStyle w:val="Code"/>
        <w:ind w:left="720"/>
      </w:pPr>
      <w:r>
        <w:t xml:space="preserve">            </w:t>
      </w:r>
      <w:r w:rsidR="00E631E9">
        <w:t>supportPoint = tmpSupport.mSupportPoint;</w:t>
      </w:r>
    </w:p>
    <w:p w14:paraId="00F1D866" w14:textId="63240146" w:rsidR="00F92369" w:rsidRDefault="00F92369" w:rsidP="00330305">
      <w:pPr>
        <w:pStyle w:val="Code"/>
        <w:ind w:left="720"/>
      </w:pPr>
      <w:r>
        <w:t xml:space="preserve">        </w:t>
      </w:r>
      <w:r w:rsidR="00E631E9">
        <w:t>}</w:t>
      </w:r>
    </w:p>
    <w:p w14:paraId="542C8E78" w14:textId="1474ED21" w:rsidR="00F92369" w:rsidRDefault="00F92369" w:rsidP="00330305">
      <w:pPr>
        <w:pStyle w:val="Code"/>
        <w:ind w:left="720"/>
      </w:pPr>
      <w:r>
        <w:t xml:space="preserve">        </w:t>
      </w:r>
      <w:r w:rsidR="00E631E9">
        <w:t>i = i + 1;</w:t>
      </w:r>
    </w:p>
    <w:p w14:paraId="45A0B166" w14:textId="64B9CA73" w:rsidR="00F92369" w:rsidRDefault="00F92369" w:rsidP="00330305">
      <w:pPr>
        <w:pStyle w:val="Code"/>
        <w:ind w:left="720"/>
      </w:pPr>
      <w:r>
        <w:t xml:space="preserve">    </w:t>
      </w:r>
      <w:r w:rsidR="00E631E9">
        <w:t>}</w:t>
      </w:r>
    </w:p>
    <w:p w14:paraId="261B267C" w14:textId="46989836" w:rsidR="00F92369" w:rsidRDefault="00F92369" w:rsidP="00330305">
      <w:pPr>
        <w:pStyle w:val="Code"/>
        <w:ind w:left="720"/>
      </w:pPr>
      <w:r>
        <w:t xml:space="preserve">    </w:t>
      </w:r>
      <w:r w:rsidR="00E631E9">
        <w:t>if (hasSupport) {</w:t>
      </w:r>
    </w:p>
    <w:p w14:paraId="759AD80D" w14:textId="671421D0" w:rsidR="00F92369" w:rsidRDefault="00F92369" w:rsidP="00330305">
      <w:pPr>
        <w:pStyle w:val="Code"/>
        <w:ind w:left="720"/>
      </w:pPr>
      <w:r>
        <w:t xml:space="preserve">        </w:t>
      </w:r>
      <w:r w:rsidR="00E631E9">
        <w:t>//all four directions have support point</w:t>
      </w:r>
    </w:p>
    <w:p w14:paraId="471F82C0" w14:textId="0A620C5F" w:rsidR="00F92369" w:rsidRDefault="00F92369" w:rsidP="00330305">
      <w:pPr>
        <w:pStyle w:val="Code"/>
        <w:ind w:left="720"/>
      </w:pPr>
      <w:r>
        <w:t xml:space="preserve">        </w:t>
      </w:r>
      <w:r w:rsidR="00E631E9">
        <w:t>var bestVec = this.mFaceNormal[bestIndex].scale(bestDistance);</w:t>
      </w:r>
    </w:p>
    <w:p w14:paraId="69BD5A6C" w14:textId="6E8149E3" w:rsidR="00F92369" w:rsidRDefault="00F92369" w:rsidP="00330305">
      <w:pPr>
        <w:pStyle w:val="Code"/>
        <w:ind w:left="720"/>
      </w:pPr>
      <w:r>
        <w:t xml:space="preserve">        </w:t>
      </w:r>
      <w:r w:rsidR="00E631E9">
        <w:t>collisionInfo.setInfo(bestDistance, this.mFaceNormal[bestIndex], supportPoint.add(bestVec));</w:t>
      </w:r>
    </w:p>
    <w:p w14:paraId="37D93A41" w14:textId="70FC7E33" w:rsidR="00F92369" w:rsidRDefault="00F92369" w:rsidP="00330305">
      <w:pPr>
        <w:pStyle w:val="Code"/>
        <w:ind w:left="720"/>
      </w:pPr>
      <w:r>
        <w:t xml:space="preserve">    </w:t>
      </w:r>
      <w:r w:rsidR="00E631E9">
        <w:t>}</w:t>
      </w:r>
    </w:p>
    <w:p w14:paraId="50957FE6" w14:textId="21826A95" w:rsidR="00F92369" w:rsidRDefault="00F92369" w:rsidP="00330305">
      <w:pPr>
        <w:pStyle w:val="Code"/>
        <w:ind w:left="720"/>
      </w:pPr>
      <w:r>
        <w:t xml:space="preserve">    </w:t>
      </w:r>
      <w:r w:rsidR="00E631E9">
        <w:t>return hasSupport;</w:t>
      </w:r>
    </w:p>
    <w:p w14:paraId="50DF7E64" w14:textId="12586E54" w:rsidR="0051385A" w:rsidRDefault="00E631E9" w:rsidP="00330305">
      <w:pPr>
        <w:pStyle w:val="Code"/>
        <w:ind w:left="720"/>
      </w:pPr>
      <w:r>
        <w:t>};</w:t>
      </w:r>
    </w:p>
    <w:p w14:paraId="1748D13C" w14:textId="233F99F1" w:rsidR="007F5A73" w:rsidRDefault="00E631E9" w:rsidP="00330305">
      <w:pPr>
        <w:pStyle w:val="NumList"/>
      </w:pPr>
      <w:r>
        <w:t xml:space="preserve">You can now implement the </w:t>
      </w:r>
      <w:r w:rsidR="00E74FB6" w:rsidRPr="00330305">
        <w:rPr>
          <w:rStyle w:val="CodeInline"/>
        </w:rPr>
        <w:t>collidedRectRect</w:t>
      </w:r>
      <w:r>
        <w:t xml:space="preserve"> function by computing the axis of least penetration with respective each of the two rectangles and choosing the smaller of the two results.</w:t>
      </w:r>
    </w:p>
    <w:p w14:paraId="599A8AAE" w14:textId="77777777" w:rsidR="000B1203" w:rsidRDefault="00E631E9" w:rsidP="00330305">
      <w:pPr>
        <w:pStyle w:val="Code"/>
        <w:ind w:left="720"/>
      </w:pPr>
      <w:r>
        <w:t>Rectangle.prototype.collidedRectRect = function (r1, r2, collisionInfo) {</w:t>
      </w:r>
    </w:p>
    <w:p w14:paraId="65EF7F18" w14:textId="04EA32BE" w:rsidR="000B1203" w:rsidRDefault="000B1203" w:rsidP="00330305">
      <w:pPr>
        <w:pStyle w:val="Code"/>
        <w:ind w:left="720"/>
      </w:pPr>
      <w:r>
        <w:lastRenderedPageBreak/>
        <w:t xml:space="preserve">    </w:t>
      </w:r>
      <w:r w:rsidR="00E631E9">
        <w:t>var status1 = false;</w:t>
      </w:r>
    </w:p>
    <w:p w14:paraId="6825ED87" w14:textId="27A94FD5" w:rsidR="000B1203" w:rsidRDefault="000B1203" w:rsidP="00330305">
      <w:pPr>
        <w:pStyle w:val="Code"/>
        <w:ind w:left="720"/>
      </w:pPr>
      <w:r>
        <w:t xml:space="preserve">    </w:t>
      </w:r>
      <w:r w:rsidR="00E631E9">
        <w:t>var status2 = false;</w:t>
      </w:r>
    </w:p>
    <w:p w14:paraId="7CA160E2" w14:textId="256869AF" w:rsidR="000B1203" w:rsidRDefault="000B1203" w:rsidP="00330305">
      <w:pPr>
        <w:pStyle w:val="Code"/>
        <w:ind w:left="720"/>
      </w:pPr>
      <w:r>
        <w:t xml:space="preserve">    </w:t>
      </w:r>
      <w:r w:rsidR="00E631E9">
        <w:t>//find Axis of Separation for both rectangle</w:t>
      </w:r>
    </w:p>
    <w:p w14:paraId="09C14982" w14:textId="31AB271B" w:rsidR="000B1203" w:rsidRDefault="000B1203" w:rsidP="00330305">
      <w:pPr>
        <w:pStyle w:val="Code"/>
        <w:ind w:left="720"/>
      </w:pPr>
      <w:r>
        <w:t xml:space="preserve">    </w:t>
      </w:r>
      <w:r w:rsidR="00E631E9">
        <w:t>status1 = r1.findAxisLeastPenetration(r2, collisionInfoR1);</w:t>
      </w:r>
    </w:p>
    <w:p w14:paraId="0D286A44" w14:textId="0E080A0F" w:rsidR="000B1203" w:rsidRDefault="000B1203" w:rsidP="00330305">
      <w:pPr>
        <w:pStyle w:val="Code"/>
        <w:ind w:left="720"/>
      </w:pPr>
      <w:r>
        <w:t xml:space="preserve">    </w:t>
      </w:r>
      <w:r w:rsidR="00E631E9">
        <w:t>if (status1) {</w:t>
      </w:r>
    </w:p>
    <w:p w14:paraId="3A46F1D6" w14:textId="65768D5B" w:rsidR="000B1203" w:rsidRDefault="000B1203" w:rsidP="00330305">
      <w:pPr>
        <w:pStyle w:val="Code"/>
        <w:ind w:left="720"/>
      </w:pPr>
      <w:r>
        <w:t xml:space="preserve">        </w:t>
      </w:r>
      <w:r w:rsidR="00E631E9">
        <w:t>status2 = r2.findAxisLeastPenetration(r1, collisionInfoR2);</w:t>
      </w:r>
    </w:p>
    <w:p w14:paraId="33F6CC43" w14:textId="1019C6D6" w:rsidR="000B1203" w:rsidRDefault="000B1203" w:rsidP="00330305">
      <w:pPr>
        <w:pStyle w:val="Code"/>
        <w:ind w:left="720"/>
      </w:pPr>
      <w:r>
        <w:t xml:space="preserve">        </w:t>
      </w:r>
      <w:r w:rsidR="00E631E9">
        <w:t>if (status2) {</w:t>
      </w:r>
    </w:p>
    <w:p w14:paraId="598FF362" w14:textId="356D173F" w:rsidR="000B1203" w:rsidRDefault="000B1203" w:rsidP="00330305">
      <w:pPr>
        <w:pStyle w:val="Code"/>
        <w:ind w:left="720"/>
      </w:pPr>
      <w:r>
        <w:t xml:space="preserve">            </w:t>
      </w:r>
      <w:r w:rsidR="00E631E9">
        <w:t>//if both of rectangles are overlapping, choose the shorter normal as the normal</w:t>
      </w:r>
    </w:p>
    <w:p w14:paraId="756FA5A3" w14:textId="0412A7C1" w:rsidR="000B1203" w:rsidRDefault="000B1203" w:rsidP="00330305">
      <w:pPr>
        <w:pStyle w:val="Code"/>
        <w:ind w:left="720"/>
      </w:pPr>
      <w:r>
        <w:t xml:space="preserve">            </w:t>
      </w:r>
      <w:r w:rsidR="00E631E9">
        <w:t>if (collisionInfoR1.getDepth() &lt; collisionInfoR2.getDepth()) {</w:t>
      </w:r>
    </w:p>
    <w:p w14:paraId="107E08DF" w14:textId="5ABA46EB" w:rsidR="000B1203" w:rsidRDefault="000B1203" w:rsidP="00330305">
      <w:pPr>
        <w:pStyle w:val="Code"/>
        <w:ind w:left="720"/>
      </w:pPr>
      <w:r>
        <w:t xml:space="preserve">                </w:t>
      </w:r>
      <w:r w:rsidR="00E631E9">
        <w:t>var depthVec = collisionInfoR1.getNormal().scale(collisionInfoR1.getDepth());</w:t>
      </w:r>
    </w:p>
    <w:p w14:paraId="21E382C8" w14:textId="77777777" w:rsidR="000B1203" w:rsidRDefault="000B1203" w:rsidP="00330305">
      <w:pPr>
        <w:pStyle w:val="Code"/>
        <w:ind w:left="720"/>
      </w:pPr>
      <w:r>
        <w:t xml:space="preserve">                </w:t>
      </w:r>
      <w:r w:rsidR="00E631E9">
        <w:t xml:space="preserve">collisionInfo.setInfo(collisionInfoR1.getDepth(), </w:t>
      </w:r>
    </w:p>
    <w:p w14:paraId="7729957B" w14:textId="77777777" w:rsidR="00F81D12" w:rsidRDefault="000B1203" w:rsidP="00330305">
      <w:pPr>
        <w:pStyle w:val="Code"/>
        <w:ind w:left="720"/>
      </w:pPr>
      <w:r>
        <w:t xml:space="preserve">                                </w:t>
      </w:r>
      <w:r w:rsidR="00E631E9">
        <w:t>collisionInfoR1.getNormal(),</w:t>
      </w:r>
    </w:p>
    <w:p w14:paraId="3C2BC694" w14:textId="195953CB" w:rsidR="000B1203" w:rsidRDefault="00F81D12" w:rsidP="00330305">
      <w:pPr>
        <w:pStyle w:val="Code"/>
        <w:ind w:left="720"/>
      </w:pPr>
      <w:r>
        <w:t xml:space="preserve">                                </w:t>
      </w:r>
      <w:r w:rsidR="00E631E9">
        <w:t>collisionInfoR1.mStart.subtract(depthVec));</w:t>
      </w:r>
    </w:p>
    <w:p w14:paraId="5A4829EA" w14:textId="12F04E9E" w:rsidR="000B1203" w:rsidRDefault="000B1203" w:rsidP="00330305">
      <w:pPr>
        <w:pStyle w:val="Code"/>
        <w:ind w:left="720"/>
      </w:pPr>
      <w:r>
        <w:t xml:space="preserve">            </w:t>
      </w:r>
      <w:r w:rsidR="00E631E9">
        <w:t>} else {</w:t>
      </w:r>
    </w:p>
    <w:p w14:paraId="6D814069" w14:textId="77777777" w:rsidR="000B1203" w:rsidRDefault="000B1203" w:rsidP="00330305">
      <w:pPr>
        <w:pStyle w:val="Code"/>
        <w:ind w:left="720"/>
      </w:pPr>
      <w:r>
        <w:t xml:space="preserve">                </w:t>
      </w:r>
      <w:r w:rsidR="00E631E9">
        <w:t xml:space="preserve">collisionInfo.setInfo(collisionInfoR2.getDepth(), </w:t>
      </w:r>
    </w:p>
    <w:p w14:paraId="237A8C4F" w14:textId="77777777" w:rsidR="00F81D12" w:rsidRDefault="000B1203" w:rsidP="00330305">
      <w:pPr>
        <w:pStyle w:val="Code"/>
        <w:ind w:left="720"/>
      </w:pPr>
      <w:r>
        <w:t xml:space="preserve">                                </w:t>
      </w:r>
      <w:r w:rsidR="00E631E9">
        <w:t xml:space="preserve">collisionInfoR2.getNormal().scale(-1), </w:t>
      </w:r>
    </w:p>
    <w:p w14:paraId="7712CB7E" w14:textId="2804BBE5" w:rsidR="000B1203" w:rsidRDefault="00F81D12" w:rsidP="00330305">
      <w:pPr>
        <w:pStyle w:val="Code"/>
        <w:ind w:left="720"/>
      </w:pPr>
      <w:r>
        <w:t xml:space="preserve">                                </w:t>
      </w:r>
      <w:r w:rsidR="00E631E9">
        <w:t>collisionInfoR2.mStart);</w:t>
      </w:r>
    </w:p>
    <w:p w14:paraId="29C7B0F9" w14:textId="58A91861" w:rsidR="000B1203" w:rsidRDefault="000B1203" w:rsidP="00330305">
      <w:pPr>
        <w:pStyle w:val="Code"/>
        <w:ind w:left="720"/>
      </w:pPr>
      <w:r>
        <w:t xml:space="preserve">            </w:t>
      </w:r>
      <w:r w:rsidR="00E631E9">
        <w:t>}</w:t>
      </w:r>
    </w:p>
    <w:p w14:paraId="455DF585" w14:textId="30C43D42" w:rsidR="000B1203" w:rsidRDefault="000B1203" w:rsidP="00330305">
      <w:pPr>
        <w:pStyle w:val="Code"/>
        <w:ind w:left="720"/>
      </w:pPr>
      <w:r>
        <w:t xml:space="preserve">        </w:t>
      </w:r>
      <w:r w:rsidR="00E631E9">
        <w:t>}</w:t>
      </w:r>
    </w:p>
    <w:p w14:paraId="0F4DADD6" w14:textId="64BCCB8F" w:rsidR="000B1203" w:rsidRDefault="000B1203" w:rsidP="00330305">
      <w:pPr>
        <w:pStyle w:val="Code"/>
        <w:ind w:left="720"/>
      </w:pPr>
      <w:r>
        <w:t xml:space="preserve">    </w:t>
      </w:r>
      <w:r w:rsidR="00E631E9">
        <w:t>}</w:t>
      </w:r>
      <w:r>
        <w:t xml:space="preserve">    </w:t>
      </w:r>
    </w:p>
    <w:p w14:paraId="4E099337" w14:textId="7F09451C" w:rsidR="000B1203" w:rsidRDefault="000B1203" w:rsidP="00330305">
      <w:pPr>
        <w:pStyle w:val="Code"/>
        <w:ind w:left="720"/>
      </w:pPr>
      <w:r>
        <w:t xml:space="preserve">    </w:t>
      </w:r>
      <w:r w:rsidR="00E631E9">
        <w:t>return status1 &amp;&amp; status2;</w:t>
      </w:r>
    </w:p>
    <w:p w14:paraId="5F8FB546" w14:textId="21AD2E79" w:rsidR="0051385A" w:rsidRDefault="00E631E9" w:rsidP="00330305">
      <w:pPr>
        <w:pStyle w:val="Code"/>
        <w:ind w:left="720"/>
      </w:pPr>
      <w:r>
        <w:t>};</w:t>
      </w:r>
    </w:p>
    <w:p w14:paraId="272A2D66" w14:textId="77777777" w:rsidR="007F5A73" w:rsidRDefault="00E631E9" w:rsidP="00330305">
      <w:pPr>
        <w:pStyle w:val="NumList"/>
      </w:pPr>
      <w:r>
        <w:t xml:space="preserve">Complete the implementation by modifying the </w:t>
      </w:r>
      <w:r w:rsidR="00E74FB6" w:rsidRPr="00330305">
        <w:rPr>
          <w:rStyle w:val="CodeInline"/>
        </w:rPr>
        <w:t>collisionTest</w:t>
      </w:r>
      <w:r>
        <w:t xml:space="preserve"> function to call the newly defined </w:t>
      </w:r>
      <w:r w:rsidR="00E74FB6" w:rsidRPr="00330305">
        <w:rPr>
          <w:rStyle w:val="CodeInline"/>
        </w:rPr>
        <w:t>collidedRectRect</w:t>
      </w:r>
      <w:r>
        <w:t xml:space="preserve"> function to compute the collision between two rectangles.</w:t>
      </w:r>
    </w:p>
    <w:p w14:paraId="1ABA1EA4" w14:textId="277EEBC1" w:rsidR="006A6B88" w:rsidRDefault="00E631E9" w:rsidP="00330305">
      <w:pPr>
        <w:pStyle w:val="Code"/>
        <w:ind w:left="576"/>
      </w:pPr>
      <w:r>
        <w:t>Rectangle.prototype.collisionTest = function (otherShape, collisionInfo) {</w:t>
      </w:r>
    </w:p>
    <w:p w14:paraId="522FE716" w14:textId="4B2723E7" w:rsidR="006A6B88" w:rsidRDefault="006A6B88" w:rsidP="00330305">
      <w:pPr>
        <w:pStyle w:val="Code"/>
        <w:ind w:left="576"/>
      </w:pPr>
      <w:r>
        <w:t xml:space="preserve">    </w:t>
      </w:r>
      <w:r w:rsidR="00E631E9">
        <w:t>var status = false;</w:t>
      </w:r>
    </w:p>
    <w:p w14:paraId="5CCEE78A" w14:textId="37993820" w:rsidR="006A6B88" w:rsidRDefault="006A6B88" w:rsidP="00330305">
      <w:pPr>
        <w:pStyle w:val="Code"/>
        <w:ind w:left="576"/>
      </w:pPr>
      <w:r>
        <w:t xml:space="preserve">    </w:t>
      </w:r>
      <w:r w:rsidR="00E631E9">
        <w:t>if (otherShape.mType === "Circle") {</w:t>
      </w:r>
    </w:p>
    <w:p w14:paraId="0A924009" w14:textId="0C0AE9FC" w:rsidR="006A6B88" w:rsidRDefault="006A6B88" w:rsidP="00330305">
      <w:pPr>
        <w:pStyle w:val="Code"/>
        <w:ind w:left="576"/>
      </w:pPr>
      <w:r>
        <w:t xml:space="preserve">        </w:t>
      </w:r>
      <w:r w:rsidR="00E631E9">
        <w:t>status = false;</w:t>
      </w:r>
    </w:p>
    <w:p w14:paraId="057157C2" w14:textId="56DBDEBC" w:rsidR="006A6B88" w:rsidRDefault="006A6B88" w:rsidP="00330305">
      <w:pPr>
        <w:pStyle w:val="Code"/>
        <w:ind w:left="576"/>
      </w:pPr>
      <w:r>
        <w:t xml:space="preserve">    </w:t>
      </w:r>
      <w:r w:rsidR="00E631E9">
        <w:t>} else {</w:t>
      </w:r>
    </w:p>
    <w:p w14:paraId="4A2C8C88" w14:textId="4BFCB234" w:rsidR="006A6B88" w:rsidRDefault="006A6B88" w:rsidP="00330305">
      <w:pPr>
        <w:pStyle w:val="Code"/>
        <w:ind w:left="576"/>
      </w:pPr>
      <w:r>
        <w:t xml:space="preserve">        </w:t>
      </w:r>
      <w:r w:rsidR="00E631E9">
        <w:t>status = this.collidedRectRect(this, otherShape, collisionInfo);</w:t>
      </w:r>
    </w:p>
    <w:p w14:paraId="6ACFF4E1" w14:textId="384D61E9" w:rsidR="006A6B88" w:rsidRDefault="006A6B88" w:rsidP="00330305">
      <w:pPr>
        <w:pStyle w:val="Code"/>
        <w:ind w:left="576"/>
      </w:pPr>
      <w:r>
        <w:lastRenderedPageBreak/>
        <w:t xml:space="preserve">    </w:t>
      </w:r>
      <w:r w:rsidR="00E631E9">
        <w:t>}</w:t>
      </w:r>
    </w:p>
    <w:p w14:paraId="6B47D77C" w14:textId="0BB20C80" w:rsidR="006A6B88" w:rsidRDefault="006A6B88" w:rsidP="00330305">
      <w:pPr>
        <w:pStyle w:val="Code"/>
        <w:ind w:left="576"/>
      </w:pPr>
      <w:r>
        <w:t xml:space="preserve">    </w:t>
      </w:r>
      <w:r w:rsidR="00E631E9">
        <w:t>return status;</w:t>
      </w:r>
    </w:p>
    <w:p w14:paraId="17D83138" w14:textId="77777777" w:rsidR="0051385A" w:rsidRDefault="00E631E9" w:rsidP="00330305">
      <w:pPr>
        <w:pStyle w:val="Code"/>
        <w:ind w:left="576"/>
      </w:pPr>
      <w:r>
        <w:t>};</w:t>
      </w:r>
    </w:p>
    <w:p w14:paraId="79C32015" w14:textId="77777777" w:rsidR="0051385A" w:rsidRDefault="00E631E9">
      <w:pPr>
        <w:pStyle w:val="Heading2"/>
      </w:pPr>
      <w:bookmarkStart w:id="27" w:name="_7obq42tdp3sj" w:colFirst="0" w:colLast="0"/>
      <w:bookmarkEnd w:id="27"/>
      <w:r>
        <w:t>Observation</w:t>
      </w:r>
    </w:p>
    <w:p w14:paraId="4DB2CC80" w14:textId="77777777" w:rsidR="0051385A" w:rsidRDefault="00E631E9" w:rsidP="00330305">
      <w:r>
        <w:t>You can now run the project to test your implementation. Try creating multiple rectangles with the F key. You can see an orange line representing collision information (collision depth, in the collision normal direction, from start to end) when two or more rectangles collide. Remember that this line shows the least amount of positional correction needed to resolve the collision. Use to up and down arrows to select and rotate the rectangles and observe how the collision info changes accordingly. At this stage you have implemented collision detection between a circle and a circle, as well as a rectangle and another rectangle. If you try to collide a rectangle and a circle, no collision info is generated because you have not implemented support for this type of collision. This is will be resolved in the next project.</w:t>
      </w:r>
    </w:p>
    <w:p w14:paraId="5F5C228A" w14:textId="77777777" w:rsidR="0051385A" w:rsidRDefault="00E631E9">
      <w:pPr>
        <w:pStyle w:val="Heading1"/>
      </w:pPr>
      <w:bookmarkStart w:id="28" w:name="_wor056wflvw5" w:colFirst="0" w:colLast="0"/>
      <w:bookmarkEnd w:id="28"/>
      <w:r>
        <w:t>Collision Between Rectangles and Circles</w:t>
      </w:r>
    </w:p>
    <w:p w14:paraId="6CA5F261" w14:textId="77777777" w:rsidR="0051385A" w:rsidRDefault="00E631E9">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355062CF" w14:textId="77777777" w:rsidR="0051385A" w:rsidRDefault="00E631E9">
      <w:r>
        <w:t xml:space="preserve">Before discussing the actual algorithm, as illustrated in Figure 3-17, it is convenient to recognize that the area outside an edge of a rectangle can be categorized into three distinct regions by extending the connecting edges. In this case, the dotted lines separated the area outside the given Edge into: R1, the region to the left/top; R2, the region to the right/bottom; and R3, the region immediately outside of the given Edge. </w:t>
      </w:r>
    </w:p>
    <w:p w14:paraId="67EB6481" w14:textId="77777777" w:rsidR="0051385A" w:rsidRDefault="00E631E9">
      <w:r>
        <w:t>With this background, the collision between a rectangle and a circle can be detected as follows:</w:t>
      </w:r>
    </w:p>
    <w:p w14:paraId="4C7BA9BD" w14:textId="77777777" w:rsidR="0051385A" w:rsidRDefault="00E631E9" w:rsidP="00330305">
      <w:pPr>
        <w:pStyle w:val="Bullet"/>
      </w:pPr>
      <w:r>
        <w:rPr>
          <w:b/>
        </w:rPr>
        <w:t>Step A</w:t>
      </w:r>
      <w:r>
        <w:t>: Edge = Compute the nearest edge (the edge on the rectangle that is closest to the circle center).</w:t>
      </w:r>
    </w:p>
    <w:p w14:paraId="3F2BA1AF" w14:textId="77777777" w:rsidR="0051385A" w:rsidRDefault="00E631E9" w:rsidP="00330305">
      <w:pPr>
        <w:pStyle w:val="Bullet"/>
      </w:pPr>
      <w:r>
        <w:rPr>
          <w:b/>
        </w:rPr>
        <w:t>Step B</w:t>
      </w:r>
      <w:r>
        <w:t>: If circle center is outside</w:t>
      </w:r>
    </w:p>
    <w:p w14:paraId="07E6913E" w14:textId="77777777" w:rsidR="0051385A" w:rsidRDefault="00E631E9" w:rsidP="00330305">
      <w:pPr>
        <w:pStyle w:val="BulletSubList"/>
      </w:pPr>
      <w:r>
        <w:rPr>
          <w:b/>
        </w:rPr>
        <w:lastRenderedPageBreak/>
        <w:t>Step B1</w:t>
      </w:r>
      <w:r>
        <w:t>: If in Region R1: distance between the circle center and left/top vertex from the Edge determines if collision has occurred.</w:t>
      </w:r>
    </w:p>
    <w:p w14:paraId="335EA2C2" w14:textId="77777777" w:rsidR="0051385A" w:rsidRDefault="00E631E9" w:rsidP="00330305">
      <w:pPr>
        <w:pStyle w:val="BulletSubList"/>
      </w:pPr>
      <w:r>
        <w:rPr>
          <w:b/>
        </w:rPr>
        <w:t>Step B2</w:t>
      </w:r>
      <w:r>
        <w:t>: If in Region R2: distance between the circle center and right/bottom vertex from the Edge determines if collision has occurred.</w:t>
      </w:r>
    </w:p>
    <w:p w14:paraId="5096BEE6" w14:textId="77777777" w:rsidR="0051385A" w:rsidRDefault="00E631E9" w:rsidP="00330305">
      <w:pPr>
        <w:pStyle w:val="BulletSubList"/>
      </w:pPr>
      <w:r>
        <w:rPr>
          <w:b/>
        </w:rPr>
        <w:t>Step B3</w:t>
      </w:r>
      <w:r>
        <w:t>: If in Region R3: perpendicular distance between the center and the Edge determines if collision has occurred.</w:t>
      </w:r>
    </w:p>
    <w:p w14:paraId="42264FE7" w14:textId="77777777" w:rsidR="0051385A" w:rsidRDefault="00E631E9" w:rsidP="00330305">
      <w:pPr>
        <w:pStyle w:val="Bullet"/>
      </w:pPr>
      <w:r>
        <w:rPr>
          <w:b/>
        </w:rPr>
        <w:t>Step C</w:t>
      </w:r>
      <w:r>
        <w:t>: If the circle center is inside the rectangle: collision is detected.</w:t>
      </w:r>
    </w:p>
    <w:p w14:paraId="52D41C4C" w14:textId="77777777" w:rsidR="0051385A" w:rsidRDefault="00E631E9" w:rsidP="00330305">
      <w:pPr>
        <w:pStyle w:val="Figure"/>
        <w:ind w:firstLine="720"/>
      </w:pPr>
      <w:r>
        <w:rPr>
          <w:noProof/>
          <w:lang w:val="en-GB" w:eastAsia="en-GB"/>
        </w:rPr>
        <w:drawing>
          <wp:inline distT="114300" distB="114300" distL="114300" distR="114300" wp14:anchorId="4725BD0C" wp14:editId="0DD253FF">
            <wp:extent cx="1728788" cy="1685747"/>
            <wp:effectExtent l="0" t="0" r="0" b="0"/>
            <wp:docPr id="20"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27" cstate="print"/>
                    <a:srcRect/>
                    <a:stretch>
                      <a:fillRect/>
                    </a:stretch>
                  </pic:blipFill>
                  <pic:spPr>
                    <a:xfrm>
                      <a:off x="0" y="0"/>
                      <a:ext cx="1728788" cy="1685747"/>
                    </a:xfrm>
                    <a:prstGeom prst="rect">
                      <a:avLst/>
                    </a:prstGeom>
                    <a:ln/>
                  </pic:spPr>
                </pic:pic>
              </a:graphicData>
            </a:graphic>
          </wp:inline>
        </w:drawing>
      </w:r>
    </w:p>
    <w:p w14:paraId="2E4E5F1C" w14:textId="6DB23E14" w:rsidR="0051385A" w:rsidRDefault="00436931" w:rsidP="00330305">
      <w:pPr>
        <w:pStyle w:val="FigureCaption"/>
      </w:pPr>
      <w:r>
        <w:rPr>
          <w:rFonts w:eastAsia="Helvetica Neue"/>
        </w:rPr>
        <w:tab/>
      </w:r>
      <w:r>
        <w:rPr>
          <w:rFonts w:eastAsia="Helvetica Neue"/>
        </w:rPr>
        <w:tab/>
      </w:r>
      <w:r w:rsidR="00E631E9">
        <w:rPr>
          <w:rFonts w:eastAsia="Helvetica Neue"/>
        </w:rPr>
        <w:t>Figure 3-17. The Three Regions Outside a Given Edge of a Rectangle.</w:t>
      </w:r>
    </w:p>
    <w:p w14:paraId="0FA3844D" w14:textId="77777777" w:rsidR="0051385A" w:rsidRDefault="00E631E9">
      <w:pPr>
        <w:pStyle w:val="Heading2"/>
      </w:pPr>
      <w:bookmarkStart w:id="29" w:name="_7f8iv4trlnw" w:colFirst="0" w:colLast="0"/>
      <w:bookmarkEnd w:id="29"/>
      <w:r>
        <w:t>The Rectangle Circle Collision Project</w:t>
      </w:r>
    </w:p>
    <w:p w14:paraId="0F172A42" w14:textId="0FD630D5" w:rsidR="0051385A" w:rsidRDefault="00E631E9">
      <w:r>
        <w:t>This project guides you in implementing the described rectangle-circle collision detection algorithm with detailed discussions for each of the steps. You can see an example of this project running</w:t>
      </w:r>
      <w:r w:rsidR="00436931">
        <w:t xml:space="preserve"> in Figure3-18. </w:t>
      </w:r>
      <w:r>
        <w:t>The source code to this project is defined in the Rectangle Circle Collision Project folder.</w:t>
      </w:r>
    </w:p>
    <w:p w14:paraId="06BCE6DE" w14:textId="77777777" w:rsidR="0051385A" w:rsidRDefault="00E631E9" w:rsidP="00330305">
      <w:pPr>
        <w:pStyle w:val="Figure"/>
      </w:pPr>
      <w:r>
        <w:rPr>
          <w:noProof/>
          <w:lang w:val="en-GB" w:eastAsia="en-GB"/>
        </w:rPr>
        <w:drawing>
          <wp:inline distT="114300" distB="114300" distL="114300" distR="114300" wp14:anchorId="58ED20EC" wp14:editId="1C14DBEC">
            <wp:extent cx="5257800" cy="2006600"/>
            <wp:effectExtent l="0" t="0" r="0" b="0"/>
            <wp:docPr id="15"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28" cstate="print"/>
                    <a:srcRect/>
                    <a:stretch>
                      <a:fillRect/>
                    </a:stretch>
                  </pic:blipFill>
                  <pic:spPr>
                    <a:xfrm>
                      <a:off x="0" y="0"/>
                      <a:ext cx="5257800" cy="2006600"/>
                    </a:xfrm>
                    <a:prstGeom prst="rect">
                      <a:avLst/>
                    </a:prstGeom>
                    <a:ln/>
                  </pic:spPr>
                </pic:pic>
              </a:graphicData>
            </a:graphic>
          </wp:inline>
        </w:drawing>
      </w:r>
    </w:p>
    <w:p w14:paraId="17F191AA" w14:textId="77777777" w:rsidR="0051385A" w:rsidRDefault="00E631E9" w:rsidP="00330305">
      <w:pPr>
        <w:pStyle w:val="FigureCaption"/>
      </w:pPr>
      <w:r>
        <w:rPr>
          <w:rFonts w:eastAsia="Helvetica Neue"/>
        </w:rPr>
        <w:lastRenderedPageBreak/>
        <w:t>Figure 3-18. Running the Rectangle Circle Collision Project.</w:t>
      </w:r>
    </w:p>
    <w:p w14:paraId="296DF762" w14:textId="77777777" w:rsidR="0051385A" w:rsidRDefault="00E631E9">
      <w:r>
        <w:t xml:space="preserve">Project </w:t>
      </w:r>
      <w:r w:rsidR="00312F35">
        <w:t>goals</w:t>
      </w:r>
      <w:r>
        <w:t>:</w:t>
      </w:r>
    </w:p>
    <w:p w14:paraId="7AB82F28" w14:textId="77777777" w:rsidR="007F5A73" w:rsidRDefault="00E631E9" w:rsidP="00330305">
      <w:pPr>
        <w:pStyle w:val="Bullet"/>
      </w:pPr>
      <w:r>
        <w:t xml:space="preserve">To understand and implement the rectangle circle collision detection algorithm. </w:t>
      </w:r>
    </w:p>
    <w:p w14:paraId="06F61974" w14:textId="271C142D" w:rsidR="0051385A" w:rsidRDefault="00E631E9">
      <w:pPr>
        <w:pStyle w:val="Heading3"/>
      </w:pPr>
      <w:bookmarkStart w:id="30" w:name="_36zecsjng5bi" w:colFirst="0" w:colLast="0"/>
      <w:bookmarkEnd w:id="30"/>
      <w:r>
        <w:t>Modify Rectangle Collision</w:t>
      </w:r>
    </w:p>
    <w:p w14:paraId="2A3B3DCD" w14:textId="77777777" w:rsidR="0051385A" w:rsidRDefault="00E631E9">
      <w:r>
        <w:t xml:space="preserve">You are going to implement the described algorithm in the </w:t>
      </w:r>
      <w:r>
        <w:rPr>
          <w:rFonts w:ascii="Roboto Mono" w:eastAsia="Roboto Mono" w:hAnsi="Roboto Mono" w:cs="Roboto Mono"/>
        </w:rPr>
        <w:t>Rectangle_collision.js</w:t>
      </w:r>
      <w:r>
        <w:t xml:space="preserve"> file.</w:t>
      </w:r>
    </w:p>
    <w:p w14:paraId="3DBE9FF7" w14:textId="77777777" w:rsidR="007F5A73" w:rsidRDefault="00E74FB6" w:rsidP="00330305">
      <w:pPr>
        <w:pStyle w:val="NumList"/>
        <w:numPr>
          <w:ilvl w:val="0"/>
          <w:numId w:val="59"/>
        </w:numPr>
      </w:pPr>
      <w:r w:rsidRPr="00330305">
        <w:t xml:space="preserve">Edit the </w:t>
      </w:r>
      <w:r w:rsidRPr="00330305">
        <w:rPr>
          <w:rStyle w:val="CodeInline"/>
        </w:rPr>
        <w:t>Rectangle_collision.js</w:t>
      </w:r>
      <w:r w:rsidRPr="00330305">
        <w:t xml:space="preserve"> file in the </w:t>
      </w:r>
      <w:r w:rsidRPr="00330305">
        <w:rPr>
          <w:rStyle w:val="CodeInline"/>
        </w:rPr>
        <w:t>RigidBody</w:t>
      </w:r>
      <w:r w:rsidR="00E631E9" w:rsidRPr="00312F35">
        <w:t xml:space="preserve"> </w:t>
      </w:r>
      <w:r w:rsidRPr="00330305">
        <w:t>folder.</w:t>
      </w:r>
    </w:p>
    <w:p w14:paraId="550B8CF0" w14:textId="77777777" w:rsidR="007F5A73" w:rsidRDefault="00E631E9" w:rsidP="00330305">
      <w:pPr>
        <w:pStyle w:val="NumList"/>
      </w:pPr>
      <w:r>
        <w:t xml:space="preserve">Create a new function, </w:t>
      </w:r>
      <w:r w:rsidR="00E74FB6" w:rsidRPr="00330305">
        <w:rPr>
          <w:rStyle w:val="CodeInline"/>
        </w:rPr>
        <w:t>collidedRectCirc</w:t>
      </w:r>
      <w:r>
        <w:t>, to detect the collision between a rectangle and a circle. Accordingly, there will be five major steps in this function. The following listing collapsed all of the steps with detailed to be filled-in in the rest of this section.</w:t>
      </w:r>
    </w:p>
    <w:p w14:paraId="4BF4E472" w14:textId="71FFDC45" w:rsidR="00E86EE6" w:rsidRDefault="00E631E9" w:rsidP="00330305">
      <w:pPr>
        <w:pStyle w:val="Code"/>
        <w:ind w:left="576"/>
        <w:rPr>
          <w:rStyle w:val="CodeInline"/>
          <w:noProof w:val="0"/>
        </w:rPr>
      </w:pPr>
      <w:r>
        <w:t>Rectangle.prototype.collidedRectCirc = function (otherCir, collisionInfo) {</w:t>
      </w:r>
    </w:p>
    <w:p w14:paraId="0769F451" w14:textId="7575181B" w:rsidR="00E86EE6" w:rsidRDefault="00E86EE6" w:rsidP="00330305">
      <w:pPr>
        <w:pStyle w:val="Code"/>
        <w:ind w:left="576"/>
        <w:rPr>
          <w:rStyle w:val="CodeInline"/>
          <w:noProof w:val="0"/>
        </w:rPr>
      </w:pPr>
      <w:r>
        <w:rPr>
          <w:rStyle w:val="CodeInline"/>
        </w:rPr>
        <w:t xml:space="preserve">    </w:t>
      </w:r>
      <w:r w:rsidR="00E74FB6" w:rsidRPr="00330305">
        <w:rPr>
          <w:rStyle w:val="CodeInline"/>
        </w:rPr>
        <w:t xml:space="preserve">// </w:t>
      </w:r>
      <w:r w:rsidR="00E74FB6" w:rsidRPr="00330305">
        <w:rPr>
          <w:rStyle w:val="CodeInline"/>
          <w:b/>
        </w:rPr>
        <w:t>Step A</w:t>
      </w:r>
      <w:r w:rsidR="00E74FB6" w:rsidRPr="00330305">
        <w:rPr>
          <w:rStyle w:val="CodeInline"/>
        </w:rPr>
        <w:t>:</w:t>
      </w:r>
      <w:r w:rsidR="00E631E9" w:rsidRPr="00330305">
        <w:rPr>
          <w:rStyle w:val="CodeInline"/>
        </w:rPr>
        <w:t xml:space="preserve"> Compute the nearest edge</w:t>
      </w:r>
    </w:p>
    <w:p w14:paraId="4C30B81A" w14:textId="09AECFDC" w:rsidR="00E86EE6" w:rsidRDefault="00E86EE6" w:rsidP="00330305">
      <w:pPr>
        <w:pStyle w:val="Code"/>
        <w:ind w:left="576"/>
        <w:rPr>
          <w:rStyle w:val="CodeInline"/>
          <w:noProof w:val="0"/>
        </w:rPr>
      </w:pPr>
      <w:r>
        <w:rPr>
          <w:rStyle w:val="CodeInline"/>
        </w:rPr>
        <w:t xml:space="preserve">    </w:t>
      </w:r>
      <w:r w:rsidR="00E631E9" w:rsidRPr="00330305">
        <w:rPr>
          <w:rStyle w:val="CodeInline"/>
        </w:rPr>
        <w:t>if (!inside) {</w:t>
      </w:r>
    </w:p>
    <w:p w14:paraId="4E87270D" w14:textId="5DD50D75" w:rsidR="00E86EE6" w:rsidRDefault="00E86EE6" w:rsidP="00330305">
      <w:pPr>
        <w:pStyle w:val="Code"/>
        <w:ind w:left="576"/>
        <w:rPr>
          <w:rStyle w:val="CodeInline"/>
          <w:noProof w:val="0"/>
        </w:rPr>
      </w:pPr>
      <w:r>
        <w:rPr>
          <w:rStyle w:val="CodeInline"/>
        </w:rPr>
        <w:t xml:space="preserve">        </w:t>
      </w:r>
      <w:r w:rsidR="00E74FB6" w:rsidRPr="00330305">
        <w:rPr>
          <w:rStyle w:val="CodeInline"/>
        </w:rPr>
        <w:t xml:space="preserve">// </w:t>
      </w:r>
      <w:r w:rsidR="00E74FB6" w:rsidRPr="00330305">
        <w:rPr>
          <w:rStyle w:val="CodeInline"/>
          <w:b/>
        </w:rPr>
        <w:t>Step B1</w:t>
      </w:r>
      <w:r w:rsidR="00E74FB6" w:rsidRPr="00330305">
        <w:rPr>
          <w:rStyle w:val="CodeInline"/>
        </w:rPr>
        <w:t>:</w:t>
      </w:r>
      <w:r w:rsidR="00E631E9" w:rsidRPr="00330305">
        <w:rPr>
          <w:rStyle w:val="CodeInline"/>
        </w:rPr>
        <w:t xml:space="preserve"> If center is in Region R1</w:t>
      </w:r>
    </w:p>
    <w:p w14:paraId="66559D8F" w14:textId="2175F1CF" w:rsidR="00E86EE6" w:rsidRDefault="00E86EE6" w:rsidP="00330305">
      <w:pPr>
        <w:pStyle w:val="Code"/>
        <w:ind w:left="576"/>
        <w:rPr>
          <w:rStyle w:val="CodeInline"/>
          <w:noProof w:val="0"/>
        </w:rPr>
      </w:pPr>
      <w:r>
        <w:rPr>
          <w:rStyle w:val="CodeInline"/>
        </w:rPr>
        <w:t xml:space="preserve">        </w:t>
      </w:r>
      <w:r w:rsidR="00E74FB6" w:rsidRPr="00330305">
        <w:rPr>
          <w:rStyle w:val="CodeInline"/>
        </w:rPr>
        <w:t xml:space="preserve">// </w:t>
      </w:r>
      <w:r w:rsidR="00E74FB6" w:rsidRPr="00330305">
        <w:rPr>
          <w:rStyle w:val="CodeInline"/>
          <w:b/>
        </w:rPr>
        <w:t>Step B2</w:t>
      </w:r>
      <w:r w:rsidR="00E74FB6" w:rsidRPr="00330305">
        <w:rPr>
          <w:rStyle w:val="CodeInline"/>
        </w:rPr>
        <w:t>:</w:t>
      </w:r>
      <w:r w:rsidR="00E631E9" w:rsidRPr="00330305">
        <w:rPr>
          <w:rStyle w:val="CodeInline"/>
        </w:rPr>
        <w:t xml:space="preserve"> If center is in Region R2</w:t>
      </w:r>
    </w:p>
    <w:p w14:paraId="2C633BB1" w14:textId="1E9DB27F" w:rsidR="00E86EE6" w:rsidRDefault="00E86EE6" w:rsidP="00330305">
      <w:pPr>
        <w:pStyle w:val="Code"/>
        <w:ind w:left="576"/>
        <w:rPr>
          <w:rStyle w:val="CodeInline"/>
          <w:noProof w:val="0"/>
        </w:rPr>
      </w:pPr>
      <w:r>
        <w:rPr>
          <w:rStyle w:val="CodeInline"/>
        </w:rPr>
        <w:t xml:space="preserve">        </w:t>
      </w:r>
      <w:r w:rsidR="00E74FB6" w:rsidRPr="00330305">
        <w:rPr>
          <w:rStyle w:val="CodeInline"/>
        </w:rPr>
        <w:t xml:space="preserve">// </w:t>
      </w:r>
      <w:r w:rsidR="00E74FB6" w:rsidRPr="00330305">
        <w:rPr>
          <w:rStyle w:val="CodeInline"/>
          <w:b/>
        </w:rPr>
        <w:t>Step B3</w:t>
      </w:r>
      <w:r w:rsidR="00E74FB6" w:rsidRPr="00330305">
        <w:rPr>
          <w:rStyle w:val="CodeInline"/>
        </w:rPr>
        <w:t>:</w:t>
      </w:r>
      <w:r w:rsidR="00E631E9" w:rsidRPr="00330305">
        <w:rPr>
          <w:rStyle w:val="CodeInline"/>
        </w:rPr>
        <w:t xml:space="preserve"> If center is in Region R3</w:t>
      </w:r>
    </w:p>
    <w:p w14:paraId="58093458" w14:textId="724B8B50" w:rsidR="00E86EE6" w:rsidRDefault="00E86EE6" w:rsidP="00330305">
      <w:pPr>
        <w:pStyle w:val="Code"/>
        <w:ind w:left="576"/>
        <w:rPr>
          <w:rStyle w:val="CodeInline"/>
          <w:noProof w:val="0"/>
        </w:rPr>
      </w:pPr>
      <w:r>
        <w:rPr>
          <w:rStyle w:val="CodeInline"/>
        </w:rPr>
        <w:t xml:space="preserve">    </w:t>
      </w:r>
      <w:r w:rsidR="00E631E9" w:rsidRPr="00330305">
        <w:rPr>
          <w:rStyle w:val="CodeInline"/>
        </w:rPr>
        <w:t>} else {</w:t>
      </w:r>
    </w:p>
    <w:p w14:paraId="5ACF042E" w14:textId="5F2F7F51" w:rsidR="00E86EE6" w:rsidRDefault="00E86EE6" w:rsidP="00330305">
      <w:pPr>
        <w:pStyle w:val="Code"/>
        <w:ind w:left="576"/>
        <w:rPr>
          <w:rStyle w:val="CodeInline"/>
          <w:noProof w:val="0"/>
        </w:rPr>
      </w:pPr>
      <w:r>
        <w:rPr>
          <w:rStyle w:val="CodeInline"/>
        </w:rPr>
        <w:t xml:space="preserve">        </w:t>
      </w:r>
      <w:r w:rsidR="00E74FB6" w:rsidRPr="00330305">
        <w:rPr>
          <w:rStyle w:val="CodeInline"/>
        </w:rPr>
        <w:t xml:space="preserve">// </w:t>
      </w:r>
      <w:r w:rsidR="00E74FB6" w:rsidRPr="00330305">
        <w:rPr>
          <w:rStyle w:val="CodeInline"/>
          <w:b/>
        </w:rPr>
        <w:t>Step C</w:t>
      </w:r>
      <w:r w:rsidR="00E74FB6" w:rsidRPr="00330305">
        <w:rPr>
          <w:rStyle w:val="CodeInline"/>
        </w:rPr>
        <w:t>:</w:t>
      </w:r>
      <w:r w:rsidR="00E631E9" w:rsidRPr="00330305">
        <w:rPr>
          <w:rStyle w:val="CodeInline"/>
        </w:rPr>
        <w:t xml:space="preserve"> If center is inside</w:t>
      </w:r>
    </w:p>
    <w:p w14:paraId="04BAFA07" w14:textId="371FBE5E" w:rsidR="00E86EE6" w:rsidRDefault="00E86EE6" w:rsidP="00330305">
      <w:pPr>
        <w:pStyle w:val="Code"/>
        <w:ind w:left="576"/>
      </w:pPr>
      <w:r>
        <w:rPr>
          <w:rStyle w:val="CodeInline"/>
        </w:rPr>
        <w:t xml:space="preserve">    </w:t>
      </w:r>
      <w:r w:rsidR="00E631E9" w:rsidRPr="00330305">
        <w:rPr>
          <w:rStyle w:val="CodeInline"/>
        </w:rPr>
        <w:t>}</w:t>
      </w:r>
    </w:p>
    <w:p w14:paraId="55CA8FFD" w14:textId="57D6E8E0" w:rsidR="00E86EE6" w:rsidRDefault="00E86EE6" w:rsidP="00330305">
      <w:pPr>
        <w:pStyle w:val="Code"/>
        <w:ind w:left="576"/>
      </w:pPr>
      <w:r>
        <w:t xml:space="preserve">    </w:t>
      </w:r>
      <w:r w:rsidR="00E631E9">
        <w:t>return true;</w:t>
      </w:r>
    </w:p>
    <w:p w14:paraId="5AB7E4FC" w14:textId="6AB0B336" w:rsidR="0051385A" w:rsidRDefault="00E631E9" w:rsidP="00330305">
      <w:pPr>
        <w:pStyle w:val="Code"/>
        <w:ind w:left="576"/>
      </w:pPr>
      <w:r>
        <w:t>};</w:t>
      </w:r>
    </w:p>
    <w:p w14:paraId="5BD88B4F" w14:textId="525B6158" w:rsidR="007F5A73" w:rsidRDefault="00E631E9" w:rsidP="00330305">
      <w:pPr>
        <w:pStyle w:val="NumList"/>
      </w:pPr>
      <w:r>
        <w:rPr>
          <w:b/>
        </w:rPr>
        <w:t>Step A</w:t>
      </w:r>
      <w:r>
        <w:t xml:space="preserve">: Compute the nearest edge. The nearest edge can be computed by computing the perpendicular distances between the circle center to each of the edges of the rectangle. This distance is simply the projection of the vector between each vertex and the circle center onto the corresponding face normal. The following code shows marching through all of the vertices, computing the vector from the vertex to the circle center, and projecting the computed vector to the corresponding face normals. </w:t>
      </w:r>
    </w:p>
    <w:p w14:paraId="25280342" w14:textId="17D816A8" w:rsidR="008E7925" w:rsidRDefault="00E74FB6" w:rsidP="00330305">
      <w:pPr>
        <w:pStyle w:val="Code"/>
        <w:ind w:left="576"/>
      </w:pPr>
      <w:r w:rsidRPr="00330305">
        <w:rPr>
          <w:rStyle w:val="CodeInline"/>
        </w:rPr>
        <w:t xml:space="preserve">// </w:t>
      </w:r>
      <w:r w:rsidRPr="00330305">
        <w:rPr>
          <w:rStyle w:val="CodeInline"/>
          <w:b/>
        </w:rPr>
        <w:t>Step A</w:t>
      </w:r>
      <w:r w:rsidRPr="00330305">
        <w:rPr>
          <w:rStyle w:val="CodeInline"/>
        </w:rPr>
        <w:t xml:space="preserve">: </w:t>
      </w:r>
      <w:r w:rsidR="00E631E9" w:rsidRPr="00330305">
        <w:rPr>
          <w:rStyle w:val="CodeInline"/>
        </w:rPr>
        <w:t>Compute the nearest edge</w:t>
      </w:r>
    </w:p>
    <w:p w14:paraId="5C839F76" w14:textId="41F8B3AD" w:rsidR="008E7925" w:rsidRDefault="00E631E9" w:rsidP="00330305">
      <w:pPr>
        <w:pStyle w:val="Code"/>
        <w:ind w:left="576"/>
        <w:rPr>
          <w:rStyle w:val="CommentReference"/>
          <w:rFonts w:asciiTheme="minorHAnsi" w:hAnsiTheme="minorHAnsi"/>
          <w:noProof w:val="0"/>
        </w:rPr>
      </w:pPr>
      <w:r>
        <w:t>for (i = 0; i &lt; 4; ++i) {</w:t>
      </w:r>
    </w:p>
    <w:p w14:paraId="77B459E8" w14:textId="1844389F" w:rsidR="008E7925" w:rsidRDefault="008E7925" w:rsidP="00330305">
      <w:pPr>
        <w:pStyle w:val="Code"/>
        <w:ind w:left="576"/>
      </w:pPr>
      <w:r>
        <w:t xml:space="preserve">    </w:t>
      </w:r>
      <w:r w:rsidR="00E631E9">
        <w:t>//find the nearest face for center of circle</w:t>
      </w:r>
    </w:p>
    <w:p w14:paraId="226DBF10" w14:textId="0C6B7E89" w:rsidR="008E7925" w:rsidRDefault="008E7925" w:rsidP="00330305">
      <w:pPr>
        <w:pStyle w:val="Code"/>
        <w:ind w:left="576"/>
      </w:pPr>
      <w:r>
        <w:t xml:space="preserve">    </w:t>
      </w:r>
      <w:r w:rsidR="00E631E9">
        <w:t>circ2Pos = otherCir.mCenter;</w:t>
      </w:r>
    </w:p>
    <w:p w14:paraId="382231D2" w14:textId="09C0DE20" w:rsidR="008E7925" w:rsidRDefault="008E7925" w:rsidP="00330305">
      <w:pPr>
        <w:pStyle w:val="Code"/>
        <w:ind w:left="576"/>
      </w:pPr>
      <w:r>
        <w:t xml:space="preserve">    </w:t>
      </w:r>
      <w:r w:rsidR="00E631E9">
        <w:t>v = circ2Pos.subtract(this.mVertex[i]);</w:t>
      </w:r>
    </w:p>
    <w:p w14:paraId="7A4D5804" w14:textId="3A1FE624" w:rsidR="008E7925" w:rsidRDefault="008E7925" w:rsidP="00330305">
      <w:pPr>
        <w:pStyle w:val="Code"/>
        <w:ind w:left="576"/>
      </w:pPr>
      <w:r>
        <w:t xml:space="preserve">    </w:t>
      </w:r>
      <w:r w:rsidR="00E631E9">
        <w:t>projection = v.dot(this.mFaceNormal[i]);</w:t>
      </w:r>
    </w:p>
    <w:p w14:paraId="35432A58" w14:textId="717C126B" w:rsidR="008E7925" w:rsidRDefault="008E7925" w:rsidP="00330305">
      <w:pPr>
        <w:pStyle w:val="Code"/>
        <w:ind w:left="576"/>
      </w:pPr>
      <w:r>
        <w:t xml:space="preserve">    </w:t>
      </w:r>
      <w:r w:rsidR="00E631E9">
        <w:t>if (projection &gt; 0) {</w:t>
      </w:r>
    </w:p>
    <w:p w14:paraId="6E407971" w14:textId="62E2F176" w:rsidR="008E7925" w:rsidRDefault="008E7925" w:rsidP="00330305">
      <w:pPr>
        <w:pStyle w:val="Code"/>
        <w:ind w:left="576"/>
      </w:pPr>
      <w:r>
        <w:t xml:space="preserve">        </w:t>
      </w:r>
      <w:r w:rsidR="00E631E9">
        <w:t>//if the center of circle is outside of rectangle</w:t>
      </w:r>
    </w:p>
    <w:p w14:paraId="516C101B" w14:textId="7FF84AFA" w:rsidR="008E7925" w:rsidRDefault="008E7925" w:rsidP="00330305">
      <w:pPr>
        <w:pStyle w:val="Code"/>
        <w:ind w:left="576"/>
      </w:pPr>
      <w:r>
        <w:t xml:space="preserve">        </w:t>
      </w:r>
      <w:r w:rsidR="00E631E9">
        <w:t>bestDistance = projection;</w:t>
      </w:r>
    </w:p>
    <w:p w14:paraId="28D090F8" w14:textId="79EB9DFA" w:rsidR="008E7925" w:rsidRDefault="008E7925" w:rsidP="00330305">
      <w:pPr>
        <w:pStyle w:val="Code"/>
        <w:ind w:left="576"/>
      </w:pPr>
      <w:r>
        <w:t xml:space="preserve">        </w:t>
      </w:r>
      <w:r w:rsidR="00E631E9">
        <w:t>nearestEdge = i;</w:t>
      </w:r>
    </w:p>
    <w:p w14:paraId="5668B390" w14:textId="47DD8FFB" w:rsidR="008E7925" w:rsidRDefault="008E7925" w:rsidP="00330305">
      <w:pPr>
        <w:pStyle w:val="Code"/>
        <w:ind w:left="576"/>
      </w:pPr>
      <w:r>
        <w:t xml:space="preserve">        </w:t>
      </w:r>
      <w:r w:rsidR="00E631E9">
        <w:t>inside = false;</w:t>
      </w:r>
    </w:p>
    <w:p w14:paraId="32CE919F" w14:textId="2B728FE5" w:rsidR="008E7925" w:rsidRDefault="008E7925" w:rsidP="00330305">
      <w:pPr>
        <w:pStyle w:val="Code"/>
        <w:ind w:left="576"/>
      </w:pPr>
      <w:r>
        <w:t xml:space="preserve">        </w:t>
      </w:r>
      <w:r w:rsidR="00E631E9">
        <w:t>break;</w:t>
      </w:r>
    </w:p>
    <w:p w14:paraId="186B0225" w14:textId="5B771D54" w:rsidR="008E7925" w:rsidRDefault="008E7925" w:rsidP="00330305">
      <w:pPr>
        <w:pStyle w:val="Code"/>
        <w:ind w:left="576"/>
      </w:pPr>
      <w:r>
        <w:t xml:space="preserve">    </w:t>
      </w:r>
      <w:r w:rsidR="00E631E9">
        <w:t>}</w:t>
      </w:r>
    </w:p>
    <w:p w14:paraId="4AC8D163" w14:textId="2125A45C" w:rsidR="008E7925" w:rsidRDefault="008E7925" w:rsidP="00330305">
      <w:pPr>
        <w:pStyle w:val="Code"/>
        <w:ind w:left="576"/>
      </w:pPr>
      <w:r>
        <w:t xml:space="preserve">    </w:t>
      </w:r>
      <w:r w:rsidR="00E631E9">
        <w:t>if (projection &gt; bestDistance) {</w:t>
      </w:r>
    </w:p>
    <w:p w14:paraId="3BDDCE4C" w14:textId="0E84BCFB" w:rsidR="008E7925" w:rsidRDefault="008E7925" w:rsidP="00330305">
      <w:pPr>
        <w:pStyle w:val="Code"/>
        <w:ind w:left="576"/>
      </w:pPr>
      <w:r>
        <w:t xml:space="preserve">        </w:t>
      </w:r>
      <w:r w:rsidR="00E631E9">
        <w:t>bestDistance = projection;</w:t>
      </w:r>
    </w:p>
    <w:p w14:paraId="48921E28" w14:textId="1DE92A37" w:rsidR="008E7925" w:rsidRDefault="008E7925" w:rsidP="00330305">
      <w:pPr>
        <w:pStyle w:val="Code"/>
        <w:ind w:left="576"/>
      </w:pPr>
      <w:r>
        <w:t xml:space="preserve">        </w:t>
      </w:r>
      <w:r w:rsidR="00E631E9">
        <w:t>nearestEdge = i;</w:t>
      </w:r>
    </w:p>
    <w:p w14:paraId="6FACF860" w14:textId="0545EDA7" w:rsidR="008E7925" w:rsidRDefault="008E7925" w:rsidP="00330305">
      <w:pPr>
        <w:pStyle w:val="Code"/>
        <w:ind w:left="576"/>
      </w:pPr>
      <w:r>
        <w:t xml:space="preserve">    </w:t>
      </w:r>
      <w:r w:rsidR="00E631E9">
        <w:t>}</w:t>
      </w:r>
    </w:p>
    <w:p w14:paraId="3CBCD315" w14:textId="59C1686B" w:rsidR="0051385A" w:rsidRDefault="00E631E9" w:rsidP="00330305">
      <w:pPr>
        <w:pStyle w:val="Code"/>
        <w:ind w:left="576"/>
      </w:pPr>
      <w:r>
        <w:t>}</w:t>
      </w:r>
    </w:p>
    <w:p w14:paraId="55161829" w14:textId="66BACA3A" w:rsidR="0051385A" w:rsidRDefault="00E631E9" w:rsidP="00330305">
      <w:pPr>
        <w:pStyle w:val="NumList"/>
        <w:numPr>
          <w:ilvl w:val="0"/>
          <w:numId w:val="0"/>
        </w:numPr>
        <w:ind w:left="936"/>
      </w:pPr>
      <w:r>
        <w:t>As illustrated in Figure 3-19, one interesting observation is that when the circle center is inside the rectangle, all vertex to center vectors will be in the opposite directions of their</w:t>
      </w:r>
      <w:r w:rsidR="00251C48">
        <w:t xml:space="preserve"> </w:t>
      </w:r>
      <w:r>
        <w:t xml:space="preserve">corresponding face normal and thus will result in negative projected length. This is in contrast to, when the center is outside of the rectangle then, at least one of the projected length is positive. For this reason, the “nearest projected distance” is the one with the least negative value and thus is actually the largest number. </w:t>
      </w:r>
    </w:p>
    <w:p w14:paraId="4BA9C678" w14:textId="77777777" w:rsidR="0051385A" w:rsidRDefault="00E631E9" w:rsidP="00330305">
      <w:pPr>
        <w:pStyle w:val="Figure"/>
        <w:ind w:left="216" w:firstLine="720"/>
      </w:pPr>
      <w:r>
        <w:rPr>
          <w:noProof/>
          <w:lang w:val="en-GB" w:eastAsia="en-GB"/>
        </w:rPr>
        <w:drawing>
          <wp:inline distT="114300" distB="114300" distL="114300" distR="114300" wp14:anchorId="6745AC92" wp14:editId="76FA53F2">
            <wp:extent cx="3978558" cy="1614488"/>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9" cstate="print"/>
                    <a:srcRect/>
                    <a:stretch>
                      <a:fillRect/>
                    </a:stretch>
                  </pic:blipFill>
                  <pic:spPr>
                    <a:xfrm>
                      <a:off x="0" y="0"/>
                      <a:ext cx="3978558" cy="1614488"/>
                    </a:xfrm>
                    <a:prstGeom prst="rect">
                      <a:avLst/>
                    </a:prstGeom>
                    <a:ln/>
                  </pic:spPr>
                </pic:pic>
              </a:graphicData>
            </a:graphic>
          </wp:inline>
        </w:drawing>
      </w:r>
    </w:p>
    <w:p w14:paraId="4B2FC0CF" w14:textId="4476EF77" w:rsidR="0051385A" w:rsidRDefault="00E631E9" w:rsidP="00330305">
      <w:pPr>
        <w:pStyle w:val="FigureCaption"/>
        <w:ind w:left="720"/>
      </w:pPr>
      <w:r>
        <w:rPr>
          <w:rFonts w:eastAsia="Helvetica Neue"/>
        </w:rPr>
        <w:t>Figure 3-19. (a) Center inside the rectangle will result in all negative projected length. (b) Center outside the rectangle will result in at least one positive projected length.</w:t>
      </w:r>
    </w:p>
    <w:p w14:paraId="08CE77DB" w14:textId="77777777" w:rsidR="007F5A73" w:rsidRDefault="00E631E9" w:rsidP="00330305">
      <w:pPr>
        <w:pStyle w:val="NumList"/>
      </w:pPr>
      <w:r>
        <w:rPr>
          <w:b/>
        </w:rPr>
        <w:lastRenderedPageBreak/>
        <w:t>Step B1</w:t>
      </w:r>
      <w:r>
        <w:t>: if center is outside of the rectangle and in Region R1.  As illustrated in Figure 3-20-a, the Region R1 can be detected when v1, the vector between the center and the edge vertex is in the opposite direction of v2, the direction of the edge. This is to say, the center of the circle is in Region R1 when the dot product of those two vectors is negative. Figure 3-20-b shows that collision occurs when the length of vector v1 is less than the circle radius, and in this case, the collision normal is simply along the vector v1, and collision depth is the difference between the radius and dist, the length of vector v1.</w:t>
      </w:r>
    </w:p>
    <w:p w14:paraId="73D8CDAC" w14:textId="77777777" w:rsidR="0051385A" w:rsidRDefault="00E631E9" w:rsidP="00330305">
      <w:pPr>
        <w:pStyle w:val="Figure"/>
        <w:ind w:firstLine="720"/>
      </w:pPr>
      <w:r>
        <w:rPr>
          <w:noProof/>
          <w:lang w:val="en-GB" w:eastAsia="en-GB"/>
        </w:rPr>
        <w:drawing>
          <wp:inline distT="114300" distB="114300" distL="114300" distR="114300" wp14:anchorId="7C73753A" wp14:editId="74653E42">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30" cstate="print"/>
                    <a:srcRect/>
                    <a:stretch>
                      <a:fillRect/>
                    </a:stretch>
                  </pic:blipFill>
                  <pic:spPr>
                    <a:xfrm>
                      <a:off x="0" y="0"/>
                      <a:ext cx="4011576" cy="1795463"/>
                    </a:xfrm>
                    <a:prstGeom prst="rect">
                      <a:avLst/>
                    </a:prstGeom>
                    <a:ln/>
                  </pic:spPr>
                </pic:pic>
              </a:graphicData>
            </a:graphic>
          </wp:inline>
        </w:drawing>
      </w:r>
    </w:p>
    <w:p w14:paraId="5F572A65" w14:textId="08B4902C" w:rsidR="0051385A" w:rsidRDefault="00472B6A" w:rsidP="00330305">
      <w:pPr>
        <w:pStyle w:val="FigureCaption"/>
      </w:pPr>
      <w:r>
        <w:rPr>
          <w:rFonts w:eastAsia="Helvetica Neue"/>
        </w:rPr>
        <w:tab/>
      </w:r>
      <w:r>
        <w:rPr>
          <w:rFonts w:eastAsia="Helvetica Neue"/>
        </w:rPr>
        <w:tab/>
      </w:r>
      <w:r w:rsidR="00E631E9">
        <w:rPr>
          <w:rFonts w:eastAsia="Helvetica Neue"/>
        </w:rPr>
        <w:t>Figure 3-20. (a) Condition when Center is in Region R1. (b) The corresponding collision information.</w:t>
      </w:r>
    </w:p>
    <w:p w14:paraId="4CDAB6F6" w14:textId="26ECF381" w:rsidR="00251C48" w:rsidRDefault="00E74FB6" w:rsidP="00330305">
      <w:pPr>
        <w:pStyle w:val="Code"/>
        <w:ind w:left="720"/>
      </w:pPr>
      <w:r w:rsidRPr="00330305">
        <w:rPr>
          <w:rStyle w:val="CodeInline"/>
        </w:rPr>
        <w:t xml:space="preserve">// </w:t>
      </w:r>
      <w:r w:rsidRPr="00330305">
        <w:rPr>
          <w:rStyle w:val="CodeInline"/>
          <w:b/>
        </w:rPr>
        <w:t>Step A</w:t>
      </w:r>
      <w:r w:rsidRPr="00330305">
        <w:rPr>
          <w:rStyle w:val="CodeInline"/>
        </w:rPr>
        <w:t>:</w:t>
      </w:r>
      <w:r w:rsidR="00E631E9">
        <w:t xml:space="preserve"> Compute the nearest edge (</w:t>
      </w:r>
      <w:r w:rsidR="00E631E9">
        <w:rPr>
          <w:i/>
        </w:rPr>
        <w:t>details discussed</w:t>
      </w:r>
      <w:r w:rsidR="00E631E9">
        <w:t>)</w:t>
      </w:r>
    </w:p>
    <w:p w14:paraId="1BDE9484" w14:textId="07CDFB33" w:rsidR="00251C48" w:rsidRDefault="00E631E9" w:rsidP="00330305">
      <w:pPr>
        <w:pStyle w:val="Code"/>
        <w:ind w:left="720"/>
        <w:rPr>
          <w:rStyle w:val="CodeInline"/>
          <w:noProof w:val="0"/>
        </w:rPr>
      </w:pPr>
      <w:r>
        <w:t>if (!inside)  { //the center of circle is outside of rectangle</w:t>
      </w:r>
    </w:p>
    <w:p w14:paraId="0F8EA9B6" w14:textId="6C006043" w:rsidR="00251C48" w:rsidRDefault="00251C48" w:rsidP="00330305">
      <w:pPr>
        <w:pStyle w:val="Code"/>
        <w:ind w:left="720"/>
      </w:pPr>
      <w:r>
        <w:rPr>
          <w:rStyle w:val="CodeInline"/>
        </w:rPr>
        <w:t xml:space="preserve">    </w:t>
      </w:r>
      <w:r w:rsidR="00E74FB6" w:rsidRPr="00330305">
        <w:rPr>
          <w:rStyle w:val="CodeInline"/>
        </w:rPr>
        <w:t xml:space="preserve">// </w:t>
      </w:r>
      <w:r w:rsidR="00E74FB6" w:rsidRPr="00330305">
        <w:rPr>
          <w:rStyle w:val="CodeInline"/>
          <w:b/>
        </w:rPr>
        <w:t>Step B1</w:t>
      </w:r>
      <w:r w:rsidR="00E74FB6" w:rsidRPr="00330305">
        <w:rPr>
          <w:rStyle w:val="CodeInline"/>
        </w:rPr>
        <w:t>:</w:t>
      </w:r>
      <w:r w:rsidR="00E631E9">
        <w:t xml:space="preserve"> if ceter is in Region R1</w:t>
      </w:r>
    </w:p>
    <w:p w14:paraId="6B3564B4" w14:textId="4202ABFE" w:rsidR="00251C48" w:rsidRDefault="00251C48" w:rsidP="00330305">
      <w:pPr>
        <w:pStyle w:val="Code"/>
        <w:ind w:left="720"/>
      </w:pPr>
      <w:r>
        <w:t xml:space="preserve">    </w:t>
      </w:r>
      <w:r w:rsidR="00E631E9">
        <w:t>//v1 is from left vertex of face to center of circle</w:t>
      </w:r>
    </w:p>
    <w:p w14:paraId="51D092AD" w14:textId="6C2AB4A3" w:rsidR="00251C48" w:rsidRDefault="00251C48" w:rsidP="00330305">
      <w:pPr>
        <w:pStyle w:val="Code"/>
        <w:ind w:left="720"/>
      </w:pPr>
      <w:r>
        <w:t xml:space="preserve">    </w:t>
      </w:r>
      <w:r w:rsidR="00E631E9">
        <w:t>//v2 is from left vertex of face to right vertex of face</w:t>
      </w:r>
    </w:p>
    <w:p w14:paraId="70C51BFE" w14:textId="436EE8BA" w:rsidR="00251C48" w:rsidRDefault="00251C48" w:rsidP="00330305">
      <w:pPr>
        <w:pStyle w:val="Code"/>
        <w:ind w:left="720"/>
      </w:pPr>
      <w:r>
        <w:t xml:space="preserve">    </w:t>
      </w:r>
      <w:r w:rsidR="00E631E9">
        <w:t>var v1 = circ2Pos.subtract(this.mVertex[nearestEdge]);</w:t>
      </w:r>
    </w:p>
    <w:p w14:paraId="5EDF79FF" w14:textId="6DD420AC" w:rsidR="00251C48" w:rsidRDefault="00251C48" w:rsidP="00330305">
      <w:pPr>
        <w:pStyle w:val="Code"/>
        <w:ind w:left="720"/>
      </w:pPr>
      <w:r>
        <w:t xml:space="preserve">    </w:t>
      </w:r>
      <w:r w:rsidR="00E631E9">
        <w:t xml:space="preserve">var v2 = this.mVertex[(nearestEdge + </w:t>
      </w:r>
      <w:r w:rsidR="00E631E9">
        <w:lastRenderedPageBreak/>
        <w:t>1) % 4].subtract(this.mVertex[nearestEdge]);</w:t>
      </w:r>
    </w:p>
    <w:p w14:paraId="33428908" w14:textId="6BE05862" w:rsidR="00251C48" w:rsidRDefault="00251C48" w:rsidP="00330305">
      <w:pPr>
        <w:pStyle w:val="Code"/>
        <w:ind w:left="720"/>
      </w:pPr>
      <w:r>
        <w:t xml:space="preserve">    </w:t>
      </w:r>
      <w:r w:rsidR="00E631E9">
        <w:t>var dot = v1.dot(v2);</w:t>
      </w:r>
    </w:p>
    <w:p w14:paraId="0DBB0A29" w14:textId="076C13F9" w:rsidR="00251C48" w:rsidRDefault="00251C48" w:rsidP="00330305">
      <w:pPr>
        <w:pStyle w:val="Code"/>
        <w:ind w:left="720"/>
        <w:rPr>
          <w:rStyle w:val="CommentReference"/>
          <w:rFonts w:asciiTheme="minorHAnsi" w:hAnsiTheme="minorHAnsi"/>
          <w:noProof w:val="0"/>
        </w:rPr>
      </w:pPr>
      <w:r>
        <w:t xml:space="preserve">    </w:t>
      </w:r>
      <w:r w:rsidR="00E631E9">
        <w:t>if (dot &lt; 0) {  // Region R1</w:t>
      </w:r>
    </w:p>
    <w:p w14:paraId="755183A4" w14:textId="33B8441C" w:rsidR="00251C48" w:rsidRDefault="00251C48" w:rsidP="00330305">
      <w:pPr>
        <w:pStyle w:val="Code"/>
        <w:ind w:left="720"/>
      </w:pPr>
      <w:r>
        <w:t xml:space="preserve">        </w:t>
      </w:r>
      <w:r w:rsidR="00E631E9">
        <w:t>//the center of circle is in corner region of mVertex[nearestEdge]</w:t>
      </w:r>
    </w:p>
    <w:p w14:paraId="547DE902" w14:textId="57FC7AE0" w:rsidR="00251C48" w:rsidRDefault="00251C48" w:rsidP="00330305">
      <w:pPr>
        <w:pStyle w:val="Code"/>
        <w:ind w:left="720"/>
      </w:pPr>
      <w:r>
        <w:t xml:space="preserve">        </w:t>
      </w:r>
      <w:r w:rsidR="00E631E9">
        <w:t>var dis = v1.length();</w:t>
      </w:r>
    </w:p>
    <w:p w14:paraId="69887A18" w14:textId="622FC0FC" w:rsidR="00251C48" w:rsidRDefault="00251C48" w:rsidP="00330305">
      <w:pPr>
        <w:pStyle w:val="Code"/>
        <w:ind w:left="720"/>
      </w:pPr>
      <w:r>
        <w:t xml:space="preserve">        </w:t>
      </w:r>
      <w:r w:rsidR="00E631E9">
        <w:t>//compare the distance with radium to decide collision</w:t>
      </w:r>
    </w:p>
    <w:p w14:paraId="677A8821" w14:textId="19F03AC9" w:rsidR="00251C48" w:rsidRDefault="00251C48" w:rsidP="00330305">
      <w:pPr>
        <w:pStyle w:val="Code"/>
        <w:ind w:left="720"/>
      </w:pPr>
      <w:r>
        <w:t xml:space="preserve">        </w:t>
      </w:r>
      <w:r w:rsidR="00E631E9">
        <w:t>if (dis &gt; otherCir.mRadius)</w:t>
      </w:r>
    </w:p>
    <w:p w14:paraId="69B12856" w14:textId="2F3C8EE2" w:rsidR="00251C48" w:rsidRDefault="00251C48" w:rsidP="00330305">
      <w:pPr>
        <w:pStyle w:val="Code"/>
        <w:ind w:left="720"/>
        <w:rPr>
          <w:rStyle w:val="CommentReference"/>
          <w:rFonts w:asciiTheme="minorHAnsi" w:hAnsiTheme="minorHAnsi"/>
          <w:noProof w:val="0"/>
        </w:rPr>
      </w:pPr>
      <w:r>
        <w:t xml:space="preserve">            </w:t>
      </w:r>
      <w:r w:rsidR="00E631E9">
        <w:t>return false;</w:t>
      </w:r>
    </w:p>
    <w:p w14:paraId="2CDBF4BA" w14:textId="26F17105" w:rsidR="00251C48" w:rsidRDefault="00251C48" w:rsidP="00330305">
      <w:pPr>
        <w:pStyle w:val="Code"/>
        <w:ind w:left="720"/>
      </w:pPr>
      <w:r>
        <w:t xml:space="preserve">        </w:t>
      </w:r>
      <w:r w:rsidR="00E631E9">
        <w:t>var normal = v1.normalize();</w:t>
      </w:r>
    </w:p>
    <w:p w14:paraId="7CD59EAF" w14:textId="12BABB86" w:rsidR="00251C48" w:rsidRDefault="00251C48" w:rsidP="00330305">
      <w:pPr>
        <w:pStyle w:val="Code"/>
        <w:ind w:left="720"/>
      </w:pPr>
      <w:r>
        <w:t xml:space="preserve">        </w:t>
      </w:r>
      <w:r w:rsidR="00E631E9">
        <w:t>var radiusVec = normal.scale(-otherCir.mRadius);</w:t>
      </w:r>
    </w:p>
    <w:p w14:paraId="4703AB76" w14:textId="689F537A" w:rsidR="00251C48" w:rsidRDefault="00251C48" w:rsidP="00330305">
      <w:pPr>
        <w:pStyle w:val="Code"/>
        <w:ind w:left="720"/>
        <w:rPr>
          <w:rStyle w:val="CommentReference"/>
          <w:rFonts w:asciiTheme="minorHAnsi" w:hAnsiTheme="minorHAnsi"/>
          <w:noProof w:val="0"/>
        </w:rPr>
      </w:pPr>
      <w:r>
        <w:t xml:space="preserve">        </w:t>
      </w:r>
      <w:r w:rsidR="00E631E9">
        <w:t>collisionInfo.setInfo(otherCir.mRadius - dis, normal, circ2Pos.add(radiusVec));</w:t>
      </w:r>
    </w:p>
    <w:p w14:paraId="230A387A" w14:textId="4BC40267" w:rsidR="00251C48" w:rsidRDefault="00251C48" w:rsidP="00330305">
      <w:pPr>
        <w:pStyle w:val="Code"/>
        <w:ind w:left="720"/>
      </w:pPr>
      <w:r>
        <w:t xml:space="preserve">    </w:t>
      </w:r>
      <w:r w:rsidR="00E631E9">
        <w:t>} else {  // Not in Region R1</w:t>
      </w:r>
    </w:p>
    <w:p w14:paraId="75211702" w14:textId="5A7E2B06" w:rsidR="00251C48" w:rsidRDefault="00251C48" w:rsidP="00330305">
      <w:pPr>
        <w:pStyle w:val="Code"/>
        <w:ind w:left="720"/>
        <w:rPr>
          <w:rStyle w:val="CodeBold"/>
          <w:noProof w:val="0"/>
        </w:rPr>
      </w:pPr>
      <w:r>
        <w:t xml:space="preserve">        </w:t>
      </w:r>
      <w:r w:rsidR="00E631E9">
        <w:t xml:space="preserve">// … </w:t>
      </w:r>
      <w:r w:rsidR="00E631E9">
        <w:rPr>
          <w:i/>
        </w:rPr>
        <w:t>details to follow</w:t>
      </w:r>
      <w:r w:rsidR="00E631E9">
        <w:t xml:space="preserve"> … </w:t>
      </w:r>
    </w:p>
    <w:p w14:paraId="3D2AD050" w14:textId="41B1509C" w:rsidR="00251C48" w:rsidRDefault="00251C48" w:rsidP="00330305">
      <w:pPr>
        <w:pStyle w:val="Code"/>
        <w:ind w:left="720"/>
      </w:pPr>
      <w:r>
        <w:rPr>
          <w:rStyle w:val="CodeInline"/>
        </w:rPr>
        <w:t xml:space="preserve">        </w:t>
      </w:r>
      <w:r w:rsidR="00E74FB6" w:rsidRPr="00330305">
        <w:rPr>
          <w:rStyle w:val="CodeInline"/>
        </w:rPr>
        <w:t xml:space="preserve">// </w:t>
      </w:r>
      <w:r w:rsidR="00E74FB6" w:rsidRPr="00330305">
        <w:rPr>
          <w:rStyle w:val="CodeInline"/>
          <w:b/>
        </w:rPr>
        <w:t>Step B2</w:t>
      </w:r>
      <w:r w:rsidR="00E74FB6" w:rsidRPr="00330305">
        <w:rPr>
          <w:rStyle w:val="CodeInline"/>
        </w:rPr>
        <w:t>:</w:t>
      </w:r>
      <w:r w:rsidR="00E631E9" w:rsidRPr="00330305">
        <w:rPr>
          <w:rStyle w:val="CodeInline"/>
        </w:rPr>
        <w:t xml:space="preserve"> </w:t>
      </w:r>
      <w:r w:rsidR="00E631E9">
        <w:t>If center is in Region B2</w:t>
      </w:r>
    </w:p>
    <w:p w14:paraId="1DB3EA06" w14:textId="292B21DA" w:rsidR="00251C48" w:rsidRDefault="00251C48" w:rsidP="00330305">
      <w:pPr>
        <w:pStyle w:val="Code"/>
        <w:ind w:left="720"/>
      </w:pPr>
      <w:r>
        <w:t xml:space="preserve">        </w:t>
      </w:r>
      <w:r w:rsidR="00E631E9">
        <w:t>if (</w:t>
      </w:r>
      <w:r w:rsidR="006A6638">
        <w:t>…</w:t>
      </w:r>
      <w:r w:rsidR="00E631E9">
        <w:t>) {</w:t>
      </w:r>
      <w:r w:rsidR="006A6638">
        <w:t xml:space="preserve"> // in Region R2</w:t>
      </w:r>
    </w:p>
    <w:p w14:paraId="6953CABC" w14:textId="02D4FB60" w:rsidR="00251C48" w:rsidRDefault="00251C48" w:rsidP="00330305">
      <w:pPr>
        <w:pStyle w:val="Code"/>
        <w:ind w:left="720"/>
        <w:rPr>
          <w:rStyle w:val="CommentReference"/>
          <w:rFonts w:asciiTheme="minorHAnsi" w:hAnsiTheme="minorHAnsi"/>
          <w:noProof w:val="0"/>
        </w:rPr>
      </w:pPr>
      <w:r>
        <w:t xml:space="preserve">            </w:t>
      </w:r>
      <w:r w:rsidR="00E631E9">
        <w:t xml:space="preserve">// … </w:t>
      </w:r>
      <w:r w:rsidR="00E631E9">
        <w:rPr>
          <w:i/>
        </w:rPr>
        <w:t>details to follow</w:t>
      </w:r>
      <w:r w:rsidR="00E631E9">
        <w:t xml:space="preserve"> … </w:t>
      </w:r>
    </w:p>
    <w:p w14:paraId="444F85B9" w14:textId="33E8A8F1" w:rsidR="00251C48" w:rsidRDefault="00251C48" w:rsidP="00330305">
      <w:pPr>
        <w:pStyle w:val="Code"/>
        <w:ind w:left="720"/>
      </w:pPr>
      <w:r>
        <w:t xml:space="preserve">        </w:t>
      </w:r>
      <w:r w:rsidR="00E631E9">
        <w:t>} else {  // not in Region R2</w:t>
      </w:r>
    </w:p>
    <w:p w14:paraId="3D5BF3FB" w14:textId="7FA5EDA1" w:rsidR="00251C48" w:rsidRDefault="00251C48" w:rsidP="00330305">
      <w:pPr>
        <w:pStyle w:val="Code"/>
        <w:ind w:left="720"/>
      </w:pPr>
      <w:r>
        <w:rPr>
          <w:rStyle w:val="CodeInline"/>
        </w:rPr>
        <w:t xml:space="preserve">            </w:t>
      </w:r>
      <w:r w:rsidR="00E74FB6" w:rsidRPr="00330305">
        <w:rPr>
          <w:rStyle w:val="CodeInline"/>
        </w:rPr>
        <w:t xml:space="preserve">// </w:t>
      </w:r>
      <w:r w:rsidR="00E74FB6" w:rsidRPr="00330305">
        <w:rPr>
          <w:rStyle w:val="CodeInline"/>
          <w:b/>
        </w:rPr>
        <w:t>Step B3</w:t>
      </w:r>
      <w:r w:rsidR="00E74FB6" w:rsidRPr="00330305">
        <w:rPr>
          <w:rStyle w:val="CodeInline"/>
        </w:rPr>
        <w:t>:</w:t>
      </w:r>
      <w:r w:rsidR="00E631E9" w:rsidRPr="00330305">
        <w:rPr>
          <w:rStyle w:val="CodeInline"/>
        </w:rPr>
        <w:t xml:space="preserve"> </w:t>
      </w:r>
      <w:r w:rsidR="00E631E9">
        <w:t>If center is in Region B3</w:t>
      </w:r>
    </w:p>
    <w:p w14:paraId="781F4CFA" w14:textId="0522DE62" w:rsidR="00251C48" w:rsidRDefault="00251C48" w:rsidP="00330305">
      <w:pPr>
        <w:pStyle w:val="Code"/>
        <w:ind w:left="720"/>
      </w:pPr>
      <w:r>
        <w:t xml:space="preserve">            </w:t>
      </w:r>
      <w:r w:rsidR="00E631E9">
        <w:t xml:space="preserve">// … </w:t>
      </w:r>
      <w:r w:rsidR="00E631E9">
        <w:rPr>
          <w:i/>
        </w:rPr>
        <w:t>details to follow</w:t>
      </w:r>
      <w:r w:rsidR="00E631E9">
        <w:t xml:space="preserve"> … </w:t>
      </w:r>
    </w:p>
    <w:p w14:paraId="6C3EAFB4" w14:textId="6A7A12C6" w:rsidR="00251C48" w:rsidRDefault="00251C48" w:rsidP="00330305">
      <w:pPr>
        <w:pStyle w:val="Code"/>
        <w:ind w:left="720"/>
      </w:pPr>
      <w:r>
        <w:t xml:space="preserve">        </w:t>
      </w:r>
      <w:r w:rsidR="00E631E9">
        <w:t>}</w:t>
      </w:r>
    </w:p>
    <w:p w14:paraId="3D442A5E" w14:textId="682F33F5" w:rsidR="00251C48" w:rsidRDefault="00251C48" w:rsidP="00330305">
      <w:pPr>
        <w:pStyle w:val="Code"/>
        <w:ind w:left="720"/>
      </w:pPr>
      <w:r>
        <w:t xml:space="preserve">    </w:t>
      </w:r>
      <w:r w:rsidR="00E631E9">
        <w:t>}</w:t>
      </w:r>
    </w:p>
    <w:p w14:paraId="6585649D" w14:textId="0D4128BE" w:rsidR="00251C48" w:rsidRDefault="00E631E9" w:rsidP="00330305">
      <w:pPr>
        <w:pStyle w:val="Code"/>
        <w:ind w:left="720"/>
        <w:rPr>
          <w:rStyle w:val="CodeInline"/>
          <w:noProof w:val="0"/>
        </w:rPr>
      </w:pPr>
      <w:r>
        <w:t xml:space="preserve">} else {  // </w:t>
      </w:r>
      <w:r>
        <w:rPr>
          <w:i/>
        </w:rPr>
        <w:t>else of (!inside)</w:t>
      </w:r>
    </w:p>
    <w:p w14:paraId="4A010C2E" w14:textId="72AEC8C1" w:rsidR="00251C48" w:rsidRDefault="00251C48" w:rsidP="00330305">
      <w:pPr>
        <w:pStyle w:val="Code"/>
        <w:ind w:left="720"/>
      </w:pPr>
      <w:r>
        <w:rPr>
          <w:rStyle w:val="CodeInline"/>
        </w:rPr>
        <w:t xml:space="preserve">    </w:t>
      </w:r>
      <w:r w:rsidR="00E74FB6" w:rsidRPr="00330305">
        <w:rPr>
          <w:rStyle w:val="CodeInline"/>
        </w:rPr>
        <w:t xml:space="preserve">// </w:t>
      </w:r>
      <w:r w:rsidR="00E74FB6" w:rsidRPr="00330305">
        <w:rPr>
          <w:rStyle w:val="CodeInline"/>
          <w:b/>
        </w:rPr>
        <w:t>Step C</w:t>
      </w:r>
      <w:r w:rsidR="00E74FB6" w:rsidRPr="00330305">
        <w:rPr>
          <w:rStyle w:val="CodeInline"/>
        </w:rPr>
        <w:t>:</w:t>
      </w:r>
      <w:r w:rsidR="00E631E9" w:rsidRPr="00330305">
        <w:rPr>
          <w:rStyle w:val="CodeInline"/>
        </w:rPr>
        <w:t xml:space="preserve"> If</w:t>
      </w:r>
      <w:r w:rsidR="00E631E9">
        <w:t xml:space="preserve"> center is inside the rectangle</w:t>
      </w:r>
    </w:p>
    <w:p w14:paraId="5786354F" w14:textId="36587632" w:rsidR="00251C48" w:rsidRDefault="00251C48" w:rsidP="00330305">
      <w:pPr>
        <w:pStyle w:val="Code"/>
        <w:ind w:left="720"/>
      </w:pPr>
      <w:r>
        <w:t xml:space="preserve">    </w:t>
      </w:r>
      <w:r w:rsidR="00E631E9">
        <w:t xml:space="preserve">// … </w:t>
      </w:r>
      <w:r w:rsidR="00E631E9">
        <w:rPr>
          <w:i/>
        </w:rPr>
        <w:t>details to follow</w:t>
      </w:r>
      <w:r w:rsidR="00E631E9">
        <w:t xml:space="preserve"> … </w:t>
      </w:r>
    </w:p>
    <w:p w14:paraId="728D3CC9" w14:textId="7ABB2D29" w:rsidR="0051385A" w:rsidRDefault="00E631E9" w:rsidP="00330305">
      <w:pPr>
        <w:pStyle w:val="Code"/>
        <w:ind w:left="720"/>
      </w:pPr>
      <w:r>
        <w:t>}</w:t>
      </w:r>
    </w:p>
    <w:p w14:paraId="2F61DD5D" w14:textId="77777777" w:rsidR="007F5A73" w:rsidRDefault="00E631E9" w:rsidP="00330305">
      <w:pPr>
        <w:pStyle w:val="NumList"/>
      </w:pPr>
      <w:r>
        <w:rPr>
          <w:b/>
        </w:rPr>
        <w:t>Step B2</w:t>
      </w:r>
      <w:r>
        <w:t>: if the center is outside of the rectangle and in Region R2. The following code complements that of Step B1, with the only difference being the direction of v2, the vector along the edge. In this case, the vector along the edge is in the opposite direction as compared for working with Region R1.</w:t>
      </w:r>
    </w:p>
    <w:p w14:paraId="3BCE5770" w14:textId="77777777" w:rsidR="00C20CD3" w:rsidRDefault="00C20CD3" w:rsidP="003D5480">
      <w:pPr>
        <w:pStyle w:val="Code"/>
        <w:rPr>
          <w:rStyle w:val="CodeInline"/>
        </w:rPr>
      </w:pPr>
    </w:p>
    <w:p w14:paraId="7F62343B" w14:textId="77777777" w:rsidR="00C20CD3" w:rsidRDefault="00E74FB6" w:rsidP="00330305">
      <w:pPr>
        <w:pStyle w:val="Code"/>
        <w:ind w:left="576"/>
        <w:rPr>
          <w:rFonts w:ascii="Helvetica Neue" w:eastAsia="Helvetica Neue" w:hAnsi="Helvetica Neue" w:cs="Helvetica Neue"/>
        </w:rPr>
      </w:pPr>
      <w:r w:rsidRPr="00330305">
        <w:rPr>
          <w:rStyle w:val="CodeInline"/>
        </w:rPr>
        <w:t xml:space="preserve">// </w:t>
      </w:r>
      <w:r w:rsidRPr="00330305">
        <w:rPr>
          <w:rStyle w:val="CodeInline"/>
          <w:b/>
        </w:rPr>
        <w:t>Step A</w:t>
      </w:r>
      <w:r w:rsidRPr="00330305">
        <w:rPr>
          <w:rStyle w:val="CodeInline"/>
        </w:rPr>
        <w:t>:</w:t>
      </w:r>
      <w:r w:rsidR="00E631E9">
        <w:t xml:space="preserve"> Compute the nearest edge (</w:t>
      </w:r>
      <w:r w:rsidR="00E631E9">
        <w:rPr>
          <w:i/>
        </w:rPr>
        <w:t>details discussed</w:t>
      </w:r>
      <w:r w:rsidR="00E631E9">
        <w:t>)</w:t>
      </w:r>
    </w:p>
    <w:p w14:paraId="3A0B382C" w14:textId="64FAE18F" w:rsidR="00C20CD3" w:rsidRDefault="00E631E9" w:rsidP="00330305">
      <w:pPr>
        <w:pStyle w:val="Code"/>
        <w:ind w:left="576"/>
        <w:rPr>
          <w:rStyle w:val="CodeBold"/>
          <w:noProof w:val="0"/>
        </w:rPr>
      </w:pPr>
      <w:r>
        <w:t>if (!inside) {</w:t>
      </w:r>
    </w:p>
    <w:p w14:paraId="7730A959" w14:textId="706566D7" w:rsidR="00C20CD3" w:rsidRDefault="00C20CD3" w:rsidP="00330305">
      <w:pPr>
        <w:pStyle w:val="Code"/>
        <w:ind w:left="576"/>
      </w:pPr>
      <w:r>
        <w:rPr>
          <w:rStyle w:val="CodeInline"/>
        </w:rPr>
        <w:t xml:space="preserve">    </w:t>
      </w:r>
      <w:r w:rsidR="00E74FB6" w:rsidRPr="00330305">
        <w:rPr>
          <w:rStyle w:val="CodeInline"/>
        </w:rPr>
        <w:t xml:space="preserve">// </w:t>
      </w:r>
      <w:r w:rsidR="00E74FB6" w:rsidRPr="00330305">
        <w:rPr>
          <w:rStyle w:val="CodeInline"/>
          <w:b/>
        </w:rPr>
        <w:t>Step B1</w:t>
      </w:r>
      <w:r w:rsidR="00E74FB6" w:rsidRPr="00330305">
        <w:rPr>
          <w:rStyle w:val="CodeInline"/>
        </w:rPr>
        <w:t>:</w:t>
      </w:r>
      <w:r w:rsidR="00E631E9">
        <w:t xml:space="preserve"> If center is in Region R1 (</w:t>
      </w:r>
      <w:r w:rsidR="00E631E9">
        <w:rPr>
          <w:i/>
        </w:rPr>
        <w:t>detailed discussed</w:t>
      </w:r>
      <w:r w:rsidR="00E631E9">
        <w:t>)</w:t>
      </w:r>
    </w:p>
    <w:p w14:paraId="3E74949E" w14:textId="663CDC65" w:rsidR="00C20CD3" w:rsidRDefault="00E631E9" w:rsidP="00330305">
      <w:pPr>
        <w:pStyle w:val="Code"/>
        <w:ind w:left="576"/>
        <w:rPr>
          <w:rStyle w:val="CodeInline"/>
          <w:noProof w:val="0"/>
        </w:rPr>
      </w:pPr>
      <w:r>
        <w:t>} else {</w:t>
      </w:r>
    </w:p>
    <w:p w14:paraId="5A48C788" w14:textId="748F3393" w:rsidR="00C20CD3" w:rsidRDefault="00C20CD3" w:rsidP="00330305">
      <w:pPr>
        <w:pStyle w:val="Code"/>
        <w:ind w:left="576"/>
      </w:pPr>
      <w:r>
        <w:rPr>
          <w:rStyle w:val="CodeInline"/>
        </w:rPr>
        <w:t xml:space="preserve">    </w:t>
      </w:r>
      <w:r w:rsidR="00E74FB6" w:rsidRPr="00330305">
        <w:rPr>
          <w:rStyle w:val="CodeInline"/>
        </w:rPr>
        <w:t xml:space="preserve">// </w:t>
      </w:r>
      <w:r w:rsidR="00E74FB6" w:rsidRPr="00330305">
        <w:rPr>
          <w:rStyle w:val="CodeInline"/>
          <w:b/>
        </w:rPr>
        <w:t>Step B2</w:t>
      </w:r>
      <w:r w:rsidR="00E74FB6" w:rsidRPr="00330305">
        <w:rPr>
          <w:rStyle w:val="CodeInline"/>
        </w:rPr>
        <w:t>:</w:t>
      </w:r>
      <w:r w:rsidR="00E631E9">
        <w:t xml:space="preserve"> If center is in Region R2</w:t>
      </w:r>
    </w:p>
    <w:p w14:paraId="305F4D4E" w14:textId="72993217" w:rsidR="00C20CD3" w:rsidRDefault="00C20CD3" w:rsidP="00330305">
      <w:pPr>
        <w:pStyle w:val="Code"/>
        <w:ind w:left="576"/>
      </w:pPr>
      <w:r>
        <w:t xml:space="preserve">    </w:t>
      </w:r>
      <w:r w:rsidR="00E631E9">
        <w:t>//the center of circle is in corner region of mVertex[nearestEdge+1]</w:t>
      </w:r>
    </w:p>
    <w:p w14:paraId="626302CB" w14:textId="324716C4" w:rsidR="00C20CD3" w:rsidRDefault="00C20CD3" w:rsidP="00330305">
      <w:pPr>
        <w:pStyle w:val="Code"/>
        <w:ind w:left="576"/>
      </w:pPr>
      <w:r>
        <w:t xml:space="preserve">    </w:t>
      </w:r>
      <w:r w:rsidR="00E631E9">
        <w:t>//v1 is from right vertex of face to center of circle</w:t>
      </w:r>
    </w:p>
    <w:p w14:paraId="027658A2" w14:textId="190F7F08" w:rsidR="00C20CD3" w:rsidRDefault="00C20CD3" w:rsidP="00330305">
      <w:pPr>
        <w:pStyle w:val="Code"/>
        <w:ind w:left="576"/>
      </w:pPr>
      <w:r>
        <w:lastRenderedPageBreak/>
        <w:t xml:space="preserve">    </w:t>
      </w:r>
      <w:r w:rsidR="00E631E9">
        <w:t>//v2 is from right vertex of face to left vertex of face</w:t>
      </w:r>
    </w:p>
    <w:p w14:paraId="6314B3F1" w14:textId="5D485123" w:rsidR="00C20CD3" w:rsidRDefault="00C20CD3" w:rsidP="00330305">
      <w:pPr>
        <w:pStyle w:val="Code"/>
        <w:ind w:left="576"/>
      </w:pPr>
      <w:r>
        <w:t xml:space="preserve">    </w:t>
      </w:r>
      <w:r w:rsidR="00E631E9">
        <w:t>var v1 = circ2Pos.subtract(this.mVertex[(nearestEdge + 1) % 4]);</w:t>
      </w:r>
    </w:p>
    <w:p w14:paraId="625DFC1B" w14:textId="30EAC07C" w:rsidR="00C20CD3" w:rsidRDefault="00C20CD3" w:rsidP="00330305">
      <w:pPr>
        <w:pStyle w:val="Code"/>
        <w:ind w:left="576"/>
      </w:pPr>
      <w:r>
        <w:t xml:space="preserve">    </w:t>
      </w:r>
      <w:r w:rsidR="00E631E9">
        <w:t>var v2 = v2.scale(-1);</w:t>
      </w:r>
    </w:p>
    <w:p w14:paraId="0D98003C" w14:textId="189CA507" w:rsidR="00C20CD3" w:rsidRDefault="00C20CD3" w:rsidP="00330305">
      <w:pPr>
        <w:pStyle w:val="Code"/>
        <w:ind w:left="576"/>
      </w:pPr>
      <w:r>
        <w:t xml:space="preserve">    </w:t>
      </w:r>
      <w:r w:rsidR="00E631E9">
        <w:t>var dot = v1.dot(v2);</w:t>
      </w:r>
    </w:p>
    <w:p w14:paraId="047F4B43" w14:textId="0DD0B930" w:rsidR="00C20CD3" w:rsidRDefault="00C20CD3" w:rsidP="00330305">
      <w:pPr>
        <w:pStyle w:val="Code"/>
        <w:ind w:left="576"/>
      </w:pPr>
      <w:r>
        <w:t xml:space="preserve">    </w:t>
      </w:r>
      <w:r w:rsidR="00E631E9">
        <w:t>if (dot &lt; 0) {</w:t>
      </w:r>
    </w:p>
    <w:p w14:paraId="1A2BC818" w14:textId="61137102" w:rsidR="00C20CD3" w:rsidRDefault="00C20CD3" w:rsidP="00330305">
      <w:pPr>
        <w:pStyle w:val="Code"/>
        <w:ind w:left="576"/>
      </w:pPr>
      <w:r>
        <w:t xml:space="preserve">        </w:t>
      </w:r>
      <w:r w:rsidR="00E631E9">
        <w:t>var dis = v1.length();</w:t>
      </w:r>
    </w:p>
    <w:p w14:paraId="03E19CC4" w14:textId="493D39CC" w:rsidR="00C20CD3" w:rsidRDefault="00C20CD3" w:rsidP="00330305">
      <w:pPr>
        <w:pStyle w:val="Code"/>
        <w:ind w:left="576"/>
      </w:pPr>
      <w:r>
        <w:t xml:space="preserve">        </w:t>
      </w:r>
      <w:r w:rsidR="00E631E9">
        <w:t>//compare the distance with radium to decide collision</w:t>
      </w:r>
    </w:p>
    <w:p w14:paraId="64959348" w14:textId="2810EFAA" w:rsidR="00C20CD3" w:rsidRDefault="00C20CD3" w:rsidP="00330305">
      <w:pPr>
        <w:pStyle w:val="Code"/>
        <w:ind w:left="576"/>
      </w:pPr>
      <w:r>
        <w:t xml:space="preserve">        </w:t>
      </w:r>
      <w:r w:rsidR="00E631E9">
        <w:t>if (dis &gt; otherCir.mRadius)</w:t>
      </w:r>
    </w:p>
    <w:p w14:paraId="34D05323" w14:textId="6DE17B9B" w:rsidR="00C20CD3" w:rsidRDefault="00C20CD3" w:rsidP="00330305">
      <w:pPr>
        <w:pStyle w:val="Code"/>
        <w:ind w:left="576"/>
      </w:pPr>
      <w:r>
        <w:t xml:space="preserve">            </w:t>
      </w:r>
      <w:r w:rsidR="00E631E9">
        <w:t>return false;</w:t>
      </w:r>
    </w:p>
    <w:p w14:paraId="6A54DDF1" w14:textId="5A3CBE15" w:rsidR="00C20CD3" w:rsidRDefault="00C20CD3" w:rsidP="00330305">
      <w:pPr>
        <w:pStyle w:val="Code"/>
        <w:ind w:left="576"/>
      </w:pPr>
      <w:r>
        <w:t xml:space="preserve">        </w:t>
      </w:r>
      <w:r w:rsidR="00E631E9">
        <w:t>var normal = v1.normalize();</w:t>
      </w:r>
    </w:p>
    <w:p w14:paraId="7244EEA8" w14:textId="42BCE9E8" w:rsidR="00C20CD3" w:rsidRDefault="00C20CD3" w:rsidP="00330305">
      <w:pPr>
        <w:pStyle w:val="Code"/>
        <w:ind w:left="576"/>
      </w:pPr>
      <w:r>
        <w:t xml:space="preserve">        </w:t>
      </w:r>
      <w:r w:rsidR="00E631E9">
        <w:t>var radiusVec = normal.scale(-otherCir.mRadius);</w:t>
      </w:r>
    </w:p>
    <w:p w14:paraId="6CE7ECBD" w14:textId="402FE4B2" w:rsidR="00C20CD3" w:rsidRDefault="00C20CD3" w:rsidP="00330305">
      <w:pPr>
        <w:pStyle w:val="Code"/>
        <w:ind w:left="576"/>
      </w:pPr>
      <w:r>
        <w:t xml:space="preserve">        </w:t>
      </w:r>
      <w:r w:rsidR="00E631E9">
        <w:t>collisionInfo.setInfo(otherCir.mRadius - dis, normal, circ2Pos.add(radiusVec));</w:t>
      </w:r>
    </w:p>
    <w:p w14:paraId="4EF5B75E" w14:textId="08655676" w:rsidR="00C20CD3" w:rsidRDefault="00C20CD3" w:rsidP="00330305">
      <w:pPr>
        <w:pStyle w:val="Code"/>
        <w:ind w:left="576"/>
        <w:rPr>
          <w:rStyle w:val="CodeInline"/>
          <w:noProof w:val="0"/>
        </w:rPr>
      </w:pPr>
      <w:r>
        <w:t xml:space="preserve">    </w:t>
      </w:r>
      <w:r w:rsidR="00E631E9">
        <w:t>} else {</w:t>
      </w:r>
    </w:p>
    <w:p w14:paraId="66E15686" w14:textId="32B29F85" w:rsidR="00C20CD3" w:rsidRDefault="00C20CD3" w:rsidP="00330305">
      <w:pPr>
        <w:pStyle w:val="Code"/>
        <w:ind w:left="576"/>
      </w:pPr>
      <w:r>
        <w:rPr>
          <w:rStyle w:val="CodeInline"/>
        </w:rPr>
        <w:t xml:space="preserve">        </w:t>
      </w:r>
      <w:r w:rsidR="00E74FB6" w:rsidRPr="00330305">
        <w:rPr>
          <w:rStyle w:val="CodeInline"/>
        </w:rPr>
        <w:t xml:space="preserve">// </w:t>
      </w:r>
      <w:r w:rsidR="00E74FB6" w:rsidRPr="00330305">
        <w:rPr>
          <w:rStyle w:val="CodeInline"/>
          <w:b/>
        </w:rPr>
        <w:t>Step B3</w:t>
      </w:r>
      <w:r w:rsidR="00E74FB6" w:rsidRPr="00330305">
        <w:rPr>
          <w:rStyle w:val="CodeInline"/>
        </w:rPr>
        <w:t>:</w:t>
      </w:r>
      <w:r w:rsidR="00E631E9">
        <w:t xml:space="preserve"> If center is in Region B3</w:t>
      </w:r>
    </w:p>
    <w:p w14:paraId="13BBA66C" w14:textId="2116DD2C" w:rsidR="00C20CD3" w:rsidRDefault="00C20CD3" w:rsidP="00330305">
      <w:pPr>
        <w:pStyle w:val="Code"/>
        <w:ind w:left="576"/>
      </w:pPr>
      <w:r>
        <w:t xml:space="preserve">        </w:t>
      </w:r>
      <w:r w:rsidR="00E631E9">
        <w:t xml:space="preserve">// … </w:t>
      </w:r>
      <w:r w:rsidR="00E631E9">
        <w:rPr>
          <w:i/>
        </w:rPr>
        <w:t>details to follow</w:t>
      </w:r>
      <w:r w:rsidR="00E631E9">
        <w:t xml:space="preserve"> … </w:t>
      </w:r>
    </w:p>
    <w:p w14:paraId="5BF3F0EF" w14:textId="052FAB18" w:rsidR="0051385A" w:rsidRDefault="00C20CD3" w:rsidP="00330305">
      <w:pPr>
        <w:pStyle w:val="Code"/>
        <w:ind w:left="576"/>
      </w:pPr>
      <w:r>
        <w:t xml:space="preserve">    </w:t>
      </w:r>
      <w:r w:rsidR="00E631E9">
        <w:t xml:space="preserve">}        </w:t>
      </w:r>
    </w:p>
    <w:p w14:paraId="386EDC76" w14:textId="77777777" w:rsidR="007F5A73" w:rsidRDefault="00E631E9" w:rsidP="00330305">
      <w:pPr>
        <w:pStyle w:val="NumList"/>
      </w:pPr>
      <w:r>
        <w:rPr>
          <w:b/>
        </w:rPr>
        <w:t>Step B3</w:t>
      </w:r>
      <w:r>
        <w:t xml:space="preserve">: If the center is in Region R3. The last possible region for the circle center to be located in would be the area immediately outside the nearest edge. In this case, the </w:t>
      </w:r>
      <w:r w:rsidR="00E74FB6" w:rsidRPr="00330305">
        <w:rPr>
          <w:rStyle w:val="CodeInline"/>
        </w:rPr>
        <w:t>bestDistance</w:t>
      </w:r>
      <w:r>
        <w:t xml:space="preserve"> computed previously in </w:t>
      </w:r>
      <w:r>
        <w:rPr>
          <w:b/>
        </w:rPr>
        <w:t>Step A</w:t>
      </w:r>
      <w:r>
        <w:t xml:space="preserve"> is the distance, if this distance is less than the circle radius then collision occur</w:t>
      </w:r>
      <w:r w:rsidR="00312F35">
        <w:t>r</w:t>
      </w:r>
      <w:r>
        <w:t>ed.</w:t>
      </w:r>
    </w:p>
    <w:p w14:paraId="35C3FB3F" w14:textId="10C35D7C" w:rsidR="00B84101" w:rsidRDefault="00E74FB6" w:rsidP="00330305">
      <w:pPr>
        <w:pStyle w:val="Code"/>
        <w:ind w:left="576"/>
      </w:pPr>
      <w:r w:rsidRPr="00330305">
        <w:rPr>
          <w:rStyle w:val="CodeInline"/>
        </w:rPr>
        <w:t xml:space="preserve">// </w:t>
      </w:r>
      <w:r w:rsidRPr="00330305">
        <w:rPr>
          <w:rStyle w:val="CodeInline"/>
          <w:b/>
        </w:rPr>
        <w:t>Step B3</w:t>
      </w:r>
      <w:r w:rsidRPr="00330305">
        <w:rPr>
          <w:rStyle w:val="CodeInline"/>
        </w:rPr>
        <w:t>:</w:t>
      </w:r>
      <w:r w:rsidR="00E631E9" w:rsidRPr="00330305">
        <w:rPr>
          <w:rStyle w:val="CodeInline"/>
        </w:rPr>
        <w:t xml:space="preserve"> If</w:t>
      </w:r>
      <w:r w:rsidR="00E631E9">
        <w:t xml:space="preserve"> center is in Region B3</w:t>
      </w:r>
    </w:p>
    <w:p w14:paraId="6E7ADA15" w14:textId="31E62681" w:rsidR="00B84101" w:rsidRDefault="00E631E9" w:rsidP="00330305">
      <w:pPr>
        <w:pStyle w:val="Code"/>
        <w:ind w:left="576"/>
      </w:pPr>
      <w:r>
        <w:t>//the center of circle is in face region of face[nearestEdge]</w:t>
      </w:r>
    </w:p>
    <w:p w14:paraId="15AD7A2F" w14:textId="2C660E79" w:rsidR="00B84101" w:rsidRDefault="00E631E9" w:rsidP="00330305">
      <w:pPr>
        <w:pStyle w:val="Code"/>
        <w:ind w:left="576"/>
      </w:pPr>
      <w:r>
        <w:t>if (bestDistance &lt; otherCir.mRadius) {</w:t>
      </w:r>
    </w:p>
    <w:p w14:paraId="31F00DF3" w14:textId="31E1166B" w:rsidR="00B84101" w:rsidRDefault="00B84101" w:rsidP="00330305">
      <w:pPr>
        <w:pStyle w:val="Code"/>
        <w:ind w:left="576"/>
      </w:pPr>
      <w:r>
        <w:t xml:space="preserve">    </w:t>
      </w:r>
      <w:r w:rsidR="00E631E9">
        <w:t>var radiusVec = this.mFaceNormal[nearestEdge].scale(otherCir.mRadius);</w:t>
      </w:r>
    </w:p>
    <w:p w14:paraId="7BE64E8E" w14:textId="0F2A7934" w:rsidR="00B84101" w:rsidRDefault="00E631E9" w:rsidP="00330305">
      <w:pPr>
        <w:pStyle w:val="Code"/>
        <w:ind w:left="576" w:firstLine="315"/>
      </w:pPr>
      <w:r>
        <w:t xml:space="preserve">collisionInfo.setInfo(otherCir.mRadius - bestDistance, </w:t>
      </w:r>
    </w:p>
    <w:p w14:paraId="4F689822" w14:textId="2325C3DD" w:rsidR="00B84101" w:rsidRDefault="00B84101" w:rsidP="00330305">
      <w:pPr>
        <w:pStyle w:val="Code"/>
        <w:ind w:left="576" w:firstLine="315"/>
      </w:pPr>
      <w:r>
        <w:t xml:space="preserve">             </w:t>
      </w:r>
      <w:r>
        <w:lastRenderedPageBreak/>
        <w:t xml:space="preserve">   </w:t>
      </w:r>
      <w:r w:rsidR="00E631E9">
        <w:t>this.mFaceNormal[nearestEdge], circ2Pos.subtract(radiusVec));</w:t>
      </w:r>
    </w:p>
    <w:p w14:paraId="34E45CC2" w14:textId="435D19DE" w:rsidR="00B84101" w:rsidRDefault="00E631E9" w:rsidP="00330305">
      <w:pPr>
        <w:pStyle w:val="Code"/>
        <w:ind w:left="576"/>
      </w:pPr>
      <w:r>
        <w:t>} else {</w:t>
      </w:r>
    </w:p>
    <w:p w14:paraId="5119B753" w14:textId="65B63116" w:rsidR="00B84101" w:rsidRDefault="00B84101" w:rsidP="00330305">
      <w:pPr>
        <w:pStyle w:val="Code"/>
        <w:ind w:left="576"/>
      </w:pPr>
      <w:r>
        <w:t xml:space="preserve">    </w:t>
      </w:r>
      <w:r w:rsidR="00E631E9">
        <w:t>return false;</w:t>
      </w:r>
    </w:p>
    <w:p w14:paraId="297D3518" w14:textId="485C0684" w:rsidR="0051385A" w:rsidRDefault="00E631E9" w:rsidP="00330305">
      <w:pPr>
        <w:pStyle w:val="Code"/>
        <w:ind w:left="576"/>
      </w:pPr>
      <w:r>
        <w:t xml:space="preserve">}     </w:t>
      </w:r>
    </w:p>
    <w:p w14:paraId="436AB0B6" w14:textId="77777777" w:rsidR="007F5A73" w:rsidRDefault="00E631E9" w:rsidP="00330305">
      <w:pPr>
        <w:pStyle w:val="NumList"/>
      </w:pPr>
      <w:r>
        <w:rPr>
          <w:b/>
        </w:rPr>
        <w:t>Step C</w:t>
      </w:r>
      <w:r>
        <w:t>: If the circle center is inside the rectangle, then collision is detected and the corresponding collision information can be computed and returned.</w:t>
      </w:r>
    </w:p>
    <w:p w14:paraId="15FAC30D" w14:textId="0AD0B6F2" w:rsidR="00B84101" w:rsidRDefault="00B84101" w:rsidP="00330305">
      <w:pPr>
        <w:pStyle w:val="Code"/>
        <w:ind w:left="576"/>
        <w:rPr>
          <w:szCs w:val="18"/>
        </w:rPr>
      </w:pPr>
      <w:r>
        <w:lastRenderedPageBreak/>
        <w:t xml:space="preserve">        </w:t>
      </w:r>
      <w:r w:rsidR="00E631E9">
        <w:t xml:space="preserve">if (!inside) </w:t>
      </w:r>
      <w:r w:rsidR="00E631E9">
        <w:rPr>
          <w:szCs w:val="18"/>
        </w:rPr>
        <w:t>{</w:t>
      </w:r>
    </w:p>
    <w:p w14:paraId="1057524E" w14:textId="04070EBA" w:rsidR="00B84101" w:rsidRDefault="00B84101" w:rsidP="00330305">
      <w:pPr>
        <w:pStyle w:val="Code"/>
        <w:ind w:left="576"/>
        <w:rPr>
          <w:szCs w:val="18"/>
        </w:rPr>
      </w:pPr>
      <w:r>
        <w:rPr>
          <w:szCs w:val="18"/>
        </w:rPr>
        <w:t xml:space="preserve">            </w:t>
      </w:r>
      <w:r w:rsidR="00E631E9">
        <w:rPr>
          <w:szCs w:val="18"/>
        </w:rPr>
        <w:t xml:space="preserve">//… </w:t>
      </w:r>
      <w:r w:rsidR="00E631E9">
        <w:rPr>
          <w:i/>
          <w:szCs w:val="18"/>
        </w:rPr>
        <w:t>conditions for Region R1, R2, and R3 as discussed</w:t>
      </w:r>
    </w:p>
    <w:p w14:paraId="7A755F74" w14:textId="4D505C1F" w:rsidR="00B84101" w:rsidRDefault="00B84101" w:rsidP="00330305">
      <w:pPr>
        <w:pStyle w:val="Code"/>
        <w:ind w:left="576"/>
        <w:rPr>
          <w:szCs w:val="18"/>
        </w:rPr>
      </w:pPr>
      <w:r>
        <w:rPr>
          <w:szCs w:val="18"/>
        </w:rPr>
        <w:t xml:space="preserve">        </w:t>
      </w:r>
      <w:r w:rsidR="00E631E9">
        <w:rPr>
          <w:szCs w:val="18"/>
        </w:rPr>
        <w:t>} else {</w:t>
      </w:r>
    </w:p>
    <w:p w14:paraId="686036FD" w14:textId="344D2180" w:rsidR="00B84101" w:rsidRDefault="00B84101" w:rsidP="00330305">
      <w:pPr>
        <w:pStyle w:val="Code"/>
        <w:ind w:left="576"/>
        <w:rPr>
          <w:szCs w:val="18"/>
        </w:rPr>
      </w:pPr>
      <w:r>
        <w:rPr>
          <w:szCs w:val="18"/>
        </w:rPr>
        <w:t xml:space="preserve">            </w:t>
      </w:r>
      <w:r w:rsidR="00E631E9">
        <w:rPr>
          <w:szCs w:val="18"/>
        </w:rPr>
        <w:t>//the center of circle is inside of rectangle</w:t>
      </w:r>
    </w:p>
    <w:p w14:paraId="19B10CE3" w14:textId="54A29143" w:rsidR="00B84101" w:rsidRDefault="00B84101" w:rsidP="00330305">
      <w:pPr>
        <w:pStyle w:val="Code"/>
        <w:ind w:left="576"/>
        <w:rPr>
          <w:szCs w:val="18"/>
        </w:rPr>
      </w:pPr>
      <w:r>
        <w:rPr>
          <w:szCs w:val="18"/>
        </w:rPr>
        <w:t xml:space="preserve">            </w:t>
      </w:r>
      <w:r w:rsidR="00E631E9">
        <w:rPr>
          <w:szCs w:val="18"/>
        </w:rPr>
        <w:t>var radiusVec = this.mFaceNormal[nearestEdge].scale(otherCir.mRadius);</w:t>
      </w:r>
    </w:p>
    <w:p w14:paraId="2BBB45D3" w14:textId="6B479522" w:rsidR="00B84101" w:rsidRDefault="00B84101" w:rsidP="00330305">
      <w:pPr>
        <w:pStyle w:val="Code"/>
        <w:ind w:left="576" w:firstLine="315"/>
        <w:rPr>
          <w:szCs w:val="18"/>
        </w:rPr>
      </w:pPr>
      <w:r>
        <w:rPr>
          <w:szCs w:val="18"/>
        </w:rPr>
        <w:t xml:space="preserve">        </w:t>
      </w:r>
      <w:r w:rsidR="00E631E9">
        <w:rPr>
          <w:szCs w:val="18"/>
        </w:rPr>
        <w:t xml:space="preserve">collisionInfo.setInfo(otherCir.mRadius - bestDistance, </w:t>
      </w:r>
    </w:p>
    <w:p w14:paraId="18D4DBB7" w14:textId="0403B450" w:rsidR="00B84101" w:rsidRDefault="00B84101" w:rsidP="00330305">
      <w:pPr>
        <w:pStyle w:val="Code"/>
        <w:ind w:left="576" w:firstLine="315"/>
        <w:rPr>
          <w:rStyle w:val="CommentReference"/>
          <w:rFonts w:asciiTheme="minorHAnsi" w:hAnsiTheme="minorHAnsi"/>
          <w:noProof w:val="0"/>
        </w:rPr>
      </w:pPr>
      <w:r>
        <w:rPr>
          <w:szCs w:val="18"/>
        </w:rPr>
        <w:t xml:space="preserve">                        </w:t>
      </w:r>
      <w:r w:rsidR="00E631E9">
        <w:rPr>
          <w:szCs w:val="18"/>
        </w:rPr>
        <w:t>this.mFaceNormal[nearestEdge], circ2Pos.subtract(radiusVec));</w:t>
      </w:r>
    </w:p>
    <w:p w14:paraId="5B991EAE" w14:textId="4B5F0B4E" w:rsidR="00B84101" w:rsidRDefault="00B84101" w:rsidP="00330305">
      <w:pPr>
        <w:pStyle w:val="Code"/>
        <w:ind w:left="576"/>
        <w:rPr>
          <w:szCs w:val="18"/>
        </w:rPr>
      </w:pPr>
      <w:r>
        <w:rPr>
          <w:szCs w:val="18"/>
        </w:rPr>
        <w:t xml:space="preserve">    </w:t>
      </w:r>
      <w:r w:rsidR="00E631E9">
        <w:rPr>
          <w:szCs w:val="18"/>
        </w:rPr>
        <w:t>}</w:t>
      </w:r>
    </w:p>
    <w:p w14:paraId="75D18ABA" w14:textId="18419192" w:rsidR="00B84101" w:rsidRDefault="00B84101" w:rsidP="00330305">
      <w:pPr>
        <w:pStyle w:val="Code"/>
        <w:ind w:left="576"/>
        <w:rPr>
          <w:szCs w:val="18"/>
        </w:rPr>
      </w:pPr>
      <w:r>
        <w:rPr>
          <w:szCs w:val="18"/>
        </w:rPr>
        <w:t xml:space="preserve">    </w:t>
      </w:r>
      <w:r w:rsidR="00E631E9">
        <w:rPr>
          <w:szCs w:val="18"/>
        </w:rPr>
        <w:t>return true;</w:t>
      </w:r>
    </w:p>
    <w:p w14:paraId="1644E456" w14:textId="267A4689" w:rsidR="0051385A" w:rsidRDefault="00E631E9" w:rsidP="00330305">
      <w:pPr>
        <w:pStyle w:val="Code"/>
        <w:ind w:left="576"/>
      </w:pPr>
      <w:r>
        <w:rPr>
          <w:szCs w:val="18"/>
        </w:rPr>
        <w:t>};</w:t>
      </w:r>
    </w:p>
    <w:p w14:paraId="6BF874AE" w14:textId="77777777" w:rsidR="007F5A73" w:rsidRDefault="00E631E9" w:rsidP="00330305">
      <w:pPr>
        <w:pStyle w:val="NumList"/>
      </w:pPr>
      <w:r>
        <w:t xml:space="preserve">The last step is to modify the </w:t>
      </w:r>
      <w:r w:rsidR="00E74FB6" w:rsidRPr="00330305">
        <w:rPr>
          <w:rStyle w:val="CodeInline"/>
        </w:rPr>
        <w:t>collisionTest</w:t>
      </w:r>
      <w:r>
        <w:t xml:space="preserve"> function to call the newly defined collision function accordingly.</w:t>
      </w:r>
    </w:p>
    <w:p w14:paraId="3899DE20" w14:textId="3BF0CDF6" w:rsidR="00447B70" w:rsidRDefault="00E631E9" w:rsidP="00330305">
      <w:pPr>
        <w:pStyle w:val="Code"/>
        <w:ind w:left="576"/>
      </w:pPr>
      <w:r>
        <w:t>Rectangle.prototype.collisionTest = function (otherShape, collisionInfo) {</w:t>
      </w:r>
    </w:p>
    <w:p w14:paraId="3BFBAD07" w14:textId="201A2831" w:rsidR="00447B70" w:rsidRDefault="00447B70" w:rsidP="00330305">
      <w:pPr>
        <w:pStyle w:val="Code"/>
        <w:ind w:left="576"/>
      </w:pPr>
      <w:r>
        <w:t xml:space="preserve">    </w:t>
      </w:r>
      <w:r w:rsidR="00E631E9">
        <w:t>var status = false;</w:t>
      </w:r>
    </w:p>
    <w:p w14:paraId="27CA626A" w14:textId="2684A0C4" w:rsidR="00447B70" w:rsidRDefault="00447B70" w:rsidP="00330305">
      <w:pPr>
        <w:pStyle w:val="Code"/>
        <w:ind w:left="576"/>
      </w:pPr>
      <w:r>
        <w:t xml:space="preserve">    </w:t>
      </w:r>
      <w:r w:rsidR="00E631E9">
        <w:t>if (otherShape.mType === "Circle") {</w:t>
      </w:r>
    </w:p>
    <w:p w14:paraId="01BF7DD5" w14:textId="49184530" w:rsidR="00447B70" w:rsidRDefault="00447B70" w:rsidP="00330305">
      <w:pPr>
        <w:pStyle w:val="Code"/>
        <w:ind w:left="576"/>
      </w:pPr>
      <w:r>
        <w:t xml:space="preserve">        </w:t>
      </w:r>
      <w:r w:rsidR="00E631E9">
        <w:t>status = this.collidedRectCirc(otherShape, collisionInfo);</w:t>
      </w:r>
    </w:p>
    <w:p w14:paraId="7F013B3A" w14:textId="43230EF0" w:rsidR="00447B70" w:rsidRDefault="00447B70" w:rsidP="00330305">
      <w:pPr>
        <w:pStyle w:val="Code"/>
        <w:ind w:left="576"/>
      </w:pPr>
      <w:r>
        <w:t xml:space="preserve">    </w:t>
      </w:r>
      <w:r w:rsidR="00E631E9">
        <w:t>} else {</w:t>
      </w:r>
    </w:p>
    <w:p w14:paraId="77DFDB8E" w14:textId="3300F87C" w:rsidR="00447B70" w:rsidRDefault="00447B70" w:rsidP="00330305">
      <w:pPr>
        <w:pStyle w:val="Code"/>
        <w:ind w:left="576"/>
      </w:pPr>
      <w:r>
        <w:t xml:space="preserve">        </w:t>
      </w:r>
      <w:r w:rsidR="00E631E9">
        <w:t>status = this.collidedRectRect(this, otherShape, collisionInfo);</w:t>
      </w:r>
    </w:p>
    <w:p w14:paraId="71875667" w14:textId="47498B15" w:rsidR="00447B70" w:rsidRDefault="00447B70" w:rsidP="00330305">
      <w:pPr>
        <w:pStyle w:val="Code"/>
        <w:ind w:left="576"/>
      </w:pPr>
      <w:r>
        <w:t xml:space="preserve">    </w:t>
      </w:r>
      <w:r w:rsidR="00E631E9">
        <w:t>}</w:t>
      </w:r>
    </w:p>
    <w:p w14:paraId="41B60410" w14:textId="6B697CE4" w:rsidR="00447B70" w:rsidRDefault="00447B70" w:rsidP="00330305">
      <w:pPr>
        <w:pStyle w:val="Code"/>
        <w:ind w:left="576"/>
      </w:pPr>
      <w:r>
        <w:t xml:space="preserve">    </w:t>
      </w:r>
      <w:r w:rsidR="00E631E9">
        <w:t>return status;</w:t>
      </w:r>
    </w:p>
    <w:p w14:paraId="35A13551" w14:textId="48E935FB" w:rsidR="0051385A" w:rsidRDefault="00E631E9" w:rsidP="00330305">
      <w:pPr>
        <w:pStyle w:val="Code"/>
        <w:ind w:left="576"/>
      </w:pPr>
      <w:r>
        <w:t>};</w:t>
      </w:r>
    </w:p>
    <w:p w14:paraId="048732E1" w14:textId="77777777" w:rsidR="0051385A" w:rsidRDefault="00E631E9">
      <w:pPr>
        <w:pStyle w:val="Heading2"/>
      </w:pPr>
      <w:bookmarkStart w:id="31" w:name="_umm170u8hnon" w:colFirst="0" w:colLast="0"/>
      <w:bookmarkEnd w:id="31"/>
      <w:r>
        <w:t>Observation</w:t>
      </w:r>
    </w:p>
    <w:p w14:paraId="51B79C08" w14:textId="77777777" w:rsidR="0051385A" w:rsidRDefault="00E631E9" w:rsidP="00330305">
      <w:r>
        <w:t>You can now run the project to test your implementation. You can create rectangles and circles, move and rotate them to observe the corresponding collision information represented by orange lines. Rotate colliding rectangles to observe the collision information adapting to the shape’s rotation. That is because the calculated collision information is depend on the position of vertex and face normal of the rectangle. However, when you rotate a colliding circle, the collision information does not change. That is because the calculated collision information is only dependent on the circle's center position and its radius. For this reason, the rotation of a circle does not change its collision information.</w:t>
      </w:r>
    </w:p>
    <w:p w14:paraId="0BE9C4E3" w14:textId="77777777" w:rsidR="0051385A" w:rsidRDefault="00E631E9">
      <w:pPr>
        <w:pStyle w:val="Heading1"/>
      </w:pPr>
      <w:bookmarkStart w:id="32" w:name="_nelaya2mamqa" w:colFirst="0" w:colLast="0"/>
      <w:bookmarkEnd w:id="32"/>
      <w:r>
        <w:lastRenderedPageBreak/>
        <w:t>Summary</w:t>
      </w:r>
    </w:p>
    <w:p w14:paraId="2232F41C" w14:textId="77777777" w:rsidR="0051385A" w:rsidRDefault="00E631E9">
      <w:r>
        <w:t>At this stage, your physics engine simulation is capable of detecting collisions accurately, and computing the appropriate collision information when rigid objects collide. You have been introduced to broad phase method, the Separating Axis Theorem, and support points for efficiently detecting collisions of convex shapes. You have implement algorithms based on these concepts that successfully detect collisions and compute the associated information necessary for resolving any potential interpenetrations. The next chapter will introduce you to some elementary physics about movements, and how to use the computed collision information for simulating a real-world physics interactions in 2D space by properly resolving collisions.</w:t>
      </w:r>
    </w:p>
    <w:sectPr w:rsidR="0051385A" w:rsidSect="00E74FB6">
      <w:headerReference w:type="default" r:id="rId31"/>
      <w:footerReference w:type="default" r:id="rId32"/>
      <w:headerReference w:type="first" r:id="rId33"/>
      <w:pgSz w:w="10080" w:h="14400"/>
      <w:pgMar w:top="1080" w:right="720" w:bottom="1080" w:left="1080" w:header="720" w:footer="720" w:gutter="0"/>
      <w:pgNumType w:start="1"/>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357B6" w15:done="0"/>
  <w15:commentEx w15:paraId="51593C34" w15:paraIdParent="06D357B6" w15:done="0"/>
  <w15:commentEx w15:paraId="08FF3E3F" w15:done="0"/>
  <w15:commentEx w15:paraId="64F7EFD3" w15:paraIdParent="08FF3E3F" w15:done="0"/>
  <w15:commentEx w15:paraId="2164969B" w15:done="0"/>
  <w15:commentEx w15:paraId="629BD53E" w15:paraIdParent="2164969B" w15:done="0"/>
  <w15:commentEx w15:paraId="1ED9229F" w15:done="0"/>
  <w15:commentEx w15:paraId="4D444538" w15:paraIdParent="1ED9229F" w15:done="0"/>
  <w15:commentEx w15:paraId="757C4834" w15:done="0"/>
  <w15:commentEx w15:paraId="3D8C3E14" w15:paraIdParent="757C4834" w15:done="0"/>
  <w15:commentEx w15:paraId="3BEAEDD9" w15:done="0"/>
  <w15:commentEx w15:paraId="618F78E5" w15:paraIdParent="3BEAEDD9" w15:done="0"/>
  <w15:commentEx w15:paraId="3EB37A85" w15:done="0"/>
  <w15:commentEx w15:paraId="7544D9A9" w15:done="0"/>
  <w15:commentEx w15:paraId="2B68FFE1" w15:paraIdParent="7544D9A9" w15:done="0"/>
  <w15:commentEx w15:paraId="1E08DDDC" w15:done="0"/>
  <w15:commentEx w15:paraId="7687B658" w15:paraIdParent="1E08DDDC" w15:done="0"/>
  <w15:commentEx w15:paraId="5534076E" w15:done="0"/>
  <w15:commentEx w15:paraId="7A698FB1" w15:done="0"/>
  <w15:commentEx w15:paraId="6D18670F" w15:paraIdParent="7A698FB1" w15:done="0"/>
  <w15:commentEx w15:paraId="3EBA81AC" w15:done="0"/>
  <w15:commentEx w15:paraId="3E032930" w15:paraIdParent="3EBA81AC" w15:done="0"/>
  <w15:commentEx w15:paraId="578F8938" w15:done="0"/>
  <w15:commentEx w15:paraId="38901B3C" w15:done="0"/>
  <w15:commentEx w15:paraId="0FCF6CC4" w15:paraIdParent="38901B3C" w15:done="0"/>
  <w15:commentEx w15:paraId="743CDE83" w15:done="0"/>
  <w15:commentEx w15:paraId="60A4069C" w15:paraIdParent="743CDE83" w15:done="0"/>
  <w15:commentEx w15:paraId="5E31507B" w15:done="0"/>
  <w15:commentEx w15:paraId="3F69875C" w15:paraIdParent="5E31507B" w15:done="0"/>
  <w15:commentEx w15:paraId="24E9797E" w15:done="0"/>
  <w15:commentEx w15:paraId="3938A997" w15:paraIdParent="24E9797E" w15:done="0"/>
  <w15:commentEx w15:paraId="2BE6A573" w15:done="0"/>
  <w15:commentEx w15:paraId="4EC80BF5" w15:paraIdParent="2BE6A573" w15:done="0"/>
  <w15:commentEx w15:paraId="444A4B86" w15:done="0"/>
  <w15:commentEx w15:paraId="0C3AC51B" w15:paraIdParent="444A4B86" w15:done="0"/>
  <w15:commentEx w15:paraId="71402FB0" w15:done="0"/>
  <w15:commentEx w15:paraId="4AECD975" w15:done="0"/>
  <w15:commentEx w15:paraId="652C00A6" w15:done="0"/>
  <w15:commentEx w15:paraId="14C403E4" w15:paraIdParent="652C00A6" w15:done="0"/>
  <w15:commentEx w15:paraId="2D0C1A12" w15:done="0"/>
  <w15:commentEx w15:paraId="7D76D452" w15:paraIdParent="2D0C1A12" w15:done="0"/>
  <w15:commentEx w15:paraId="4450EC52" w15:done="0"/>
  <w15:commentEx w15:paraId="4221A7CC" w15:paraIdParent="4450EC52" w15:done="0"/>
  <w15:commentEx w15:paraId="0D997AA2" w15:done="0"/>
  <w15:commentEx w15:paraId="2A5B9CE2" w15:paraIdParent="0D997AA2" w15:done="0"/>
  <w15:commentEx w15:paraId="540242F6" w15:done="0"/>
  <w15:commentEx w15:paraId="7AE14226" w15:done="0"/>
  <w15:commentEx w15:paraId="48C64C7F" w15:paraIdParent="7AE14226" w15:done="0"/>
  <w15:commentEx w15:paraId="3D5CD097" w15:done="0"/>
  <w15:commentEx w15:paraId="2C6257E0" w15:paraIdParent="3D5CD097" w15:done="0"/>
  <w15:commentEx w15:paraId="32D36948" w15:done="0"/>
  <w15:commentEx w15:paraId="3636DED5" w15:paraIdParent="32D36948" w15:done="0"/>
  <w15:commentEx w15:paraId="4E6BB9BD" w15:done="0"/>
  <w15:commentEx w15:paraId="049AC0D4" w15:done="0"/>
  <w15:commentEx w15:paraId="576E0BCD" w15:paraIdParent="049AC0D4" w15:done="0"/>
  <w15:commentEx w15:paraId="248E3A91" w15:done="0"/>
  <w15:commentEx w15:paraId="6DC83B97" w15:paraIdParent="248E3A91" w15:done="0"/>
  <w15:commentEx w15:paraId="7F699C8C" w15:done="0"/>
  <w15:commentEx w15:paraId="39169EBE" w15:paraIdParent="7F699C8C" w15:done="0"/>
  <w15:commentEx w15:paraId="00579ADC" w15:done="0"/>
  <w15:commentEx w15:paraId="5A985F89" w15:paraIdParent="00579ADC" w15:done="0"/>
  <w15:commentEx w15:paraId="66B148DE" w15:done="0"/>
  <w15:commentEx w15:paraId="3A455BFE" w15:done="0"/>
  <w15:commentEx w15:paraId="27AAE7F4" w15:paraIdParent="3A455BFE" w15:done="0"/>
  <w15:commentEx w15:paraId="6C726597" w15:done="0"/>
  <w15:commentEx w15:paraId="287A656B" w15:paraIdParent="6C726597" w15:done="0"/>
  <w15:commentEx w15:paraId="2CC463B0" w15:done="0"/>
  <w15:commentEx w15:paraId="133D836D" w15:paraIdParent="2CC463B0" w15:done="0"/>
  <w15:commentEx w15:paraId="05311821" w15:done="0"/>
  <w15:commentEx w15:paraId="6E8E4503" w15:done="0"/>
  <w15:commentEx w15:paraId="62FA88DC" w15:done="0"/>
  <w15:commentEx w15:paraId="40615B08" w15:done="0"/>
  <w15:commentEx w15:paraId="26D58E44" w15:done="0"/>
  <w15:commentEx w15:paraId="428F0F88" w15:paraIdParent="26D58E44" w15:done="0"/>
  <w15:commentEx w15:paraId="71EE0617" w15:done="0"/>
  <w15:commentEx w15:paraId="536C856F" w15:done="0"/>
  <w15:commentEx w15:paraId="0397B1F5" w15:paraIdParent="536C856F" w15:done="0"/>
  <w15:commentEx w15:paraId="750DD8A0" w15:done="0"/>
  <w15:commentEx w15:paraId="73C0D2BD" w15:done="0"/>
  <w15:commentEx w15:paraId="497C810C" w15:paraIdParent="73C0D2BD" w15:done="0"/>
  <w15:commentEx w15:paraId="0F8E7E2E" w15:done="0"/>
  <w15:commentEx w15:paraId="4AE9057B" w15:paraIdParent="0F8E7E2E" w15:done="0"/>
  <w15:commentEx w15:paraId="566114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B432C" w14:textId="77777777" w:rsidR="006B5CDA" w:rsidRDefault="006B5CDA">
      <w:pPr>
        <w:spacing w:after="0" w:line="240" w:lineRule="auto"/>
      </w:pPr>
      <w:r>
        <w:separator/>
      </w:r>
    </w:p>
  </w:endnote>
  <w:endnote w:type="continuationSeparator" w:id="0">
    <w:p w14:paraId="4AD96711" w14:textId="77777777" w:rsidR="006B5CDA" w:rsidRDefault="006B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Utopia">
    <w:altName w:val="Arial Narro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heSansMonoConBlack">
    <w:altName w:val="Arial"/>
    <w:panose1 w:val="00000000000000000000"/>
    <w:charset w:val="00"/>
    <w:family w:val="modern"/>
    <w:notTrueType/>
    <w:pitch w:val="variable"/>
    <w:sig w:usb0="00000003" w:usb1="00000000" w:usb2="00000000" w:usb3="00000000" w:csb0="00000001" w:csb1="00000000"/>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Microsoft Yi Baiti"/>
    <w:panose1 w:val="00000000000000000000"/>
    <w:charset w:val="00"/>
    <w:family w:val="modern"/>
    <w:notTrueType/>
    <w:pitch w:val="variable"/>
    <w:sig w:usb0="00000003" w:usb1="00000000" w:usb2="00000000" w:usb3="00000000" w:csb0="00000001"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HelveticaNeue MediumCond">
    <w:altName w:val="Courier New"/>
    <w:panose1 w:val="00000000000000000000"/>
    <w:charset w:val="00"/>
    <w:family w:val="swiss"/>
    <w:notTrueType/>
    <w:pitch w:val="variable"/>
    <w:sig w:usb0="00000003" w:usb1="00000000" w:usb2="00000000" w:usb3="00000000" w:csb0="00000001" w:csb1="00000000"/>
  </w:font>
  <w:font w:name="HelveticaNeue MediumExt">
    <w:altName w:val="Cambria"/>
    <w:panose1 w:val="00000000000000000000"/>
    <w:charset w:val="00"/>
    <w:family w:val="swiss"/>
    <w:notTrueType/>
    <w:pitch w:val="variable"/>
    <w:sig w:usb0="00000003" w:usb1="00000000" w:usb2="00000000" w:usb3="00000000" w:csb0="00000001" w:csb1="00000000"/>
  </w:font>
  <w:font w:name="Helvetica 65 Medium">
    <w:altName w:val="Times New Roman"/>
    <w:charset w:val="00"/>
    <w:family w:val="auto"/>
    <w:pitch w:val="variable"/>
    <w:sig w:usb0="00000003" w:usb1="00000000"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ZapfDingbats">
    <w:altName w:val="Zapf Dingbats"/>
    <w:panose1 w:val="00000000000000000000"/>
    <w:charset w:val="02"/>
    <w:family w:val="decorative"/>
    <w:notTrueTyp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Roboto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0B54C" w14:textId="77777777" w:rsidR="00EA7826" w:rsidRDefault="00EA7826">
    <w:pPr>
      <w:tabs>
        <w:tab w:val="center" w:pos="4320"/>
        <w:tab w:val="right" w:pos="8640"/>
      </w:tabs>
      <w:spacing w:after="547"/>
      <w:jc w:val="right"/>
    </w:pPr>
    <w:r>
      <w:fldChar w:fldCharType="begin"/>
    </w:r>
    <w:r>
      <w:instrText>PAGE</w:instrText>
    </w:r>
    <w:r>
      <w:fldChar w:fldCharType="separate"/>
    </w:r>
    <w:r w:rsidR="00346EF6">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D8842" w14:textId="77777777" w:rsidR="006B5CDA" w:rsidRDefault="006B5CDA">
      <w:pPr>
        <w:spacing w:after="0" w:line="240" w:lineRule="auto"/>
      </w:pPr>
      <w:r>
        <w:separator/>
      </w:r>
    </w:p>
  </w:footnote>
  <w:footnote w:type="continuationSeparator" w:id="0">
    <w:p w14:paraId="14005466" w14:textId="77777777" w:rsidR="006B5CDA" w:rsidRDefault="006B5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18F3A" w14:textId="77777777" w:rsidR="00EA7826" w:rsidRDefault="00EA7826">
    <w:pPr>
      <w:tabs>
        <w:tab w:val="center" w:pos="4680"/>
        <w:tab w:val="right" w:pos="9360"/>
      </w:tabs>
      <w:spacing w:before="547" w:after="240"/>
      <w:ind w:left="-450" w:firstLine="450"/>
      <w:jc w:val="right"/>
    </w:pPr>
    <w:r>
      <w:rPr>
        <w:rFonts w:ascii="Helvetica Neue" w:eastAsia="Helvetica Neue" w:hAnsi="Helvetica Neue" w:cs="Helvetica Neue"/>
        <w:b/>
        <w:sz w:val="16"/>
        <w:szCs w:val="16"/>
      </w:rPr>
      <w:t xml:space="preserve">CHAPTER 3 </w:t>
    </w:r>
    <w:r>
      <w:rPr>
        <w:rFonts w:ascii="Helvetica Neue" w:eastAsia="Helvetica Neue" w:hAnsi="Helvetica Neue" w:cs="Helvetica Neue"/>
        <w:b/>
        <w:color w:val="BFBFBF"/>
        <w:sz w:val="16"/>
        <w:szCs w:val="16"/>
      </w:rPr>
      <w:t xml:space="preserve"> Incorporating Collision Detection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07DED" w14:textId="77777777" w:rsidR="00EA7826" w:rsidRDefault="00EA7826">
    <w:pPr>
      <w:tabs>
        <w:tab w:val="left" w:pos="2606"/>
      </w:tabs>
      <w:spacing w:before="547"/>
      <w:ind w:right="432"/>
      <w:jc w:val="right"/>
    </w:pPr>
    <w:r>
      <w:rPr>
        <w:rFonts w:ascii="Helvetica Neue" w:eastAsia="Helvetica Neue" w:hAnsi="Helvetica Neue" w:cs="Helvetica Neue"/>
        <w:b/>
        <w:sz w:val="40"/>
        <w:szCs w:val="40"/>
      </w:rPr>
      <w:t xml:space="preserve"> C H A P T E R  3</w:t>
    </w:r>
  </w:p>
  <w:p w14:paraId="6B7BBB05" w14:textId="77777777" w:rsidR="00EA7826" w:rsidRDefault="00EA78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5C4E8BC"/>
    <w:lvl w:ilvl="0">
      <w:start w:val="1"/>
      <w:numFmt w:val="decimal"/>
      <w:lvlText w:val="%1."/>
      <w:lvlJc w:val="left"/>
      <w:pPr>
        <w:tabs>
          <w:tab w:val="num" w:pos="1800"/>
        </w:tabs>
        <w:ind w:left="1800" w:hanging="360"/>
      </w:pPr>
    </w:lvl>
  </w:abstractNum>
  <w:abstractNum w:abstractNumId="1">
    <w:nsid w:val="FFFFFF7D"/>
    <w:multiLevelType w:val="singleLevel"/>
    <w:tmpl w:val="8300F7B6"/>
    <w:lvl w:ilvl="0">
      <w:start w:val="1"/>
      <w:numFmt w:val="decimal"/>
      <w:lvlText w:val="%1."/>
      <w:lvlJc w:val="left"/>
      <w:pPr>
        <w:tabs>
          <w:tab w:val="num" w:pos="1440"/>
        </w:tabs>
        <w:ind w:left="1440" w:hanging="360"/>
      </w:pPr>
    </w:lvl>
  </w:abstractNum>
  <w:abstractNum w:abstractNumId="2">
    <w:nsid w:val="FFFFFF7E"/>
    <w:multiLevelType w:val="singleLevel"/>
    <w:tmpl w:val="38706956"/>
    <w:lvl w:ilvl="0">
      <w:start w:val="1"/>
      <w:numFmt w:val="decimal"/>
      <w:lvlText w:val="%1."/>
      <w:lvlJc w:val="left"/>
      <w:pPr>
        <w:tabs>
          <w:tab w:val="num" w:pos="1080"/>
        </w:tabs>
        <w:ind w:left="1080" w:hanging="360"/>
      </w:pPr>
    </w:lvl>
  </w:abstractNum>
  <w:abstractNum w:abstractNumId="3">
    <w:nsid w:val="FFFFFF7F"/>
    <w:multiLevelType w:val="singleLevel"/>
    <w:tmpl w:val="FAFACD1E"/>
    <w:lvl w:ilvl="0">
      <w:start w:val="1"/>
      <w:numFmt w:val="decimal"/>
      <w:lvlText w:val="%1."/>
      <w:lvlJc w:val="left"/>
      <w:pPr>
        <w:tabs>
          <w:tab w:val="num" w:pos="720"/>
        </w:tabs>
        <w:ind w:left="720" w:hanging="360"/>
      </w:pPr>
    </w:lvl>
  </w:abstractNum>
  <w:abstractNum w:abstractNumId="4">
    <w:nsid w:val="FFFFFF80"/>
    <w:multiLevelType w:val="singleLevel"/>
    <w:tmpl w:val="20DA9D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EE86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EECD6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E580F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F0B3D2"/>
    <w:lvl w:ilvl="0">
      <w:start w:val="1"/>
      <w:numFmt w:val="decimal"/>
      <w:lvlText w:val="%1."/>
      <w:lvlJc w:val="left"/>
      <w:pPr>
        <w:tabs>
          <w:tab w:val="num" w:pos="360"/>
        </w:tabs>
        <w:ind w:left="360" w:hanging="360"/>
      </w:pPr>
    </w:lvl>
  </w:abstractNum>
  <w:abstractNum w:abstractNumId="9">
    <w:nsid w:val="FFFFFF89"/>
    <w:multiLevelType w:val="singleLevel"/>
    <w:tmpl w:val="888E3BAA"/>
    <w:lvl w:ilvl="0">
      <w:start w:val="1"/>
      <w:numFmt w:val="bullet"/>
      <w:lvlText w:val=""/>
      <w:lvlJc w:val="left"/>
      <w:pPr>
        <w:tabs>
          <w:tab w:val="num" w:pos="360"/>
        </w:tabs>
        <w:ind w:left="360" w:hanging="360"/>
      </w:pPr>
      <w:rPr>
        <w:rFonts w:ascii="Symbol" w:hAnsi="Symbol" w:hint="default"/>
      </w:rPr>
    </w:lvl>
  </w:abstractNum>
  <w:abstractNum w:abstractNumId="10">
    <w:nsid w:val="018B66E5"/>
    <w:multiLevelType w:val="multilevel"/>
    <w:tmpl w:val="6BF40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28F632B"/>
    <w:multiLevelType w:val="hybridMultilevel"/>
    <w:tmpl w:val="E3BC2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BCA7381"/>
    <w:multiLevelType w:val="multilevel"/>
    <w:tmpl w:val="E68C30C0"/>
    <w:lvl w:ilvl="0">
      <w:start w:val="2"/>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14DF57E1"/>
    <w:multiLevelType w:val="multilevel"/>
    <w:tmpl w:val="59A0DFE4"/>
    <w:lvl w:ilvl="0">
      <w:start w:val="1"/>
      <w:numFmt w:val="decimal"/>
      <w:lvlText w:val="%1."/>
      <w:lvlJc w:val="left"/>
      <w:pPr>
        <w:ind w:left="720" w:firstLine="360"/>
      </w:pPr>
      <w:rPr>
        <w:rFonts w:ascii="Helvetica Neue" w:eastAsia="Helvetica Neue" w:hAnsi="Helvetica Neue" w:cs="Helvetica Neue"/>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5935E14"/>
    <w:multiLevelType w:val="multilevel"/>
    <w:tmpl w:val="BBE247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A60227A"/>
    <w:multiLevelType w:val="multilevel"/>
    <w:tmpl w:val="9306D4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D787821"/>
    <w:multiLevelType w:val="multilevel"/>
    <w:tmpl w:val="C42EC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EB86C73"/>
    <w:multiLevelType w:val="multilevel"/>
    <w:tmpl w:val="6AD60A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34A3E41"/>
    <w:multiLevelType w:val="multilevel"/>
    <w:tmpl w:val="EA1E21F4"/>
    <w:lvl w:ilvl="0">
      <w:start w:val="1"/>
      <w:numFmt w:val="decimal"/>
      <w:lvlText w:val="%1."/>
      <w:lvlJc w:val="left"/>
      <w:pPr>
        <w:ind w:left="720" w:firstLine="360"/>
      </w:pPr>
      <w:rPr>
        <w:rFonts w:ascii="Helvetica Neue" w:eastAsia="Helvetica Neue" w:hAnsi="Helvetica Neue" w:cs="Helvetica Neue"/>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F20385B"/>
    <w:multiLevelType w:val="multilevel"/>
    <w:tmpl w:val="518608D4"/>
    <w:lvl w:ilvl="0">
      <w:start w:val="1"/>
      <w:numFmt w:val="decimal"/>
      <w:lvlText w:val="%1."/>
      <w:lvlJc w:val="left"/>
      <w:pPr>
        <w:ind w:left="720" w:firstLine="360"/>
      </w:pPr>
      <w:rPr>
        <w:rFonts w:ascii="Helvetica Neue" w:eastAsia="Helvetica Neue" w:hAnsi="Helvetica Neue" w:cs="Helvetica Neu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F912842"/>
    <w:multiLevelType w:val="multilevel"/>
    <w:tmpl w:val="3F7272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5B41213C"/>
    <w:multiLevelType w:val="multilevel"/>
    <w:tmpl w:val="5AFAA8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57823"/>
    <w:multiLevelType w:val="multilevel"/>
    <w:tmpl w:val="686A3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22F635A"/>
    <w:multiLevelType w:val="multilevel"/>
    <w:tmpl w:val="96D034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36B52F8"/>
    <w:multiLevelType w:val="multilevel"/>
    <w:tmpl w:val="59A21A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24A5572"/>
    <w:multiLevelType w:val="multilevel"/>
    <w:tmpl w:val="7646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2FA250D"/>
    <w:multiLevelType w:val="multilevel"/>
    <w:tmpl w:val="3EAA5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46">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7">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2"/>
  </w:num>
  <w:num w:numId="2">
    <w:abstractNumId w:val="43"/>
  </w:num>
  <w:num w:numId="3">
    <w:abstractNumId w:val="42"/>
  </w:num>
  <w:num w:numId="4">
    <w:abstractNumId w:val="16"/>
  </w:num>
  <w:num w:numId="5">
    <w:abstractNumId w:val="31"/>
  </w:num>
  <w:num w:numId="6">
    <w:abstractNumId w:val="10"/>
  </w:num>
  <w:num w:numId="7">
    <w:abstractNumId w:val="29"/>
  </w:num>
  <w:num w:numId="8">
    <w:abstractNumId w:val="20"/>
  </w:num>
  <w:num w:numId="9">
    <w:abstractNumId w:val="39"/>
  </w:num>
  <w:num w:numId="10">
    <w:abstractNumId w:val="30"/>
  </w:num>
  <w:num w:numId="11">
    <w:abstractNumId w:val="41"/>
  </w:num>
  <w:num w:numId="12">
    <w:abstractNumId w:val="27"/>
  </w:num>
  <w:num w:numId="13">
    <w:abstractNumId w:val="33"/>
  </w:num>
  <w:num w:numId="14">
    <w:abstractNumId w:val="44"/>
  </w:num>
  <w:num w:numId="15">
    <w:abstractNumId w:val="34"/>
  </w:num>
  <w:num w:numId="16">
    <w:abstractNumId w:val="37"/>
  </w:num>
  <w:num w:numId="17">
    <w:abstractNumId w:val="38"/>
  </w:num>
  <w:num w:numId="18">
    <w:abstractNumId w:val="15"/>
  </w:num>
  <w:num w:numId="19">
    <w:abstractNumId w:val="46"/>
  </w:num>
  <w:num w:numId="20">
    <w:abstractNumId w:val="25"/>
  </w:num>
  <w:num w:numId="21">
    <w:abstractNumId w:val="32"/>
  </w:num>
  <w:num w:numId="22">
    <w:abstractNumId w:val="21"/>
  </w:num>
  <w:num w:numId="23">
    <w:abstractNumId w:val="28"/>
  </w:num>
  <w:num w:numId="24">
    <w:abstractNumId w:val="26"/>
  </w:num>
  <w:num w:numId="25">
    <w:abstractNumId w:val="12"/>
  </w:num>
  <w:num w:numId="26">
    <w:abstractNumId w:val="19"/>
  </w:num>
  <w:num w:numId="27">
    <w:abstractNumId w:val="35"/>
  </w:num>
  <w:num w:numId="28">
    <w:abstractNumId w:val="40"/>
  </w:num>
  <w:num w:numId="29">
    <w:abstractNumId w:val="26"/>
  </w:num>
  <w:num w:numId="30">
    <w:abstractNumId w:val="45"/>
  </w:num>
  <w:num w:numId="31">
    <w:abstractNumId w:val="17"/>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14"/>
  </w:num>
  <w:num w:numId="43">
    <w:abstractNumId w:val="11"/>
  </w:num>
  <w:num w:numId="44">
    <w:abstractNumId w:val="47"/>
  </w:num>
  <w:num w:numId="45">
    <w:abstractNumId w:val="13"/>
  </w:num>
  <w:num w:numId="46">
    <w:abstractNumId w:val="36"/>
  </w:num>
  <w:num w:numId="47">
    <w:abstractNumId w:val="11"/>
    <w:lvlOverride w:ilvl="0">
      <w:startOverride w:val="1"/>
    </w:lvlOverride>
  </w:num>
  <w:num w:numId="48">
    <w:abstractNumId w:val="23"/>
  </w:num>
  <w:num w:numId="49">
    <w:abstractNumId w:val="35"/>
    <w:lvlOverride w:ilvl="0">
      <w:startOverride w:val="1"/>
    </w:lvlOverride>
  </w:num>
  <w:num w:numId="50">
    <w:abstractNumId w:val="24"/>
  </w:num>
  <w:num w:numId="51">
    <w:abstractNumId w:val="18"/>
  </w:num>
  <w:num w:numId="52">
    <w:abstractNumId w:val="26"/>
    <w:lvlOverride w:ilvl="0">
      <w:startOverride w:val="1"/>
    </w:lvlOverride>
  </w:num>
  <w:num w:numId="53">
    <w:abstractNumId w:val="26"/>
    <w:lvlOverride w:ilvl="0">
      <w:startOverride w:val="1"/>
    </w:lvlOverride>
  </w:num>
  <w:num w:numId="54">
    <w:abstractNumId w:val="26"/>
    <w:lvlOverride w:ilvl="0">
      <w:startOverride w:val="1"/>
    </w:lvlOverride>
  </w:num>
  <w:num w:numId="55">
    <w:abstractNumId w:val="26"/>
    <w:lvlOverride w:ilvl="0">
      <w:startOverride w:val="1"/>
    </w:lvlOverride>
  </w:num>
  <w:num w:numId="56">
    <w:abstractNumId w:val="26"/>
    <w:lvlOverride w:ilvl="0">
      <w:startOverride w:val="1"/>
    </w:lvlOverride>
  </w:num>
  <w:num w:numId="57">
    <w:abstractNumId w:val="26"/>
    <w:lvlOverride w:ilvl="0">
      <w:startOverride w:val="1"/>
    </w:lvlOverride>
  </w:num>
  <w:num w:numId="58">
    <w:abstractNumId w:val="26"/>
    <w:lvlOverride w:ilvl="0">
      <w:startOverride w:val="1"/>
    </w:lvlOverride>
  </w:num>
  <w:num w:numId="59">
    <w:abstractNumId w:val="26"/>
    <w:lvlOverride w:ilvl="0">
      <w:startOverride w:val="1"/>
    </w:lvlOverride>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vin Sung">
    <w15:presenceInfo w15:providerId="None" w15:userId="Kelvin Sung"/>
  </w15:person>
  <w15:person w15:author="Jason Sturges">
    <w15:presenceInfo w15:providerId="None" w15:userId="Jason Stur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bordersDoNotSurroundHeader/>
  <w:bordersDoNotSurroundFooter/>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85A"/>
    <w:rsid w:val="00000109"/>
    <w:rsid w:val="00003659"/>
    <w:rsid w:val="000044D8"/>
    <w:rsid w:val="000601FF"/>
    <w:rsid w:val="00062ED1"/>
    <w:rsid w:val="00071257"/>
    <w:rsid w:val="00090DB0"/>
    <w:rsid w:val="00097309"/>
    <w:rsid w:val="000B1203"/>
    <w:rsid w:val="000E0164"/>
    <w:rsid w:val="000E352B"/>
    <w:rsid w:val="000F7FAE"/>
    <w:rsid w:val="0010171D"/>
    <w:rsid w:val="00123755"/>
    <w:rsid w:val="00126C1C"/>
    <w:rsid w:val="0014565E"/>
    <w:rsid w:val="00145920"/>
    <w:rsid w:val="00155B36"/>
    <w:rsid w:val="001863BB"/>
    <w:rsid w:val="00193784"/>
    <w:rsid w:val="001A4896"/>
    <w:rsid w:val="001A707B"/>
    <w:rsid w:val="001C64EF"/>
    <w:rsid w:val="001F04E9"/>
    <w:rsid w:val="001F2CF3"/>
    <w:rsid w:val="002171E4"/>
    <w:rsid w:val="00221A87"/>
    <w:rsid w:val="00224732"/>
    <w:rsid w:val="00230BA7"/>
    <w:rsid w:val="00230E7F"/>
    <w:rsid w:val="002401B2"/>
    <w:rsid w:val="00245D2E"/>
    <w:rsid w:val="00251C48"/>
    <w:rsid w:val="00255D06"/>
    <w:rsid w:val="002577D9"/>
    <w:rsid w:val="0026479E"/>
    <w:rsid w:val="0027061F"/>
    <w:rsid w:val="0027182D"/>
    <w:rsid w:val="00275FE0"/>
    <w:rsid w:val="0029045A"/>
    <w:rsid w:val="002B0782"/>
    <w:rsid w:val="002B208D"/>
    <w:rsid w:val="002C275E"/>
    <w:rsid w:val="002D01C7"/>
    <w:rsid w:val="002F449C"/>
    <w:rsid w:val="002F6763"/>
    <w:rsid w:val="003013DB"/>
    <w:rsid w:val="003015CB"/>
    <w:rsid w:val="00312F35"/>
    <w:rsid w:val="00320C04"/>
    <w:rsid w:val="00330305"/>
    <w:rsid w:val="00334B15"/>
    <w:rsid w:val="00335BCB"/>
    <w:rsid w:val="00346EF6"/>
    <w:rsid w:val="00374E19"/>
    <w:rsid w:val="003B7F16"/>
    <w:rsid w:val="003C7546"/>
    <w:rsid w:val="003D5480"/>
    <w:rsid w:val="003D5597"/>
    <w:rsid w:val="003E1977"/>
    <w:rsid w:val="003F6E63"/>
    <w:rsid w:val="003F7E80"/>
    <w:rsid w:val="00417188"/>
    <w:rsid w:val="00420720"/>
    <w:rsid w:val="00436931"/>
    <w:rsid w:val="00442722"/>
    <w:rsid w:val="00447B70"/>
    <w:rsid w:val="00452D4F"/>
    <w:rsid w:val="00465838"/>
    <w:rsid w:val="00472B6A"/>
    <w:rsid w:val="00491074"/>
    <w:rsid w:val="00492048"/>
    <w:rsid w:val="00497102"/>
    <w:rsid w:val="004A2AD2"/>
    <w:rsid w:val="004C4725"/>
    <w:rsid w:val="004C666B"/>
    <w:rsid w:val="004F180B"/>
    <w:rsid w:val="0051385A"/>
    <w:rsid w:val="00517C4C"/>
    <w:rsid w:val="00536068"/>
    <w:rsid w:val="0054307A"/>
    <w:rsid w:val="005454C9"/>
    <w:rsid w:val="00564882"/>
    <w:rsid w:val="005705A5"/>
    <w:rsid w:val="0057390D"/>
    <w:rsid w:val="00574FC8"/>
    <w:rsid w:val="00596134"/>
    <w:rsid w:val="005A0402"/>
    <w:rsid w:val="005A5DA3"/>
    <w:rsid w:val="005D3CB2"/>
    <w:rsid w:val="005D44E4"/>
    <w:rsid w:val="005F0C84"/>
    <w:rsid w:val="005F2CD8"/>
    <w:rsid w:val="005F4BD3"/>
    <w:rsid w:val="0063074C"/>
    <w:rsid w:val="00632265"/>
    <w:rsid w:val="006418C3"/>
    <w:rsid w:val="00641C49"/>
    <w:rsid w:val="006441E8"/>
    <w:rsid w:val="00651D19"/>
    <w:rsid w:val="00653074"/>
    <w:rsid w:val="006735C7"/>
    <w:rsid w:val="00682385"/>
    <w:rsid w:val="00692400"/>
    <w:rsid w:val="00695923"/>
    <w:rsid w:val="006A14FB"/>
    <w:rsid w:val="006A6638"/>
    <w:rsid w:val="006A6B88"/>
    <w:rsid w:val="006B150F"/>
    <w:rsid w:val="006B5CDA"/>
    <w:rsid w:val="006C0ACA"/>
    <w:rsid w:val="006C6D71"/>
    <w:rsid w:val="006D00FD"/>
    <w:rsid w:val="006D5CC7"/>
    <w:rsid w:val="006E2F00"/>
    <w:rsid w:val="007072B0"/>
    <w:rsid w:val="007157FA"/>
    <w:rsid w:val="00717EA3"/>
    <w:rsid w:val="0073467B"/>
    <w:rsid w:val="00743911"/>
    <w:rsid w:val="00744B5C"/>
    <w:rsid w:val="00751E49"/>
    <w:rsid w:val="00754CE7"/>
    <w:rsid w:val="00761C97"/>
    <w:rsid w:val="007652C2"/>
    <w:rsid w:val="00784CC9"/>
    <w:rsid w:val="00786B3D"/>
    <w:rsid w:val="007A2090"/>
    <w:rsid w:val="007A39A1"/>
    <w:rsid w:val="007A6AF1"/>
    <w:rsid w:val="007B29DE"/>
    <w:rsid w:val="007B3D0F"/>
    <w:rsid w:val="007C0EEC"/>
    <w:rsid w:val="007D4C01"/>
    <w:rsid w:val="007F5A73"/>
    <w:rsid w:val="00822F04"/>
    <w:rsid w:val="00832FC9"/>
    <w:rsid w:val="00844520"/>
    <w:rsid w:val="00866F6A"/>
    <w:rsid w:val="00880E3C"/>
    <w:rsid w:val="008A57F2"/>
    <w:rsid w:val="008B7CCB"/>
    <w:rsid w:val="008C10B8"/>
    <w:rsid w:val="008D215E"/>
    <w:rsid w:val="008E1376"/>
    <w:rsid w:val="008E7925"/>
    <w:rsid w:val="00924537"/>
    <w:rsid w:val="0093093C"/>
    <w:rsid w:val="00932AC0"/>
    <w:rsid w:val="00933660"/>
    <w:rsid w:val="009352E9"/>
    <w:rsid w:val="00937EF4"/>
    <w:rsid w:val="009412B8"/>
    <w:rsid w:val="00943175"/>
    <w:rsid w:val="009601D3"/>
    <w:rsid w:val="00974BDF"/>
    <w:rsid w:val="00977C29"/>
    <w:rsid w:val="0098145C"/>
    <w:rsid w:val="00983F8C"/>
    <w:rsid w:val="009915F7"/>
    <w:rsid w:val="00993534"/>
    <w:rsid w:val="009939FD"/>
    <w:rsid w:val="009947ED"/>
    <w:rsid w:val="00996B52"/>
    <w:rsid w:val="009A09C7"/>
    <w:rsid w:val="009A2EDD"/>
    <w:rsid w:val="009C69A8"/>
    <w:rsid w:val="009D2EF2"/>
    <w:rsid w:val="009D4784"/>
    <w:rsid w:val="009D7BDD"/>
    <w:rsid w:val="009E0AA5"/>
    <w:rsid w:val="009E6AFC"/>
    <w:rsid w:val="00A1260A"/>
    <w:rsid w:val="00A20DED"/>
    <w:rsid w:val="00A43DC3"/>
    <w:rsid w:val="00A67408"/>
    <w:rsid w:val="00A67459"/>
    <w:rsid w:val="00A72777"/>
    <w:rsid w:val="00A8719A"/>
    <w:rsid w:val="00A93723"/>
    <w:rsid w:val="00AB4A6B"/>
    <w:rsid w:val="00AD13EB"/>
    <w:rsid w:val="00AE0C18"/>
    <w:rsid w:val="00AE702C"/>
    <w:rsid w:val="00AF397B"/>
    <w:rsid w:val="00B072C1"/>
    <w:rsid w:val="00B171CF"/>
    <w:rsid w:val="00B27782"/>
    <w:rsid w:val="00B30714"/>
    <w:rsid w:val="00B3788B"/>
    <w:rsid w:val="00B46F1D"/>
    <w:rsid w:val="00B82451"/>
    <w:rsid w:val="00B84101"/>
    <w:rsid w:val="00BA03E2"/>
    <w:rsid w:val="00BA7E44"/>
    <w:rsid w:val="00BB203E"/>
    <w:rsid w:val="00BB423F"/>
    <w:rsid w:val="00BE6BFC"/>
    <w:rsid w:val="00BF32F3"/>
    <w:rsid w:val="00C06C79"/>
    <w:rsid w:val="00C075F5"/>
    <w:rsid w:val="00C07902"/>
    <w:rsid w:val="00C15676"/>
    <w:rsid w:val="00C179FF"/>
    <w:rsid w:val="00C20CD3"/>
    <w:rsid w:val="00C213FA"/>
    <w:rsid w:val="00C27CCE"/>
    <w:rsid w:val="00C333DA"/>
    <w:rsid w:val="00C54C63"/>
    <w:rsid w:val="00C65279"/>
    <w:rsid w:val="00C777CF"/>
    <w:rsid w:val="00C86E2B"/>
    <w:rsid w:val="00C907D7"/>
    <w:rsid w:val="00CA1778"/>
    <w:rsid w:val="00CA4956"/>
    <w:rsid w:val="00CB256E"/>
    <w:rsid w:val="00CC12DA"/>
    <w:rsid w:val="00CC35A2"/>
    <w:rsid w:val="00CC3B2C"/>
    <w:rsid w:val="00D00C98"/>
    <w:rsid w:val="00D138CB"/>
    <w:rsid w:val="00D23B97"/>
    <w:rsid w:val="00D44C83"/>
    <w:rsid w:val="00D547EC"/>
    <w:rsid w:val="00D56C2F"/>
    <w:rsid w:val="00D62A92"/>
    <w:rsid w:val="00D96DFC"/>
    <w:rsid w:val="00DA4053"/>
    <w:rsid w:val="00DB2020"/>
    <w:rsid w:val="00DD7D8A"/>
    <w:rsid w:val="00DE6B79"/>
    <w:rsid w:val="00DF4986"/>
    <w:rsid w:val="00E05626"/>
    <w:rsid w:val="00E17AC2"/>
    <w:rsid w:val="00E32CCD"/>
    <w:rsid w:val="00E3505E"/>
    <w:rsid w:val="00E51A27"/>
    <w:rsid w:val="00E631E9"/>
    <w:rsid w:val="00E74FB6"/>
    <w:rsid w:val="00E76110"/>
    <w:rsid w:val="00E7773F"/>
    <w:rsid w:val="00E86EE6"/>
    <w:rsid w:val="00E9508A"/>
    <w:rsid w:val="00EA1361"/>
    <w:rsid w:val="00EA737D"/>
    <w:rsid w:val="00EA7826"/>
    <w:rsid w:val="00EB49C2"/>
    <w:rsid w:val="00EB6184"/>
    <w:rsid w:val="00EB7BE8"/>
    <w:rsid w:val="00EF6679"/>
    <w:rsid w:val="00F1130E"/>
    <w:rsid w:val="00F15C4B"/>
    <w:rsid w:val="00F20C1E"/>
    <w:rsid w:val="00F30DF8"/>
    <w:rsid w:val="00F528F7"/>
    <w:rsid w:val="00F556B6"/>
    <w:rsid w:val="00F60B16"/>
    <w:rsid w:val="00F6785C"/>
    <w:rsid w:val="00F75E2B"/>
    <w:rsid w:val="00F7665E"/>
    <w:rsid w:val="00F80572"/>
    <w:rsid w:val="00F81D12"/>
    <w:rsid w:val="00F92369"/>
    <w:rsid w:val="00FA0D76"/>
    <w:rsid w:val="00FA2CAE"/>
    <w:rsid w:val="00FA4B61"/>
    <w:rsid w:val="00FA64C3"/>
    <w:rsid w:val="00FB5891"/>
    <w:rsid w:val="00FC7BBA"/>
    <w:rsid w:val="00FE7D09"/>
    <w:rsid w:val="00FF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305"/>
    <w:rPr>
      <w:rFonts w:asciiTheme="minorHAnsi" w:eastAsiaTheme="minorHAnsi" w:hAnsiTheme="minorHAnsi" w:cstheme="minorBidi"/>
      <w:color w:val="auto"/>
      <w:lang w:eastAsia="en-US"/>
    </w:rPr>
  </w:style>
  <w:style w:type="paragraph" w:styleId="Heading1">
    <w:name w:val="heading 1"/>
    <w:basedOn w:val="Normal"/>
    <w:next w:val="Normal"/>
    <w:link w:val="Heading1Char"/>
    <w:qFormat/>
    <w:rsid w:val="00330305"/>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330305"/>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330305"/>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330305"/>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330305"/>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330305"/>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3303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0305"/>
  </w:style>
  <w:style w:type="paragraph" w:styleId="Title">
    <w:name w:val="Title"/>
    <w:basedOn w:val="Normal"/>
    <w:next w:val="Normal"/>
    <w:rsid w:val="00E74FB6"/>
    <w:pPr>
      <w:keepNext/>
      <w:keepLines/>
      <w:spacing w:before="480" w:after="120"/>
      <w:contextualSpacing/>
    </w:pPr>
    <w:rPr>
      <w:b/>
      <w:sz w:val="72"/>
      <w:szCs w:val="72"/>
    </w:rPr>
  </w:style>
  <w:style w:type="paragraph" w:styleId="Subtitle">
    <w:name w:val="Subtitle"/>
    <w:basedOn w:val="Normal"/>
    <w:next w:val="Normal"/>
    <w:link w:val="SubtitleChar"/>
    <w:qFormat/>
    <w:rsid w:val="00330305"/>
    <w:pPr>
      <w:spacing w:after="60"/>
      <w:jc w:val="center"/>
      <w:outlineLvl w:val="1"/>
    </w:pPr>
    <w:rPr>
      <w:rFonts w:ascii="Cambria" w:hAnsi="Cambria"/>
      <w:szCs w:val="24"/>
    </w:rPr>
  </w:style>
  <w:style w:type="paragraph" w:styleId="BalloonText">
    <w:name w:val="Balloon Text"/>
    <w:basedOn w:val="Normal"/>
    <w:link w:val="BalloonTextChar"/>
    <w:rsid w:val="0033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30305"/>
    <w:rPr>
      <w:rFonts w:ascii="Tahoma" w:eastAsiaTheme="minorHAnsi" w:hAnsi="Tahoma" w:cs="Tahoma"/>
      <w:color w:val="auto"/>
      <w:sz w:val="16"/>
      <w:szCs w:val="16"/>
      <w:lang w:eastAsia="en-US"/>
    </w:rPr>
  </w:style>
  <w:style w:type="character" w:customStyle="1" w:styleId="Heading1Char">
    <w:name w:val="Heading 1 Char"/>
    <w:link w:val="Heading1"/>
    <w:rsid w:val="00330305"/>
    <w:rPr>
      <w:rFonts w:ascii="Arial" w:eastAsiaTheme="minorHAnsi" w:hAnsi="Arial" w:cstheme="minorBidi"/>
      <w:b/>
      <w:color w:val="auto"/>
      <w:sz w:val="34"/>
      <w:szCs w:val="36"/>
      <w:lang w:eastAsia="en-US"/>
    </w:rPr>
  </w:style>
  <w:style w:type="character" w:customStyle="1" w:styleId="Heading2Char">
    <w:name w:val="Heading 2 Char"/>
    <w:link w:val="Heading2"/>
    <w:rsid w:val="00330305"/>
    <w:rPr>
      <w:rFonts w:ascii="Arial" w:eastAsiaTheme="minorHAnsi" w:hAnsi="Arial" w:cstheme="minorBidi"/>
      <w:b/>
      <w:color w:val="auto"/>
      <w:sz w:val="28"/>
      <w:szCs w:val="28"/>
      <w:lang w:eastAsia="en-US"/>
    </w:rPr>
  </w:style>
  <w:style w:type="character" w:customStyle="1" w:styleId="Heading3Char">
    <w:name w:val="Heading 3 Char"/>
    <w:link w:val="Heading3"/>
    <w:rsid w:val="00330305"/>
    <w:rPr>
      <w:rFonts w:ascii="Arial" w:eastAsiaTheme="minorHAnsi" w:hAnsi="Arial" w:cstheme="minorBidi"/>
      <w:b/>
      <w:color w:val="auto"/>
      <w:szCs w:val="28"/>
      <w:lang w:eastAsia="en-US"/>
    </w:rPr>
  </w:style>
  <w:style w:type="character" w:customStyle="1" w:styleId="Heading4Char">
    <w:name w:val="Heading 4 Char"/>
    <w:link w:val="Heading4"/>
    <w:rsid w:val="00330305"/>
    <w:rPr>
      <w:rFonts w:ascii="Utopia" w:eastAsiaTheme="minorHAnsi" w:hAnsi="Utopia" w:cstheme="minorBidi"/>
      <w:b/>
      <w:color w:val="auto"/>
      <w:spacing w:val="-6"/>
      <w:szCs w:val="24"/>
      <w:lang w:eastAsia="en-US"/>
    </w:rPr>
  </w:style>
  <w:style w:type="character" w:customStyle="1" w:styleId="Heading5Char">
    <w:name w:val="Heading 5 Char"/>
    <w:link w:val="Heading5"/>
    <w:rsid w:val="00330305"/>
    <w:rPr>
      <w:rFonts w:ascii="Arial Narrow" w:eastAsiaTheme="minorHAnsi" w:hAnsi="Arial Narrow" w:cstheme="minorBidi"/>
      <w:b/>
      <w:color w:val="auto"/>
      <w:lang w:eastAsia="en-US"/>
    </w:rPr>
  </w:style>
  <w:style w:type="character" w:customStyle="1" w:styleId="Heading6Char">
    <w:name w:val="Heading 6 Char"/>
    <w:link w:val="Heading6"/>
    <w:rsid w:val="00330305"/>
    <w:rPr>
      <w:rFonts w:eastAsia="PMingLiU" w:cstheme="minorBidi"/>
      <w:b/>
      <w:bCs/>
      <w:color w:val="auto"/>
      <w:lang w:eastAsia="en-US"/>
    </w:rPr>
  </w:style>
  <w:style w:type="paragraph" w:styleId="BodyText">
    <w:name w:val="Body Text"/>
    <w:basedOn w:val="Normal"/>
    <w:link w:val="BodyTextChar"/>
    <w:qFormat/>
    <w:rsid w:val="00330305"/>
    <w:pPr>
      <w:autoSpaceDE w:val="0"/>
      <w:autoSpaceDN w:val="0"/>
      <w:spacing w:after="120" w:line="240" w:lineRule="exact"/>
      <w:jc w:val="both"/>
    </w:pPr>
    <w:rPr>
      <w:rFonts w:ascii="Arial" w:hAnsi="Arial"/>
      <w:sz w:val="18"/>
    </w:rPr>
  </w:style>
  <w:style w:type="character" w:customStyle="1" w:styleId="BodyTextChar">
    <w:name w:val="Body Text Char"/>
    <w:link w:val="BodyText"/>
    <w:rsid w:val="00330305"/>
    <w:rPr>
      <w:rFonts w:ascii="Arial" w:eastAsiaTheme="minorHAnsi" w:hAnsi="Arial" w:cstheme="minorBidi"/>
      <w:color w:val="auto"/>
      <w:sz w:val="18"/>
      <w:lang w:eastAsia="en-US"/>
    </w:rPr>
  </w:style>
  <w:style w:type="paragraph" w:customStyle="1" w:styleId="Bullet">
    <w:name w:val="Bullet"/>
    <w:basedOn w:val="Normal"/>
    <w:rsid w:val="00330305"/>
    <w:pPr>
      <w:keepLines/>
      <w:numPr>
        <w:numId w:val="20"/>
      </w:numPr>
      <w:spacing w:before="120" w:after="120" w:line="240" w:lineRule="auto"/>
      <w:ind w:right="864"/>
    </w:pPr>
    <w:rPr>
      <w:rFonts w:ascii="Utopia" w:hAnsi="Utopia"/>
      <w:sz w:val="18"/>
    </w:rPr>
  </w:style>
  <w:style w:type="character" w:customStyle="1" w:styleId="CodeBold">
    <w:name w:val="Code Bold"/>
    <w:rsid w:val="00330305"/>
    <w:rPr>
      <w:rFonts w:ascii="TheSansMonoConBlack" w:hAnsi="TheSansMonoConBlack"/>
      <w:sz w:val="18"/>
    </w:rPr>
  </w:style>
  <w:style w:type="paragraph" w:customStyle="1" w:styleId="ChapterNumber">
    <w:name w:val="Chapter Number"/>
    <w:next w:val="Normal"/>
    <w:autoRedefine/>
    <w:qFormat/>
    <w:rsid w:val="00330305"/>
    <w:pPr>
      <w:keepNext/>
      <w:spacing w:after="240" w:line="240" w:lineRule="auto"/>
    </w:pPr>
    <w:rPr>
      <w:rFonts w:ascii="Arial" w:eastAsia="Times New Roman" w:hAnsi="Arial" w:cs="Times New Roman"/>
      <w:b/>
      <w:caps/>
      <w:color w:val="auto"/>
      <w:sz w:val="28"/>
      <w:szCs w:val="28"/>
      <w:lang w:eastAsia="en-US"/>
    </w:rPr>
  </w:style>
  <w:style w:type="paragraph" w:customStyle="1" w:styleId="ChapterTitle">
    <w:name w:val="Chapter Title"/>
    <w:next w:val="Normal"/>
    <w:rsid w:val="00330305"/>
    <w:pPr>
      <w:spacing w:before="240" w:after="1200" w:line="240" w:lineRule="auto"/>
    </w:pPr>
    <w:rPr>
      <w:rFonts w:ascii="Arial Narrow" w:eastAsia="Times New Roman" w:hAnsi="Arial Narrow" w:cs="Times New Roman"/>
      <w:b/>
      <w:color w:val="auto"/>
      <w:sz w:val="60"/>
      <w:szCs w:val="48"/>
      <w:lang w:eastAsia="en-US"/>
    </w:rPr>
  </w:style>
  <w:style w:type="paragraph" w:customStyle="1" w:styleId="FigureCaption">
    <w:name w:val="Figure Caption"/>
    <w:next w:val="Normal"/>
    <w:qFormat/>
    <w:rsid w:val="00330305"/>
    <w:pPr>
      <w:tabs>
        <w:tab w:val="left" w:pos="576"/>
      </w:tabs>
      <w:spacing w:before="400" w:after="240" w:line="240" w:lineRule="auto"/>
      <w:contextualSpacing/>
    </w:pPr>
    <w:rPr>
      <w:rFonts w:ascii="Utopia" w:eastAsia="Times New Roman" w:hAnsi="Utopia" w:cs="Times New Roman"/>
      <w:i/>
      <w:noProof/>
      <w:color w:val="auto"/>
      <w:sz w:val="18"/>
      <w:szCs w:val="20"/>
      <w:lang w:eastAsia="en-US"/>
    </w:rPr>
  </w:style>
  <w:style w:type="paragraph" w:customStyle="1" w:styleId="CodeCaption">
    <w:name w:val="Code Caption"/>
    <w:basedOn w:val="Normal"/>
    <w:next w:val="Normal"/>
    <w:link w:val="CodeCaptionChar"/>
    <w:qFormat/>
    <w:rsid w:val="00330305"/>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330305"/>
    <w:rPr>
      <w:rFonts w:ascii="Utopia" w:eastAsiaTheme="minorHAnsi" w:hAnsi="Utopia" w:cstheme="minorBidi"/>
      <w:i/>
      <w:noProof/>
      <w:color w:val="auto"/>
      <w:sz w:val="18"/>
      <w:lang w:eastAsia="en-US"/>
    </w:rPr>
  </w:style>
  <w:style w:type="paragraph" w:customStyle="1" w:styleId="NumSubList">
    <w:name w:val="Num Sub List"/>
    <w:basedOn w:val="Normal"/>
    <w:rsid w:val="00330305"/>
    <w:pPr>
      <w:numPr>
        <w:numId w:val="23"/>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330305"/>
    <w:pPr>
      <w:ind w:left="1368"/>
    </w:pPr>
  </w:style>
  <w:style w:type="paragraph" w:customStyle="1" w:styleId="FMCopyrightTitle">
    <w:name w:val="FM Copyright Title"/>
    <w:basedOn w:val="FMCopyright"/>
    <w:locked/>
    <w:rsid w:val="00330305"/>
    <w:pPr>
      <w:spacing w:before="100" w:after="100"/>
    </w:pPr>
    <w:rPr>
      <w:rFonts w:ascii="Utopia Bold" w:hAnsi="Utopia Bold"/>
      <w:sz w:val="19"/>
    </w:rPr>
  </w:style>
  <w:style w:type="paragraph" w:customStyle="1" w:styleId="FMCopyright">
    <w:name w:val="FM Copyright"/>
    <w:link w:val="FMCopyrightChar"/>
    <w:locked/>
    <w:rsid w:val="00330305"/>
    <w:pPr>
      <w:spacing w:before="120" w:after="120" w:line="240" w:lineRule="auto"/>
      <w:jc w:val="both"/>
    </w:pPr>
    <w:rPr>
      <w:rFonts w:ascii="Utopia" w:eastAsia="Times New Roman" w:hAnsi="Utopia" w:cs="Times New Roman"/>
      <w:color w:val="auto"/>
      <w:sz w:val="16"/>
      <w:szCs w:val="20"/>
      <w:lang w:eastAsia="en-US"/>
    </w:rPr>
  </w:style>
  <w:style w:type="paragraph" w:styleId="Index1">
    <w:name w:val="index 1"/>
    <w:basedOn w:val="Normal"/>
    <w:next w:val="Normal"/>
    <w:semiHidden/>
    <w:rsid w:val="00330305"/>
    <w:pPr>
      <w:ind w:left="720" w:hanging="720"/>
    </w:pPr>
  </w:style>
  <w:style w:type="paragraph" w:styleId="Index2">
    <w:name w:val="index 2"/>
    <w:basedOn w:val="Normal"/>
    <w:next w:val="Normal"/>
    <w:semiHidden/>
    <w:rsid w:val="00330305"/>
    <w:pPr>
      <w:ind w:left="720" w:hanging="432"/>
    </w:pPr>
  </w:style>
  <w:style w:type="paragraph" w:styleId="Index3">
    <w:name w:val="index 3"/>
    <w:basedOn w:val="Normal"/>
    <w:next w:val="Normal"/>
    <w:semiHidden/>
    <w:rsid w:val="00330305"/>
    <w:pPr>
      <w:ind w:left="720" w:hanging="144"/>
    </w:pPr>
  </w:style>
  <w:style w:type="paragraph" w:customStyle="1" w:styleId="PartText">
    <w:name w:val="Part Text"/>
    <w:basedOn w:val="Normal"/>
    <w:next w:val="Normal"/>
    <w:locked/>
    <w:rsid w:val="00330305"/>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330305"/>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330305"/>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330305"/>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330305"/>
    <w:rPr>
      <w:rFonts w:ascii="Utopia" w:eastAsiaTheme="minorHAnsi" w:hAnsi="Utopia" w:cstheme="minorBidi"/>
      <w:i/>
      <w:iCs/>
      <w:color w:val="auto"/>
      <w:sz w:val="20"/>
      <w:lang w:eastAsia="en-US"/>
    </w:rPr>
  </w:style>
  <w:style w:type="paragraph" w:customStyle="1" w:styleId="Results">
    <w:name w:val="Results"/>
    <w:basedOn w:val="Normal"/>
    <w:rsid w:val="00330305"/>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330305"/>
    <w:pPr>
      <w:tabs>
        <w:tab w:val="num" w:pos="360"/>
      </w:tabs>
      <w:ind w:left="360" w:hanging="360"/>
    </w:pPr>
  </w:style>
  <w:style w:type="paragraph" w:customStyle="1" w:styleId="ExerciseBody">
    <w:name w:val="Exercise Body"/>
    <w:basedOn w:val="Normal"/>
    <w:link w:val="ExerciseBodyChar"/>
    <w:qFormat/>
    <w:rsid w:val="00330305"/>
    <w:pPr>
      <w:spacing w:before="120"/>
      <w:ind w:left="288" w:right="288"/>
    </w:pPr>
    <w:rPr>
      <w:rFonts w:ascii="HelveticaNeue Condensed" w:hAnsi="HelveticaNeue Condensed"/>
      <w:sz w:val="20"/>
    </w:rPr>
  </w:style>
  <w:style w:type="character" w:customStyle="1" w:styleId="ExerciseBodyChar">
    <w:name w:val="Exercise Body Char"/>
    <w:link w:val="ExerciseBody"/>
    <w:rsid w:val="00330305"/>
    <w:rPr>
      <w:rFonts w:ascii="HelveticaNeue Condensed" w:eastAsiaTheme="minorHAnsi" w:hAnsi="HelveticaNeue Condensed" w:cstheme="minorBidi"/>
      <w:color w:val="auto"/>
      <w:sz w:val="20"/>
      <w:lang w:eastAsia="en-US"/>
    </w:rPr>
  </w:style>
  <w:style w:type="paragraph" w:customStyle="1" w:styleId="ExerciseBullet">
    <w:name w:val="Exercise Bullet"/>
    <w:basedOn w:val="Normal"/>
    <w:rsid w:val="00330305"/>
    <w:pPr>
      <w:framePr w:wrap="notBeside" w:vAnchor="text" w:hAnchor="text" w:y="1"/>
      <w:numPr>
        <w:numId w:val="18"/>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330305"/>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330305"/>
    <w:rPr>
      <w:rFonts w:ascii="HelveticaNeue Condensed" w:eastAsiaTheme="minorHAnsi" w:hAnsi="HelveticaNeue Condensed" w:cstheme="minorBidi"/>
      <w:color w:val="auto"/>
      <w:sz w:val="20"/>
      <w:lang w:eastAsia="en-US"/>
    </w:rPr>
  </w:style>
  <w:style w:type="paragraph" w:customStyle="1" w:styleId="TableText">
    <w:name w:val="Table Text"/>
    <w:qFormat/>
    <w:rsid w:val="00330305"/>
    <w:pPr>
      <w:spacing w:before="120" w:after="120" w:line="240" w:lineRule="auto"/>
      <w:contextualSpacing/>
    </w:pPr>
    <w:rPr>
      <w:rFonts w:ascii="Utopia" w:eastAsia="Times New Roman" w:hAnsi="Utopia" w:cs="Times New Roman"/>
      <w:color w:val="auto"/>
      <w:sz w:val="18"/>
      <w:szCs w:val="20"/>
      <w:lang w:eastAsia="en-US"/>
    </w:rPr>
  </w:style>
  <w:style w:type="paragraph" w:customStyle="1" w:styleId="TableCaption">
    <w:name w:val="Table Caption"/>
    <w:basedOn w:val="FigureCaption"/>
    <w:next w:val="Normal"/>
    <w:qFormat/>
    <w:rsid w:val="00330305"/>
    <w:pPr>
      <w:spacing w:after="120"/>
    </w:pPr>
  </w:style>
  <w:style w:type="paragraph" w:customStyle="1" w:styleId="TableHead">
    <w:name w:val="Table Head"/>
    <w:next w:val="Normal"/>
    <w:rsid w:val="00330305"/>
    <w:pPr>
      <w:keepNext/>
      <w:spacing w:before="60" w:after="60" w:line="240" w:lineRule="exact"/>
      <w:ind w:left="720" w:hanging="720"/>
    </w:pPr>
    <w:rPr>
      <w:rFonts w:ascii="Arial Narrow" w:eastAsia="Times New Roman" w:hAnsi="Arial Narrow" w:cs="Times New Roman"/>
      <w:b/>
      <w:color w:val="auto"/>
      <w:sz w:val="20"/>
      <w:szCs w:val="20"/>
      <w:lang w:eastAsia="en-US"/>
    </w:rPr>
  </w:style>
  <w:style w:type="paragraph" w:customStyle="1" w:styleId="TableFootnote">
    <w:name w:val="Table Footnote"/>
    <w:basedOn w:val="Normal"/>
    <w:next w:val="Normal"/>
    <w:rsid w:val="00330305"/>
    <w:pPr>
      <w:spacing w:before="60" w:after="240"/>
      <w:contextualSpacing/>
    </w:pPr>
    <w:rPr>
      <w:rFonts w:ascii="Utopia" w:hAnsi="Utopia"/>
      <w:i/>
      <w:sz w:val="18"/>
    </w:rPr>
  </w:style>
  <w:style w:type="table" w:styleId="TableGrid">
    <w:name w:val="Table Grid"/>
    <w:basedOn w:val="TableNormal"/>
    <w:rsid w:val="00330305"/>
    <w:pPr>
      <w:spacing w:after="120" w:line="240" w:lineRule="auto"/>
    </w:pPr>
    <w:rPr>
      <w:rFonts w:ascii="Times" w:eastAsia="Times New Roman" w:hAnsi="Times" w:cs="Times New Roman"/>
      <w:color w:val="auto"/>
      <w:sz w:val="20"/>
      <w:szCs w:val="20"/>
      <w:lang w:eastAsia="en-U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330305"/>
    <w:pPr>
      <w:numPr>
        <w:numId w:val="0"/>
      </w:numPr>
      <w:ind w:left="864"/>
    </w:pPr>
  </w:style>
  <w:style w:type="paragraph" w:customStyle="1" w:styleId="NumList">
    <w:name w:val="Num List"/>
    <w:basedOn w:val="Normal"/>
    <w:rsid w:val="00330305"/>
    <w:pPr>
      <w:keepLines/>
      <w:numPr>
        <w:numId w:val="52"/>
      </w:numPr>
      <w:spacing w:before="120"/>
      <w:ind w:right="1152"/>
    </w:pPr>
    <w:rPr>
      <w:rFonts w:ascii="Utopia" w:hAnsi="Utopia"/>
      <w:sz w:val="18"/>
    </w:rPr>
  </w:style>
  <w:style w:type="paragraph" w:customStyle="1" w:styleId="QuoteSource">
    <w:name w:val="Quote Source"/>
    <w:basedOn w:val="Quote"/>
    <w:next w:val="Normal"/>
    <w:qFormat/>
    <w:rsid w:val="00330305"/>
    <w:pPr>
      <w:spacing w:before="0"/>
      <w:ind w:left="0" w:right="0"/>
      <w:jc w:val="right"/>
    </w:pPr>
    <w:rPr>
      <w:i w:val="0"/>
    </w:rPr>
  </w:style>
  <w:style w:type="paragraph" w:customStyle="1" w:styleId="ExerciseHead">
    <w:name w:val="Exercise Head"/>
    <w:basedOn w:val="Normal"/>
    <w:next w:val="Normal"/>
    <w:rsid w:val="00330305"/>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330305"/>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330305"/>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330305"/>
    <w:pPr>
      <w:spacing w:before="120" w:after="240"/>
    </w:pPr>
    <w:rPr>
      <w:rFonts w:ascii="HelveticaNeue Condensed" w:hAnsi="HelveticaNeue Condensed"/>
      <w:sz w:val="60"/>
    </w:rPr>
  </w:style>
  <w:style w:type="paragraph" w:customStyle="1" w:styleId="FMText">
    <w:name w:val="FM Text"/>
    <w:basedOn w:val="Normal"/>
    <w:locked/>
    <w:rsid w:val="00330305"/>
    <w:pPr>
      <w:contextualSpacing/>
    </w:pPr>
    <w:rPr>
      <w:rFonts w:ascii="Utopia" w:hAnsi="Utopia"/>
      <w:sz w:val="18"/>
    </w:rPr>
  </w:style>
  <w:style w:type="paragraph" w:customStyle="1" w:styleId="FMDedication">
    <w:name w:val="FM Dedication"/>
    <w:basedOn w:val="Normal"/>
    <w:locked/>
    <w:rsid w:val="00330305"/>
    <w:pPr>
      <w:spacing w:before="600" w:after="600" w:line="240" w:lineRule="auto"/>
      <w:jc w:val="center"/>
    </w:pPr>
    <w:rPr>
      <w:rFonts w:ascii="Utopia" w:hAnsi="Utopia"/>
      <w:i/>
      <w:sz w:val="20"/>
    </w:rPr>
  </w:style>
  <w:style w:type="paragraph" w:customStyle="1" w:styleId="FMTextCont">
    <w:name w:val="FM Text Cont"/>
    <w:basedOn w:val="FMText"/>
    <w:locked/>
    <w:rsid w:val="00330305"/>
    <w:pPr>
      <w:ind w:firstLine="576"/>
    </w:pPr>
  </w:style>
  <w:style w:type="paragraph" w:customStyle="1" w:styleId="Footnote">
    <w:name w:val="Footnote"/>
    <w:basedOn w:val="Normal"/>
    <w:rsid w:val="00330305"/>
    <w:rPr>
      <w:sz w:val="19"/>
    </w:rPr>
  </w:style>
  <w:style w:type="paragraph" w:styleId="DocumentMap">
    <w:name w:val="Document Map"/>
    <w:basedOn w:val="Normal"/>
    <w:link w:val="DocumentMapChar"/>
    <w:semiHidden/>
    <w:rsid w:val="00330305"/>
    <w:pPr>
      <w:numPr>
        <w:numId w:val="17"/>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3D5480"/>
    <w:rPr>
      <w:rFonts w:ascii="Tahoma" w:eastAsiaTheme="minorHAnsi" w:hAnsi="Tahoma" w:cs="Tahoma"/>
      <w:color w:val="auto"/>
      <w:shd w:val="clear" w:color="auto" w:fill="000080"/>
      <w:lang w:eastAsia="en-US"/>
    </w:rPr>
  </w:style>
  <w:style w:type="paragraph" w:customStyle="1" w:styleId="ExerciseCode">
    <w:name w:val="Exercise Code"/>
    <w:basedOn w:val="Normal"/>
    <w:link w:val="ExerciseCodeChar"/>
    <w:qFormat/>
    <w:rsid w:val="00330305"/>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330305"/>
    <w:rPr>
      <w:rFonts w:ascii="TheSansMonoConNormal" w:eastAsiaTheme="minorHAnsi" w:hAnsi="TheSansMonoConNormal" w:cstheme="minorBidi"/>
      <w:noProof/>
      <w:color w:val="auto"/>
      <w:sz w:val="18"/>
      <w:lang w:eastAsia="en-US"/>
    </w:rPr>
  </w:style>
  <w:style w:type="paragraph" w:customStyle="1" w:styleId="ExerciseSubhead">
    <w:name w:val="Exercise Subhead"/>
    <w:basedOn w:val="Normal"/>
    <w:rsid w:val="00330305"/>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330305"/>
    <w:pPr>
      <w:suppressAutoHyphens/>
      <w:spacing w:after="0"/>
      <w:ind w:firstLine="720"/>
    </w:pPr>
    <w:rPr>
      <w:rFonts w:ascii="Utopia" w:hAnsi="Utopia"/>
      <w:sz w:val="18"/>
    </w:rPr>
  </w:style>
  <w:style w:type="character" w:styleId="Hyperlink">
    <w:name w:val="Hyperlink"/>
    <w:semiHidden/>
    <w:rsid w:val="00330305"/>
    <w:rPr>
      <w:color w:val="0000FF"/>
      <w:u w:val="single"/>
    </w:rPr>
  </w:style>
  <w:style w:type="paragraph" w:styleId="Footer">
    <w:name w:val="footer"/>
    <w:basedOn w:val="Normal"/>
    <w:link w:val="FooterChar"/>
    <w:rsid w:val="00330305"/>
    <w:pPr>
      <w:tabs>
        <w:tab w:val="center" w:pos="4320"/>
        <w:tab w:val="right" w:pos="8640"/>
      </w:tabs>
      <w:spacing w:before="360" w:after="240"/>
    </w:pPr>
    <w:rPr>
      <w:rFonts w:ascii="Utopia" w:hAnsi="Utopia"/>
    </w:rPr>
  </w:style>
  <w:style w:type="character" w:customStyle="1" w:styleId="FooterChar">
    <w:name w:val="Footer Char"/>
    <w:link w:val="Footer"/>
    <w:rsid w:val="00330305"/>
    <w:rPr>
      <w:rFonts w:ascii="Utopia" w:eastAsiaTheme="minorHAnsi" w:hAnsi="Utopia" w:cstheme="minorBidi"/>
      <w:color w:val="auto"/>
      <w:lang w:eastAsia="en-US"/>
    </w:rPr>
  </w:style>
  <w:style w:type="paragraph" w:customStyle="1" w:styleId="NoteTipCaution">
    <w:name w:val="Note/Tip/Caution"/>
    <w:basedOn w:val="Normal"/>
    <w:next w:val="Normal"/>
    <w:link w:val="NoteTipCautionChar"/>
    <w:rsid w:val="00330305"/>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330305"/>
    <w:rPr>
      <w:rFonts w:ascii="HelveticaNeue Condensed" w:eastAsiaTheme="minorHAnsi" w:hAnsi="HelveticaNeue Condensed" w:cstheme="minorBidi"/>
      <w:color w:val="auto"/>
      <w:sz w:val="20"/>
      <w:lang w:eastAsia="en-US"/>
    </w:rPr>
  </w:style>
  <w:style w:type="paragraph" w:customStyle="1" w:styleId="BodyTextFirst">
    <w:name w:val="Body Text First"/>
    <w:basedOn w:val="BodyText"/>
    <w:link w:val="BodyTextFirstChar"/>
    <w:rsid w:val="00330305"/>
    <w:pPr>
      <w:spacing w:before="120" w:after="0" w:line="240" w:lineRule="auto"/>
    </w:pPr>
    <w:rPr>
      <w:rFonts w:ascii="Utopia" w:hAnsi="Utopia"/>
    </w:rPr>
  </w:style>
  <w:style w:type="character" w:customStyle="1" w:styleId="BodyTextFirstChar">
    <w:name w:val="Body Text First Char"/>
    <w:link w:val="BodyTextFirst"/>
    <w:rsid w:val="00330305"/>
    <w:rPr>
      <w:rFonts w:ascii="Utopia" w:eastAsiaTheme="minorHAnsi" w:hAnsi="Utopia" w:cstheme="minorBidi"/>
      <w:color w:val="auto"/>
      <w:sz w:val="18"/>
      <w:lang w:eastAsia="en-US"/>
    </w:rPr>
  </w:style>
  <w:style w:type="character" w:customStyle="1" w:styleId="CodeInline">
    <w:name w:val="Code Inline"/>
    <w:rsid w:val="00330305"/>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330305"/>
    <w:pPr>
      <w:spacing w:after="120" w:line="240" w:lineRule="auto"/>
    </w:pPr>
    <w:rPr>
      <w:rFonts w:ascii="Times" w:eastAsia="Times New Roman" w:hAnsi="Times" w:cs="Times New Roman"/>
      <w:color w:val="auto"/>
      <w:sz w:val="20"/>
      <w:szCs w:val="20"/>
      <w:lang w:eastAsia="en-U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330305"/>
  </w:style>
  <w:style w:type="paragraph" w:customStyle="1" w:styleId="SideBarSubhead">
    <w:name w:val="Side Bar Subhead"/>
    <w:basedOn w:val="Normal"/>
    <w:rsid w:val="00330305"/>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330305"/>
    <w:pPr>
      <w:spacing w:before="120"/>
      <w:ind w:left="288" w:right="288"/>
    </w:pPr>
    <w:rPr>
      <w:rFonts w:ascii="HelveticaNeue Condensed" w:hAnsi="HelveticaNeue Condensed"/>
      <w:sz w:val="20"/>
    </w:rPr>
  </w:style>
  <w:style w:type="character" w:customStyle="1" w:styleId="SideBarBodyChar">
    <w:name w:val="Side Bar Body Char"/>
    <w:link w:val="SideBarBody"/>
    <w:rsid w:val="00330305"/>
    <w:rPr>
      <w:rFonts w:ascii="HelveticaNeue Condensed" w:eastAsiaTheme="minorHAnsi" w:hAnsi="HelveticaNeue Condensed" w:cstheme="minorBidi"/>
      <w:color w:val="auto"/>
      <w:sz w:val="20"/>
      <w:lang w:eastAsia="en-US"/>
    </w:rPr>
  </w:style>
  <w:style w:type="paragraph" w:customStyle="1" w:styleId="ExerciseLast">
    <w:name w:val="Exercise Last"/>
    <w:basedOn w:val="Normal"/>
    <w:link w:val="ExerciseLastChar"/>
    <w:qFormat/>
    <w:rsid w:val="00330305"/>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330305"/>
    <w:rPr>
      <w:rFonts w:ascii="HelveticaNeue Condensed" w:eastAsiaTheme="minorHAnsi" w:hAnsi="HelveticaNeue Condensed" w:cstheme="minorBidi"/>
      <w:color w:val="auto"/>
      <w:sz w:val="20"/>
      <w:lang w:eastAsia="en-US"/>
    </w:rPr>
  </w:style>
  <w:style w:type="paragraph" w:customStyle="1" w:styleId="SideBarLast">
    <w:name w:val="Side Bar Last"/>
    <w:basedOn w:val="Normal"/>
    <w:link w:val="SideBarLastChar"/>
    <w:qFormat/>
    <w:rsid w:val="00330305"/>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330305"/>
    <w:rPr>
      <w:rFonts w:ascii="HelveticaNeue Condensed" w:eastAsiaTheme="minorHAnsi" w:hAnsi="HelveticaNeue Condensed" w:cstheme="minorBidi"/>
      <w:color w:val="auto"/>
      <w:sz w:val="20"/>
      <w:lang w:eastAsia="en-US"/>
    </w:rPr>
  </w:style>
  <w:style w:type="paragraph" w:customStyle="1" w:styleId="SideBarBullet">
    <w:name w:val="Side Bar Bullet"/>
    <w:basedOn w:val="Normal"/>
    <w:rsid w:val="00330305"/>
    <w:pPr>
      <w:framePr w:wrap="notBeside" w:vAnchor="text" w:hAnchor="text" w:y="1"/>
      <w:numPr>
        <w:numId w:val="19"/>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330305"/>
    <w:pPr>
      <w:numPr>
        <w:numId w:val="21"/>
      </w:numPr>
      <w:spacing w:before="120"/>
      <w:ind w:right="1152"/>
    </w:pPr>
    <w:rPr>
      <w:rFonts w:ascii="HelveticaNeue Condensed" w:hAnsi="HelveticaNeue Condensed"/>
      <w:sz w:val="20"/>
    </w:rPr>
  </w:style>
  <w:style w:type="character" w:customStyle="1" w:styleId="ExerciseNumChar">
    <w:name w:val="Exercise Num Char"/>
    <w:link w:val="ExerciseNum"/>
    <w:rsid w:val="00330305"/>
    <w:rPr>
      <w:rFonts w:ascii="HelveticaNeue Condensed" w:eastAsiaTheme="minorHAnsi" w:hAnsi="HelveticaNeue Condensed" w:cstheme="minorBidi"/>
      <w:color w:val="auto"/>
      <w:sz w:val="20"/>
      <w:lang w:eastAsia="en-US"/>
    </w:rPr>
  </w:style>
  <w:style w:type="paragraph" w:customStyle="1" w:styleId="SideBarNum">
    <w:name w:val="Side Bar Num"/>
    <w:basedOn w:val="Normal"/>
    <w:link w:val="SideBarNumChar"/>
    <w:qFormat/>
    <w:rsid w:val="00330305"/>
    <w:pPr>
      <w:numPr>
        <w:numId w:val="22"/>
      </w:numPr>
      <w:spacing w:before="120"/>
      <w:ind w:right="1152"/>
    </w:pPr>
    <w:rPr>
      <w:rFonts w:ascii="HelveticaNeue Condensed" w:hAnsi="HelveticaNeue Condensed"/>
      <w:sz w:val="20"/>
    </w:rPr>
  </w:style>
  <w:style w:type="character" w:customStyle="1" w:styleId="SideBarNumChar">
    <w:name w:val="Side Bar Num Char"/>
    <w:link w:val="SideBarNum"/>
    <w:rsid w:val="00330305"/>
    <w:rPr>
      <w:rFonts w:ascii="HelveticaNeue Condensed" w:eastAsiaTheme="minorHAnsi" w:hAnsi="HelveticaNeue Condensed" w:cstheme="minorBidi"/>
      <w:color w:val="auto"/>
      <w:sz w:val="20"/>
      <w:lang w:eastAsia="en-US"/>
    </w:rPr>
  </w:style>
  <w:style w:type="paragraph" w:customStyle="1" w:styleId="SideBarHead">
    <w:name w:val="Side Bar Head"/>
    <w:basedOn w:val="Normal"/>
    <w:next w:val="Normal"/>
    <w:rsid w:val="00330305"/>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330305"/>
    <w:pPr>
      <w:tabs>
        <w:tab w:val="center" w:pos="4680"/>
        <w:tab w:val="right" w:pos="9360"/>
      </w:tabs>
      <w:spacing w:before="240" w:after="480"/>
    </w:pPr>
    <w:rPr>
      <w:rFonts w:ascii="Utopia" w:eastAsia="Times New Roman" w:hAnsi="Utopia" w:cs="Times New Roman"/>
      <w:color w:val="auto"/>
      <w:sz w:val="20"/>
      <w:szCs w:val="20"/>
      <w:lang w:eastAsia="en-US"/>
    </w:rPr>
  </w:style>
  <w:style w:type="paragraph" w:customStyle="1" w:styleId="FMBookTitle">
    <w:name w:val="FM Book Title"/>
    <w:basedOn w:val="Normal"/>
    <w:locked/>
    <w:rsid w:val="00330305"/>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330305"/>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330305"/>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330305"/>
    <w:pPr>
      <w:spacing w:before="0" w:after="240"/>
    </w:pPr>
  </w:style>
  <w:style w:type="paragraph" w:customStyle="1" w:styleId="FMHead">
    <w:name w:val="FM Head"/>
    <w:basedOn w:val="Normal"/>
    <w:next w:val="Normal"/>
    <w:link w:val="FMHeadChar"/>
    <w:locked/>
    <w:rsid w:val="00330305"/>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330305"/>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330305"/>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330305"/>
    <w:pPr>
      <w:spacing w:before="120" w:after="0" w:line="360" w:lineRule="auto"/>
      <w:contextualSpacing/>
    </w:pPr>
    <w:rPr>
      <w:rFonts w:ascii="Utopia Black" w:hAnsi="Utopia Black"/>
      <w:spacing w:val="-6"/>
    </w:rPr>
  </w:style>
  <w:style w:type="table" w:customStyle="1" w:styleId="ApressTable">
    <w:name w:val="Apress Table"/>
    <w:basedOn w:val="TableNormal"/>
    <w:locked/>
    <w:rsid w:val="00330305"/>
    <w:pPr>
      <w:spacing w:before="120" w:after="120" w:line="240" w:lineRule="auto"/>
    </w:pPr>
    <w:rPr>
      <w:rFonts w:ascii="Utopia" w:eastAsia="Times New Roman" w:hAnsi="Utopia" w:cs="Times New Roman"/>
      <w:color w:val="auto"/>
      <w:sz w:val="18"/>
      <w:szCs w:val="20"/>
      <w:lang w:eastAsia="en-US"/>
    </w:rPr>
    <w:tblPr>
      <w:tblInd w:w="0" w:type="dxa"/>
      <w:tblCellMar>
        <w:top w:w="0" w:type="dxa"/>
        <w:left w:w="0" w:type="dxa"/>
        <w:bottom w:w="0" w:type="dxa"/>
        <w:right w:w="0" w:type="dxa"/>
      </w:tblCellMar>
    </w:tblPr>
  </w:style>
  <w:style w:type="table" w:styleId="TableList3">
    <w:name w:val="Table List 3"/>
    <w:basedOn w:val="TableNormal"/>
    <w:rsid w:val="00330305"/>
    <w:pPr>
      <w:spacing w:after="120" w:line="240" w:lineRule="auto"/>
    </w:pPr>
    <w:rPr>
      <w:rFonts w:ascii="Times New Roman" w:eastAsia="Times New Roman" w:hAnsi="Times New Roman" w:cs="Times New Roman"/>
      <w:color w:val="auto"/>
      <w:sz w:val="20"/>
      <w:szCs w:val="20"/>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330305"/>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330305"/>
    <w:rPr>
      <w:rFonts w:ascii="HelveticaNeue Condensed" w:eastAsiaTheme="minorHAnsi" w:hAnsi="HelveticaNeue Condensed" w:cstheme="minorBidi"/>
      <w:b/>
      <w:color w:val="auto"/>
      <w:sz w:val="18"/>
      <w:lang w:eastAsia="en-US"/>
    </w:rPr>
  </w:style>
  <w:style w:type="paragraph" w:customStyle="1" w:styleId="Figure">
    <w:name w:val="Figure"/>
    <w:next w:val="Normal"/>
    <w:rsid w:val="00330305"/>
    <w:pPr>
      <w:spacing w:before="120" w:after="120" w:line="240" w:lineRule="auto"/>
    </w:pPr>
    <w:rPr>
      <w:rFonts w:ascii="Arial" w:eastAsia="Times New Roman" w:hAnsi="Arial" w:cs="Times New Roman"/>
      <w:color w:val="auto"/>
      <w:sz w:val="18"/>
      <w:szCs w:val="20"/>
      <w:lang w:eastAsia="en-US"/>
    </w:rPr>
  </w:style>
  <w:style w:type="paragraph" w:styleId="Revision">
    <w:name w:val="Revision"/>
    <w:hidden/>
    <w:uiPriority w:val="99"/>
    <w:semiHidden/>
    <w:rsid w:val="00330305"/>
    <w:pPr>
      <w:spacing w:after="0" w:line="240" w:lineRule="auto"/>
    </w:pPr>
    <w:rPr>
      <w:rFonts w:eastAsia="Calibri" w:cs="Times New Roman"/>
      <w:color w:val="auto"/>
      <w:lang w:eastAsia="en-US"/>
    </w:rPr>
  </w:style>
  <w:style w:type="character" w:styleId="IntenseEmphasis">
    <w:name w:val="Intense Emphasis"/>
    <w:basedOn w:val="DefaultParagraphFont"/>
    <w:uiPriority w:val="21"/>
    <w:qFormat/>
    <w:rsid w:val="00330305"/>
    <w:rPr>
      <w:b/>
      <w:bCs/>
      <w:i/>
      <w:iCs/>
      <w:color w:val="auto"/>
    </w:rPr>
  </w:style>
  <w:style w:type="character" w:styleId="Emphasis">
    <w:name w:val="Emphasis"/>
    <w:basedOn w:val="DefaultParagraphFont"/>
    <w:qFormat/>
    <w:rsid w:val="00330305"/>
    <w:rPr>
      <w:i/>
      <w:iCs/>
    </w:rPr>
  </w:style>
  <w:style w:type="character" w:styleId="Strong">
    <w:name w:val="Strong"/>
    <w:basedOn w:val="DefaultParagraphFont"/>
    <w:qFormat/>
    <w:rsid w:val="00330305"/>
    <w:rPr>
      <w:b/>
      <w:bCs/>
    </w:rPr>
  </w:style>
  <w:style w:type="character" w:customStyle="1" w:styleId="SubtitleChar">
    <w:name w:val="Subtitle Char"/>
    <w:basedOn w:val="DefaultParagraphFont"/>
    <w:link w:val="Subtitle"/>
    <w:rsid w:val="00330305"/>
    <w:rPr>
      <w:rFonts w:ascii="Cambria" w:eastAsiaTheme="minorHAnsi" w:hAnsi="Cambria" w:cstheme="minorBidi"/>
      <w:color w:val="auto"/>
      <w:szCs w:val="24"/>
      <w:lang w:eastAsia="en-US"/>
    </w:rPr>
  </w:style>
  <w:style w:type="character" w:customStyle="1" w:styleId="DingbatSymbol">
    <w:name w:val="Dingbat Symbol"/>
    <w:basedOn w:val="DefaultParagraphFont"/>
    <w:uiPriority w:val="1"/>
    <w:locked/>
    <w:rsid w:val="00330305"/>
    <w:rPr>
      <w:rFonts w:ascii="ZapfDingbats" w:eastAsiaTheme="minorHAnsi" w:hAnsi="ZapfDingbats" w:cstheme="minorBidi"/>
      <w:color w:val="BFBFBF" w:themeColor="background1" w:themeShade="BF"/>
      <w:szCs w:val="24"/>
    </w:rPr>
  </w:style>
  <w:style w:type="character" w:customStyle="1" w:styleId="BlackDingbat">
    <w:name w:val="Black Dingbat"/>
    <w:rsid w:val="00330305"/>
    <w:rPr>
      <w:rFonts w:ascii="ZapfDingbats" w:hAnsi="ZapfDingbats"/>
      <w:color w:val="auto"/>
      <w:szCs w:val="24"/>
    </w:rPr>
  </w:style>
  <w:style w:type="paragraph" w:customStyle="1" w:styleId="Code">
    <w:name w:val="Code"/>
    <w:basedOn w:val="Normal"/>
    <w:link w:val="CodeChar"/>
    <w:qFormat/>
    <w:rsid w:val="00330305"/>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330305"/>
    <w:rPr>
      <w:rFonts w:ascii="TheSansMonoConNormal" w:eastAsiaTheme="minorHAnsi" w:hAnsi="TheSansMonoConNormal" w:cstheme="minorBidi"/>
      <w:noProof/>
      <w:color w:val="auto"/>
      <w:sz w:val="18"/>
      <w:lang w:eastAsia="en-US"/>
    </w:rPr>
  </w:style>
  <w:style w:type="character" w:customStyle="1" w:styleId="GrayDingbat">
    <w:name w:val="Gray Dingbat"/>
    <w:basedOn w:val="BlackDingbat"/>
    <w:uiPriority w:val="1"/>
    <w:qFormat/>
    <w:rsid w:val="00330305"/>
    <w:rPr>
      <w:rFonts w:ascii="ZapfDingbats" w:hAnsi="ZapfDingbats"/>
      <w:color w:val="BFBFBF" w:themeColor="background1" w:themeShade="BF"/>
      <w:szCs w:val="24"/>
    </w:rPr>
  </w:style>
  <w:style w:type="character" w:customStyle="1" w:styleId="FMAuthorChar">
    <w:name w:val="FM Author Char"/>
    <w:link w:val="FMAuthor"/>
    <w:rsid w:val="00330305"/>
    <w:rPr>
      <w:rFonts w:ascii="HelveticaNeue MediumExt" w:eastAsiaTheme="minorHAnsi" w:hAnsi="HelveticaNeue MediumExt" w:cstheme="minorBidi"/>
      <w:color w:val="auto"/>
      <w:sz w:val="32"/>
      <w:szCs w:val="24"/>
      <w:lang w:eastAsia="en-US"/>
    </w:rPr>
  </w:style>
  <w:style w:type="paragraph" w:customStyle="1" w:styleId="HeaderWHITE">
    <w:name w:val="Header WHITE"/>
    <w:basedOn w:val="Header"/>
    <w:qFormat/>
    <w:locked/>
    <w:rsid w:val="00330305"/>
    <w:rPr>
      <w:rFonts w:eastAsia="PMingLiU"/>
      <w:color w:val="FFFFFF" w:themeColor="background1"/>
    </w:rPr>
  </w:style>
  <w:style w:type="character" w:customStyle="1" w:styleId="FMCopyrightChar">
    <w:name w:val="FM Copyright Char"/>
    <w:link w:val="FMCopyright"/>
    <w:rsid w:val="00330305"/>
    <w:rPr>
      <w:rFonts w:ascii="Utopia" w:eastAsia="Times New Roman" w:hAnsi="Utopia" w:cs="Times New Roman"/>
      <w:color w:val="auto"/>
      <w:sz w:val="16"/>
      <w:szCs w:val="20"/>
      <w:lang w:eastAsia="en-US"/>
    </w:rPr>
  </w:style>
  <w:style w:type="character" w:customStyle="1" w:styleId="FMEditionChar">
    <w:name w:val="FM Edition Char"/>
    <w:basedOn w:val="DefaultParagraphFont"/>
    <w:link w:val="FMEdition"/>
    <w:rsid w:val="00330305"/>
    <w:rPr>
      <w:rFonts w:ascii="HelveticaNeue MediumCond" w:eastAsiaTheme="minorHAnsi" w:hAnsi="HelveticaNeue MediumCond" w:cstheme="minorBidi"/>
      <w:color w:val="808080"/>
      <w:sz w:val="48"/>
      <w:lang w:eastAsia="en-US"/>
    </w:rPr>
  </w:style>
  <w:style w:type="paragraph" w:styleId="TOC2">
    <w:name w:val="toc 2"/>
    <w:basedOn w:val="Normal"/>
    <w:next w:val="Normal"/>
    <w:uiPriority w:val="39"/>
    <w:rsid w:val="00330305"/>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330305"/>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330305"/>
    <w:pPr>
      <w:spacing w:after="100"/>
    </w:pPr>
  </w:style>
  <w:style w:type="paragraph" w:customStyle="1" w:styleId="PartTextCont">
    <w:name w:val="Part Text Cont."/>
    <w:basedOn w:val="Normal"/>
    <w:qFormat/>
    <w:locked/>
    <w:rsid w:val="00330305"/>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330305"/>
    <w:rPr>
      <w:rFonts w:ascii="Arial" w:eastAsiaTheme="minorHAnsi" w:hAnsi="Arial" w:cstheme="minorBidi"/>
      <w:b/>
      <w:caps/>
      <w:color w:val="auto"/>
      <w:sz w:val="52"/>
      <w:szCs w:val="28"/>
      <w:lang w:eastAsia="en-US"/>
    </w:rPr>
  </w:style>
  <w:style w:type="character" w:customStyle="1" w:styleId="PartTitleChar">
    <w:name w:val="Part Title Char"/>
    <w:basedOn w:val="DefaultParagraphFont"/>
    <w:link w:val="PartTitle"/>
    <w:rsid w:val="00330305"/>
    <w:rPr>
      <w:rFonts w:ascii="Arial" w:eastAsiaTheme="minorHAnsi" w:hAnsi="Arial" w:cstheme="minorBidi"/>
      <w:b/>
      <w:color w:val="auto"/>
      <w:sz w:val="64"/>
      <w:szCs w:val="48"/>
      <w:lang w:eastAsia="en-US"/>
    </w:rPr>
  </w:style>
  <w:style w:type="character" w:customStyle="1" w:styleId="FMHeadChar">
    <w:name w:val="FM Head Char"/>
    <w:basedOn w:val="DefaultParagraphFont"/>
    <w:link w:val="FMHead"/>
    <w:rsid w:val="00330305"/>
    <w:rPr>
      <w:rFonts w:ascii="Arial Narrow" w:eastAsiaTheme="minorHAnsi" w:hAnsi="Arial Narrow" w:cstheme="minorBidi"/>
      <w:b/>
      <w:color w:val="auto"/>
      <w:spacing w:val="-20"/>
      <w:sz w:val="60"/>
      <w:szCs w:val="48"/>
      <w:lang w:eastAsia="en-US"/>
    </w:rPr>
  </w:style>
  <w:style w:type="character" w:styleId="CommentReference">
    <w:name w:val="annotation reference"/>
    <w:basedOn w:val="DefaultParagraphFont"/>
    <w:uiPriority w:val="99"/>
    <w:semiHidden/>
    <w:unhideWhenUsed/>
    <w:rsid w:val="00CC35A2"/>
    <w:rPr>
      <w:sz w:val="16"/>
      <w:szCs w:val="16"/>
    </w:rPr>
  </w:style>
  <w:style w:type="paragraph" w:styleId="CommentText">
    <w:name w:val="annotation text"/>
    <w:basedOn w:val="Normal"/>
    <w:link w:val="CommentTextChar"/>
    <w:uiPriority w:val="99"/>
    <w:semiHidden/>
    <w:unhideWhenUsed/>
    <w:rsid w:val="00CC35A2"/>
    <w:pPr>
      <w:spacing w:line="240" w:lineRule="auto"/>
    </w:pPr>
    <w:rPr>
      <w:sz w:val="20"/>
      <w:szCs w:val="20"/>
    </w:rPr>
  </w:style>
  <w:style w:type="character" w:customStyle="1" w:styleId="CommentTextChar">
    <w:name w:val="Comment Text Char"/>
    <w:basedOn w:val="DefaultParagraphFont"/>
    <w:link w:val="CommentText"/>
    <w:uiPriority w:val="99"/>
    <w:semiHidden/>
    <w:rsid w:val="00CC35A2"/>
    <w:rPr>
      <w:rFonts w:asciiTheme="minorHAnsi" w:eastAsiaTheme="minorHAnsi" w:hAnsiTheme="minorHAnsi" w:cstheme="minorBidi"/>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CC35A2"/>
    <w:rPr>
      <w:b/>
      <w:bCs/>
    </w:rPr>
  </w:style>
  <w:style w:type="character" w:customStyle="1" w:styleId="CommentSubjectChar">
    <w:name w:val="Comment Subject Char"/>
    <w:basedOn w:val="CommentTextChar"/>
    <w:link w:val="CommentSubject"/>
    <w:uiPriority w:val="99"/>
    <w:semiHidden/>
    <w:rsid w:val="00CC35A2"/>
    <w:rPr>
      <w:rFonts w:asciiTheme="minorHAnsi" w:eastAsiaTheme="minorHAnsi" w:hAnsiTheme="minorHAnsi" w:cstheme="minorBidi"/>
      <w:b/>
      <w:bCs/>
      <w:color w:val="auto"/>
      <w:sz w:val="20"/>
      <w:szCs w:val="20"/>
      <w:lang w:eastAsia="en-US"/>
    </w:rPr>
  </w:style>
  <w:style w:type="paragraph" w:styleId="HTMLPreformatted">
    <w:name w:val="HTML Preformatted"/>
    <w:basedOn w:val="Normal"/>
    <w:link w:val="HTMLPreformattedChar"/>
    <w:uiPriority w:val="99"/>
    <w:unhideWhenUsed/>
    <w:rsid w:val="001F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1F2CF3"/>
    <w:rPr>
      <w:rFonts w:ascii="Courier New" w:hAnsi="Courier New" w:cs="Courier New"/>
      <w:color w:val="auto"/>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305"/>
    <w:rPr>
      <w:rFonts w:asciiTheme="minorHAnsi" w:eastAsiaTheme="minorHAnsi" w:hAnsiTheme="minorHAnsi" w:cstheme="minorBidi"/>
      <w:color w:val="auto"/>
      <w:lang w:eastAsia="en-US"/>
    </w:rPr>
  </w:style>
  <w:style w:type="paragraph" w:styleId="Heading1">
    <w:name w:val="heading 1"/>
    <w:basedOn w:val="Normal"/>
    <w:next w:val="Normal"/>
    <w:link w:val="Heading1Char"/>
    <w:qFormat/>
    <w:rsid w:val="00330305"/>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330305"/>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330305"/>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330305"/>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330305"/>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330305"/>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3303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0305"/>
  </w:style>
  <w:style w:type="paragraph" w:styleId="Title">
    <w:name w:val="Title"/>
    <w:basedOn w:val="Normal"/>
    <w:next w:val="Normal"/>
    <w:rsid w:val="00E74FB6"/>
    <w:pPr>
      <w:keepNext/>
      <w:keepLines/>
      <w:spacing w:before="480" w:after="120"/>
      <w:contextualSpacing/>
    </w:pPr>
    <w:rPr>
      <w:b/>
      <w:sz w:val="72"/>
      <w:szCs w:val="72"/>
    </w:rPr>
  </w:style>
  <w:style w:type="paragraph" w:styleId="Subtitle">
    <w:name w:val="Subtitle"/>
    <w:basedOn w:val="Normal"/>
    <w:next w:val="Normal"/>
    <w:link w:val="SubtitleChar"/>
    <w:qFormat/>
    <w:rsid w:val="00330305"/>
    <w:pPr>
      <w:spacing w:after="60"/>
      <w:jc w:val="center"/>
      <w:outlineLvl w:val="1"/>
    </w:pPr>
    <w:rPr>
      <w:rFonts w:ascii="Cambria" w:hAnsi="Cambria"/>
      <w:szCs w:val="24"/>
    </w:rPr>
  </w:style>
  <w:style w:type="paragraph" w:styleId="BalloonText">
    <w:name w:val="Balloon Text"/>
    <w:basedOn w:val="Normal"/>
    <w:link w:val="BalloonTextChar"/>
    <w:rsid w:val="0033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30305"/>
    <w:rPr>
      <w:rFonts w:ascii="Tahoma" w:eastAsiaTheme="minorHAnsi" w:hAnsi="Tahoma" w:cs="Tahoma"/>
      <w:color w:val="auto"/>
      <w:sz w:val="16"/>
      <w:szCs w:val="16"/>
      <w:lang w:eastAsia="en-US"/>
    </w:rPr>
  </w:style>
  <w:style w:type="character" w:customStyle="1" w:styleId="Heading1Char">
    <w:name w:val="Heading 1 Char"/>
    <w:link w:val="Heading1"/>
    <w:rsid w:val="00330305"/>
    <w:rPr>
      <w:rFonts w:ascii="Arial" w:eastAsiaTheme="minorHAnsi" w:hAnsi="Arial" w:cstheme="minorBidi"/>
      <w:b/>
      <w:color w:val="auto"/>
      <w:sz w:val="34"/>
      <w:szCs w:val="36"/>
      <w:lang w:eastAsia="en-US"/>
    </w:rPr>
  </w:style>
  <w:style w:type="character" w:customStyle="1" w:styleId="Heading2Char">
    <w:name w:val="Heading 2 Char"/>
    <w:link w:val="Heading2"/>
    <w:rsid w:val="00330305"/>
    <w:rPr>
      <w:rFonts w:ascii="Arial" w:eastAsiaTheme="minorHAnsi" w:hAnsi="Arial" w:cstheme="minorBidi"/>
      <w:b/>
      <w:color w:val="auto"/>
      <w:sz w:val="28"/>
      <w:szCs w:val="28"/>
      <w:lang w:eastAsia="en-US"/>
    </w:rPr>
  </w:style>
  <w:style w:type="character" w:customStyle="1" w:styleId="Heading3Char">
    <w:name w:val="Heading 3 Char"/>
    <w:link w:val="Heading3"/>
    <w:rsid w:val="00330305"/>
    <w:rPr>
      <w:rFonts w:ascii="Arial" w:eastAsiaTheme="minorHAnsi" w:hAnsi="Arial" w:cstheme="minorBidi"/>
      <w:b/>
      <w:color w:val="auto"/>
      <w:szCs w:val="28"/>
      <w:lang w:eastAsia="en-US"/>
    </w:rPr>
  </w:style>
  <w:style w:type="character" w:customStyle="1" w:styleId="Heading4Char">
    <w:name w:val="Heading 4 Char"/>
    <w:link w:val="Heading4"/>
    <w:rsid w:val="00330305"/>
    <w:rPr>
      <w:rFonts w:ascii="Utopia" w:eastAsiaTheme="minorHAnsi" w:hAnsi="Utopia" w:cstheme="minorBidi"/>
      <w:b/>
      <w:color w:val="auto"/>
      <w:spacing w:val="-6"/>
      <w:szCs w:val="24"/>
      <w:lang w:eastAsia="en-US"/>
    </w:rPr>
  </w:style>
  <w:style w:type="character" w:customStyle="1" w:styleId="Heading5Char">
    <w:name w:val="Heading 5 Char"/>
    <w:link w:val="Heading5"/>
    <w:rsid w:val="00330305"/>
    <w:rPr>
      <w:rFonts w:ascii="Arial Narrow" w:eastAsiaTheme="minorHAnsi" w:hAnsi="Arial Narrow" w:cstheme="minorBidi"/>
      <w:b/>
      <w:color w:val="auto"/>
      <w:lang w:eastAsia="en-US"/>
    </w:rPr>
  </w:style>
  <w:style w:type="character" w:customStyle="1" w:styleId="Heading6Char">
    <w:name w:val="Heading 6 Char"/>
    <w:link w:val="Heading6"/>
    <w:rsid w:val="00330305"/>
    <w:rPr>
      <w:rFonts w:eastAsia="PMingLiU" w:cstheme="minorBidi"/>
      <w:b/>
      <w:bCs/>
      <w:color w:val="auto"/>
      <w:lang w:eastAsia="en-US"/>
    </w:rPr>
  </w:style>
  <w:style w:type="paragraph" w:styleId="BodyText">
    <w:name w:val="Body Text"/>
    <w:basedOn w:val="Normal"/>
    <w:link w:val="BodyTextChar"/>
    <w:qFormat/>
    <w:rsid w:val="00330305"/>
    <w:pPr>
      <w:autoSpaceDE w:val="0"/>
      <w:autoSpaceDN w:val="0"/>
      <w:spacing w:after="120" w:line="240" w:lineRule="exact"/>
      <w:jc w:val="both"/>
    </w:pPr>
    <w:rPr>
      <w:rFonts w:ascii="Arial" w:hAnsi="Arial"/>
      <w:sz w:val="18"/>
    </w:rPr>
  </w:style>
  <w:style w:type="character" w:customStyle="1" w:styleId="BodyTextChar">
    <w:name w:val="Body Text Char"/>
    <w:link w:val="BodyText"/>
    <w:rsid w:val="00330305"/>
    <w:rPr>
      <w:rFonts w:ascii="Arial" w:eastAsiaTheme="minorHAnsi" w:hAnsi="Arial" w:cstheme="minorBidi"/>
      <w:color w:val="auto"/>
      <w:sz w:val="18"/>
      <w:lang w:eastAsia="en-US"/>
    </w:rPr>
  </w:style>
  <w:style w:type="paragraph" w:customStyle="1" w:styleId="Bullet">
    <w:name w:val="Bullet"/>
    <w:basedOn w:val="Normal"/>
    <w:rsid w:val="00330305"/>
    <w:pPr>
      <w:keepLines/>
      <w:numPr>
        <w:numId w:val="20"/>
      </w:numPr>
      <w:spacing w:before="120" w:after="120" w:line="240" w:lineRule="auto"/>
      <w:ind w:right="864"/>
    </w:pPr>
    <w:rPr>
      <w:rFonts w:ascii="Utopia" w:hAnsi="Utopia"/>
      <w:sz w:val="18"/>
    </w:rPr>
  </w:style>
  <w:style w:type="character" w:customStyle="1" w:styleId="CodeBold">
    <w:name w:val="Code Bold"/>
    <w:rsid w:val="00330305"/>
    <w:rPr>
      <w:rFonts w:ascii="TheSansMonoConBlack" w:hAnsi="TheSansMonoConBlack"/>
      <w:sz w:val="18"/>
    </w:rPr>
  </w:style>
  <w:style w:type="paragraph" w:customStyle="1" w:styleId="ChapterNumber">
    <w:name w:val="Chapter Number"/>
    <w:next w:val="Normal"/>
    <w:autoRedefine/>
    <w:qFormat/>
    <w:rsid w:val="00330305"/>
    <w:pPr>
      <w:keepNext/>
      <w:spacing w:after="240" w:line="240" w:lineRule="auto"/>
    </w:pPr>
    <w:rPr>
      <w:rFonts w:ascii="Arial" w:eastAsia="Times New Roman" w:hAnsi="Arial" w:cs="Times New Roman"/>
      <w:b/>
      <w:caps/>
      <w:color w:val="auto"/>
      <w:sz w:val="28"/>
      <w:szCs w:val="28"/>
      <w:lang w:eastAsia="en-US"/>
    </w:rPr>
  </w:style>
  <w:style w:type="paragraph" w:customStyle="1" w:styleId="ChapterTitle">
    <w:name w:val="Chapter Title"/>
    <w:next w:val="Normal"/>
    <w:rsid w:val="00330305"/>
    <w:pPr>
      <w:spacing w:before="240" w:after="1200" w:line="240" w:lineRule="auto"/>
    </w:pPr>
    <w:rPr>
      <w:rFonts w:ascii="Arial Narrow" w:eastAsia="Times New Roman" w:hAnsi="Arial Narrow" w:cs="Times New Roman"/>
      <w:b/>
      <w:color w:val="auto"/>
      <w:sz w:val="60"/>
      <w:szCs w:val="48"/>
      <w:lang w:eastAsia="en-US"/>
    </w:rPr>
  </w:style>
  <w:style w:type="paragraph" w:customStyle="1" w:styleId="FigureCaption">
    <w:name w:val="Figure Caption"/>
    <w:next w:val="Normal"/>
    <w:qFormat/>
    <w:rsid w:val="00330305"/>
    <w:pPr>
      <w:tabs>
        <w:tab w:val="left" w:pos="576"/>
      </w:tabs>
      <w:spacing w:before="400" w:after="240" w:line="240" w:lineRule="auto"/>
      <w:contextualSpacing/>
    </w:pPr>
    <w:rPr>
      <w:rFonts w:ascii="Utopia" w:eastAsia="Times New Roman" w:hAnsi="Utopia" w:cs="Times New Roman"/>
      <w:i/>
      <w:noProof/>
      <w:color w:val="auto"/>
      <w:sz w:val="18"/>
      <w:szCs w:val="20"/>
      <w:lang w:eastAsia="en-US"/>
    </w:rPr>
  </w:style>
  <w:style w:type="paragraph" w:customStyle="1" w:styleId="CodeCaption">
    <w:name w:val="Code Caption"/>
    <w:basedOn w:val="Normal"/>
    <w:next w:val="Normal"/>
    <w:link w:val="CodeCaptionChar"/>
    <w:qFormat/>
    <w:rsid w:val="00330305"/>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330305"/>
    <w:rPr>
      <w:rFonts w:ascii="Utopia" w:eastAsiaTheme="minorHAnsi" w:hAnsi="Utopia" w:cstheme="minorBidi"/>
      <w:i/>
      <w:noProof/>
      <w:color w:val="auto"/>
      <w:sz w:val="18"/>
      <w:lang w:eastAsia="en-US"/>
    </w:rPr>
  </w:style>
  <w:style w:type="paragraph" w:customStyle="1" w:styleId="NumSubList">
    <w:name w:val="Num Sub List"/>
    <w:basedOn w:val="Normal"/>
    <w:rsid w:val="00330305"/>
    <w:pPr>
      <w:numPr>
        <w:numId w:val="23"/>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330305"/>
    <w:pPr>
      <w:ind w:left="1368"/>
    </w:pPr>
  </w:style>
  <w:style w:type="paragraph" w:customStyle="1" w:styleId="FMCopyrightTitle">
    <w:name w:val="FM Copyright Title"/>
    <w:basedOn w:val="FMCopyright"/>
    <w:locked/>
    <w:rsid w:val="00330305"/>
    <w:pPr>
      <w:spacing w:before="100" w:after="100"/>
    </w:pPr>
    <w:rPr>
      <w:rFonts w:ascii="Utopia Bold" w:hAnsi="Utopia Bold"/>
      <w:sz w:val="19"/>
    </w:rPr>
  </w:style>
  <w:style w:type="paragraph" w:customStyle="1" w:styleId="FMCopyright">
    <w:name w:val="FM Copyright"/>
    <w:link w:val="FMCopyrightChar"/>
    <w:locked/>
    <w:rsid w:val="00330305"/>
    <w:pPr>
      <w:spacing w:before="120" w:after="120" w:line="240" w:lineRule="auto"/>
      <w:jc w:val="both"/>
    </w:pPr>
    <w:rPr>
      <w:rFonts w:ascii="Utopia" w:eastAsia="Times New Roman" w:hAnsi="Utopia" w:cs="Times New Roman"/>
      <w:color w:val="auto"/>
      <w:sz w:val="16"/>
      <w:szCs w:val="20"/>
      <w:lang w:eastAsia="en-US"/>
    </w:rPr>
  </w:style>
  <w:style w:type="paragraph" w:styleId="Index1">
    <w:name w:val="index 1"/>
    <w:basedOn w:val="Normal"/>
    <w:next w:val="Normal"/>
    <w:semiHidden/>
    <w:rsid w:val="00330305"/>
    <w:pPr>
      <w:ind w:left="720" w:hanging="720"/>
    </w:pPr>
  </w:style>
  <w:style w:type="paragraph" w:styleId="Index2">
    <w:name w:val="index 2"/>
    <w:basedOn w:val="Normal"/>
    <w:next w:val="Normal"/>
    <w:semiHidden/>
    <w:rsid w:val="00330305"/>
    <w:pPr>
      <w:ind w:left="720" w:hanging="432"/>
    </w:pPr>
  </w:style>
  <w:style w:type="paragraph" w:styleId="Index3">
    <w:name w:val="index 3"/>
    <w:basedOn w:val="Normal"/>
    <w:next w:val="Normal"/>
    <w:semiHidden/>
    <w:rsid w:val="00330305"/>
    <w:pPr>
      <w:ind w:left="720" w:hanging="144"/>
    </w:pPr>
  </w:style>
  <w:style w:type="paragraph" w:customStyle="1" w:styleId="PartText">
    <w:name w:val="Part Text"/>
    <w:basedOn w:val="Normal"/>
    <w:next w:val="Normal"/>
    <w:locked/>
    <w:rsid w:val="00330305"/>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330305"/>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330305"/>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330305"/>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330305"/>
    <w:rPr>
      <w:rFonts w:ascii="Utopia" w:eastAsiaTheme="minorHAnsi" w:hAnsi="Utopia" w:cstheme="minorBidi"/>
      <w:i/>
      <w:iCs/>
      <w:color w:val="auto"/>
      <w:sz w:val="20"/>
      <w:lang w:eastAsia="en-US"/>
    </w:rPr>
  </w:style>
  <w:style w:type="paragraph" w:customStyle="1" w:styleId="Results">
    <w:name w:val="Results"/>
    <w:basedOn w:val="Normal"/>
    <w:rsid w:val="00330305"/>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330305"/>
    <w:pPr>
      <w:tabs>
        <w:tab w:val="num" w:pos="360"/>
      </w:tabs>
      <w:ind w:left="360" w:hanging="360"/>
    </w:pPr>
  </w:style>
  <w:style w:type="paragraph" w:customStyle="1" w:styleId="ExerciseBody">
    <w:name w:val="Exercise Body"/>
    <w:basedOn w:val="Normal"/>
    <w:link w:val="ExerciseBodyChar"/>
    <w:qFormat/>
    <w:rsid w:val="00330305"/>
    <w:pPr>
      <w:spacing w:before="120"/>
      <w:ind w:left="288" w:right="288"/>
    </w:pPr>
    <w:rPr>
      <w:rFonts w:ascii="HelveticaNeue Condensed" w:hAnsi="HelveticaNeue Condensed"/>
      <w:sz w:val="20"/>
    </w:rPr>
  </w:style>
  <w:style w:type="character" w:customStyle="1" w:styleId="ExerciseBodyChar">
    <w:name w:val="Exercise Body Char"/>
    <w:link w:val="ExerciseBody"/>
    <w:rsid w:val="00330305"/>
    <w:rPr>
      <w:rFonts w:ascii="HelveticaNeue Condensed" w:eastAsiaTheme="minorHAnsi" w:hAnsi="HelveticaNeue Condensed" w:cstheme="minorBidi"/>
      <w:color w:val="auto"/>
      <w:sz w:val="20"/>
      <w:lang w:eastAsia="en-US"/>
    </w:rPr>
  </w:style>
  <w:style w:type="paragraph" w:customStyle="1" w:styleId="ExerciseBullet">
    <w:name w:val="Exercise Bullet"/>
    <w:basedOn w:val="Normal"/>
    <w:rsid w:val="00330305"/>
    <w:pPr>
      <w:framePr w:wrap="notBeside" w:vAnchor="text" w:hAnchor="text" w:y="1"/>
      <w:numPr>
        <w:numId w:val="18"/>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330305"/>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330305"/>
    <w:rPr>
      <w:rFonts w:ascii="HelveticaNeue Condensed" w:eastAsiaTheme="minorHAnsi" w:hAnsi="HelveticaNeue Condensed" w:cstheme="minorBidi"/>
      <w:color w:val="auto"/>
      <w:sz w:val="20"/>
      <w:lang w:eastAsia="en-US"/>
    </w:rPr>
  </w:style>
  <w:style w:type="paragraph" w:customStyle="1" w:styleId="TableText">
    <w:name w:val="Table Text"/>
    <w:qFormat/>
    <w:rsid w:val="00330305"/>
    <w:pPr>
      <w:spacing w:before="120" w:after="120" w:line="240" w:lineRule="auto"/>
      <w:contextualSpacing/>
    </w:pPr>
    <w:rPr>
      <w:rFonts w:ascii="Utopia" w:eastAsia="Times New Roman" w:hAnsi="Utopia" w:cs="Times New Roman"/>
      <w:color w:val="auto"/>
      <w:sz w:val="18"/>
      <w:szCs w:val="20"/>
      <w:lang w:eastAsia="en-US"/>
    </w:rPr>
  </w:style>
  <w:style w:type="paragraph" w:customStyle="1" w:styleId="TableCaption">
    <w:name w:val="Table Caption"/>
    <w:basedOn w:val="FigureCaption"/>
    <w:next w:val="Normal"/>
    <w:qFormat/>
    <w:rsid w:val="00330305"/>
    <w:pPr>
      <w:spacing w:after="120"/>
    </w:pPr>
  </w:style>
  <w:style w:type="paragraph" w:customStyle="1" w:styleId="TableHead">
    <w:name w:val="Table Head"/>
    <w:next w:val="Normal"/>
    <w:rsid w:val="00330305"/>
    <w:pPr>
      <w:keepNext/>
      <w:spacing w:before="60" w:after="60" w:line="240" w:lineRule="exact"/>
      <w:ind w:left="720" w:hanging="720"/>
    </w:pPr>
    <w:rPr>
      <w:rFonts w:ascii="Arial Narrow" w:eastAsia="Times New Roman" w:hAnsi="Arial Narrow" w:cs="Times New Roman"/>
      <w:b/>
      <w:color w:val="auto"/>
      <w:sz w:val="20"/>
      <w:szCs w:val="20"/>
      <w:lang w:eastAsia="en-US"/>
    </w:rPr>
  </w:style>
  <w:style w:type="paragraph" w:customStyle="1" w:styleId="TableFootnote">
    <w:name w:val="Table Footnote"/>
    <w:basedOn w:val="Normal"/>
    <w:next w:val="Normal"/>
    <w:rsid w:val="00330305"/>
    <w:pPr>
      <w:spacing w:before="60" w:after="240"/>
      <w:contextualSpacing/>
    </w:pPr>
    <w:rPr>
      <w:rFonts w:ascii="Utopia" w:hAnsi="Utopia"/>
      <w:i/>
      <w:sz w:val="18"/>
    </w:rPr>
  </w:style>
  <w:style w:type="table" w:styleId="TableGrid">
    <w:name w:val="Table Grid"/>
    <w:basedOn w:val="TableNormal"/>
    <w:rsid w:val="00330305"/>
    <w:pPr>
      <w:spacing w:after="120" w:line="240" w:lineRule="auto"/>
    </w:pPr>
    <w:rPr>
      <w:rFonts w:ascii="Times" w:eastAsia="Times New Roman" w:hAnsi="Times" w:cs="Times New Roman"/>
      <w:color w:val="auto"/>
      <w:sz w:val="20"/>
      <w:szCs w:val="20"/>
      <w:lang w:eastAsia="en-U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330305"/>
    <w:pPr>
      <w:numPr>
        <w:numId w:val="0"/>
      </w:numPr>
      <w:ind w:left="864"/>
    </w:pPr>
  </w:style>
  <w:style w:type="paragraph" w:customStyle="1" w:styleId="NumList">
    <w:name w:val="Num List"/>
    <w:basedOn w:val="Normal"/>
    <w:rsid w:val="00330305"/>
    <w:pPr>
      <w:keepLines/>
      <w:numPr>
        <w:numId w:val="52"/>
      </w:numPr>
      <w:spacing w:before="120"/>
      <w:ind w:right="1152"/>
    </w:pPr>
    <w:rPr>
      <w:rFonts w:ascii="Utopia" w:hAnsi="Utopia"/>
      <w:sz w:val="18"/>
    </w:rPr>
  </w:style>
  <w:style w:type="paragraph" w:customStyle="1" w:styleId="QuoteSource">
    <w:name w:val="Quote Source"/>
    <w:basedOn w:val="Quote"/>
    <w:next w:val="Normal"/>
    <w:qFormat/>
    <w:rsid w:val="00330305"/>
    <w:pPr>
      <w:spacing w:before="0"/>
      <w:ind w:left="0" w:right="0"/>
      <w:jc w:val="right"/>
    </w:pPr>
    <w:rPr>
      <w:i w:val="0"/>
    </w:rPr>
  </w:style>
  <w:style w:type="paragraph" w:customStyle="1" w:styleId="ExerciseHead">
    <w:name w:val="Exercise Head"/>
    <w:basedOn w:val="Normal"/>
    <w:next w:val="Normal"/>
    <w:rsid w:val="00330305"/>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330305"/>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330305"/>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330305"/>
    <w:pPr>
      <w:spacing w:before="120" w:after="240"/>
    </w:pPr>
    <w:rPr>
      <w:rFonts w:ascii="HelveticaNeue Condensed" w:hAnsi="HelveticaNeue Condensed"/>
      <w:sz w:val="60"/>
    </w:rPr>
  </w:style>
  <w:style w:type="paragraph" w:customStyle="1" w:styleId="FMText">
    <w:name w:val="FM Text"/>
    <w:basedOn w:val="Normal"/>
    <w:locked/>
    <w:rsid w:val="00330305"/>
    <w:pPr>
      <w:contextualSpacing/>
    </w:pPr>
    <w:rPr>
      <w:rFonts w:ascii="Utopia" w:hAnsi="Utopia"/>
      <w:sz w:val="18"/>
    </w:rPr>
  </w:style>
  <w:style w:type="paragraph" w:customStyle="1" w:styleId="FMDedication">
    <w:name w:val="FM Dedication"/>
    <w:basedOn w:val="Normal"/>
    <w:locked/>
    <w:rsid w:val="00330305"/>
    <w:pPr>
      <w:spacing w:before="600" w:after="600" w:line="240" w:lineRule="auto"/>
      <w:jc w:val="center"/>
    </w:pPr>
    <w:rPr>
      <w:rFonts w:ascii="Utopia" w:hAnsi="Utopia"/>
      <w:i/>
      <w:sz w:val="20"/>
    </w:rPr>
  </w:style>
  <w:style w:type="paragraph" w:customStyle="1" w:styleId="FMTextCont">
    <w:name w:val="FM Text Cont"/>
    <w:basedOn w:val="FMText"/>
    <w:locked/>
    <w:rsid w:val="00330305"/>
    <w:pPr>
      <w:ind w:firstLine="576"/>
    </w:pPr>
  </w:style>
  <w:style w:type="paragraph" w:customStyle="1" w:styleId="Footnote">
    <w:name w:val="Footnote"/>
    <w:basedOn w:val="Normal"/>
    <w:rsid w:val="00330305"/>
    <w:rPr>
      <w:sz w:val="19"/>
    </w:rPr>
  </w:style>
  <w:style w:type="paragraph" w:styleId="DocumentMap">
    <w:name w:val="Document Map"/>
    <w:basedOn w:val="Normal"/>
    <w:link w:val="DocumentMapChar"/>
    <w:semiHidden/>
    <w:rsid w:val="00330305"/>
    <w:pPr>
      <w:numPr>
        <w:numId w:val="17"/>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3D5480"/>
    <w:rPr>
      <w:rFonts w:ascii="Tahoma" w:eastAsiaTheme="minorHAnsi" w:hAnsi="Tahoma" w:cs="Tahoma"/>
      <w:color w:val="auto"/>
      <w:shd w:val="clear" w:color="auto" w:fill="000080"/>
      <w:lang w:eastAsia="en-US"/>
    </w:rPr>
  </w:style>
  <w:style w:type="paragraph" w:customStyle="1" w:styleId="ExerciseCode">
    <w:name w:val="Exercise Code"/>
    <w:basedOn w:val="Normal"/>
    <w:link w:val="ExerciseCodeChar"/>
    <w:qFormat/>
    <w:rsid w:val="00330305"/>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330305"/>
    <w:rPr>
      <w:rFonts w:ascii="TheSansMonoConNormal" w:eastAsiaTheme="minorHAnsi" w:hAnsi="TheSansMonoConNormal" w:cstheme="minorBidi"/>
      <w:noProof/>
      <w:color w:val="auto"/>
      <w:sz w:val="18"/>
      <w:lang w:eastAsia="en-US"/>
    </w:rPr>
  </w:style>
  <w:style w:type="paragraph" w:customStyle="1" w:styleId="ExerciseSubhead">
    <w:name w:val="Exercise Subhead"/>
    <w:basedOn w:val="Normal"/>
    <w:rsid w:val="00330305"/>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330305"/>
    <w:pPr>
      <w:suppressAutoHyphens/>
      <w:spacing w:after="0"/>
      <w:ind w:firstLine="720"/>
    </w:pPr>
    <w:rPr>
      <w:rFonts w:ascii="Utopia" w:hAnsi="Utopia"/>
      <w:sz w:val="18"/>
    </w:rPr>
  </w:style>
  <w:style w:type="character" w:styleId="Hyperlink">
    <w:name w:val="Hyperlink"/>
    <w:semiHidden/>
    <w:rsid w:val="00330305"/>
    <w:rPr>
      <w:color w:val="0000FF"/>
      <w:u w:val="single"/>
    </w:rPr>
  </w:style>
  <w:style w:type="paragraph" w:styleId="Footer">
    <w:name w:val="footer"/>
    <w:basedOn w:val="Normal"/>
    <w:link w:val="FooterChar"/>
    <w:rsid w:val="00330305"/>
    <w:pPr>
      <w:tabs>
        <w:tab w:val="center" w:pos="4320"/>
        <w:tab w:val="right" w:pos="8640"/>
      </w:tabs>
      <w:spacing w:before="360" w:after="240"/>
    </w:pPr>
    <w:rPr>
      <w:rFonts w:ascii="Utopia" w:hAnsi="Utopia"/>
    </w:rPr>
  </w:style>
  <w:style w:type="character" w:customStyle="1" w:styleId="FooterChar">
    <w:name w:val="Footer Char"/>
    <w:link w:val="Footer"/>
    <w:rsid w:val="00330305"/>
    <w:rPr>
      <w:rFonts w:ascii="Utopia" w:eastAsiaTheme="minorHAnsi" w:hAnsi="Utopia" w:cstheme="minorBidi"/>
      <w:color w:val="auto"/>
      <w:lang w:eastAsia="en-US"/>
    </w:rPr>
  </w:style>
  <w:style w:type="paragraph" w:customStyle="1" w:styleId="NoteTipCaution">
    <w:name w:val="Note/Tip/Caution"/>
    <w:basedOn w:val="Normal"/>
    <w:next w:val="Normal"/>
    <w:link w:val="NoteTipCautionChar"/>
    <w:rsid w:val="00330305"/>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330305"/>
    <w:rPr>
      <w:rFonts w:ascii="HelveticaNeue Condensed" w:eastAsiaTheme="minorHAnsi" w:hAnsi="HelveticaNeue Condensed" w:cstheme="minorBidi"/>
      <w:color w:val="auto"/>
      <w:sz w:val="20"/>
      <w:lang w:eastAsia="en-US"/>
    </w:rPr>
  </w:style>
  <w:style w:type="paragraph" w:customStyle="1" w:styleId="BodyTextFirst">
    <w:name w:val="Body Text First"/>
    <w:basedOn w:val="BodyText"/>
    <w:link w:val="BodyTextFirstChar"/>
    <w:rsid w:val="00330305"/>
    <w:pPr>
      <w:spacing w:before="120" w:after="0" w:line="240" w:lineRule="auto"/>
    </w:pPr>
    <w:rPr>
      <w:rFonts w:ascii="Utopia" w:hAnsi="Utopia"/>
    </w:rPr>
  </w:style>
  <w:style w:type="character" w:customStyle="1" w:styleId="BodyTextFirstChar">
    <w:name w:val="Body Text First Char"/>
    <w:link w:val="BodyTextFirst"/>
    <w:rsid w:val="00330305"/>
    <w:rPr>
      <w:rFonts w:ascii="Utopia" w:eastAsiaTheme="minorHAnsi" w:hAnsi="Utopia" w:cstheme="minorBidi"/>
      <w:color w:val="auto"/>
      <w:sz w:val="18"/>
      <w:lang w:eastAsia="en-US"/>
    </w:rPr>
  </w:style>
  <w:style w:type="character" w:customStyle="1" w:styleId="CodeInline">
    <w:name w:val="Code Inline"/>
    <w:rsid w:val="00330305"/>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330305"/>
    <w:pPr>
      <w:spacing w:after="120" w:line="240" w:lineRule="auto"/>
    </w:pPr>
    <w:rPr>
      <w:rFonts w:ascii="Times" w:eastAsia="Times New Roman" w:hAnsi="Times" w:cs="Times New Roman"/>
      <w:color w:val="auto"/>
      <w:sz w:val="20"/>
      <w:szCs w:val="20"/>
      <w:lang w:eastAsia="en-U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330305"/>
  </w:style>
  <w:style w:type="paragraph" w:customStyle="1" w:styleId="SideBarSubhead">
    <w:name w:val="Side Bar Subhead"/>
    <w:basedOn w:val="Normal"/>
    <w:rsid w:val="00330305"/>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330305"/>
    <w:pPr>
      <w:spacing w:before="120"/>
      <w:ind w:left="288" w:right="288"/>
    </w:pPr>
    <w:rPr>
      <w:rFonts w:ascii="HelveticaNeue Condensed" w:hAnsi="HelveticaNeue Condensed"/>
      <w:sz w:val="20"/>
    </w:rPr>
  </w:style>
  <w:style w:type="character" w:customStyle="1" w:styleId="SideBarBodyChar">
    <w:name w:val="Side Bar Body Char"/>
    <w:link w:val="SideBarBody"/>
    <w:rsid w:val="00330305"/>
    <w:rPr>
      <w:rFonts w:ascii="HelveticaNeue Condensed" w:eastAsiaTheme="minorHAnsi" w:hAnsi="HelveticaNeue Condensed" w:cstheme="minorBidi"/>
      <w:color w:val="auto"/>
      <w:sz w:val="20"/>
      <w:lang w:eastAsia="en-US"/>
    </w:rPr>
  </w:style>
  <w:style w:type="paragraph" w:customStyle="1" w:styleId="ExerciseLast">
    <w:name w:val="Exercise Last"/>
    <w:basedOn w:val="Normal"/>
    <w:link w:val="ExerciseLastChar"/>
    <w:qFormat/>
    <w:rsid w:val="00330305"/>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330305"/>
    <w:rPr>
      <w:rFonts w:ascii="HelveticaNeue Condensed" w:eastAsiaTheme="minorHAnsi" w:hAnsi="HelveticaNeue Condensed" w:cstheme="minorBidi"/>
      <w:color w:val="auto"/>
      <w:sz w:val="20"/>
      <w:lang w:eastAsia="en-US"/>
    </w:rPr>
  </w:style>
  <w:style w:type="paragraph" w:customStyle="1" w:styleId="SideBarLast">
    <w:name w:val="Side Bar Last"/>
    <w:basedOn w:val="Normal"/>
    <w:link w:val="SideBarLastChar"/>
    <w:qFormat/>
    <w:rsid w:val="00330305"/>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330305"/>
    <w:rPr>
      <w:rFonts w:ascii="HelveticaNeue Condensed" w:eastAsiaTheme="minorHAnsi" w:hAnsi="HelveticaNeue Condensed" w:cstheme="minorBidi"/>
      <w:color w:val="auto"/>
      <w:sz w:val="20"/>
      <w:lang w:eastAsia="en-US"/>
    </w:rPr>
  </w:style>
  <w:style w:type="paragraph" w:customStyle="1" w:styleId="SideBarBullet">
    <w:name w:val="Side Bar Bullet"/>
    <w:basedOn w:val="Normal"/>
    <w:rsid w:val="00330305"/>
    <w:pPr>
      <w:framePr w:wrap="notBeside" w:vAnchor="text" w:hAnchor="text" w:y="1"/>
      <w:numPr>
        <w:numId w:val="19"/>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330305"/>
    <w:pPr>
      <w:numPr>
        <w:numId w:val="21"/>
      </w:numPr>
      <w:spacing w:before="120"/>
      <w:ind w:right="1152"/>
    </w:pPr>
    <w:rPr>
      <w:rFonts w:ascii="HelveticaNeue Condensed" w:hAnsi="HelveticaNeue Condensed"/>
      <w:sz w:val="20"/>
    </w:rPr>
  </w:style>
  <w:style w:type="character" w:customStyle="1" w:styleId="ExerciseNumChar">
    <w:name w:val="Exercise Num Char"/>
    <w:link w:val="ExerciseNum"/>
    <w:rsid w:val="00330305"/>
    <w:rPr>
      <w:rFonts w:ascii="HelveticaNeue Condensed" w:eastAsiaTheme="minorHAnsi" w:hAnsi="HelveticaNeue Condensed" w:cstheme="minorBidi"/>
      <w:color w:val="auto"/>
      <w:sz w:val="20"/>
      <w:lang w:eastAsia="en-US"/>
    </w:rPr>
  </w:style>
  <w:style w:type="paragraph" w:customStyle="1" w:styleId="SideBarNum">
    <w:name w:val="Side Bar Num"/>
    <w:basedOn w:val="Normal"/>
    <w:link w:val="SideBarNumChar"/>
    <w:qFormat/>
    <w:rsid w:val="00330305"/>
    <w:pPr>
      <w:numPr>
        <w:numId w:val="22"/>
      </w:numPr>
      <w:spacing w:before="120"/>
      <w:ind w:right="1152"/>
    </w:pPr>
    <w:rPr>
      <w:rFonts w:ascii="HelveticaNeue Condensed" w:hAnsi="HelveticaNeue Condensed"/>
      <w:sz w:val="20"/>
    </w:rPr>
  </w:style>
  <w:style w:type="character" w:customStyle="1" w:styleId="SideBarNumChar">
    <w:name w:val="Side Bar Num Char"/>
    <w:link w:val="SideBarNum"/>
    <w:rsid w:val="00330305"/>
    <w:rPr>
      <w:rFonts w:ascii="HelveticaNeue Condensed" w:eastAsiaTheme="minorHAnsi" w:hAnsi="HelveticaNeue Condensed" w:cstheme="minorBidi"/>
      <w:color w:val="auto"/>
      <w:sz w:val="20"/>
      <w:lang w:eastAsia="en-US"/>
    </w:rPr>
  </w:style>
  <w:style w:type="paragraph" w:customStyle="1" w:styleId="SideBarHead">
    <w:name w:val="Side Bar Head"/>
    <w:basedOn w:val="Normal"/>
    <w:next w:val="Normal"/>
    <w:rsid w:val="00330305"/>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330305"/>
    <w:pPr>
      <w:tabs>
        <w:tab w:val="center" w:pos="4680"/>
        <w:tab w:val="right" w:pos="9360"/>
      </w:tabs>
      <w:spacing w:before="240" w:after="480"/>
    </w:pPr>
    <w:rPr>
      <w:rFonts w:ascii="Utopia" w:eastAsia="Times New Roman" w:hAnsi="Utopia" w:cs="Times New Roman"/>
      <w:color w:val="auto"/>
      <w:sz w:val="20"/>
      <w:szCs w:val="20"/>
      <w:lang w:eastAsia="en-US"/>
    </w:rPr>
  </w:style>
  <w:style w:type="paragraph" w:customStyle="1" w:styleId="FMBookTitle">
    <w:name w:val="FM Book Title"/>
    <w:basedOn w:val="Normal"/>
    <w:locked/>
    <w:rsid w:val="00330305"/>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330305"/>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330305"/>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330305"/>
    <w:pPr>
      <w:spacing w:before="0" w:after="240"/>
    </w:pPr>
  </w:style>
  <w:style w:type="paragraph" w:customStyle="1" w:styleId="FMHead">
    <w:name w:val="FM Head"/>
    <w:basedOn w:val="Normal"/>
    <w:next w:val="Normal"/>
    <w:link w:val="FMHeadChar"/>
    <w:locked/>
    <w:rsid w:val="00330305"/>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330305"/>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330305"/>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330305"/>
    <w:pPr>
      <w:spacing w:before="120" w:after="0" w:line="360" w:lineRule="auto"/>
      <w:contextualSpacing/>
    </w:pPr>
    <w:rPr>
      <w:rFonts w:ascii="Utopia Black" w:hAnsi="Utopia Black"/>
      <w:spacing w:val="-6"/>
    </w:rPr>
  </w:style>
  <w:style w:type="table" w:customStyle="1" w:styleId="ApressTable">
    <w:name w:val="Apress Table"/>
    <w:basedOn w:val="TableNormal"/>
    <w:locked/>
    <w:rsid w:val="00330305"/>
    <w:pPr>
      <w:spacing w:before="120" w:after="120" w:line="240" w:lineRule="auto"/>
    </w:pPr>
    <w:rPr>
      <w:rFonts w:ascii="Utopia" w:eastAsia="Times New Roman" w:hAnsi="Utopia" w:cs="Times New Roman"/>
      <w:color w:val="auto"/>
      <w:sz w:val="18"/>
      <w:szCs w:val="20"/>
      <w:lang w:eastAsia="en-US"/>
    </w:rPr>
    <w:tblPr>
      <w:tblInd w:w="0" w:type="dxa"/>
      <w:tblCellMar>
        <w:top w:w="0" w:type="dxa"/>
        <w:left w:w="0" w:type="dxa"/>
        <w:bottom w:w="0" w:type="dxa"/>
        <w:right w:w="0" w:type="dxa"/>
      </w:tblCellMar>
    </w:tblPr>
  </w:style>
  <w:style w:type="table" w:styleId="TableList3">
    <w:name w:val="Table List 3"/>
    <w:basedOn w:val="TableNormal"/>
    <w:rsid w:val="00330305"/>
    <w:pPr>
      <w:spacing w:after="120" w:line="240" w:lineRule="auto"/>
    </w:pPr>
    <w:rPr>
      <w:rFonts w:ascii="Times New Roman" w:eastAsia="Times New Roman" w:hAnsi="Times New Roman" w:cs="Times New Roman"/>
      <w:color w:val="auto"/>
      <w:sz w:val="20"/>
      <w:szCs w:val="20"/>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330305"/>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330305"/>
    <w:rPr>
      <w:rFonts w:ascii="HelveticaNeue Condensed" w:eastAsiaTheme="minorHAnsi" w:hAnsi="HelveticaNeue Condensed" w:cstheme="minorBidi"/>
      <w:b/>
      <w:color w:val="auto"/>
      <w:sz w:val="18"/>
      <w:lang w:eastAsia="en-US"/>
    </w:rPr>
  </w:style>
  <w:style w:type="paragraph" w:customStyle="1" w:styleId="Figure">
    <w:name w:val="Figure"/>
    <w:next w:val="Normal"/>
    <w:rsid w:val="00330305"/>
    <w:pPr>
      <w:spacing w:before="120" w:after="120" w:line="240" w:lineRule="auto"/>
    </w:pPr>
    <w:rPr>
      <w:rFonts w:ascii="Arial" w:eastAsia="Times New Roman" w:hAnsi="Arial" w:cs="Times New Roman"/>
      <w:color w:val="auto"/>
      <w:sz w:val="18"/>
      <w:szCs w:val="20"/>
      <w:lang w:eastAsia="en-US"/>
    </w:rPr>
  </w:style>
  <w:style w:type="paragraph" w:styleId="Revision">
    <w:name w:val="Revision"/>
    <w:hidden/>
    <w:uiPriority w:val="99"/>
    <w:semiHidden/>
    <w:rsid w:val="00330305"/>
    <w:pPr>
      <w:spacing w:after="0" w:line="240" w:lineRule="auto"/>
    </w:pPr>
    <w:rPr>
      <w:rFonts w:eastAsia="Calibri" w:cs="Times New Roman"/>
      <w:color w:val="auto"/>
      <w:lang w:eastAsia="en-US"/>
    </w:rPr>
  </w:style>
  <w:style w:type="character" w:styleId="IntenseEmphasis">
    <w:name w:val="Intense Emphasis"/>
    <w:basedOn w:val="DefaultParagraphFont"/>
    <w:uiPriority w:val="21"/>
    <w:qFormat/>
    <w:rsid w:val="00330305"/>
    <w:rPr>
      <w:b/>
      <w:bCs/>
      <w:i/>
      <w:iCs/>
      <w:color w:val="auto"/>
    </w:rPr>
  </w:style>
  <w:style w:type="character" w:styleId="Emphasis">
    <w:name w:val="Emphasis"/>
    <w:basedOn w:val="DefaultParagraphFont"/>
    <w:qFormat/>
    <w:rsid w:val="00330305"/>
    <w:rPr>
      <w:i/>
      <w:iCs/>
    </w:rPr>
  </w:style>
  <w:style w:type="character" w:styleId="Strong">
    <w:name w:val="Strong"/>
    <w:basedOn w:val="DefaultParagraphFont"/>
    <w:qFormat/>
    <w:rsid w:val="00330305"/>
    <w:rPr>
      <w:b/>
      <w:bCs/>
    </w:rPr>
  </w:style>
  <w:style w:type="character" w:customStyle="1" w:styleId="SubtitleChar">
    <w:name w:val="Subtitle Char"/>
    <w:basedOn w:val="DefaultParagraphFont"/>
    <w:link w:val="Subtitle"/>
    <w:rsid w:val="00330305"/>
    <w:rPr>
      <w:rFonts w:ascii="Cambria" w:eastAsiaTheme="minorHAnsi" w:hAnsi="Cambria" w:cstheme="minorBidi"/>
      <w:color w:val="auto"/>
      <w:szCs w:val="24"/>
      <w:lang w:eastAsia="en-US"/>
    </w:rPr>
  </w:style>
  <w:style w:type="character" w:customStyle="1" w:styleId="DingbatSymbol">
    <w:name w:val="Dingbat Symbol"/>
    <w:basedOn w:val="DefaultParagraphFont"/>
    <w:uiPriority w:val="1"/>
    <w:locked/>
    <w:rsid w:val="00330305"/>
    <w:rPr>
      <w:rFonts w:ascii="ZapfDingbats" w:eastAsiaTheme="minorHAnsi" w:hAnsi="ZapfDingbats" w:cstheme="minorBidi"/>
      <w:color w:val="BFBFBF" w:themeColor="background1" w:themeShade="BF"/>
      <w:szCs w:val="24"/>
    </w:rPr>
  </w:style>
  <w:style w:type="character" w:customStyle="1" w:styleId="BlackDingbat">
    <w:name w:val="Black Dingbat"/>
    <w:rsid w:val="00330305"/>
    <w:rPr>
      <w:rFonts w:ascii="ZapfDingbats" w:hAnsi="ZapfDingbats"/>
      <w:color w:val="auto"/>
      <w:szCs w:val="24"/>
    </w:rPr>
  </w:style>
  <w:style w:type="paragraph" w:customStyle="1" w:styleId="Code">
    <w:name w:val="Code"/>
    <w:basedOn w:val="Normal"/>
    <w:link w:val="CodeChar"/>
    <w:qFormat/>
    <w:rsid w:val="00330305"/>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330305"/>
    <w:rPr>
      <w:rFonts w:ascii="TheSansMonoConNormal" w:eastAsiaTheme="minorHAnsi" w:hAnsi="TheSansMonoConNormal" w:cstheme="minorBidi"/>
      <w:noProof/>
      <w:color w:val="auto"/>
      <w:sz w:val="18"/>
      <w:lang w:eastAsia="en-US"/>
    </w:rPr>
  </w:style>
  <w:style w:type="character" w:customStyle="1" w:styleId="GrayDingbat">
    <w:name w:val="Gray Dingbat"/>
    <w:basedOn w:val="BlackDingbat"/>
    <w:uiPriority w:val="1"/>
    <w:qFormat/>
    <w:rsid w:val="00330305"/>
    <w:rPr>
      <w:rFonts w:ascii="ZapfDingbats" w:hAnsi="ZapfDingbats"/>
      <w:color w:val="BFBFBF" w:themeColor="background1" w:themeShade="BF"/>
      <w:szCs w:val="24"/>
    </w:rPr>
  </w:style>
  <w:style w:type="character" w:customStyle="1" w:styleId="FMAuthorChar">
    <w:name w:val="FM Author Char"/>
    <w:link w:val="FMAuthor"/>
    <w:rsid w:val="00330305"/>
    <w:rPr>
      <w:rFonts w:ascii="HelveticaNeue MediumExt" w:eastAsiaTheme="minorHAnsi" w:hAnsi="HelveticaNeue MediumExt" w:cstheme="minorBidi"/>
      <w:color w:val="auto"/>
      <w:sz w:val="32"/>
      <w:szCs w:val="24"/>
      <w:lang w:eastAsia="en-US"/>
    </w:rPr>
  </w:style>
  <w:style w:type="paragraph" w:customStyle="1" w:styleId="HeaderWHITE">
    <w:name w:val="Header WHITE"/>
    <w:basedOn w:val="Header"/>
    <w:qFormat/>
    <w:locked/>
    <w:rsid w:val="00330305"/>
    <w:rPr>
      <w:rFonts w:eastAsia="PMingLiU"/>
      <w:color w:val="FFFFFF" w:themeColor="background1"/>
    </w:rPr>
  </w:style>
  <w:style w:type="character" w:customStyle="1" w:styleId="FMCopyrightChar">
    <w:name w:val="FM Copyright Char"/>
    <w:link w:val="FMCopyright"/>
    <w:rsid w:val="00330305"/>
    <w:rPr>
      <w:rFonts w:ascii="Utopia" w:eastAsia="Times New Roman" w:hAnsi="Utopia" w:cs="Times New Roman"/>
      <w:color w:val="auto"/>
      <w:sz w:val="16"/>
      <w:szCs w:val="20"/>
      <w:lang w:eastAsia="en-US"/>
    </w:rPr>
  </w:style>
  <w:style w:type="character" w:customStyle="1" w:styleId="FMEditionChar">
    <w:name w:val="FM Edition Char"/>
    <w:basedOn w:val="DefaultParagraphFont"/>
    <w:link w:val="FMEdition"/>
    <w:rsid w:val="00330305"/>
    <w:rPr>
      <w:rFonts w:ascii="HelveticaNeue MediumCond" w:eastAsiaTheme="minorHAnsi" w:hAnsi="HelveticaNeue MediumCond" w:cstheme="minorBidi"/>
      <w:color w:val="808080"/>
      <w:sz w:val="48"/>
      <w:lang w:eastAsia="en-US"/>
    </w:rPr>
  </w:style>
  <w:style w:type="paragraph" w:styleId="TOC2">
    <w:name w:val="toc 2"/>
    <w:basedOn w:val="Normal"/>
    <w:next w:val="Normal"/>
    <w:uiPriority w:val="39"/>
    <w:rsid w:val="00330305"/>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330305"/>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330305"/>
    <w:pPr>
      <w:spacing w:after="100"/>
    </w:pPr>
  </w:style>
  <w:style w:type="paragraph" w:customStyle="1" w:styleId="PartTextCont">
    <w:name w:val="Part Text Cont."/>
    <w:basedOn w:val="Normal"/>
    <w:qFormat/>
    <w:locked/>
    <w:rsid w:val="00330305"/>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330305"/>
    <w:rPr>
      <w:rFonts w:ascii="Arial" w:eastAsiaTheme="minorHAnsi" w:hAnsi="Arial" w:cstheme="minorBidi"/>
      <w:b/>
      <w:caps/>
      <w:color w:val="auto"/>
      <w:sz w:val="52"/>
      <w:szCs w:val="28"/>
      <w:lang w:eastAsia="en-US"/>
    </w:rPr>
  </w:style>
  <w:style w:type="character" w:customStyle="1" w:styleId="PartTitleChar">
    <w:name w:val="Part Title Char"/>
    <w:basedOn w:val="DefaultParagraphFont"/>
    <w:link w:val="PartTitle"/>
    <w:rsid w:val="00330305"/>
    <w:rPr>
      <w:rFonts w:ascii="Arial" w:eastAsiaTheme="minorHAnsi" w:hAnsi="Arial" w:cstheme="minorBidi"/>
      <w:b/>
      <w:color w:val="auto"/>
      <w:sz w:val="64"/>
      <w:szCs w:val="48"/>
      <w:lang w:eastAsia="en-US"/>
    </w:rPr>
  </w:style>
  <w:style w:type="character" w:customStyle="1" w:styleId="FMHeadChar">
    <w:name w:val="FM Head Char"/>
    <w:basedOn w:val="DefaultParagraphFont"/>
    <w:link w:val="FMHead"/>
    <w:rsid w:val="00330305"/>
    <w:rPr>
      <w:rFonts w:ascii="Arial Narrow" w:eastAsiaTheme="minorHAnsi" w:hAnsi="Arial Narrow" w:cstheme="minorBidi"/>
      <w:b/>
      <w:color w:val="auto"/>
      <w:spacing w:val="-20"/>
      <w:sz w:val="60"/>
      <w:szCs w:val="48"/>
      <w:lang w:eastAsia="en-US"/>
    </w:rPr>
  </w:style>
  <w:style w:type="character" w:styleId="CommentReference">
    <w:name w:val="annotation reference"/>
    <w:basedOn w:val="DefaultParagraphFont"/>
    <w:uiPriority w:val="99"/>
    <w:semiHidden/>
    <w:unhideWhenUsed/>
    <w:rsid w:val="00CC35A2"/>
    <w:rPr>
      <w:sz w:val="16"/>
      <w:szCs w:val="16"/>
    </w:rPr>
  </w:style>
  <w:style w:type="paragraph" w:styleId="CommentText">
    <w:name w:val="annotation text"/>
    <w:basedOn w:val="Normal"/>
    <w:link w:val="CommentTextChar"/>
    <w:uiPriority w:val="99"/>
    <w:semiHidden/>
    <w:unhideWhenUsed/>
    <w:rsid w:val="00CC35A2"/>
    <w:pPr>
      <w:spacing w:line="240" w:lineRule="auto"/>
    </w:pPr>
    <w:rPr>
      <w:sz w:val="20"/>
      <w:szCs w:val="20"/>
    </w:rPr>
  </w:style>
  <w:style w:type="character" w:customStyle="1" w:styleId="CommentTextChar">
    <w:name w:val="Comment Text Char"/>
    <w:basedOn w:val="DefaultParagraphFont"/>
    <w:link w:val="CommentText"/>
    <w:uiPriority w:val="99"/>
    <w:semiHidden/>
    <w:rsid w:val="00CC35A2"/>
    <w:rPr>
      <w:rFonts w:asciiTheme="minorHAnsi" w:eastAsiaTheme="minorHAnsi" w:hAnsiTheme="minorHAnsi" w:cstheme="minorBidi"/>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CC35A2"/>
    <w:rPr>
      <w:b/>
      <w:bCs/>
    </w:rPr>
  </w:style>
  <w:style w:type="character" w:customStyle="1" w:styleId="CommentSubjectChar">
    <w:name w:val="Comment Subject Char"/>
    <w:basedOn w:val="CommentTextChar"/>
    <w:link w:val="CommentSubject"/>
    <w:uiPriority w:val="99"/>
    <w:semiHidden/>
    <w:rsid w:val="00CC35A2"/>
    <w:rPr>
      <w:rFonts w:asciiTheme="minorHAnsi" w:eastAsiaTheme="minorHAnsi" w:hAnsiTheme="minorHAnsi" w:cstheme="minorBidi"/>
      <w:b/>
      <w:bCs/>
      <w:color w:val="auto"/>
      <w:sz w:val="20"/>
      <w:szCs w:val="20"/>
      <w:lang w:eastAsia="en-US"/>
    </w:rPr>
  </w:style>
  <w:style w:type="paragraph" w:styleId="HTMLPreformatted">
    <w:name w:val="HTML Preformatted"/>
    <w:basedOn w:val="Normal"/>
    <w:link w:val="HTMLPreformattedChar"/>
    <w:uiPriority w:val="99"/>
    <w:unhideWhenUsed/>
    <w:rsid w:val="001F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1F2CF3"/>
    <w:rPr>
      <w:rFonts w:ascii="Courier New"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58426">
      <w:bodyDiv w:val="1"/>
      <w:marLeft w:val="0"/>
      <w:marRight w:val="0"/>
      <w:marTop w:val="0"/>
      <w:marBottom w:val="0"/>
      <w:divBdr>
        <w:top w:val="none" w:sz="0" w:space="0" w:color="auto"/>
        <w:left w:val="none" w:sz="0" w:space="0" w:color="auto"/>
        <w:bottom w:val="none" w:sz="0" w:space="0" w:color="auto"/>
        <w:right w:val="none" w:sz="0" w:space="0" w:color="auto"/>
      </w:divBdr>
    </w:div>
    <w:div w:id="444033875">
      <w:bodyDiv w:val="1"/>
      <w:marLeft w:val="0"/>
      <w:marRight w:val="0"/>
      <w:marTop w:val="0"/>
      <w:marBottom w:val="0"/>
      <w:divBdr>
        <w:top w:val="none" w:sz="0" w:space="0" w:color="auto"/>
        <w:left w:val="none" w:sz="0" w:space="0" w:color="auto"/>
        <w:bottom w:val="none" w:sz="0" w:space="0" w:color="auto"/>
        <w:right w:val="none" w:sz="0" w:space="0" w:color="auto"/>
      </w:divBdr>
    </w:div>
    <w:div w:id="512308093">
      <w:bodyDiv w:val="1"/>
      <w:marLeft w:val="0"/>
      <w:marRight w:val="0"/>
      <w:marTop w:val="0"/>
      <w:marBottom w:val="0"/>
      <w:divBdr>
        <w:top w:val="none" w:sz="0" w:space="0" w:color="auto"/>
        <w:left w:val="none" w:sz="0" w:space="0" w:color="auto"/>
        <w:bottom w:val="none" w:sz="0" w:space="0" w:color="auto"/>
        <w:right w:val="none" w:sz="0" w:space="0" w:color="auto"/>
      </w:divBdr>
    </w:div>
    <w:div w:id="537353936">
      <w:bodyDiv w:val="1"/>
      <w:marLeft w:val="0"/>
      <w:marRight w:val="0"/>
      <w:marTop w:val="0"/>
      <w:marBottom w:val="0"/>
      <w:divBdr>
        <w:top w:val="none" w:sz="0" w:space="0" w:color="auto"/>
        <w:left w:val="none" w:sz="0" w:space="0" w:color="auto"/>
        <w:bottom w:val="none" w:sz="0" w:space="0" w:color="auto"/>
        <w:right w:val="none" w:sz="0" w:space="0" w:color="auto"/>
      </w:divBdr>
    </w:div>
    <w:div w:id="631516723">
      <w:bodyDiv w:val="1"/>
      <w:marLeft w:val="0"/>
      <w:marRight w:val="0"/>
      <w:marTop w:val="0"/>
      <w:marBottom w:val="0"/>
      <w:divBdr>
        <w:top w:val="none" w:sz="0" w:space="0" w:color="auto"/>
        <w:left w:val="none" w:sz="0" w:space="0" w:color="auto"/>
        <w:bottom w:val="none" w:sz="0" w:space="0" w:color="auto"/>
        <w:right w:val="none" w:sz="0" w:space="0" w:color="auto"/>
      </w:divBdr>
    </w:div>
    <w:div w:id="634213468">
      <w:bodyDiv w:val="1"/>
      <w:marLeft w:val="0"/>
      <w:marRight w:val="0"/>
      <w:marTop w:val="0"/>
      <w:marBottom w:val="0"/>
      <w:divBdr>
        <w:top w:val="none" w:sz="0" w:space="0" w:color="auto"/>
        <w:left w:val="none" w:sz="0" w:space="0" w:color="auto"/>
        <w:bottom w:val="none" w:sz="0" w:space="0" w:color="auto"/>
        <w:right w:val="none" w:sz="0" w:space="0" w:color="auto"/>
      </w:divBdr>
    </w:div>
    <w:div w:id="852111934">
      <w:bodyDiv w:val="1"/>
      <w:marLeft w:val="0"/>
      <w:marRight w:val="0"/>
      <w:marTop w:val="0"/>
      <w:marBottom w:val="0"/>
      <w:divBdr>
        <w:top w:val="none" w:sz="0" w:space="0" w:color="auto"/>
        <w:left w:val="none" w:sz="0" w:space="0" w:color="auto"/>
        <w:bottom w:val="none" w:sz="0" w:space="0" w:color="auto"/>
        <w:right w:val="none" w:sz="0" w:space="0" w:color="auto"/>
      </w:divBdr>
    </w:div>
    <w:div w:id="1219781329">
      <w:bodyDiv w:val="1"/>
      <w:marLeft w:val="0"/>
      <w:marRight w:val="0"/>
      <w:marTop w:val="0"/>
      <w:marBottom w:val="0"/>
      <w:divBdr>
        <w:top w:val="none" w:sz="0" w:space="0" w:color="auto"/>
        <w:left w:val="none" w:sz="0" w:space="0" w:color="auto"/>
        <w:bottom w:val="none" w:sz="0" w:space="0" w:color="auto"/>
        <w:right w:val="none" w:sz="0" w:space="0" w:color="auto"/>
      </w:divBdr>
    </w:div>
    <w:div w:id="1547178600">
      <w:bodyDiv w:val="1"/>
      <w:marLeft w:val="0"/>
      <w:marRight w:val="0"/>
      <w:marTop w:val="0"/>
      <w:marBottom w:val="0"/>
      <w:divBdr>
        <w:top w:val="none" w:sz="0" w:space="0" w:color="auto"/>
        <w:left w:val="none" w:sz="0" w:space="0" w:color="auto"/>
        <w:bottom w:val="none" w:sz="0" w:space="0" w:color="auto"/>
        <w:right w:val="none" w:sz="0" w:space="0" w:color="auto"/>
      </w:divBdr>
    </w:div>
    <w:div w:id="1560095091">
      <w:bodyDiv w:val="1"/>
      <w:marLeft w:val="0"/>
      <w:marRight w:val="0"/>
      <w:marTop w:val="0"/>
      <w:marBottom w:val="0"/>
      <w:divBdr>
        <w:top w:val="none" w:sz="0" w:space="0" w:color="auto"/>
        <w:left w:val="none" w:sz="0" w:space="0" w:color="auto"/>
        <w:bottom w:val="none" w:sz="0" w:space="0" w:color="auto"/>
        <w:right w:val="none" w:sz="0" w:space="0" w:color="auto"/>
      </w:divBdr>
    </w:div>
    <w:div w:id="1609852376">
      <w:bodyDiv w:val="1"/>
      <w:marLeft w:val="0"/>
      <w:marRight w:val="0"/>
      <w:marTop w:val="0"/>
      <w:marBottom w:val="0"/>
      <w:divBdr>
        <w:top w:val="none" w:sz="0" w:space="0" w:color="auto"/>
        <w:left w:val="none" w:sz="0" w:space="0" w:color="auto"/>
        <w:bottom w:val="none" w:sz="0" w:space="0" w:color="auto"/>
        <w:right w:val="none" w:sz="0" w:space="0" w:color="auto"/>
      </w:divBdr>
    </w:div>
    <w:div w:id="1767384142">
      <w:bodyDiv w:val="1"/>
      <w:marLeft w:val="0"/>
      <w:marRight w:val="0"/>
      <w:marTop w:val="0"/>
      <w:marBottom w:val="0"/>
      <w:divBdr>
        <w:top w:val="none" w:sz="0" w:space="0" w:color="auto"/>
        <w:left w:val="none" w:sz="0" w:space="0" w:color="auto"/>
        <w:bottom w:val="none" w:sz="0" w:space="0" w:color="auto"/>
        <w:right w:val="none" w:sz="0" w:space="0" w:color="auto"/>
      </w:divBdr>
    </w:div>
    <w:div w:id="1833525865">
      <w:bodyDiv w:val="1"/>
      <w:marLeft w:val="0"/>
      <w:marRight w:val="0"/>
      <w:marTop w:val="0"/>
      <w:marBottom w:val="0"/>
      <w:divBdr>
        <w:top w:val="none" w:sz="0" w:space="0" w:color="auto"/>
        <w:left w:val="none" w:sz="0" w:space="0" w:color="auto"/>
        <w:bottom w:val="none" w:sz="0" w:space="0" w:color="auto"/>
        <w:right w:val="none" w:sz="0" w:space="0" w:color="auto"/>
      </w:divBdr>
    </w:div>
    <w:div w:id="1840386332">
      <w:bodyDiv w:val="1"/>
      <w:marLeft w:val="0"/>
      <w:marRight w:val="0"/>
      <w:marTop w:val="0"/>
      <w:marBottom w:val="0"/>
      <w:divBdr>
        <w:top w:val="none" w:sz="0" w:space="0" w:color="auto"/>
        <w:left w:val="none" w:sz="0" w:space="0" w:color="auto"/>
        <w:bottom w:val="none" w:sz="0" w:space="0" w:color="auto"/>
        <w:right w:val="none" w:sz="0" w:space="0" w:color="auto"/>
      </w:divBdr>
    </w:div>
    <w:div w:id="2122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ditorial\General\templates\7SD%20-%20w%20instruc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From xmlns="15D624E1-E762-4A01-AC41-EB1F00FA496B">First Draft</StatusFrom>
    <StatusTo xmlns="15D624E1-E762-4A01-AC41-EB1F00FA496B">First Draft</StatusTo>
    <Chapter_x0020_Number xmlns="149daad8-53e0-4e54-a1b9-e9d4e4fc36cb">03</Chapter_x0020_Number>
    <Update_x0020_ChapterOn_x0020_Root_x0028_1_x0029_ xmlns="15d624e1-e762-4a01-ac41-eb1f00fa496b">
      <Url xsi:nil="true"/>
      <Description xsi:nil="true"/>
    </Update_x0020_ChapterOn_x0020_Root_x0028_1_x0029_>
    <Update_x0020_ChapterOn_x0020_Root xmlns="15d624e1-e762-4a01-ac41-eb1f00fa496b">
      <Url xsi:nil="true"/>
      <Description xsi:nil="true"/>
    </Update_x0020_ChapterOn_x0020_Root>
    <Status xmlns="119e8ce9-fc33-4402-becb-6d0fbcbb8ab0">Editor Approved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C3F7CDD8E21543871929BEF9E967BC" ma:contentTypeVersion="" ma:contentTypeDescription="Create a new document." ma:contentTypeScope="" ma:versionID="0da9d80b937854ba820e2d2ab139f2e7">
  <xsd:schema xmlns:xsd="http://www.w3.org/2001/XMLSchema" xmlns:xs="http://www.w3.org/2001/XMLSchema" xmlns:p="http://schemas.microsoft.com/office/2006/metadata/properties" xmlns:ns2="119e8ce9-fc33-4402-becb-6d0fbcbb8ab0" xmlns:ns3="149daad8-53e0-4e54-a1b9-e9d4e4fc36cb" xmlns:ns4="15D624E1-E762-4A01-AC41-EB1F00FA496B" xmlns:ns5="15d624e1-e762-4a01-ac41-eb1f00fa496b" xmlns:ns6="f5291c02-ab02-444f-9cc3-1a1a90a92de1" targetNamespace="http://schemas.microsoft.com/office/2006/metadata/properties" ma:root="true" ma:fieldsID="22a610fe0775041ca31bab3b9978b124" ns2:_="" ns3:_="" ns4:_="" ns5:_="" ns6:_="">
    <xsd:import namespace="119e8ce9-fc33-4402-becb-6d0fbcbb8ab0"/>
    <xsd:import namespace="149daad8-53e0-4e54-a1b9-e9d4e4fc36cb"/>
    <xsd:import namespace="15D624E1-E762-4A01-AC41-EB1F00FA496B"/>
    <xsd:import namespace="15d624e1-e762-4a01-ac41-eb1f00fa496b"/>
    <xsd:import namespace="f5291c02-ab02-444f-9cc3-1a1a90a92de1"/>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element ref="ns6:LastSharedByUser" minOccurs="0"/>
                <xsd:element ref="ns6: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291c02-ab02-444f-9cc3-1a1a90a92d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4C3D8C-B6B2-4E15-BA62-4E8274DE91E0}">
  <ds:schemaRefs>
    <ds:schemaRef ds:uri="http://schemas.microsoft.com/office/2006/metadata/properties"/>
    <ds:schemaRef ds:uri="http://schemas.microsoft.com/office/infopath/2007/PartnerControls"/>
    <ds:schemaRef ds:uri="15D624E1-E762-4A01-AC41-EB1F00FA496B"/>
    <ds:schemaRef ds:uri="149daad8-53e0-4e54-a1b9-e9d4e4fc36cb"/>
    <ds:schemaRef ds:uri="15d624e1-e762-4a01-ac41-eb1f00fa496b"/>
    <ds:schemaRef ds:uri="119e8ce9-fc33-4402-becb-6d0fbcbb8ab0"/>
  </ds:schemaRefs>
</ds:datastoreItem>
</file>

<file path=customXml/itemProps2.xml><?xml version="1.0" encoding="utf-8"?>
<ds:datastoreItem xmlns:ds="http://schemas.openxmlformats.org/officeDocument/2006/customXml" ds:itemID="{51F472D2-714A-401F-BBED-06EA9B32BE87}">
  <ds:schemaRefs>
    <ds:schemaRef ds:uri="http://schemas.microsoft.com/sharepoint/v3/contenttype/forms"/>
  </ds:schemaRefs>
</ds:datastoreItem>
</file>

<file path=customXml/itemProps3.xml><?xml version="1.0" encoding="utf-8"?>
<ds:datastoreItem xmlns:ds="http://schemas.openxmlformats.org/officeDocument/2006/customXml" ds:itemID="{60EF4AD1-85DA-4B01-8E2D-A67C62DA7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15D624E1-E762-4A01-AC41-EB1F00FA496B"/>
    <ds:schemaRef ds:uri="15d624e1-e762-4a01-ac41-eb1f00fa496b"/>
    <ds:schemaRef ds:uri="f5291c02-ab02-444f-9cc3-1a1a90a92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7SD - w instruction.dotm</Template>
  <TotalTime>15</TotalTime>
  <Pages>1</Pages>
  <Words>7521</Words>
  <Characters>42875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Kelvin Sung</dc:creator>
  <cp:lastModifiedBy>Moodie, Matthew</cp:lastModifiedBy>
  <cp:revision>33</cp:revision>
  <dcterms:created xsi:type="dcterms:W3CDTF">2016-11-17T06:33:00Z</dcterms:created>
  <dcterms:modified xsi:type="dcterms:W3CDTF">2016-11-25T14:52:00Z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0x010100A5C3F7CDD8E21543871929BEF9E967BC</vt:lpwstr>
  </property>
</Properties>
</file>