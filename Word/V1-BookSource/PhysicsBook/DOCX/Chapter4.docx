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DD8D5A" w14:textId="77777777" w:rsidR="007A610E" w:rsidRDefault="007A610E" w:rsidP="00587B79">
      <w:pPr>
        <w:pStyle w:val="ChapterTitle"/>
        <w:rPr>
          <w:rFonts w:eastAsia="Helvetica Neue"/>
        </w:rPr>
      </w:pPr>
      <w:bookmarkStart w:id="0" w:name="_c4japc4ysc90"/>
      <w:bookmarkEnd w:id="0"/>
      <w:r>
        <w:rPr>
          <w:rFonts w:eastAsia="Helvetica Neue"/>
        </w:rPr>
        <w:t>Completing the Physics Engine and Rigid Shape Component</w:t>
      </w:r>
    </w:p>
    <w:p w14:paraId="5468D395" w14:textId="4C3ECCF9" w:rsidR="007A610E" w:rsidRDefault="007A610E" w:rsidP="00587B79">
      <w:r>
        <w:t>In the previous chapter, 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w:t>
      </w:r>
      <w:r w:rsidR="003E7B45">
        <w:t>,</w:t>
      </w:r>
      <w:r>
        <w:t xml:space="preserve"> which includes</w:t>
      </w:r>
      <w:r w:rsidR="003E7B45">
        <w:t>,</w:t>
      </w:r>
      <w:r>
        <w:t xml:space="preserve">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489EF1E" w14:textId="76435CEA" w:rsidR="007A610E" w:rsidRDefault="007A610E" w:rsidP="00587B79">
      <w:r>
        <w:t xml:space="preserve">To begin with this last phase of the investigation, you will first amend the rigid shape classes to support proper simulation of Newtonian motion and to include relevant physical attributes to allow the simulation of energy transfers between colliding objects. After you implement </w:t>
      </w:r>
      <w:r w:rsidR="007553CF">
        <w:t>movements in the physics engine together</w:t>
      </w:r>
      <w:r>
        <w:t xml:space="preserve"> with the collision detection algorithms from the previous chapter you can start resolving collisions. Collisions are resolved by correcting the interpenetration state of the rigid shapes, and instituting a proper response. Interpenetrations will be corrected by moving the colliding shapes apart such that they do not overlap </w:t>
      </w:r>
      <w:r w:rsidR="003E7B45">
        <w:t>and collision responses will be</w:t>
      </w:r>
      <w:r>
        <w:t xml:space="preserve"> instituted based on the Impulse Method to simulate the transfer of both linear and angular momentum. </w:t>
      </w:r>
    </w:p>
    <w:p w14:paraId="7E1A79D8" w14:textId="77777777" w:rsidR="00570EE6" w:rsidRDefault="00570EE6" w:rsidP="00570EE6">
      <w:pPr>
        <w:rPr>
          <w:rFonts w:ascii="Calibri" w:eastAsia="Calibri" w:hAnsi="Calibri" w:cs="Calibri"/>
        </w:rPr>
      </w:pPr>
      <w:r>
        <w:t>After completing this chapter, you will be able to:</w:t>
      </w:r>
    </w:p>
    <w:p w14:paraId="58C15099" w14:textId="77777777" w:rsidR="00570EE6" w:rsidRDefault="00570EE6" w:rsidP="00570EE6">
      <w:pPr>
        <w:pStyle w:val="Bullet"/>
      </w:pPr>
      <w:r>
        <w:t>Understand how to approximate integrals with Euler Method and Symplectic Euler Integration</w:t>
      </w:r>
    </w:p>
    <w:p w14:paraId="0B3DE476" w14:textId="77777777" w:rsidR="00570EE6" w:rsidRDefault="00570EE6" w:rsidP="00570EE6">
      <w:pPr>
        <w:pStyle w:val="Bullet"/>
      </w:pPr>
      <w:r>
        <w:t>Approximate Newtonian motion formulation with Symplectic Euler Integration</w:t>
      </w:r>
    </w:p>
    <w:p w14:paraId="60724567" w14:textId="77777777" w:rsidR="00570EE6" w:rsidRDefault="00570EE6" w:rsidP="00570EE6">
      <w:pPr>
        <w:pStyle w:val="Bullet"/>
      </w:pPr>
      <w:r>
        <w:t>Resolve interpenetrating collisions based on a numerically stable relaxation method</w:t>
      </w:r>
    </w:p>
    <w:p w14:paraId="1ADD65A6" w14:textId="77777777" w:rsidR="00570EE6" w:rsidRDefault="00570EE6" w:rsidP="00570EE6">
      <w:pPr>
        <w:pStyle w:val="Bullet"/>
      </w:pPr>
      <w:r>
        <w:lastRenderedPageBreak/>
        <w:t>Compute and implement responses to collisions that resembles the responses of rigid bodies in the real-world</w:t>
      </w:r>
    </w:p>
    <w:p w14:paraId="2E11DB65" w14:textId="2AF9ED1E" w:rsidR="00570EE6" w:rsidRDefault="00570EE6" w:rsidP="00587B79">
      <w:pPr>
        <w:pStyle w:val="Bullet"/>
      </w:pPr>
      <w:r>
        <w:t xml:space="preserve">Complete the physics engine in simulating the collisions and responses of rigid circles and rectangles </w:t>
      </w:r>
    </w:p>
    <w:p w14:paraId="4AA732A1" w14:textId="77777777" w:rsidR="007A610E" w:rsidRDefault="007A610E" w:rsidP="00EE2219">
      <w:pPr>
        <w:pStyle w:val="Heading1"/>
      </w:pPr>
      <w:bookmarkStart w:id="1" w:name="_90q9yoccc41b"/>
      <w:bookmarkEnd w:id="1"/>
      <w:r w:rsidRPr="00587B79">
        <w:t>Movement</w:t>
      </w:r>
    </w:p>
    <w:p w14:paraId="0B4E3770" w14:textId="2EFDA299" w:rsidR="007A610E" w:rsidRDefault="007A610E" w:rsidP="00E06ED0">
      <w:r>
        <w:t xml:space="preserve">Movement is the description of how object positions </w:t>
      </w:r>
      <w:r w:rsidR="00814EA3">
        <w:t xml:space="preserve">change </w:t>
      </w:r>
      <w:r>
        <w:t xml:space="preserve">in the simulated world. Mathematically, movement can be formulated in many ways. In previous chapters, you experienced working with movement where you continuously changed the position of an object with a constant value, or a </w:t>
      </w:r>
      <w:r w:rsidR="00372AA3">
        <w:t>displacement</w:t>
      </w:r>
      <w:r>
        <w:t xml:space="preserve">. Although desired results can be achieved, mathematically this is problematic because a velocity and a position are different types of quantities </w:t>
      </w:r>
      <w:r w:rsidR="00674CF9">
        <w:t xml:space="preserve">with different units </w:t>
      </w:r>
      <w:r>
        <w:t>and the two cannot be simply combined. As illustrated in Figure 4-1 and the following equation, in practice, you have been working with describing movement based on constant displacements.</w:t>
      </w:r>
    </w:p>
    <w:p w14:paraId="52B17B35" w14:textId="77777777" w:rsidR="007A610E" w:rsidRPr="0074209C" w:rsidRDefault="007F4D00" w:rsidP="00755A5C">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1824C792" w14:textId="77777777" w:rsidR="0074209C" w:rsidRPr="0074209C" w:rsidRDefault="0074209C" w:rsidP="007A610E">
      <w:pPr>
        <w:keepLines/>
        <w:spacing w:before="120" w:after="0" w:line="240" w:lineRule="auto"/>
        <w:ind w:right="864"/>
        <w:rPr>
          <w:rFonts w:eastAsiaTheme="minorEastAsia"/>
        </w:rPr>
      </w:pPr>
    </w:p>
    <w:p w14:paraId="4EDE6D3B" w14:textId="097CCF55" w:rsidR="0074209C" w:rsidRPr="00587B79" w:rsidRDefault="0074209C" w:rsidP="007A610E">
      <w:pPr>
        <w:keepLines/>
        <w:spacing w:before="120" w:after="0" w:line="240" w:lineRule="auto"/>
        <w:ind w:right="864"/>
      </w:pPr>
      <w:r>
        <w:rPr>
          <w:noProof/>
          <w:lang w:eastAsia="zh-CN"/>
        </w:rPr>
        <w:drawing>
          <wp:inline distT="0" distB="0" distL="0" distR="0" wp14:anchorId="142AB710" wp14:editId="5CA9B0FF">
            <wp:extent cx="1816100" cy="21074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2399" cy="2114730"/>
                    </a:xfrm>
                    <a:prstGeom prst="rect">
                      <a:avLst/>
                    </a:prstGeom>
                  </pic:spPr>
                </pic:pic>
              </a:graphicData>
            </a:graphic>
          </wp:inline>
        </w:drawing>
      </w:r>
    </w:p>
    <w:p w14:paraId="455574F2" w14:textId="77777777" w:rsidR="007A610E" w:rsidRDefault="007A610E" w:rsidP="00587B79">
      <w:pPr>
        <w:pStyle w:val="FigureCaption"/>
      </w:pPr>
      <w:r>
        <w:rPr>
          <w:rFonts w:eastAsia="Helvetica Neue"/>
        </w:rPr>
        <w:t>Figure 4-1. Movement Based on Constant Displacements</w:t>
      </w:r>
    </w:p>
    <w:p w14:paraId="7A744A71" w14:textId="7D7AE8F6" w:rsidR="007A610E" w:rsidRDefault="007A610E" w:rsidP="00587B79">
      <w:r>
        <w:t xml:space="preserve">A movement that is governed by the constant displacement formulation becomes restrictive when it is necessary to change the amount </w:t>
      </w:r>
      <w:r w:rsidR="003E7B45">
        <w:t>that is</w:t>
      </w:r>
      <w:r>
        <w:t xml:space="preserve"> displaced over time. Newtonian mechanics address this restriction by considering time in the movement formulations</w:t>
      </w:r>
      <w:r w:rsidR="003E7B45">
        <w:t>, as seen in the following equations</w:t>
      </w:r>
      <w:r>
        <w:t>.</w:t>
      </w:r>
    </w:p>
    <w:p w14:paraId="42CC4621" w14:textId="31AB25D3" w:rsidR="00E06ED0" w:rsidRPr="00E06ED0" w:rsidRDefault="007F4D00" w:rsidP="00755A5C">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5A58CBC8" w14:textId="79CBA676" w:rsidR="007A610E" w:rsidRPr="00587B79" w:rsidRDefault="007F4D00" w:rsidP="00755A5C">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7EB62576" w14:textId="19853D24" w:rsidR="00303640" w:rsidRDefault="007A610E" w:rsidP="00E64EC1">
      <w:r>
        <w:t xml:space="preserve">These two equations implement a Newtonian based movement where </w:t>
      </w:r>
      <m:oMath>
        <m:r>
          <w:rPr>
            <w:rFonts w:ascii="Cambria Math" w:hAnsi="Cambria Math"/>
          </w:rPr>
          <m:t>v(t)</m:t>
        </m:r>
      </m:oMath>
      <w:r>
        <w:t xml:space="preserve"> is the velocity that describes the change </w:t>
      </w:r>
      <w:r w:rsidR="00DC6D86">
        <w:t>in</w:t>
      </w:r>
      <w:r>
        <w:t xml:space="preserve"> position over time and </w:t>
      </w:r>
      <m:oMath>
        <m:r>
          <w:rPr>
            <w:rFonts w:ascii="Cambria Math" w:hAnsi="Cambria Math"/>
          </w:rPr>
          <m:t>a(t)</m:t>
        </m:r>
      </m:oMath>
      <w:r>
        <w:t xml:space="preserve"> is the acceleration that describes the change </w:t>
      </w:r>
      <w:r w:rsidR="00DC6D86">
        <w:t>in</w:t>
      </w:r>
      <w:r>
        <w:t xml:space="preserve"> velocity over time. </w:t>
      </w:r>
    </w:p>
    <w:p w14:paraId="2263823C" w14:textId="006FB39F" w:rsidR="007A610E" w:rsidRDefault="007A610E" w:rsidP="00587B79">
      <w:r>
        <w:t>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gravitational force o</w:t>
      </w:r>
      <w:r w:rsidR="00B13096">
        <w:t>f</w:t>
      </w:r>
      <w:r>
        <w:t xml:space="preserve"> the earth would affect the object’s acceleration over time, which in turn would change the object’s velocity.</w:t>
      </w:r>
    </w:p>
    <w:p w14:paraId="40669F62" w14:textId="62BE45DD" w:rsidR="00B178A6" w:rsidRDefault="00B178A6" w:rsidP="00EE2219">
      <w:pPr>
        <w:pStyle w:val="Heading2"/>
      </w:pPr>
      <w:r>
        <w:t>Explicit Euler Integration</w:t>
      </w:r>
    </w:p>
    <w:p w14:paraId="5E8804BF" w14:textId="1B6835FE" w:rsidR="007A610E" w:rsidRDefault="003457CA" w:rsidP="00587B79">
      <w:r>
        <w:t xml:space="preserve">The following two equations </w:t>
      </w:r>
      <w:r w:rsidR="009E19E9">
        <w:t>show</w:t>
      </w:r>
      <w:r>
        <w:t xml:space="preserve"> that t</w:t>
      </w:r>
      <w:r w:rsidR="007A610E">
        <w:t xml:space="preserve">he Euler method, or Explicit Euler Integration, approximates integrals based on initial values. Though potentially unstable, this is one of the simplest and thus a good beginning point to learn about integration approximation methods. </w:t>
      </w:r>
      <w:r w:rsidR="00F728E3">
        <w:t>As illustrated in the following two equations, i</w:t>
      </w:r>
      <w:r w:rsidR="007A610E">
        <w:t>n the case of the</w:t>
      </w:r>
      <w:r w:rsidR="00F728E3">
        <w:t xml:space="preserve"> Newtonian movement formulation</w:t>
      </w:r>
      <w:r w:rsidR="007A610E">
        <w:t xml:space="preserve"> the new velocity</w:t>
      </w:r>
      <w:r w:rsidR="00F728E3">
        <w:t>,</w:t>
      </w:r>
      <w:r w:rsidR="007A610E">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F728E3">
        <w:t xml:space="preserve">, </w:t>
      </w:r>
      <w:r w:rsidR="007A610E">
        <w:t>of the object can be approximated as the current velocity</w:t>
      </w:r>
      <w:r w:rsidR="00CD40C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CD40C0">
        <w:t xml:space="preserve">, </w:t>
      </w:r>
      <w:r w:rsidR="007A610E">
        <w:t>plus the current acceleration</w:t>
      </w:r>
      <w:r w:rsidR="00CD40C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CD40C0">
        <w:t xml:space="preserve">, </w:t>
      </w:r>
      <w:r w:rsidR="007A610E">
        <w:t>multiplied by the amount of elapsed time. Similarly, the object’s new position</w:t>
      </w:r>
      <w:r w:rsidR="00CD40C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CD40C0">
        <w:t xml:space="preserve">, </w:t>
      </w:r>
      <w:r w:rsidR="007A610E">
        <w:t>can be approximated by the object’s current position</w:t>
      </w:r>
      <w:r w:rsidR="00CD40C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CD40C0">
        <w:t>,</w:t>
      </w:r>
      <w:r w:rsidR="007A610E">
        <w:t xml:space="preserve"> plus the current velocity</w:t>
      </w:r>
      <w:r w:rsidR="00CD40C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CD40C0">
        <w:t xml:space="preserve">, </w:t>
      </w:r>
      <w:r w:rsidR="007A610E">
        <w:t>multiplied by the amount of elapsed time.</w:t>
      </w:r>
    </w:p>
    <w:p w14:paraId="232B0222" w14:textId="584A823F" w:rsidR="007A610E" w:rsidRDefault="007A610E" w:rsidP="00587B79">
      <w:pPr>
        <w:pStyle w:val="NoteTipCaution"/>
      </w:pPr>
      <w:r>
        <w:rPr>
          <w:b/>
        </w:rPr>
        <w:t>Note</w:t>
      </w:r>
      <w:r w:rsidR="00B13096">
        <w:rPr>
          <w:b/>
        </w:rPr>
        <w:t xml:space="preserve"> </w:t>
      </w:r>
      <w:r>
        <w:t>An example of a numerically unstable system is one where under gravitational force a bouncing ball slows down but never stops jittering and, in some cases, may even start bouncing again.</w:t>
      </w:r>
    </w:p>
    <w:p w14:paraId="43FD97A9" w14:textId="77777777" w:rsidR="007A610E" w:rsidRPr="00587B79" w:rsidRDefault="007F4D00" w:rsidP="00755A5C">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72B008E8" w14:textId="77777777" w:rsidR="007A610E" w:rsidRPr="00587B79" w:rsidRDefault="007F4D00" w:rsidP="00755A5C">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9167FBC" w14:textId="77777777" w:rsidR="00587B79" w:rsidRPr="00587B79" w:rsidRDefault="00587B79" w:rsidP="007A610E">
      <w:pPr>
        <w:keepLines/>
        <w:spacing w:before="120" w:after="0" w:line="240" w:lineRule="auto"/>
        <w:ind w:right="864"/>
      </w:pPr>
    </w:p>
    <w:p w14:paraId="48D5C334" w14:textId="1C83646B" w:rsidR="00B178A6" w:rsidRPr="00D87F2E" w:rsidRDefault="00567EF3" w:rsidP="00B178A6">
      <w:r>
        <w:t xml:space="preserve">The left diagram of </w:t>
      </w:r>
      <w:r w:rsidR="00B178A6">
        <w:t xml:space="preserve">Figure 4-2 illustrates a simple example of </w:t>
      </w:r>
      <w:r>
        <w:t xml:space="preserve">approximating movements with Explicit Euler Integration. </w:t>
      </w:r>
      <w:r w:rsidR="009F442E">
        <w:t xml:space="preserve">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9F442E">
        <w:rPr>
          <w:rFonts w:eastAsiaTheme="minorEastAsia"/>
          <w:color w:val="000000"/>
        </w:rPr>
        <w:t xml:space="preserve"> is computed based on the </w:t>
      </w:r>
      <w:r w:rsidR="009F442E">
        <w:rPr>
          <w:rFonts w:eastAsiaTheme="minorEastAsia"/>
          <w:color w:val="000000"/>
        </w:rPr>
        <w:lastRenderedPageBreak/>
        <w:t xml:space="preserve">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9F442E">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sidR="009F442E">
        <w:rPr>
          <w:rFonts w:eastAsiaTheme="minorEastAsia"/>
          <w:color w:val="000000"/>
        </w:rPr>
        <w:t xml:space="preserve">, is computed to </w:t>
      </w:r>
      <w:r w:rsidR="007F4C94">
        <w:rPr>
          <w:rFonts w:eastAsiaTheme="minorEastAsia"/>
          <w:color w:val="000000"/>
        </w:rPr>
        <w:t>move</w:t>
      </w:r>
      <w:r w:rsidR="009F442E">
        <w:rPr>
          <w:rFonts w:eastAsiaTheme="minorEastAsia"/>
          <w:color w:val="000000"/>
        </w:rPr>
        <w:t xml:space="preserve"> the position for the next update cycle. </w:t>
      </w:r>
    </w:p>
    <w:p w14:paraId="7E4F37CD" w14:textId="583A2F32" w:rsidR="00B178A6" w:rsidRDefault="007F4C94" w:rsidP="00B178A6">
      <w:pPr>
        <w:spacing w:after="0" w:line="240" w:lineRule="auto"/>
      </w:pPr>
      <w:r>
        <w:rPr>
          <w:noProof/>
          <w:lang w:eastAsia="zh-CN"/>
        </w:rPr>
        <w:drawing>
          <wp:inline distT="0" distB="0" distL="0" distR="0" wp14:anchorId="4B3170D9" wp14:editId="07D983D6">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84" cy="865767"/>
                    </a:xfrm>
                    <a:prstGeom prst="rect">
                      <a:avLst/>
                    </a:prstGeom>
                  </pic:spPr>
                </pic:pic>
              </a:graphicData>
            </a:graphic>
          </wp:inline>
        </w:drawing>
      </w:r>
    </w:p>
    <w:p w14:paraId="401CBE3D" w14:textId="00895226" w:rsidR="00B178A6" w:rsidRDefault="00B178A6" w:rsidP="00B178A6">
      <w:pPr>
        <w:pStyle w:val="FigureCaption"/>
      </w:pPr>
      <w:r>
        <w:rPr>
          <w:rFonts w:eastAsia="Helvetica Neue"/>
        </w:rPr>
        <w:t xml:space="preserve">Figure 4-2. </w:t>
      </w:r>
      <w:r w:rsidR="002365FA">
        <w:rPr>
          <w:rFonts w:eastAsia="Helvetica Neue"/>
        </w:rPr>
        <w:t>Explicit (Left) and Symplectic (Right) Euler Integration</w:t>
      </w:r>
    </w:p>
    <w:p w14:paraId="388B089A" w14:textId="1062B7D9" w:rsidR="00B178A6" w:rsidRDefault="00B178A6" w:rsidP="00EE2219">
      <w:pPr>
        <w:pStyle w:val="Heading2"/>
      </w:pPr>
      <w:r>
        <w:t>Symplectic Euler Integration</w:t>
      </w:r>
    </w:p>
    <w:p w14:paraId="6652964E" w14:textId="1D752DF9" w:rsidR="007A610E" w:rsidRDefault="007A610E" w:rsidP="00587B79">
      <w:r>
        <w:t>In practice, because of system stability concerns, Explicit Euler Integration is seldom implemented. This shortcoming is overcome with the method you will be implementing, known as the Semi-Implicit Euler Integration or Symplectic Euler Integration, where intermediate results are used in subsequent approximations. The following equations show Symplectic Euler Integration. Notice that it is nearly identical to the Euler method except that the new velocity</w:t>
      </w:r>
      <w:r w:rsidR="00196F0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196F00">
        <w:t>,</w:t>
      </w:r>
      <w:r>
        <w:t xml:space="preserve"> is being used when calculating the new position</w:t>
      </w:r>
      <w:r w:rsidR="00196F00">
        <w:t xml:space="preserve">,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095D0914" w14:textId="77777777" w:rsidR="007A610E" w:rsidRDefault="007F4D00" w:rsidP="00755A5C">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5131F678" w14:textId="08203047" w:rsidR="007A610E" w:rsidRPr="00763C1E" w:rsidRDefault="007F4D00" w:rsidP="00755A5C">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7ECDE9FE" w14:textId="7FFC5206" w:rsidR="00763C1E" w:rsidRPr="00D87F2E" w:rsidRDefault="00763C1E" w:rsidP="00763C1E">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55E8CDF0" w14:textId="77777777" w:rsidR="00763C1E" w:rsidRDefault="00763C1E" w:rsidP="00763C1E"/>
    <w:p w14:paraId="340C4EEA" w14:textId="2ECFB07C" w:rsidR="007A610E" w:rsidRDefault="007A610E" w:rsidP="00B50B24">
      <w:pPr>
        <w:pStyle w:val="Heading1"/>
      </w:pPr>
      <w:bookmarkStart w:id="2" w:name="_vdswuzhp9j69"/>
      <w:bookmarkEnd w:id="2"/>
      <w:r w:rsidRPr="00B50B24">
        <w:t>Implementing</w:t>
      </w:r>
      <w:r>
        <w:t xml:space="preserve"> Symplectic Euler Integration</w:t>
      </w:r>
      <w:r w:rsidR="00874C9A">
        <w:t xml:space="preserve"> and </w:t>
      </w:r>
      <w:r w:rsidR="005B0D53">
        <w:t xml:space="preserve">Defining Attributes </w:t>
      </w:r>
      <w:r w:rsidR="00334EDF">
        <w:t>to Support</w:t>
      </w:r>
      <w:r w:rsidR="005B0D53">
        <w:t xml:space="preserve"> </w:t>
      </w:r>
      <w:r w:rsidR="00874C9A">
        <w:t>Collision Response</w:t>
      </w:r>
    </w:p>
    <w:p w14:paraId="0C8F5A62" w14:textId="43895BDC" w:rsidR="00D712C7" w:rsidRDefault="00E41908" w:rsidP="00AD24F0">
      <w:r>
        <w:t xml:space="preserve">You are now ready to implement Symplectic Euler Integration. </w:t>
      </w:r>
      <w:r w:rsidR="007A610E">
        <w:t xml:space="preserve">The fixed time step </w:t>
      </w:r>
      <w:r w:rsidR="007A610E" w:rsidRPr="00AD24F0">
        <w:rPr>
          <w:rStyle w:val="CodeInline"/>
        </w:rPr>
        <w:t>update</w:t>
      </w:r>
      <w:r w:rsidR="007A610E">
        <w:t xml:space="preserve"> function architecture of the game engine allows the </w:t>
      </w:r>
      <m:oMath>
        <m:r>
          <w:rPr>
            <w:rFonts w:ascii="Cambria Math" w:hAnsi="Cambria Math"/>
          </w:rPr>
          <m:t>dt</m:t>
        </m:r>
      </m:oMath>
      <w:r w:rsidR="007A610E">
        <w:t xml:space="preserve"> quantity to be implemented as the update time interval and the integral to be evaluated once per update cycle. </w:t>
      </w:r>
    </w:p>
    <w:p w14:paraId="2B4B3D91" w14:textId="5E3EFB04" w:rsidR="00E27094" w:rsidRDefault="00E27094" w:rsidP="00AD24F0">
      <w:r>
        <w:t>In addition to implement Symplectic Euler Integration, this project also defines the attributes and their corresponding</w:t>
      </w:r>
      <w:r w:rsidR="00103009">
        <w:t xml:space="preserve"> accessor and getter functions.</w:t>
      </w:r>
      <w:r>
        <w:t xml:space="preserve"> Though relatively </w:t>
      </w:r>
      <w:r>
        <w:lastRenderedPageBreak/>
        <w:t xml:space="preserve">straightforward, these functions </w:t>
      </w:r>
      <w:r w:rsidR="00DF2BC3">
        <w:t xml:space="preserve">are presented here to avoid </w:t>
      </w:r>
      <w:r>
        <w:t>distract</w:t>
      </w:r>
      <w:r w:rsidR="00DF2BC3">
        <w:t>ing</w:t>
      </w:r>
      <w:r>
        <w:t xml:space="preserve"> the discussions of the more complex concepts to be covered in the </w:t>
      </w:r>
      <w:r w:rsidR="001268E5">
        <w:t xml:space="preserve">subsequent </w:t>
      </w:r>
      <w:r>
        <w:t>projects.</w:t>
      </w:r>
    </w:p>
    <w:p w14:paraId="573C2EDD" w14:textId="728B1F7D" w:rsidR="007A610E" w:rsidRDefault="007A610E" w:rsidP="00AD24F0">
      <w:r>
        <w:t xml:space="preserve">You will modify the </w:t>
      </w:r>
      <w:r w:rsidRPr="00A932CF">
        <w:rPr>
          <w:rStyle w:val="CodeInline"/>
        </w:rPr>
        <w:t>RigidShape</w:t>
      </w:r>
      <w:r>
        <w:t xml:space="preserve"> class for this implementation.</w:t>
      </w:r>
    </w:p>
    <w:p w14:paraId="3ADEB58B" w14:textId="77777777" w:rsidR="007A610E" w:rsidRDefault="007A610E" w:rsidP="00B50B24">
      <w:pPr>
        <w:pStyle w:val="Heading2"/>
      </w:pPr>
      <w:bookmarkStart w:id="3" w:name="_ny5efpf0b0sn"/>
      <w:bookmarkEnd w:id="3"/>
      <w:r>
        <w:t>Rigid Shape Movements Project</w:t>
      </w:r>
    </w:p>
    <w:p w14:paraId="0CE7667F" w14:textId="7CC48D87" w:rsidR="007A610E" w:rsidRDefault="007A610E" w:rsidP="00B50B24">
      <w:r>
        <w:t>This project will guide you through completing the rigid shape component to support movement calculations</w:t>
      </w:r>
      <w:r w:rsidR="005F2B89">
        <w:t xml:space="preserve"> and collision responses</w:t>
      </w:r>
      <w:r>
        <w:t xml:space="preserve">. </w:t>
      </w:r>
      <w:r w:rsidR="00DF3D15">
        <w:t xml:space="preserve">In addition to implement </w:t>
      </w:r>
      <w:r w:rsidR="001015B4">
        <w:t>Symplectic</w:t>
      </w:r>
      <w:r w:rsidR="00DF3D15">
        <w:t xml:space="preserve"> Euler Integration, t</w:t>
      </w:r>
      <w:r>
        <w:t>he information that you are going to add includes the attributes required for collision simulation</w:t>
      </w:r>
      <w:r w:rsidR="00DF3D15">
        <w:t xml:space="preserve"> and response</w:t>
      </w:r>
      <w:r>
        <w:t xml:space="preserve">, such as mass, inertia, friction, and restitution. </w:t>
      </w:r>
      <w:r w:rsidR="00531284">
        <w:t>As will be explained, e</w:t>
      </w:r>
      <w:r>
        <w:t>ach of these attributes will play a part in the calculation of simulating object movements</w:t>
      </w:r>
      <w:r w:rsidR="00DC580C">
        <w:t xml:space="preserve"> and</w:t>
      </w:r>
      <w:r w:rsidR="00D56E20">
        <w:t xml:space="preserve"> collision</w:t>
      </w:r>
      <w:r w:rsidR="00DC580C">
        <w:t xml:space="preserve"> responses</w:t>
      </w:r>
      <w:r>
        <w:t xml:space="preserve"> based on Euler integration. You can see an example of this project running in Figure 4-3. The source code to this project is defined in the Rigid Shape Component Project folder.</w:t>
      </w:r>
    </w:p>
    <w:p w14:paraId="2453D72D" w14:textId="4275C188" w:rsidR="007A610E" w:rsidRDefault="007A610E" w:rsidP="007A610E">
      <w:r>
        <w:rPr>
          <w:noProof/>
          <w:lang w:eastAsia="zh-CN"/>
        </w:rPr>
        <w:drawing>
          <wp:inline distT="0" distB="0" distL="0" distR="0" wp14:anchorId="31B98331" wp14:editId="3EB1B4E6">
            <wp:extent cx="519112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1125" cy="1990725"/>
                    </a:xfrm>
                    <a:prstGeom prst="rect">
                      <a:avLst/>
                    </a:prstGeom>
                    <a:noFill/>
                    <a:ln>
                      <a:noFill/>
                    </a:ln>
                  </pic:spPr>
                </pic:pic>
              </a:graphicData>
            </a:graphic>
          </wp:inline>
        </w:drawing>
      </w:r>
    </w:p>
    <w:p w14:paraId="3F72A64D" w14:textId="6AC984A6" w:rsidR="007A610E" w:rsidRDefault="007A610E" w:rsidP="00B50B24">
      <w:pPr>
        <w:pStyle w:val="FigureCaption"/>
      </w:pPr>
      <w:r>
        <w:rPr>
          <w:rFonts w:eastAsia="Helvetica Neue"/>
        </w:rPr>
        <w:t>Figure 4-3. Ru</w:t>
      </w:r>
      <w:r w:rsidR="00AB7F44">
        <w:rPr>
          <w:rFonts w:eastAsia="Helvetica Neue"/>
        </w:rPr>
        <w:t>nning the Rigid Shape Component</w:t>
      </w:r>
      <w:r>
        <w:rPr>
          <w:rFonts w:eastAsia="Helvetica Neue"/>
        </w:rPr>
        <w:t xml:space="preserve"> Project.</w:t>
      </w:r>
    </w:p>
    <w:p w14:paraId="2C62A05B" w14:textId="77777777" w:rsidR="007A610E" w:rsidRDefault="007A610E" w:rsidP="00B50B24">
      <w:r>
        <w:t>Project Goals:</w:t>
      </w:r>
    </w:p>
    <w:p w14:paraId="269C536C" w14:textId="77777777" w:rsidR="00595C49" w:rsidRDefault="00595C49" w:rsidP="00595C49">
      <w:pPr>
        <w:pStyle w:val="Bullet"/>
      </w:pPr>
      <w:r>
        <w:t xml:space="preserve">To experience implementing movements based on Symplectic Euler Integration </w:t>
      </w:r>
    </w:p>
    <w:p w14:paraId="5EAE885E" w14:textId="77777777" w:rsidR="007A610E" w:rsidRDefault="007A610E" w:rsidP="00B50B24">
      <w:pPr>
        <w:pStyle w:val="Bullet"/>
      </w:pPr>
      <w:r>
        <w:t xml:space="preserve">To complete the implementation of </w:t>
      </w:r>
      <w:r w:rsidRPr="00B50B24">
        <w:rPr>
          <w:rStyle w:val="CodeInline"/>
        </w:rPr>
        <w:t>RigidShape</w:t>
      </w:r>
      <w:r>
        <w:t xml:space="preserve"> classes to include relevant physical attributes</w:t>
      </w:r>
    </w:p>
    <w:p w14:paraId="68B258A9" w14:textId="77777777" w:rsidR="007A610E" w:rsidRDefault="007A610E" w:rsidP="00B50B24">
      <w:pPr>
        <w:pStyle w:val="Bullet"/>
      </w:pPr>
      <w:r>
        <w:t xml:space="preserve">To build the infrastructure for responding to collisions </w:t>
      </w:r>
    </w:p>
    <w:p w14:paraId="37D2C80D" w14:textId="02D24660" w:rsidR="00F55EA9" w:rsidRDefault="00F55EA9" w:rsidP="00F55EA9">
      <w:pPr>
        <w:pStyle w:val="Heading3"/>
      </w:pPr>
      <w:bookmarkStart w:id="4" w:name="_es2gvqq2im4"/>
      <w:bookmarkEnd w:id="4"/>
      <w:r>
        <w:lastRenderedPageBreak/>
        <w:t>Implement Symplectic Euler Integration</w:t>
      </w:r>
    </w:p>
    <w:p w14:paraId="77AA3D36" w14:textId="2CDEA7F4" w:rsidR="007314B7" w:rsidRDefault="007314B7" w:rsidP="007314B7">
      <w:r>
        <w:t xml:space="preserve">You must define </w:t>
      </w:r>
      <w:r w:rsidR="00757770">
        <w:t xml:space="preserve">movement support and constants in the core of the engine and in rigid shape. </w:t>
      </w:r>
    </w:p>
    <w:p w14:paraId="3AFAFE23" w14:textId="2DAE122F" w:rsidR="007314B7" w:rsidRDefault="007314B7" w:rsidP="007314B7">
      <w:pPr>
        <w:pStyle w:val="Heading4"/>
      </w:pPr>
      <w:r>
        <w:t>Modify the Engine Core</w:t>
      </w:r>
    </w:p>
    <w:p w14:paraId="66B34A6A" w14:textId="50EE7577" w:rsidR="00EE2219" w:rsidRPr="00EE2219" w:rsidRDefault="00EE2219" w:rsidP="00EE2219">
      <w:r>
        <w:t>Let’s start with the engine core:</w:t>
      </w:r>
    </w:p>
    <w:p w14:paraId="2C515A7D" w14:textId="0FEE94EF" w:rsidR="00F55EA9" w:rsidRDefault="00F55EA9" w:rsidP="00F55EA9">
      <w:pPr>
        <w:pStyle w:val="NumList"/>
      </w:pPr>
      <w:r>
        <w:t xml:space="preserve">Modify the </w:t>
      </w:r>
      <w:r w:rsidRPr="007314B7">
        <w:rPr>
          <w:rStyle w:val="CodeInline"/>
        </w:rPr>
        <w:t>Core.js</w:t>
      </w:r>
      <w:r>
        <w:t xml:space="preserve"> file to include two more instance variables in the constructor. The first to support applying gravity on all objects, and the second to enable/disable object movements. </w:t>
      </w:r>
    </w:p>
    <w:p w14:paraId="480936FD" w14:textId="77777777" w:rsidR="00F55EA9" w:rsidRPr="00EE2219" w:rsidRDefault="00F55EA9" w:rsidP="00EE2219">
      <w:pPr>
        <w:pStyle w:val="Code"/>
      </w:pPr>
      <w:r w:rsidRPr="00EE2219">
        <w:t>var mGravity = new Vec2(0, 10);</w:t>
      </w:r>
    </w:p>
    <w:p w14:paraId="248F6FFD" w14:textId="795F3BE2" w:rsidR="00F55EA9" w:rsidRPr="00EE2219" w:rsidRDefault="00F55EA9" w:rsidP="00EE2219">
      <w:pPr>
        <w:pStyle w:val="Code"/>
      </w:pPr>
      <w:r w:rsidRPr="00EE2219">
        <w:t>var mMovement</w:t>
      </w:r>
      <w:r w:rsidR="004A1796" w:rsidRPr="00EE2219">
        <w:t xml:space="preserve"> </w:t>
      </w:r>
      <w:r w:rsidRPr="00EE2219">
        <w:t>=</w:t>
      </w:r>
      <w:r w:rsidR="004A1796" w:rsidRPr="00EE2219">
        <w:t xml:space="preserve"> </w:t>
      </w:r>
      <w:r w:rsidRPr="00EE2219">
        <w:t>false;</w:t>
      </w:r>
    </w:p>
    <w:p w14:paraId="2DC7FBDA" w14:textId="77777777" w:rsidR="00F55EA9" w:rsidRDefault="00F55EA9" w:rsidP="00F55EA9">
      <w:pPr>
        <w:pStyle w:val="NumList"/>
      </w:pPr>
      <w:r>
        <w:t xml:space="preserve">Update the </w:t>
      </w:r>
      <w:r w:rsidRPr="000A1B27">
        <w:rPr>
          <w:rStyle w:val="CodeInline"/>
        </w:rPr>
        <w:t>mPublic</w:t>
      </w:r>
      <w:r w:rsidRPr="005C13F2">
        <w:t xml:space="preserve"> </w:t>
      </w:r>
      <w:r>
        <w:t>variable to allow external access to the newly defined instances.</w:t>
      </w:r>
    </w:p>
    <w:p w14:paraId="2DCD9524" w14:textId="4ED445FA" w:rsidR="00CD6A05" w:rsidRPr="00EE2219" w:rsidRDefault="00F55EA9" w:rsidP="00EE2219">
      <w:pPr>
        <w:pStyle w:val="Code"/>
      </w:pPr>
      <w:r w:rsidRPr="00EE2219">
        <w:t>var mPublic = {</w:t>
      </w:r>
    </w:p>
    <w:p w14:paraId="596B62EA" w14:textId="0BCE57B9" w:rsidR="00CD6A05" w:rsidRPr="00EE2219" w:rsidRDefault="00CD6A05" w:rsidP="002D54DF">
      <w:pPr>
        <w:pStyle w:val="Code"/>
      </w:pPr>
      <w:r w:rsidRPr="00EE2219">
        <w:t xml:space="preserve">    </w:t>
      </w:r>
      <w:r w:rsidR="00F55EA9" w:rsidRPr="00EE2219">
        <w:t>initializeEngineCore: initializeEngineCore,</w:t>
      </w:r>
    </w:p>
    <w:p w14:paraId="6C6987F0" w14:textId="29EF5631" w:rsidR="00CD6A05" w:rsidRPr="00EE2219" w:rsidRDefault="00CD6A05" w:rsidP="002D54DF">
      <w:pPr>
        <w:pStyle w:val="Code"/>
      </w:pPr>
      <w:r w:rsidRPr="00EE2219">
        <w:t xml:space="preserve">    </w:t>
      </w:r>
      <w:r w:rsidR="00F55EA9" w:rsidRPr="00EE2219">
        <w:t>mAllObject: mAllObject,</w:t>
      </w:r>
    </w:p>
    <w:p w14:paraId="08EAC129" w14:textId="5DCA630D" w:rsidR="00CD6A05" w:rsidRPr="00EE2219" w:rsidRDefault="00CD6A05" w:rsidP="002D54DF">
      <w:pPr>
        <w:pStyle w:val="Code"/>
      </w:pPr>
      <w:r w:rsidRPr="00EE2219">
        <w:t xml:space="preserve">    </w:t>
      </w:r>
      <w:r w:rsidR="00F55EA9" w:rsidRPr="00EE2219">
        <w:t>mWidth: mWidth,</w:t>
      </w:r>
    </w:p>
    <w:p w14:paraId="2EF17096" w14:textId="0F58CB03" w:rsidR="00CD6A05" w:rsidRPr="00EE2219" w:rsidRDefault="00CD6A05" w:rsidP="002D54DF">
      <w:pPr>
        <w:pStyle w:val="Code"/>
      </w:pPr>
      <w:r w:rsidRPr="00EE2219">
        <w:t xml:space="preserve">    </w:t>
      </w:r>
      <w:r w:rsidR="00F55EA9" w:rsidRPr="00EE2219">
        <w:t>mHeight: mHeight,</w:t>
      </w:r>
    </w:p>
    <w:p w14:paraId="740D69B1" w14:textId="72771998" w:rsidR="00CD6A05" w:rsidRPr="00EE2219" w:rsidRDefault="00CD6A05" w:rsidP="002D54DF">
      <w:pPr>
        <w:pStyle w:val="Code"/>
      </w:pPr>
      <w:r w:rsidRPr="00EE2219">
        <w:t xml:space="preserve">    </w:t>
      </w:r>
      <w:r w:rsidR="00F55EA9" w:rsidRPr="00EE2219">
        <w:t>mContext: mContext,</w:t>
      </w:r>
    </w:p>
    <w:p w14:paraId="328D26F4" w14:textId="39E31550" w:rsidR="00CD6A05" w:rsidRPr="00EE2219" w:rsidRDefault="00CD6A05" w:rsidP="002D54DF">
      <w:pPr>
        <w:pStyle w:val="Code"/>
      </w:pPr>
      <w:r w:rsidRPr="00EE2219">
        <w:t xml:space="preserve">    </w:t>
      </w:r>
      <w:r w:rsidR="00F55EA9" w:rsidRPr="00EE2219">
        <w:t>mGravity: mGravity,</w:t>
      </w:r>
    </w:p>
    <w:p w14:paraId="159C89D7" w14:textId="2F0E07E3" w:rsidR="00CD6A05" w:rsidRPr="00EE2219" w:rsidRDefault="00CD6A05" w:rsidP="002D54DF">
      <w:pPr>
        <w:pStyle w:val="Code"/>
      </w:pPr>
      <w:r w:rsidRPr="00EE2219">
        <w:t xml:space="preserve">    </w:t>
      </w:r>
      <w:r w:rsidR="00F55EA9" w:rsidRPr="00EE2219">
        <w:t xml:space="preserve">mUpdateIntervalInSeconds: mUpdateIntervalInSeconds, </w:t>
      </w:r>
    </w:p>
    <w:p w14:paraId="4E856E2D" w14:textId="48515812" w:rsidR="00CD6A05" w:rsidRPr="00EE2219" w:rsidRDefault="00CD6A05" w:rsidP="002D54DF">
      <w:pPr>
        <w:pStyle w:val="Code"/>
      </w:pPr>
      <w:r w:rsidRPr="00EE2219">
        <w:t xml:space="preserve">    </w:t>
      </w:r>
      <w:r w:rsidR="00F55EA9" w:rsidRPr="00EE2219">
        <w:t>mMovement: mMovement</w:t>
      </w:r>
    </w:p>
    <w:p w14:paraId="770B3F98" w14:textId="7FBF1BB6" w:rsidR="00F55EA9" w:rsidRPr="00EE2219" w:rsidRDefault="00F55EA9" w:rsidP="002D54DF">
      <w:pPr>
        <w:pStyle w:val="Code"/>
      </w:pPr>
      <w:r w:rsidRPr="00EE2219">
        <w:t>};</w:t>
      </w:r>
    </w:p>
    <w:p w14:paraId="0593A2B5" w14:textId="77777777" w:rsidR="00F55EA9" w:rsidRDefault="00F55EA9" w:rsidP="00387D9B">
      <w:pPr>
        <w:pStyle w:val="Heading4"/>
      </w:pPr>
      <w:r>
        <w:t>Modify the RigidShape Class</w:t>
      </w:r>
    </w:p>
    <w:p w14:paraId="0BD5B03B" w14:textId="42D90043" w:rsidR="00F55EA9" w:rsidRDefault="00F55EA9" w:rsidP="00C43ABE">
      <w:r>
        <w:t xml:space="preserve">Modify the </w:t>
      </w:r>
      <w:r w:rsidRPr="00B50B24">
        <w:rPr>
          <w:rStyle w:val="CodeInline"/>
        </w:rPr>
        <w:t>RigidShape</w:t>
      </w:r>
      <w:r>
        <w:t xml:space="preserve"> class constructor to support velocity, angular velocity, and acceleration, as shown in the following code. </w:t>
      </w:r>
    </w:p>
    <w:p w14:paraId="1FD67CEF" w14:textId="77777777" w:rsidR="00F55EA9" w:rsidRPr="00EE2219" w:rsidRDefault="00F55EA9" w:rsidP="00EE2219">
      <w:pPr>
        <w:pStyle w:val="Code"/>
      </w:pPr>
      <w:r w:rsidRPr="00EE2219">
        <w:t>function RigidShape(center, mass, friction, restitution) {</w:t>
      </w:r>
    </w:p>
    <w:p w14:paraId="0283AAD4" w14:textId="77777777" w:rsidR="00F55EA9" w:rsidRPr="00EE2219" w:rsidRDefault="00F55EA9" w:rsidP="00EE2219">
      <w:pPr>
        <w:pStyle w:val="Code"/>
      </w:pPr>
      <w:r w:rsidRPr="00EE2219">
        <w:t xml:space="preserve">    this.mCenter = center;</w:t>
      </w:r>
    </w:p>
    <w:p w14:paraId="2888D75D" w14:textId="46800A23" w:rsidR="00F55EA9" w:rsidRPr="00EE2219" w:rsidRDefault="00F55EA9" w:rsidP="00EE2219">
      <w:pPr>
        <w:pStyle w:val="Code"/>
      </w:pPr>
      <w:r w:rsidRPr="00EE2219">
        <w:t xml:space="preserve">  this.mVelocity = new Vec2(0, 0);</w:t>
      </w:r>
      <w:r w:rsidR="006230A0" w:rsidRPr="00EE2219">
        <w:t xml:space="preserve"> </w:t>
      </w:r>
    </w:p>
    <w:p w14:paraId="7C86B0DD" w14:textId="078EF91F" w:rsidR="00F55EA9" w:rsidRPr="00EE2219" w:rsidRDefault="00F55EA9" w:rsidP="00EE2219">
      <w:pPr>
        <w:pStyle w:val="Code"/>
      </w:pPr>
      <w:r w:rsidRPr="00EE2219">
        <w:t xml:space="preserve">  this.mAcceleration = gEngine.Core.mGravity;</w:t>
      </w:r>
    </w:p>
    <w:p w14:paraId="6F24EEE5" w14:textId="77777777" w:rsidR="006230A0" w:rsidRPr="00EE2219" w:rsidRDefault="006230A0" w:rsidP="00EE2219">
      <w:pPr>
        <w:pStyle w:val="Code"/>
      </w:pPr>
    </w:p>
    <w:p w14:paraId="3788D373" w14:textId="77777777" w:rsidR="00F55EA9" w:rsidRPr="00EE2219" w:rsidRDefault="00F55EA9" w:rsidP="00EE2219">
      <w:pPr>
        <w:pStyle w:val="Code"/>
      </w:pPr>
      <w:r w:rsidRPr="00EE2219">
        <w:t xml:space="preserve">  //angle</w:t>
      </w:r>
    </w:p>
    <w:p w14:paraId="1724BF04" w14:textId="77777777" w:rsidR="00F55EA9" w:rsidRPr="00EE2219" w:rsidRDefault="00F55EA9" w:rsidP="00EE2219">
      <w:pPr>
        <w:pStyle w:val="Code"/>
      </w:pPr>
      <w:r w:rsidRPr="00EE2219">
        <w:t xml:space="preserve">  this.mAngle = 0;</w:t>
      </w:r>
    </w:p>
    <w:p w14:paraId="77C0C6EE" w14:textId="77777777" w:rsidR="00F55EA9" w:rsidRPr="00EE2219" w:rsidRDefault="00F55EA9" w:rsidP="00EE2219">
      <w:pPr>
        <w:pStyle w:val="Code"/>
      </w:pPr>
      <w:r w:rsidRPr="00EE2219">
        <w:t xml:space="preserve">  //negetive-- clockwise</w:t>
      </w:r>
    </w:p>
    <w:p w14:paraId="399C876E" w14:textId="19A2244E" w:rsidR="00F55EA9" w:rsidRPr="00EE2219" w:rsidRDefault="00F55EA9" w:rsidP="00EE2219">
      <w:pPr>
        <w:pStyle w:val="Code"/>
      </w:pPr>
      <w:r w:rsidRPr="00EE2219">
        <w:t xml:space="preserve">  //pos</w:t>
      </w:r>
      <w:r w:rsidR="007C39EF" w:rsidRPr="00EE2219">
        <w:t>i</w:t>
      </w:r>
      <w:r w:rsidRPr="00EE2219">
        <w:t>tive-- counterclockwise</w:t>
      </w:r>
    </w:p>
    <w:p w14:paraId="45046140" w14:textId="77777777" w:rsidR="00F55EA9" w:rsidRPr="00EE2219" w:rsidRDefault="00F55EA9" w:rsidP="00EE2219">
      <w:pPr>
        <w:pStyle w:val="Code"/>
      </w:pPr>
      <w:r w:rsidRPr="00EE2219">
        <w:t xml:space="preserve">  this.mAngularVelocity = 0;</w:t>
      </w:r>
    </w:p>
    <w:p w14:paraId="5413A95E" w14:textId="77777777" w:rsidR="00F55EA9" w:rsidRPr="00EE2219" w:rsidRDefault="00F55EA9" w:rsidP="00EE2219">
      <w:pPr>
        <w:pStyle w:val="Code"/>
      </w:pPr>
    </w:p>
    <w:p w14:paraId="1155622E" w14:textId="77777777" w:rsidR="00F55EA9" w:rsidRPr="00EE2219" w:rsidRDefault="00F55EA9" w:rsidP="00EE2219">
      <w:pPr>
        <w:pStyle w:val="Code"/>
      </w:pPr>
      <w:r w:rsidRPr="00EE2219">
        <w:t xml:space="preserve">  this.mAngularAcceleration = 0;</w:t>
      </w:r>
    </w:p>
    <w:p w14:paraId="043BB03B" w14:textId="77777777" w:rsidR="00F55EA9" w:rsidRPr="00EE2219" w:rsidRDefault="00F55EA9" w:rsidP="00EE2219">
      <w:pPr>
        <w:pStyle w:val="Code"/>
      </w:pPr>
    </w:p>
    <w:p w14:paraId="00E48D32" w14:textId="77777777" w:rsidR="00F55EA9" w:rsidRPr="00EE2219" w:rsidRDefault="00F55EA9" w:rsidP="00EE2219">
      <w:pPr>
        <w:pStyle w:val="Code"/>
      </w:pPr>
      <w:r w:rsidRPr="00EE2219">
        <w:t xml:space="preserve">  gEngine.Core.mAllObject.push(this);</w:t>
      </w:r>
    </w:p>
    <w:p w14:paraId="13EB0024" w14:textId="76EDA8D2" w:rsidR="00F55EA9" w:rsidRPr="00EE2219" w:rsidRDefault="00F55EA9" w:rsidP="00EE2219">
      <w:pPr>
        <w:pStyle w:val="Code"/>
      </w:pPr>
      <w:r w:rsidRPr="00EE2219">
        <w:t>}</w:t>
      </w:r>
    </w:p>
    <w:p w14:paraId="58AA0457" w14:textId="13E612EC" w:rsidR="00F55EA9" w:rsidRDefault="002F38C2" w:rsidP="00F55EA9">
      <w:pPr>
        <w:pStyle w:val="Heading4"/>
      </w:pPr>
      <w:r>
        <w:lastRenderedPageBreak/>
        <w:t>Implement Symplectic Euler Integration</w:t>
      </w:r>
    </w:p>
    <w:p w14:paraId="0D756B62" w14:textId="2A405AF6" w:rsidR="00F55EA9" w:rsidRDefault="00F55EA9" w:rsidP="00F55EA9">
      <w:r>
        <w:t xml:space="preserve">You can now add the behavior to the rigid shape object for numerical integration. Continue with the </w:t>
      </w:r>
      <w:r w:rsidRPr="008B35D8">
        <w:rPr>
          <w:rStyle w:val="CodeInline"/>
        </w:rPr>
        <w:t>RigidShape</w:t>
      </w:r>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w:t>
      </w:r>
      <w:r w:rsidR="00D56E20">
        <w:t>tween linear and angular motion. I</w:t>
      </w:r>
      <w:r>
        <w:t xml:space="preserve">n both cases, the velocities are updated before the results are being applied to the displacements. Rotation will be examined in detailed in the last section of this </w:t>
      </w:r>
      <w:r w:rsidR="00EE2219">
        <w:t>chapter</w:t>
      </w:r>
      <w:r>
        <w:t>.</w:t>
      </w:r>
    </w:p>
    <w:p w14:paraId="6CA536B0" w14:textId="77777777" w:rsidR="00F55EA9" w:rsidRPr="00EE2219" w:rsidRDefault="00F55EA9" w:rsidP="00EE2219">
      <w:pPr>
        <w:pStyle w:val="Code"/>
      </w:pPr>
      <w:r w:rsidRPr="00EE2219">
        <w:t>RigidShape.prototype.update = function () {</w:t>
      </w:r>
    </w:p>
    <w:p w14:paraId="192FDE99" w14:textId="77777777" w:rsidR="00F55EA9" w:rsidRPr="00EE2219" w:rsidRDefault="00F55EA9" w:rsidP="00EE2219">
      <w:pPr>
        <w:pStyle w:val="Code"/>
      </w:pPr>
      <w:r w:rsidRPr="00EE2219">
        <w:t xml:space="preserve">    if (gEngine.Core.mMovement) {</w:t>
      </w:r>
    </w:p>
    <w:p w14:paraId="5C7B5358" w14:textId="77777777" w:rsidR="00F55EA9" w:rsidRPr="00EE2219" w:rsidRDefault="00F55EA9" w:rsidP="00EE2219">
      <w:pPr>
        <w:pStyle w:val="Code"/>
      </w:pPr>
      <w:r w:rsidRPr="00EE2219">
        <w:t xml:space="preserve">        var dt = gEngine.Core.mUpdateIntervalInSeconds;</w:t>
      </w:r>
    </w:p>
    <w:p w14:paraId="023946EA" w14:textId="77777777" w:rsidR="00F55EA9" w:rsidRPr="00EE2219" w:rsidRDefault="00F55EA9" w:rsidP="00EE2219">
      <w:pPr>
        <w:pStyle w:val="Code"/>
      </w:pPr>
      <w:r w:rsidRPr="00EE2219">
        <w:t xml:space="preserve">        //v += a*t</w:t>
      </w:r>
    </w:p>
    <w:p w14:paraId="6A6240B8" w14:textId="77777777" w:rsidR="00F55EA9" w:rsidRPr="00EE2219" w:rsidRDefault="00F55EA9" w:rsidP="00EE2219">
      <w:pPr>
        <w:pStyle w:val="Code"/>
      </w:pPr>
      <w:r w:rsidRPr="00EE2219">
        <w:t xml:space="preserve">        this.mVelocity = this.mVelocity.add(this.mAcceleration.scale(dt));</w:t>
      </w:r>
    </w:p>
    <w:p w14:paraId="5659B826" w14:textId="7ED822F3" w:rsidR="00F55EA9" w:rsidRPr="00EE2219" w:rsidRDefault="00F55EA9" w:rsidP="00EE2219">
      <w:pPr>
        <w:pStyle w:val="Code"/>
      </w:pPr>
      <w:r w:rsidRPr="00EE2219">
        <w:t xml:space="preserve">        //s </w:t>
      </w:r>
      <w:r w:rsidR="003F26CC">
        <w:t>+</w:t>
      </w:r>
      <w:r w:rsidRPr="00EE2219">
        <w:t>= v*t</w:t>
      </w:r>
    </w:p>
    <w:p w14:paraId="4AFA6A76" w14:textId="18D953FF" w:rsidR="00F55EA9" w:rsidRPr="00EE2219" w:rsidRDefault="00F55EA9" w:rsidP="00EE2219">
      <w:pPr>
        <w:pStyle w:val="Code"/>
      </w:pPr>
      <w:r w:rsidRPr="00EE2219">
        <w:t xml:space="preserve">        this.move(this.mVelocity.scale(dt));</w:t>
      </w:r>
    </w:p>
    <w:p w14:paraId="03D316D9" w14:textId="77777777" w:rsidR="00F55EA9" w:rsidRPr="00EE2219" w:rsidRDefault="00F55EA9" w:rsidP="00EE2219">
      <w:pPr>
        <w:pStyle w:val="Code"/>
      </w:pPr>
      <w:r w:rsidRPr="00EE2219">
        <w:t xml:space="preserve">        </w:t>
      </w:r>
    </w:p>
    <w:p w14:paraId="54203E79" w14:textId="77777777" w:rsidR="00F55EA9" w:rsidRPr="00EE2219" w:rsidRDefault="00F55EA9" w:rsidP="00EE2219">
      <w:pPr>
        <w:pStyle w:val="Code"/>
      </w:pPr>
      <w:r w:rsidRPr="00EE2219">
        <w:t xml:space="preserve">        this.mAngularVelocity += this.mAngularAcceleration * dt;</w:t>
      </w:r>
    </w:p>
    <w:p w14:paraId="74099846" w14:textId="7910E976" w:rsidR="00F55EA9" w:rsidRPr="00EE2219" w:rsidRDefault="00F55EA9" w:rsidP="00EE2219">
      <w:pPr>
        <w:pStyle w:val="Code"/>
      </w:pPr>
      <w:r w:rsidRPr="00EE2219">
        <w:t xml:space="preserve">        this.rotate(this.mAngularVelocity * dt);</w:t>
      </w:r>
    </w:p>
    <w:p w14:paraId="2F2399FC" w14:textId="77777777" w:rsidR="00F55EA9" w:rsidRPr="00EE2219" w:rsidRDefault="00F55EA9" w:rsidP="00EE2219">
      <w:pPr>
        <w:pStyle w:val="Code"/>
      </w:pPr>
      <w:r w:rsidRPr="00EE2219">
        <w:t xml:space="preserve">    }</w:t>
      </w:r>
    </w:p>
    <w:p w14:paraId="03D72966" w14:textId="77777777" w:rsidR="00F55EA9" w:rsidRPr="00EE2219" w:rsidRDefault="00F55EA9" w:rsidP="00EE2219">
      <w:pPr>
        <w:pStyle w:val="Code"/>
      </w:pPr>
      <w:r w:rsidRPr="00EE2219">
        <w:t>};</w:t>
      </w:r>
    </w:p>
    <w:p w14:paraId="239E61B1" w14:textId="53AAC358" w:rsidR="00F55EA9" w:rsidRPr="00F55EA9" w:rsidRDefault="005A018C" w:rsidP="00415924">
      <w:pPr>
        <w:pStyle w:val="Heading3"/>
      </w:pPr>
      <w:r>
        <w:t xml:space="preserve">Define Attributes </w:t>
      </w:r>
      <w:r w:rsidR="00521CEC">
        <w:t>t</w:t>
      </w:r>
      <w:r>
        <w:t>o Support Collision Simulation and Response</w:t>
      </w:r>
    </w:p>
    <w:p w14:paraId="61507B67" w14:textId="24D3CE3B" w:rsidR="00BB0CF6" w:rsidRDefault="00A84C60" w:rsidP="00521CEC">
      <w:bookmarkStart w:id="5" w:name="_qtpehmohaxp0"/>
      <w:bookmarkEnd w:id="5"/>
      <w:r>
        <w:t xml:space="preserve">As mentioned, in order to allow focused discussions of the more complex concepts </w:t>
      </w:r>
      <w:r w:rsidR="00683BF4">
        <w:t xml:space="preserve">in the later sections, the attributes </w:t>
      </w:r>
      <w:r w:rsidR="00790DBE">
        <w:t xml:space="preserve">for supporting collisions </w:t>
      </w:r>
      <w:r w:rsidR="00683BF4">
        <w:t>and the corresponding supporting functions are introduced in this project.</w:t>
      </w:r>
      <w:r w:rsidR="009D5C5C">
        <w:t xml:space="preserve"> </w:t>
      </w:r>
      <w:r w:rsidR="005E56F0">
        <w:t>These attributes are defined in the rigid shape class.</w:t>
      </w:r>
    </w:p>
    <w:p w14:paraId="0C02AB8D" w14:textId="77777777" w:rsidR="007A610E" w:rsidRDefault="007A610E" w:rsidP="00521CEC">
      <w:pPr>
        <w:pStyle w:val="Heading4"/>
      </w:pPr>
      <w:r>
        <w:t>Modify the RigidShape Class</w:t>
      </w:r>
    </w:p>
    <w:p w14:paraId="01EE5295" w14:textId="349D6366" w:rsidR="00EE2219" w:rsidRPr="00EE2219" w:rsidRDefault="00EE2219" w:rsidP="00EE2219">
      <w:r>
        <w:t xml:space="preserve">Now it’s time for the </w:t>
      </w:r>
      <w:r w:rsidRPr="00B50B24">
        <w:rPr>
          <w:rStyle w:val="CodeInline"/>
        </w:rPr>
        <w:t>RigidShape</w:t>
      </w:r>
      <w:r>
        <w:t xml:space="preserve"> class:</w:t>
      </w:r>
    </w:p>
    <w:p w14:paraId="5D7BFE43" w14:textId="4C5A066F" w:rsidR="007A610E" w:rsidRDefault="007A610E" w:rsidP="00E23B95">
      <w:pPr>
        <w:pStyle w:val="NumList"/>
        <w:numPr>
          <w:ilvl w:val="0"/>
          <w:numId w:val="9"/>
        </w:numPr>
      </w:pPr>
      <w:r>
        <w:t xml:space="preserve">Modify the </w:t>
      </w:r>
      <w:r w:rsidRPr="00B50B24">
        <w:rPr>
          <w:rStyle w:val="CodeInline"/>
        </w:rPr>
        <w:t>RigidShape</w:t>
      </w:r>
      <w:r>
        <w:t xml:space="preserve"> class constructor</w:t>
      </w:r>
      <w:r w:rsidR="0022768E">
        <w:t xml:space="preserve"> again. This time </w:t>
      </w:r>
      <w:r>
        <w:t xml:space="preserve">to support mass, restitution (bounciness), </w:t>
      </w:r>
      <w:r w:rsidR="006A3C60">
        <w:t xml:space="preserve">and </w:t>
      </w:r>
      <w:r>
        <w:t xml:space="preserve">friction, as shown in the following code. Notice that the inverse of the mass value is actually stored for computation efficiency (by avoiding an extra division during each update calculation). </w:t>
      </w:r>
      <w:r w:rsidR="00B13096">
        <w:t>Additionally</w:t>
      </w:r>
      <w:r>
        <w:t>, notice that a mass of zero is used to represent a stationary object.</w:t>
      </w:r>
    </w:p>
    <w:p w14:paraId="78D63976" w14:textId="77777777" w:rsidR="007A610E" w:rsidRPr="00EE2219" w:rsidRDefault="007A610E" w:rsidP="00EE2219">
      <w:pPr>
        <w:pStyle w:val="Code"/>
      </w:pPr>
      <w:r w:rsidRPr="00EE2219">
        <w:t>function RigidShape(center, mass, friction, restitution) {</w:t>
      </w:r>
    </w:p>
    <w:p w14:paraId="4D675E00" w14:textId="59680165" w:rsidR="007A610E" w:rsidRPr="00EE2219" w:rsidRDefault="00582BC8" w:rsidP="00EE2219">
      <w:pPr>
        <w:pStyle w:val="Code"/>
      </w:pPr>
      <w:r w:rsidRPr="00EE2219">
        <w:t xml:space="preserve">    </w:t>
      </w:r>
      <w:r w:rsidR="007A610E" w:rsidRPr="00EE2219">
        <w:t>this.mCenter = center;</w:t>
      </w:r>
    </w:p>
    <w:p w14:paraId="118E02D7" w14:textId="66E50354" w:rsidR="007A610E" w:rsidRPr="00EE2219" w:rsidRDefault="007A610E" w:rsidP="00EE2219">
      <w:pPr>
        <w:pStyle w:val="Code"/>
      </w:pPr>
      <w:r w:rsidRPr="00EE2219">
        <w:t xml:space="preserve">  this.mInertia = 0;</w:t>
      </w:r>
    </w:p>
    <w:p w14:paraId="100FA79C" w14:textId="574FFA1C" w:rsidR="007A610E" w:rsidRPr="00EE2219" w:rsidRDefault="007A610E" w:rsidP="00EE2219">
      <w:pPr>
        <w:pStyle w:val="Code"/>
      </w:pPr>
      <w:r w:rsidRPr="00EE2219">
        <w:t xml:space="preserve">  if (mass !== undefined)</w:t>
      </w:r>
    </w:p>
    <w:p w14:paraId="439DB34F" w14:textId="6F0B248E" w:rsidR="007A610E" w:rsidRPr="00EE2219" w:rsidRDefault="007A610E" w:rsidP="00EE2219">
      <w:pPr>
        <w:pStyle w:val="Code"/>
      </w:pPr>
      <w:r w:rsidRPr="00EE2219">
        <w:t xml:space="preserve">  </w:t>
      </w:r>
      <w:r w:rsidR="00582BC8" w:rsidRPr="00EE2219">
        <w:t xml:space="preserve">    </w:t>
      </w:r>
      <w:r w:rsidRPr="00EE2219">
        <w:t>this.mInvMass = mass;</w:t>
      </w:r>
    </w:p>
    <w:p w14:paraId="13F4BAEA" w14:textId="525107FE" w:rsidR="007A610E" w:rsidRPr="00EE2219" w:rsidRDefault="007A610E" w:rsidP="00EE2219">
      <w:pPr>
        <w:pStyle w:val="Code"/>
      </w:pPr>
      <w:r w:rsidRPr="00EE2219">
        <w:t xml:space="preserve">  else</w:t>
      </w:r>
    </w:p>
    <w:p w14:paraId="2EB354FD" w14:textId="3B882381" w:rsidR="007A610E" w:rsidRPr="00EE2219" w:rsidRDefault="007A610E" w:rsidP="00EE2219">
      <w:pPr>
        <w:pStyle w:val="Code"/>
      </w:pPr>
      <w:r w:rsidRPr="00EE2219">
        <w:t xml:space="preserve">      this.mInvMass = 1;</w:t>
      </w:r>
    </w:p>
    <w:p w14:paraId="30D0274E" w14:textId="77777777" w:rsidR="007A610E" w:rsidRPr="00EE2219" w:rsidRDefault="007A610E" w:rsidP="00EE2219">
      <w:pPr>
        <w:pStyle w:val="Code"/>
      </w:pPr>
    </w:p>
    <w:p w14:paraId="3C80BA6C" w14:textId="19755B6B" w:rsidR="007A610E" w:rsidRPr="00EE2219" w:rsidRDefault="007A610E" w:rsidP="00EE2219">
      <w:pPr>
        <w:pStyle w:val="Code"/>
      </w:pPr>
      <w:r w:rsidRPr="00EE2219">
        <w:t xml:space="preserve">  if (friction !== undefined)</w:t>
      </w:r>
    </w:p>
    <w:p w14:paraId="317C87F8" w14:textId="4160C900" w:rsidR="007A610E" w:rsidRPr="00EE2219" w:rsidRDefault="007A610E" w:rsidP="00EE2219">
      <w:pPr>
        <w:pStyle w:val="Code"/>
      </w:pPr>
      <w:r w:rsidRPr="00EE2219">
        <w:t xml:space="preserve">      this.mFriction = friction;</w:t>
      </w:r>
    </w:p>
    <w:p w14:paraId="1178FA8E" w14:textId="17D26B62" w:rsidR="007A610E" w:rsidRPr="00EE2219" w:rsidRDefault="007A610E" w:rsidP="00EE2219">
      <w:pPr>
        <w:pStyle w:val="Code"/>
      </w:pPr>
      <w:r w:rsidRPr="00EE2219">
        <w:lastRenderedPageBreak/>
        <w:t xml:space="preserve">  else</w:t>
      </w:r>
    </w:p>
    <w:p w14:paraId="6930DBAC" w14:textId="68D834B1" w:rsidR="007A610E" w:rsidRPr="00EE2219" w:rsidRDefault="007A610E" w:rsidP="00EE2219">
      <w:pPr>
        <w:pStyle w:val="Code"/>
      </w:pPr>
      <w:r w:rsidRPr="00EE2219">
        <w:t xml:space="preserve">      this.mFriction = 0.8;</w:t>
      </w:r>
    </w:p>
    <w:p w14:paraId="12683745" w14:textId="77777777" w:rsidR="007A610E" w:rsidRPr="00EE2219" w:rsidRDefault="007A610E" w:rsidP="00EE2219">
      <w:pPr>
        <w:pStyle w:val="Code"/>
      </w:pPr>
    </w:p>
    <w:p w14:paraId="431D071E" w14:textId="0FBBC89C" w:rsidR="007A610E" w:rsidRPr="00EE2219" w:rsidRDefault="007A610E" w:rsidP="00EE2219">
      <w:pPr>
        <w:pStyle w:val="Code"/>
      </w:pPr>
      <w:r w:rsidRPr="00EE2219">
        <w:t xml:space="preserve">  if (restitution !== undefined)</w:t>
      </w:r>
    </w:p>
    <w:p w14:paraId="4BA6D474" w14:textId="0ADB65D6" w:rsidR="007A610E" w:rsidRPr="00EE2219" w:rsidRDefault="007A610E" w:rsidP="00EE2219">
      <w:pPr>
        <w:pStyle w:val="Code"/>
      </w:pPr>
      <w:r w:rsidRPr="00EE2219">
        <w:t xml:space="preserve">      this.mRestitution = restitution;</w:t>
      </w:r>
    </w:p>
    <w:p w14:paraId="5A3135B7" w14:textId="7CB479A1" w:rsidR="007A610E" w:rsidRPr="00EE2219" w:rsidRDefault="007A610E" w:rsidP="00EE2219">
      <w:pPr>
        <w:pStyle w:val="Code"/>
      </w:pPr>
      <w:r w:rsidRPr="00EE2219">
        <w:t xml:space="preserve">  else</w:t>
      </w:r>
    </w:p>
    <w:p w14:paraId="2CE68393" w14:textId="68D93422" w:rsidR="007A610E" w:rsidRPr="00EE2219" w:rsidRDefault="007A610E" w:rsidP="00EE2219">
      <w:pPr>
        <w:pStyle w:val="Code"/>
      </w:pPr>
      <w:r w:rsidRPr="00EE2219">
        <w:t xml:space="preserve">      this.mRestitution = 0.2;</w:t>
      </w:r>
    </w:p>
    <w:p w14:paraId="22526CEE" w14:textId="77777777" w:rsidR="007A610E" w:rsidRPr="00EE2219" w:rsidRDefault="007A610E" w:rsidP="00EE2219">
      <w:pPr>
        <w:pStyle w:val="Code"/>
      </w:pPr>
    </w:p>
    <w:p w14:paraId="4F29A7B9" w14:textId="14F441A8" w:rsidR="007A610E" w:rsidRPr="00EE2219" w:rsidRDefault="007A610E" w:rsidP="00EE2219">
      <w:pPr>
        <w:pStyle w:val="Code"/>
      </w:pPr>
      <w:r w:rsidRPr="00EE2219">
        <w:t xml:space="preserve">  this.mVelocity = new Vec2(0, 0);</w:t>
      </w:r>
    </w:p>
    <w:p w14:paraId="0C144611" w14:textId="77777777" w:rsidR="007A610E" w:rsidRPr="00EE2219" w:rsidRDefault="007A610E" w:rsidP="00EE2219">
      <w:pPr>
        <w:pStyle w:val="Code"/>
      </w:pPr>
    </w:p>
    <w:p w14:paraId="00D0B633" w14:textId="5ECCAB8D" w:rsidR="007A610E" w:rsidRPr="00EE2219" w:rsidRDefault="007A610E" w:rsidP="00EE2219">
      <w:pPr>
        <w:pStyle w:val="Code"/>
      </w:pPr>
      <w:r w:rsidRPr="00EE2219">
        <w:t xml:space="preserve">  if (this.mInvMass !== 0) {</w:t>
      </w:r>
    </w:p>
    <w:p w14:paraId="61EA6298" w14:textId="21E50F1B" w:rsidR="007A610E" w:rsidRPr="00EE2219" w:rsidRDefault="007A610E" w:rsidP="00EE2219">
      <w:pPr>
        <w:pStyle w:val="Code"/>
      </w:pPr>
      <w:r w:rsidRPr="00EE2219">
        <w:t xml:space="preserve">      this.mInvMass = 1 / this.mInvMass;</w:t>
      </w:r>
    </w:p>
    <w:p w14:paraId="77D55787" w14:textId="56E5E704" w:rsidR="007A610E" w:rsidRPr="00EE2219" w:rsidRDefault="007A610E" w:rsidP="00EE2219">
      <w:pPr>
        <w:pStyle w:val="Code"/>
      </w:pPr>
      <w:r w:rsidRPr="00EE2219">
        <w:t xml:space="preserve">      this.mAcceleration = gEngine.Core.mGravity;</w:t>
      </w:r>
    </w:p>
    <w:p w14:paraId="4E8BDA71" w14:textId="411986E1" w:rsidR="007A610E" w:rsidRPr="00EE2219" w:rsidRDefault="007A610E" w:rsidP="00EE2219">
      <w:pPr>
        <w:pStyle w:val="Code"/>
      </w:pPr>
      <w:r w:rsidRPr="00EE2219">
        <w:t xml:space="preserve">  } else {</w:t>
      </w:r>
    </w:p>
    <w:p w14:paraId="6647F964" w14:textId="52163340" w:rsidR="007A610E" w:rsidRPr="00EE2219" w:rsidRDefault="007A610E" w:rsidP="00EE2219">
      <w:pPr>
        <w:pStyle w:val="Code"/>
      </w:pPr>
      <w:r w:rsidRPr="00EE2219">
        <w:t xml:space="preserve">      this.mAcceleration = new Vec2(0, 0);</w:t>
      </w:r>
    </w:p>
    <w:p w14:paraId="72375115" w14:textId="2ACD5F22" w:rsidR="007A610E" w:rsidRPr="00EE2219" w:rsidRDefault="007A610E" w:rsidP="00EE2219">
      <w:pPr>
        <w:pStyle w:val="Code"/>
      </w:pPr>
      <w:r w:rsidRPr="00EE2219">
        <w:t xml:space="preserve">  }</w:t>
      </w:r>
    </w:p>
    <w:p w14:paraId="4F2E9813" w14:textId="77777777" w:rsidR="007A610E" w:rsidRPr="00EE2219" w:rsidRDefault="007A610E" w:rsidP="00EE2219">
      <w:pPr>
        <w:pStyle w:val="Code"/>
      </w:pPr>
    </w:p>
    <w:p w14:paraId="498CFE13" w14:textId="3369872F" w:rsidR="007A610E" w:rsidRPr="00EE2219" w:rsidRDefault="007A610E" w:rsidP="00EE2219">
      <w:pPr>
        <w:pStyle w:val="Code"/>
      </w:pPr>
      <w:r w:rsidRPr="00EE2219">
        <w:t xml:space="preserve">  //angle</w:t>
      </w:r>
    </w:p>
    <w:p w14:paraId="40FBEB54" w14:textId="63D6408B" w:rsidR="007A610E" w:rsidRPr="00EE2219" w:rsidRDefault="007A610E" w:rsidP="00EE2219">
      <w:pPr>
        <w:pStyle w:val="Code"/>
      </w:pPr>
      <w:r w:rsidRPr="00EE2219">
        <w:t xml:space="preserve">  this.mAngle = 0;</w:t>
      </w:r>
    </w:p>
    <w:p w14:paraId="12D515A1" w14:textId="46B929E1" w:rsidR="007A610E" w:rsidRPr="00EE2219" w:rsidRDefault="007A610E" w:rsidP="00EE2219">
      <w:pPr>
        <w:pStyle w:val="Code"/>
      </w:pPr>
      <w:r w:rsidRPr="00EE2219">
        <w:t xml:space="preserve">  //negetive-- clockwise</w:t>
      </w:r>
    </w:p>
    <w:p w14:paraId="13AB7305" w14:textId="4C368B84" w:rsidR="007A610E" w:rsidRPr="00EE2219" w:rsidRDefault="007A610E" w:rsidP="00EE2219">
      <w:pPr>
        <w:pStyle w:val="Code"/>
      </w:pPr>
      <w:r w:rsidRPr="00EE2219">
        <w:t xml:space="preserve"> </w:t>
      </w:r>
      <w:r w:rsidR="00582BC8" w:rsidRPr="00EE2219">
        <w:t xml:space="preserve"> </w:t>
      </w:r>
      <w:r w:rsidRPr="00EE2219">
        <w:t>//pos</w:t>
      </w:r>
      <w:r w:rsidR="00504A59" w:rsidRPr="00EE2219">
        <w:t>i</w:t>
      </w:r>
      <w:r w:rsidRPr="00EE2219">
        <w:t>tive-- counterclockwise</w:t>
      </w:r>
    </w:p>
    <w:p w14:paraId="33683CC4" w14:textId="11BBABD9" w:rsidR="007A610E" w:rsidRPr="00EE2219" w:rsidRDefault="007A610E" w:rsidP="00EE2219">
      <w:pPr>
        <w:pStyle w:val="Code"/>
      </w:pPr>
      <w:r w:rsidRPr="00EE2219">
        <w:t xml:space="preserve">  this.mAngularVelocity = 0;</w:t>
      </w:r>
    </w:p>
    <w:p w14:paraId="40EFFCA7" w14:textId="77777777" w:rsidR="007A610E" w:rsidRPr="00EE2219" w:rsidRDefault="007A610E" w:rsidP="00EE2219">
      <w:pPr>
        <w:pStyle w:val="Code"/>
      </w:pPr>
    </w:p>
    <w:p w14:paraId="51BC5727" w14:textId="41C42879" w:rsidR="007A610E" w:rsidRPr="00EE2219" w:rsidRDefault="007A610E" w:rsidP="00EE2219">
      <w:pPr>
        <w:pStyle w:val="Code"/>
      </w:pPr>
      <w:r w:rsidRPr="00EE2219">
        <w:t xml:space="preserve">  this.mAngularAcceleration = 0;</w:t>
      </w:r>
    </w:p>
    <w:p w14:paraId="41684DC2" w14:textId="77777777" w:rsidR="007A610E" w:rsidRPr="00EE2219" w:rsidRDefault="007A610E" w:rsidP="00EE2219">
      <w:pPr>
        <w:pStyle w:val="Code"/>
      </w:pPr>
    </w:p>
    <w:p w14:paraId="597BD61B" w14:textId="592ED251" w:rsidR="007A610E" w:rsidRPr="00EE2219" w:rsidRDefault="007A610E" w:rsidP="00EE2219">
      <w:pPr>
        <w:pStyle w:val="Code"/>
      </w:pPr>
      <w:r w:rsidRPr="00EE2219">
        <w:t xml:space="preserve">  this.mBoundRadius = 0;</w:t>
      </w:r>
    </w:p>
    <w:p w14:paraId="7ED1A059" w14:textId="77777777" w:rsidR="007A610E" w:rsidRPr="00EE2219" w:rsidRDefault="007A610E" w:rsidP="00EE2219">
      <w:pPr>
        <w:pStyle w:val="Code"/>
      </w:pPr>
    </w:p>
    <w:p w14:paraId="4B016EAB" w14:textId="709F29AE" w:rsidR="007A610E" w:rsidRPr="00EE2219" w:rsidRDefault="007A610E" w:rsidP="00EE2219">
      <w:pPr>
        <w:pStyle w:val="Code"/>
      </w:pPr>
      <w:r w:rsidRPr="00EE2219">
        <w:t xml:space="preserve">  gEngine.Core.mAllObject.push(this);</w:t>
      </w:r>
    </w:p>
    <w:p w14:paraId="30D914AA" w14:textId="0D6A25C4" w:rsidR="007A610E" w:rsidRPr="00EE2219" w:rsidRDefault="007A610E" w:rsidP="00EE2219">
      <w:pPr>
        <w:pStyle w:val="Code"/>
      </w:pPr>
      <w:r w:rsidRPr="00EE2219">
        <w:t>}</w:t>
      </w:r>
    </w:p>
    <w:p w14:paraId="12FA82C5" w14:textId="71B373E3" w:rsidR="007A610E" w:rsidRDefault="007A610E" w:rsidP="00582BC8">
      <w:pPr>
        <w:pStyle w:val="NumList"/>
      </w:pPr>
      <w:r>
        <w:t xml:space="preserve">Define a function, </w:t>
      </w:r>
      <w:r w:rsidRPr="005C13F2">
        <w:rPr>
          <w:rStyle w:val="CodeInline"/>
        </w:rPr>
        <w:t>updateMass</w:t>
      </w:r>
      <w:r>
        <w:t xml:space="preserve">, to support changing of the mass during runtime. Notice that the </w:t>
      </w:r>
      <w:r w:rsidRPr="005C13F2">
        <w:rPr>
          <w:rStyle w:val="CodeInline"/>
        </w:rPr>
        <w:t>updateInertia</w:t>
      </w:r>
      <w:r w:rsidR="008626CE">
        <w:t xml:space="preserve"> f</w:t>
      </w:r>
      <w:r>
        <w:t>unction is empty. This reflects the fact that rotational inertia is shape specific and the actual implementation would be the responsibi</w:t>
      </w:r>
      <w:r w:rsidR="005C13F2">
        <w:t>lity of individual subclasses (</w:t>
      </w:r>
      <w:r w:rsidR="005C13F2" w:rsidRPr="005C13F2">
        <w:rPr>
          <w:rStyle w:val="CodeInline"/>
        </w:rPr>
        <w:t>R</w:t>
      </w:r>
      <w:r w:rsidRPr="005C13F2">
        <w:rPr>
          <w:rStyle w:val="CodeInline"/>
        </w:rPr>
        <w:t>ectangle</w:t>
      </w:r>
      <w:r w:rsidR="005C13F2">
        <w:t xml:space="preserve"> and </w:t>
      </w:r>
      <w:r w:rsidR="005C13F2" w:rsidRPr="005C13F2">
        <w:rPr>
          <w:rStyle w:val="CodeInline"/>
        </w:rPr>
        <w:t>C</w:t>
      </w:r>
      <w:r w:rsidRPr="005C13F2">
        <w:rPr>
          <w:rStyle w:val="CodeInline"/>
        </w:rPr>
        <w:t>ircle</w:t>
      </w:r>
      <w:r>
        <w:t xml:space="preserve">). </w:t>
      </w:r>
    </w:p>
    <w:p w14:paraId="2F777E35" w14:textId="13060B6F" w:rsidR="007A610E" w:rsidRDefault="007A610E" w:rsidP="00EE2219">
      <w:pPr>
        <w:pStyle w:val="Code"/>
      </w:pPr>
      <w:r>
        <w:t>RigidShape.prototype.</w:t>
      </w:r>
      <w:r w:rsidRPr="005C13F2">
        <w:t>updateMass</w:t>
      </w:r>
      <w:r>
        <w:t xml:space="preserve"> = function (delta) {</w:t>
      </w:r>
    </w:p>
    <w:p w14:paraId="16318B67" w14:textId="385B799B" w:rsidR="007A610E" w:rsidRDefault="00582BC8" w:rsidP="00EE2219">
      <w:pPr>
        <w:pStyle w:val="Code"/>
      </w:pPr>
      <w:r>
        <w:t xml:space="preserve">    </w:t>
      </w:r>
      <w:r w:rsidR="007A610E">
        <w:t>var mass;</w:t>
      </w:r>
    </w:p>
    <w:p w14:paraId="05BDA139" w14:textId="77777777" w:rsidR="007A610E" w:rsidRDefault="007A610E" w:rsidP="00EE2219">
      <w:pPr>
        <w:pStyle w:val="Code"/>
      </w:pPr>
      <w:r>
        <w:t xml:space="preserve">    if (this.mInvMass !== 0)</w:t>
      </w:r>
    </w:p>
    <w:p w14:paraId="56DEC107" w14:textId="77777777" w:rsidR="007A610E" w:rsidRDefault="007A610E" w:rsidP="00EE2219">
      <w:pPr>
        <w:pStyle w:val="Code"/>
      </w:pPr>
      <w:r>
        <w:t xml:space="preserve">        mass = 1 / this.mInvMass;</w:t>
      </w:r>
    </w:p>
    <w:p w14:paraId="3AA001A9" w14:textId="77777777" w:rsidR="007A610E" w:rsidRDefault="007A610E" w:rsidP="00EE2219">
      <w:pPr>
        <w:pStyle w:val="Code"/>
      </w:pPr>
      <w:r>
        <w:t xml:space="preserve">    else</w:t>
      </w:r>
    </w:p>
    <w:p w14:paraId="276C7B40" w14:textId="77777777" w:rsidR="007A610E" w:rsidRDefault="007A610E" w:rsidP="00EE2219">
      <w:pPr>
        <w:pStyle w:val="Code"/>
      </w:pPr>
      <w:r>
        <w:t xml:space="preserve">        mass = 0;</w:t>
      </w:r>
    </w:p>
    <w:p w14:paraId="1B73575E" w14:textId="77777777" w:rsidR="00220D6C" w:rsidRDefault="00220D6C" w:rsidP="00EE2219">
      <w:pPr>
        <w:pStyle w:val="Code"/>
      </w:pPr>
    </w:p>
    <w:p w14:paraId="13DCA7DB" w14:textId="77777777" w:rsidR="007A610E" w:rsidRDefault="007A610E" w:rsidP="00EE2219">
      <w:pPr>
        <w:pStyle w:val="Code"/>
      </w:pPr>
      <w:r>
        <w:t xml:space="preserve">    mass += delta;</w:t>
      </w:r>
    </w:p>
    <w:p w14:paraId="13202639" w14:textId="77777777" w:rsidR="007A610E" w:rsidRDefault="007A610E" w:rsidP="00EE2219">
      <w:pPr>
        <w:pStyle w:val="Code"/>
      </w:pPr>
      <w:r>
        <w:t xml:space="preserve">    if (mass &lt;= 0) {</w:t>
      </w:r>
    </w:p>
    <w:p w14:paraId="53670BE2" w14:textId="77777777" w:rsidR="007A610E" w:rsidRDefault="007A610E" w:rsidP="00EE2219">
      <w:pPr>
        <w:pStyle w:val="Code"/>
      </w:pPr>
      <w:r>
        <w:t xml:space="preserve">        this.mInvMass = 0;</w:t>
      </w:r>
    </w:p>
    <w:p w14:paraId="333FB944" w14:textId="77777777" w:rsidR="007A610E" w:rsidRDefault="007A610E" w:rsidP="00EE2219">
      <w:pPr>
        <w:pStyle w:val="Code"/>
      </w:pPr>
      <w:r>
        <w:t xml:space="preserve">        this.mVelocity = new Vec2(0, 0);</w:t>
      </w:r>
    </w:p>
    <w:p w14:paraId="2EB32937" w14:textId="77777777" w:rsidR="007A610E" w:rsidRDefault="007A610E" w:rsidP="00EE2219">
      <w:pPr>
        <w:pStyle w:val="Code"/>
      </w:pPr>
      <w:r>
        <w:t xml:space="preserve">        this.mAcceleration = new Vec2(0, 0);</w:t>
      </w:r>
    </w:p>
    <w:p w14:paraId="2A40EFB5" w14:textId="77777777" w:rsidR="007A610E" w:rsidRDefault="007A610E" w:rsidP="00EE2219">
      <w:pPr>
        <w:pStyle w:val="Code"/>
      </w:pPr>
      <w:r>
        <w:t xml:space="preserve">        this.mAngularVelocity = 0;</w:t>
      </w:r>
    </w:p>
    <w:p w14:paraId="1838CC98" w14:textId="77777777" w:rsidR="007A610E" w:rsidRDefault="007A610E" w:rsidP="00EE2219">
      <w:pPr>
        <w:pStyle w:val="Code"/>
      </w:pPr>
      <w:r>
        <w:t xml:space="preserve">        this.mAngularAcceleration = 0;</w:t>
      </w:r>
    </w:p>
    <w:p w14:paraId="560DB4E4" w14:textId="77777777" w:rsidR="007A610E" w:rsidRDefault="007A610E" w:rsidP="00EE2219">
      <w:pPr>
        <w:pStyle w:val="Code"/>
      </w:pPr>
      <w:r>
        <w:t xml:space="preserve">    } else {</w:t>
      </w:r>
    </w:p>
    <w:p w14:paraId="66E16837" w14:textId="77777777" w:rsidR="007A610E" w:rsidRDefault="007A610E" w:rsidP="00EE2219">
      <w:pPr>
        <w:pStyle w:val="Code"/>
      </w:pPr>
      <w:r>
        <w:t xml:space="preserve">        this.mInvMass = 1 / mass;</w:t>
      </w:r>
    </w:p>
    <w:p w14:paraId="7067FA91" w14:textId="77777777" w:rsidR="007A610E" w:rsidRDefault="007A610E" w:rsidP="00EE2219">
      <w:pPr>
        <w:pStyle w:val="Code"/>
      </w:pPr>
      <w:r>
        <w:t xml:space="preserve">        this.mAcceleration = gEngine.Core.mGravity;</w:t>
      </w:r>
    </w:p>
    <w:p w14:paraId="60047ECA" w14:textId="77777777" w:rsidR="007A610E" w:rsidRDefault="007A610E" w:rsidP="00EE2219">
      <w:pPr>
        <w:pStyle w:val="Code"/>
      </w:pPr>
      <w:r>
        <w:t xml:space="preserve">    }</w:t>
      </w:r>
    </w:p>
    <w:p w14:paraId="2780FDCD" w14:textId="77777777" w:rsidR="007A610E" w:rsidRDefault="007A610E" w:rsidP="00EE2219">
      <w:pPr>
        <w:pStyle w:val="Code"/>
      </w:pPr>
      <w:r>
        <w:t xml:space="preserve">    this.updateInertia();</w:t>
      </w:r>
    </w:p>
    <w:p w14:paraId="1A9562F6" w14:textId="77777777" w:rsidR="007A610E" w:rsidRDefault="007A610E" w:rsidP="00EE2219">
      <w:pPr>
        <w:pStyle w:val="Code"/>
      </w:pPr>
      <w:r>
        <w:t>};</w:t>
      </w:r>
    </w:p>
    <w:p w14:paraId="32EB6453" w14:textId="77777777" w:rsidR="00220D6C" w:rsidRDefault="00220D6C" w:rsidP="00EE2219">
      <w:pPr>
        <w:pStyle w:val="Code"/>
      </w:pPr>
    </w:p>
    <w:p w14:paraId="700247C3" w14:textId="77777777" w:rsidR="007A610E" w:rsidRDefault="007A610E" w:rsidP="00EE2219">
      <w:pPr>
        <w:pStyle w:val="Code"/>
      </w:pPr>
      <w:r>
        <w:t>RigidShape.prototype.updateInertia = function () {</w:t>
      </w:r>
    </w:p>
    <w:p w14:paraId="22880039" w14:textId="77777777" w:rsidR="007A610E" w:rsidRDefault="007A610E" w:rsidP="00EE2219">
      <w:pPr>
        <w:pStyle w:val="Code"/>
      </w:pPr>
      <w:r>
        <w:t xml:space="preserve">    // subclass must define this.</w:t>
      </w:r>
    </w:p>
    <w:p w14:paraId="567D5243" w14:textId="77777777" w:rsidR="007A610E" w:rsidRDefault="007A610E" w:rsidP="00EE2219">
      <w:pPr>
        <w:pStyle w:val="Code"/>
      </w:pPr>
      <w:r>
        <w:t xml:space="preserve">    // must work with inverted this.mInvMass</w:t>
      </w:r>
    </w:p>
    <w:p w14:paraId="20C9C017" w14:textId="77777777" w:rsidR="007A610E" w:rsidRDefault="007A610E" w:rsidP="00EE2219">
      <w:pPr>
        <w:pStyle w:val="Code"/>
      </w:pPr>
      <w:r>
        <w:lastRenderedPageBreak/>
        <w:t>};</w:t>
      </w:r>
    </w:p>
    <w:p w14:paraId="01E10037" w14:textId="74DE33F9" w:rsidR="007A610E" w:rsidRDefault="007A610E" w:rsidP="00521CEC">
      <w:pPr>
        <w:pStyle w:val="Heading4"/>
      </w:pPr>
      <w:bookmarkStart w:id="6" w:name="_h6q6dk64oavm"/>
      <w:bookmarkStart w:id="7" w:name="_c79ln7nulok6"/>
      <w:bookmarkEnd w:id="6"/>
      <w:bookmarkEnd w:id="7"/>
      <w:r>
        <w:t xml:space="preserve">Modify the </w:t>
      </w:r>
      <w:r w:rsidRPr="00BA52F5">
        <w:t>Circle</w:t>
      </w:r>
      <w:r>
        <w:t xml:space="preserve"> and Rectangle </w:t>
      </w:r>
      <w:r w:rsidR="006B75EA">
        <w:t>C</w:t>
      </w:r>
      <w:r>
        <w:t>lasses</w:t>
      </w:r>
    </w:p>
    <w:p w14:paraId="14FB201E" w14:textId="010BCD22" w:rsidR="00EE2219" w:rsidRPr="00EE2219" w:rsidRDefault="00EE2219" w:rsidP="00EE2219">
      <w:r>
        <w:t xml:space="preserve">Next, modify the </w:t>
      </w:r>
      <w:r w:rsidRPr="00EE2219">
        <w:rPr>
          <w:rStyle w:val="CodeInline"/>
        </w:rPr>
        <w:t>Circle</w:t>
      </w:r>
      <w:r>
        <w:t xml:space="preserve"> and </w:t>
      </w:r>
      <w:r w:rsidRPr="00EE2219">
        <w:rPr>
          <w:rStyle w:val="CodeInline"/>
        </w:rPr>
        <w:t>Rectangle</w:t>
      </w:r>
      <w:r>
        <w:t xml:space="preserve"> classes:</w:t>
      </w:r>
    </w:p>
    <w:p w14:paraId="2FD1EBC3" w14:textId="77777777" w:rsidR="007A610E" w:rsidRDefault="007A610E" w:rsidP="00E23B95">
      <w:pPr>
        <w:pStyle w:val="NumList"/>
        <w:numPr>
          <w:ilvl w:val="0"/>
          <w:numId w:val="10"/>
        </w:numPr>
      </w:pPr>
      <w:r>
        <w:t xml:space="preserve">Modify the </w:t>
      </w:r>
      <w:r w:rsidRPr="008A7443">
        <w:rPr>
          <w:rStyle w:val="CodeInline"/>
        </w:rPr>
        <w:t>Circle</w:t>
      </w:r>
      <w:r w:rsidRPr="005C13F2">
        <w:t xml:space="preserve"> </w:t>
      </w:r>
      <w:r>
        <w:t xml:space="preserve">class to implement the </w:t>
      </w:r>
      <w:r w:rsidRPr="008A7443">
        <w:rPr>
          <w:rStyle w:val="CodeInline"/>
        </w:rPr>
        <w:t>updateInertia</w:t>
      </w:r>
      <w:r w:rsidRPr="005C13F2">
        <w:t xml:space="preserve"> </w:t>
      </w:r>
      <w:r>
        <w:t>function. This function calculates the rotational inertia of a circle when its mass is changed.</w:t>
      </w:r>
    </w:p>
    <w:p w14:paraId="234E7102" w14:textId="77777777" w:rsidR="007A610E" w:rsidRDefault="007A610E" w:rsidP="00EE2219">
      <w:pPr>
        <w:pStyle w:val="Code"/>
      </w:pPr>
      <w:r>
        <w:t>Circle.prototype.updateInertia = function() {</w:t>
      </w:r>
    </w:p>
    <w:p w14:paraId="13522A0E" w14:textId="77777777" w:rsidR="007A610E" w:rsidRDefault="007A610E" w:rsidP="00EE2219">
      <w:pPr>
        <w:pStyle w:val="Code"/>
      </w:pPr>
      <w:r>
        <w:t xml:space="preserve">    if (this.mInvMass === 0) {</w:t>
      </w:r>
    </w:p>
    <w:p w14:paraId="522403C5" w14:textId="77777777" w:rsidR="007A610E" w:rsidRDefault="007A610E" w:rsidP="00EE2219">
      <w:pPr>
        <w:pStyle w:val="Code"/>
      </w:pPr>
      <w:r>
        <w:t xml:space="preserve">        this.mInertia = 0;</w:t>
      </w:r>
    </w:p>
    <w:p w14:paraId="4AB18E9B" w14:textId="77777777" w:rsidR="007A610E" w:rsidRDefault="007A610E" w:rsidP="00EE2219">
      <w:pPr>
        <w:pStyle w:val="Code"/>
      </w:pPr>
      <w:r>
        <w:t xml:space="preserve">    } else {</w:t>
      </w:r>
    </w:p>
    <w:p w14:paraId="18B8BBAF" w14:textId="77777777" w:rsidR="007A610E" w:rsidRDefault="007A610E" w:rsidP="00EE2219">
      <w:pPr>
        <w:pStyle w:val="Code"/>
      </w:pPr>
      <w:r>
        <w:t xml:space="preserve">        // this.mInvMass is inverted!!</w:t>
      </w:r>
    </w:p>
    <w:p w14:paraId="0204E738" w14:textId="77777777" w:rsidR="007A610E" w:rsidRDefault="007A610E" w:rsidP="00EE2219">
      <w:pPr>
        <w:pStyle w:val="Code"/>
      </w:pPr>
      <w:r>
        <w:t xml:space="preserve">        // Inertia=mass * radius^2</w:t>
      </w:r>
    </w:p>
    <w:p w14:paraId="1126FD21" w14:textId="77777777" w:rsidR="007A610E" w:rsidRDefault="007A610E" w:rsidP="00EE2219">
      <w:pPr>
        <w:pStyle w:val="Code"/>
      </w:pPr>
      <w:r>
        <w:t xml:space="preserve">        // 12 is a constant value that can be changed</w:t>
      </w:r>
    </w:p>
    <w:p w14:paraId="1FC98DCB" w14:textId="4C2916FA" w:rsidR="007A610E" w:rsidRDefault="007A610E" w:rsidP="00EE2219">
      <w:pPr>
        <w:pStyle w:val="Code"/>
      </w:pPr>
      <w:r>
        <w:t xml:space="preserve">        this.mInertia = (1</w:t>
      </w:r>
      <w:r w:rsidR="00275580">
        <w:t xml:space="preserve"> </w:t>
      </w:r>
      <w:r>
        <w:t>/</w:t>
      </w:r>
      <w:r w:rsidR="00275580">
        <w:t xml:space="preserve"> </w:t>
      </w:r>
      <w:r>
        <w:t>this.mInvMass) * (this.mRadius * this.mRadius) / 12;</w:t>
      </w:r>
    </w:p>
    <w:p w14:paraId="12517513" w14:textId="77777777" w:rsidR="007A610E" w:rsidRDefault="007A610E" w:rsidP="00EE2219">
      <w:pPr>
        <w:pStyle w:val="Code"/>
      </w:pPr>
      <w:r>
        <w:t xml:space="preserve">    }</w:t>
      </w:r>
    </w:p>
    <w:p w14:paraId="5A050296" w14:textId="77777777" w:rsidR="007A610E" w:rsidRDefault="007A610E" w:rsidP="00EE2219">
      <w:pPr>
        <w:pStyle w:val="Code"/>
      </w:pPr>
      <w:r>
        <w:t>};</w:t>
      </w:r>
    </w:p>
    <w:p w14:paraId="17701AC8" w14:textId="77777777" w:rsidR="007A610E" w:rsidRDefault="007A610E" w:rsidP="00E7791D">
      <w:pPr>
        <w:pStyle w:val="NumList"/>
      </w:pPr>
      <w:r>
        <w:t xml:space="preserve">Update the </w:t>
      </w:r>
      <w:r w:rsidRPr="00E7791D">
        <w:rPr>
          <w:rStyle w:val="CodeInline"/>
        </w:rPr>
        <w:t>Circle</w:t>
      </w:r>
      <w:r w:rsidRPr="005C13F2">
        <w:t xml:space="preserve"> </w:t>
      </w:r>
      <w:r>
        <w:t xml:space="preserve">object constructor to call the new </w:t>
      </w:r>
      <w:r w:rsidRPr="00E7791D">
        <w:rPr>
          <w:rStyle w:val="CodeInline"/>
        </w:rPr>
        <w:t>RigidShape</w:t>
      </w:r>
      <w:r>
        <w:t xml:space="preserve"> base class, and to accept relevant parameters of physical attributes. Remember to call the newly defined </w:t>
      </w:r>
      <w:r w:rsidRPr="00E7791D">
        <w:rPr>
          <w:rStyle w:val="CodeInline"/>
        </w:rPr>
        <w:t>updateInertia</w:t>
      </w:r>
      <w:r>
        <w:t xml:space="preserve"> for initialization.</w:t>
      </w:r>
    </w:p>
    <w:p w14:paraId="42C0294C" w14:textId="77777777" w:rsidR="007A610E" w:rsidRDefault="007A610E" w:rsidP="00E7791D">
      <w:pPr>
        <w:pStyle w:val="Code"/>
        <w:ind w:left="576"/>
      </w:pPr>
      <w:r>
        <w:t>var Circle = function (center, radius, mass, friction, restitution) {</w:t>
      </w:r>
    </w:p>
    <w:p w14:paraId="60FD1CC1" w14:textId="210C6F25" w:rsidR="007A610E" w:rsidRDefault="007A610E" w:rsidP="00E7791D">
      <w:pPr>
        <w:pStyle w:val="Code"/>
        <w:ind w:left="576"/>
      </w:pPr>
      <w:r>
        <w:t xml:space="preserve">   </w:t>
      </w:r>
      <w:r w:rsidR="00E7791D">
        <w:t xml:space="preserve"> </w:t>
      </w:r>
      <w:r>
        <w:t>RigidShape.call(this, center, mass, friction, restitution);</w:t>
      </w:r>
    </w:p>
    <w:p w14:paraId="6944F147" w14:textId="751093DD" w:rsidR="007A610E" w:rsidRDefault="007A610E" w:rsidP="00E7791D">
      <w:pPr>
        <w:pStyle w:val="Code"/>
        <w:ind w:left="576"/>
      </w:pPr>
      <w:r>
        <w:t xml:space="preserve">   </w:t>
      </w:r>
      <w:r w:rsidR="00E7791D">
        <w:t xml:space="preserve"> </w:t>
      </w:r>
      <w:r>
        <w:t>this.mType = "Circle";</w:t>
      </w:r>
    </w:p>
    <w:p w14:paraId="14E9107B" w14:textId="180572AF" w:rsidR="007A610E" w:rsidRDefault="007A610E" w:rsidP="00E7791D">
      <w:pPr>
        <w:pStyle w:val="Code"/>
        <w:ind w:left="576"/>
      </w:pPr>
      <w:r>
        <w:t xml:space="preserve">   </w:t>
      </w:r>
      <w:r w:rsidR="00E7791D">
        <w:t xml:space="preserve"> </w:t>
      </w:r>
      <w:r>
        <w:t xml:space="preserve">//...identical to previous project </w:t>
      </w:r>
    </w:p>
    <w:p w14:paraId="4C29F070" w14:textId="240D5E8B" w:rsidR="007A610E" w:rsidRDefault="007A610E" w:rsidP="00E7791D">
      <w:pPr>
        <w:pStyle w:val="Code"/>
        <w:ind w:left="576"/>
      </w:pPr>
      <w:r>
        <w:t xml:space="preserve">   </w:t>
      </w:r>
      <w:r w:rsidR="00E7791D">
        <w:t xml:space="preserve"> </w:t>
      </w:r>
      <w:r>
        <w:t>this.updateInertia();</w:t>
      </w:r>
    </w:p>
    <w:p w14:paraId="7FF9C38A" w14:textId="77777777" w:rsidR="007A610E" w:rsidRDefault="007A610E" w:rsidP="00E7791D">
      <w:pPr>
        <w:pStyle w:val="Code"/>
        <w:ind w:left="576"/>
      </w:pPr>
      <w:r>
        <w:t>};</w:t>
      </w:r>
    </w:p>
    <w:p w14:paraId="501EC9E3" w14:textId="77777777" w:rsidR="007A610E" w:rsidRDefault="007A610E" w:rsidP="00014B06">
      <w:pPr>
        <w:pStyle w:val="NumList"/>
      </w:pPr>
      <w:r>
        <w:t xml:space="preserve">Modify the </w:t>
      </w:r>
      <w:r w:rsidRPr="005C13F2">
        <w:t xml:space="preserve">Rectangle </w:t>
      </w:r>
      <w:r>
        <w:t xml:space="preserve">class to implement its </w:t>
      </w:r>
      <w:r w:rsidRPr="00762AF9">
        <w:rPr>
          <w:rStyle w:val="CodeInline"/>
        </w:rPr>
        <w:t>updateIntertia</w:t>
      </w:r>
      <w:r w:rsidRPr="005C13F2">
        <w:t xml:space="preserve"> </w:t>
      </w:r>
      <w:r>
        <w:t>function.</w:t>
      </w:r>
    </w:p>
    <w:p w14:paraId="4833E76D" w14:textId="77777777" w:rsidR="007A610E" w:rsidRDefault="007A610E" w:rsidP="00014B06">
      <w:pPr>
        <w:pStyle w:val="Code"/>
        <w:ind w:left="576"/>
      </w:pPr>
      <w:r>
        <w:t xml:space="preserve">Rectangle.prototype.updateInertia = function() {   </w:t>
      </w:r>
    </w:p>
    <w:p w14:paraId="0A4211E6" w14:textId="77777777" w:rsidR="007A610E" w:rsidRDefault="007A610E" w:rsidP="00014B06">
      <w:pPr>
        <w:pStyle w:val="Code"/>
        <w:ind w:left="576"/>
      </w:pPr>
      <w:r>
        <w:t xml:space="preserve">    // Expect this.mInvMass to be already inverted!</w:t>
      </w:r>
    </w:p>
    <w:p w14:paraId="23B55B1B" w14:textId="77777777" w:rsidR="007A610E" w:rsidRDefault="007A610E" w:rsidP="00014B06">
      <w:pPr>
        <w:pStyle w:val="Code"/>
        <w:ind w:left="576"/>
      </w:pPr>
      <w:r>
        <w:t xml:space="preserve">    if (this.mInvMass === 0) </w:t>
      </w:r>
    </w:p>
    <w:p w14:paraId="7F74D746" w14:textId="77777777" w:rsidR="007A610E" w:rsidRDefault="007A610E" w:rsidP="00014B06">
      <w:pPr>
        <w:pStyle w:val="Code"/>
        <w:ind w:left="576"/>
      </w:pPr>
      <w:r>
        <w:t xml:space="preserve">        this.mInertia = 0;</w:t>
      </w:r>
    </w:p>
    <w:p w14:paraId="407388AC" w14:textId="77777777" w:rsidR="007A610E" w:rsidRDefault="007A610E" w:rsidP="00014B06">
      <w:pPr>
        <w:pStyle w:val="Code"/>
        <w:ind w:left="576"/>
      </w:pPr>
      <w:r>
        <w:t xml:space="preserve">    else {</w:t>
      </w:r>
    </w:p>
    <w:p w14:paraId="2B4F0C39" w14:textId="77777777" w:rsidR="007A610E" w:rsidRDefault="007A610E" w:rsidP="00014B06">
      <w:pPr>
        <w:pStyle w:val="Code"/>
        <w:ind w:left="576"/>
      </w:pPr>
      <w:r>
        <w:t xml:space="preserve">        //inertia=mass*width^2+height^2</w:t>
      </w:r>
    </w:p>
    <w:p w14:paraId="1294A31A" w14:textId="643E2191" w:rsidR="007A610E" w:rsidRDefault="007A610E" w:rsidP="00014B06">
      <w:pPr>
        <w:pStyle w:val="Code"/>
        <w:ind w:left="576"/>
      </w:pPr>
      <w:r>
        <w:t xml:space="preserve">        this.mInertia = (1</w:t>
      </w:r>
      <w:r w:rsidR="005B2FD6">
        <w:t xml:space="preserve"> </w:t>
      </w:r>
      <w:r>
        <w:t>/</w:t>
      </w:r>
      <w:r w:rsidR="005B2FD6">
        <w:t xml:space="preserve"> </w:t>
      </w:r>
      <w:r>
        <w:t>this.mInvMass) * (this.mWidth * this.mWidth + this.mHeight * this.mHeight)</w:t>
      </w:r>
      <w:r w:rsidR="005B2FD6">
        <w:t xml:space="preserve"> </w:t>
      </w:r>
      <w:r>
        <w:t>/</w:t>
      </w:r>
      <w:r w:rsidR="005B2FD6">
        <w:t xml:space="preserve"> </w:t>
      </w:r>
      <w:r>
        <w:t>12;</w:t>
      </w:r>
    </w:p>
    <w:p w14:paraId="6B41DF5B" w14:textId="77777777" w:rsidR="007A610E" w:rsidRDefault="007A610E" w:rsidP="00014B06">
      <w:pPr>
        <w:pStyle w:val="Code"/>
        <w:ind w:left="576"/>
      </w:pPr>
      <w:r>
        <w:t xml:space="preserve">        this.mInertia = 1 / this.mInertia;</w:t>
      </w:r>
    </w:p>
    <w:p w14:paraId="592287C4" w14:textId="77777777" w:rsidR="007A610E" w:rsidRDefault="007A610E" w:rsidP="00014B06">
      <w:pPr>
        <w:pStyle w:val="Code"/>
        <w:ind w:left="576"/>
      </w:pPr>
      <w:r>
        <w:t xml:space="preserve">    }</w:t>
      </w:r>
    </w:p>
    <w:p w14:paraId="1CBF3EA6" w14:textId="2BDEF779" w:rsidR="007A610E" w:rsidRDefault="007A610E" w:rsidP="00014B06">
      <w:pPr>
        <w:pStyle w:val="Code"/>
        <w:ind w:left="576"/>
      </w:pPr>
      <w:r>
        <w:t>};</w:t>
      </w:r>
    </w:p>
    <w:p w14:paraId="6FD334FA" w14:textId="77777777" w:rsidR="007A610E" w:rsidRDefault="007A610E" w:rsidP="00014B06">
      <w:pPr>
        <w:pStyle w:val="NumList"/>
      </w:pPr>
      <w:r>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r w:rsidRPr="00014B06">
        <w:rPr>
          <w:rStyle w:val="CodeInline"/>
        </w:rPr>
        <w:t>updateIntertia</w:t>
      </w:r>
      <w:r w:rsidRPr="005C13F2">
        <w:t xml:space="preserve"> </w:t>
      </w:r>
      <w:r>
        <w:t>function.</w:t>
      </w:r>
    </w:p>
    <w:p w14:paraId="14A45063" w14:textId="77777777" w:rsidR="007A610E" w:rsidRDefault="007A610E" w:rsidP="00075D6B">
      <w:pPr>
        <w:pStyle w:val="Code"/>
        <w:ind w:left="576"/>
      </w:pPr>
      <w:r>
        <w:t>var Rectangle = function (center, width, height, mass, friction, restitution) {</w:t>
      </w:r>
    </w:p>
    <w:p w14:paraId="7EAC994A" w14:textId="04AFACDD" w:rsidR="007A610E" w:rsidRDefault="007A610E" w:rsidP="00075D6B">
      <w:pPr>
        <w:pStyle w:val="Code"/>
        <w:ind w:left="576"/>
      </w:pPr>
      <w:r>
        <w:t xml:space="preserve">    RigidShape.call(this, center, mass, friction, restitution);</w:t>
      </w:r>
    </w:p>
    <w:p w14:paraId="3E8195FB" w14:textId="12574B28" w:rsidR="007A610E" w:rsidRDefault="00075D6B" w:rsidP="00075D6B">
      <w:pPr>
        <w:pStyle w:val="Code"/>
        <w:ind w:left="576"/>
      </w:pPr>
      <w:r>
        <w:t xml:space="preserve">    </w:t>
      </w:r>
      <w:r w:rsidR="007A610E">
        <w:t>this.mType = "Rectangle";</w:t>
      </w:r>
    </w:p>
    <w:p w14:paraId="0C639FD2" w14:textId="62875567" w:rsidR="007A610E" w:rsidRDefault="007A610E" w:rsidP="00075D6B">
      <w:pPr>
        <w:pStyle w:val="Code"/>
        <w:ind w:left="576"/>
      </w:pPr>
      <w:r>
        <w:t xml:space="preserve">    this.mWidth = width;</w:t>
      </w:r>
    </w:p>
    <w:p w14:paraId="64F6E266" w14:textId="7CE43651" w:rsidR="007A610E" w:rsidRDefault="007A610E" w:rsidP="00075D6B">
      <w:pPr>
        <w:pStyle w:val="Code"/>
        <w:ind w:left="576"/>
      </w:pPr>
      <w:r>
        <w:t xml:space="preserve">    this.mHeight = height;</w:t>
      </w:r>
    </w:p>
    <w:p w14:paraId="6E585C36" w14:textId="39EAEC10" w:rsidR="007A610E" w:rsidRDefault="00075D6B" w:rsidP="00075D6B">
      <w:pPr>
        <w:pStyle w:val="Code"/>
        <w:ind w:left="576"/>
      </w:pPr>
      <w:r>
        <w:t xml:space="preserve">    </w:t>
      </w:r>
      <w:r w:rsidR="007A610E">
        <w:t>//...indetical to previous project</w:t>
      </w:r>
    </w:p>
    <w:p w14:paraId="14E553FA" w14:textId="5A04C2D3" w:rsidR="007A610E" w:rsidRDefault="007A610E" w:rsidP="00075D6B">
      <w:pPr>
        <w:pStyle w:val="Code"/>
        <w:ind w:left="576"/>
      </w:pPr>
      <w:r>
        <w:t xml:space="preserve">    this.updateInertia();</w:t>
      </w:r>
    </w:p>
    <w:p w14:paraId="3CD348D4" w14:textId="77777777" w:rsidR="007A610E" w:rsidRDefault="007A610E" w:rsidP="00075D6B">
      <w:pPr>
        <w:pStyle w:val="Code"/>
        <w:ind w:left="576"/>
      </w:pPr>
      <w:r>
        <w:t>};</w:t>
      </w:r>
    </w:p>
    <w:p w14:paraId="109DD0E6" w14:textId="77777777" w:rsidR="007A610E" w:rsidRDefault="007A610E" w:rsidP="00521CEC">
      <w:pPr>
        <w:pStyle w:val="Heading4"/>
      </w:pPr>
      <w:bookmarkStart w:id="8" w:name="_azj4xwktjdzc"/>
      <w:bookmarkEnd w:id="8"/>
      <w:r>
        <w:lastRenderedPageBreak/>
        <w:t xml:space="preserve">Modify the </w:t>
      </w:r>
      <w:r w:rsidRPr="00291328">
        <w:t>updateUIEcho</w:t>
      </w:r>
      <w:r>
        <w:t xml:space="preserve"> Function</w:t>
      </w:r>
    </w:p>
    <w:p w14:paraId="1163BFE7" w14:textId="77777777" w:rsidR="007A610E" w:rsidRDefault="007A610E" w:rsidP="00291328">
      <w:r>
        <w:t xml:space="preserve">Since the engine has become more powerful and flexible, you want the UI to display the corresponding attributes and allow user to control these for testing purposes. Modify the </w:t>
      </w:r>
      <w:r w:rsidRPr="00291328">
        <w:rPr>
          <w:rStyle w:val="CodeInline"/>
        </w:rPr>
        <w:t>updateUIEcho</w:t>
      </w:r>
      <w:r w:rsidRPr="005C13F2">
        <w:t xml:space="preserve"> </w:t>
      </w:r>
      <w:r>
        <w:t xml:space="preserve">function in the </w:t>
      </w:r>
      <w:r w:rsidRPr="00291328">
        <w:rPr>
          <w:rStyle w:val="CodeInline"/>
        </w:rPr>
        <w:t>Core.js</w:t>
      </w:r>
      <w:r>
        <w:t xml:space="preserve"> file to print out all the options of user control.</w:t>
      </w:r>
    </w:p>
    <w:p w14:paraId="3AC5CB2C" w14:textId="77777777" w:rsidR="007A610E" w:rsidRPr="00291328" w:rsidRDefault="007A610E" w:rsidP="00291328">
      <w:pPr>
        <w:pStyle w:val="Code"/>
        <w:ind w:left="720"/>
      </w:pPr>
      <w:r w:rsidRPr="00291328">
        <w:t>var updateUIEcho = function () {</w:t>
      </w:r>
    </w:p>
    <w:p w14:paraId="5110310C" w14:textId="6228CB68" w:rsidR="007A610E" w:rsidRPr="00291328" w:rsidRDefault="00291328" w:rsidP="00291328">
      <w:pPr>
        <w:pStyle w:val="Code"/>
        <w:ind w:left="720"/>
      </w:pPr>
      <w:r>
        <w:t xml:space="preserve">    </w:t>
      </w:r>
      <w:r w:rsidR="007A610E" w:rsidRPr="00291328">
        <w:t xml:space="preserve">document.getElementById("uiEchoString").innerHTML = </w:t>
      </w:r>
    </w:p>
    <w:p w14:paraId="75367FEF" w14:textId="3B5ED1A6" w:rsidR="007A610E" w:rsidRPr="00291328" w:rsidRDefault="007A610E" w:rsidP="00291328">
      <w:pPr>
        <w:pStyle w:val="Code"/>
        <w:ind w:left="720"/>
      </w:pPr>
      <w:r w:rsidRPr="00291328">
        <w:t xml:space="preserve">    </w:t>
      </w:r>
      <w:r w:rsidR="00291328">
        <w:t xml:space="preserve">    </w:t>
      </w:r>
      <w:r w:rsidRPr="00291328">
        <w:t>"&lt;p&gt;&lt;b&gt;Selected Object:&lt;/b&gt;:&lt;/p&gt;" +</w:t>
      </w:r>
    </w:p>
    <w:p w14:paraId="46D6E737" w14:textId="090D9096" w:rsidR="007A610E" w:rsidRPr="00291328" w:rsidRDefault="007A610E" w:rsidP="00291328">
      <w:pPr>
        <w:pStyle w:val="Code"/>
        <w:ind w:left="720"/>
      </w:pPr>
      <w:r w:rsidRPr="00291328">
        <w:t xml:space="preserve">        "&lt;ul style=\"margin:-10px\"&gt;" +</w:t>
      </w:r>
    </w:p>
    <w:p w14:paraId="3D70F854" w14:textId="27402A52" w:rsidR="007A610E" w:rsidRPr="00291328" w:rsidRDefault="007A610E" w:rsidP="00291328">
      <w:pPr>
        <w:pStyle w:val="Code"/>
        <w:ind w:left="720"/>
      </w:pPr>
      <w:r w:rsidRPr="00291328">
        <w:t xml:space="preserve">        "&lt;li&gt;Id: " + gObjectNum + "&lt;/li&gt;" +</w:t>
      </w:r>
    </w:p>
    <w:p w14:paraId="4D741BC1" w14:textId="77777777" w:rsidR="00291328" w:rsidRDefault="007A610E" w:rsidP="00EE2219">
      <w:pPr>
        <w:pStyle w:val="Code"/>
      </w:pPr>
      <w:r w:rsidRPr="00291328">
        <w:t xml:space="preserve">        "&lt;li&gt;Center: " + mAllObject[gObjectNum].mCenter.x.toPrecision(3) + </w:t>
      </w:r>
    </w:p>
    <w:p w14:paraId="31F39611" w14:textId="3F9D9097" w:rsidR="007A610E" w:rsidRPr="00291328" w:rsidRDefault="00291328" w:rsidP="00291328">
      <w:pPr>
        <w:pStyle w:val="Code"/>
        <w:ind w:left="720"/>
      </w:pPr>
      <w:r>
        <w:t xml:space="preserve">        </w:t>
      </w:r>
      <w:r w:rsidR="007A610E" w:rsidRPr="00291328">
        <w:t xml:space="preserve">"," + mAllObject[gObjectNum].mCenter.y.toPrecision(3) + "&lt;/li&gt;"  + </w:t>
      </w:r>
    </w:p>
    <w:p w14:paraId="68D0E510" w14:textId="71D398D5" w:rsidR="007A610E" w:rsidRPr="00291328" w:rsidRDefault="007A610E" w:rsidP="00291328">
      <w:pPr>
        <w:pStyle w:val="Code"/>
        <w:ind w:left="720"/>
      </w:pPr>
      <w:r w:rsidRPr="00291328">
        <w:t xml:space="preserve">    </w:t>
      </w:r>
      <w:r w:rsidR="00291328">
        <w:t xml:space="preserve">    </w:t>
      </w:r>
      <w:r w:rsidRPr="00291328">
        <w:t>"&lt;li&gt;Angle: " + mAllObject[gObjectNum].mAngle.toPrecision(3) + "&lt;/li&gt;"  +</w:t>
      </w:r>
    </w:p>
    <w:p w14:paraId="1C8D18CB" w14:textId="77777777" w:rsidR="00291328" w:rsidRDefault="007A610E" w:rsidP="00291328">
      <w:pPr>
        <w:pStyle w:val="Code"/>
        <w:ind w:left="720"/>
      </w:pPr>
      <w:r w:rsidRPr="00291328">
        <w:t xml:space="preserve">        "&lt;li&gt;Velocity: " + mAllObject[gObjectNum].mVelocity.x.toPrecision(3) + </w:t>
      </w:r>
    </w:p>
    <w:p w14:paraId="30F07D51" w14:textId="5E57F1B0" w:rsidR="007A610E" w:rsidRPr="00291328" w:rsidRDefault="00291328" w:rsidP="00291328">
      <w:pPr>
        <w:pStyle w:val="Code"/>
        <w:ind w:left="720"/>
      </w:pPr>
      <w:r>
        <w:t xml:space="preserve">        </w:t>
      </w:r>
      <w:r w:rsidR="007A610E" w:rsidRPr="00291328">
        <w:t>"," + mAllObject[gObjectNum].mVelocity.y.toPrecision(3) + "&lt;/li&gt;"  +</w:t>
      </w:r>
    </w:p>
    <w:p w14:paraId="1504527D" w14:textId="6EDFD0F7" w:rsidR="007A610E" w:rsidRPr="00291328" w:rsidRDefault="007A610E" w:rsidP="00291328">
      <w:pPr>
        <w:pStyle w:val="Code"/>
        <w:ind w:left="720"/>
      </w:pPr>
      <w:r w:rsidRPr="00291328">
        <w:t xml:space="preserve">        "&lt;li&gt;AngluarVelocity: " + mAllObject[gObjectNum].mAngularVelocity.toPrecision(3) + "&lt;/li&gt;"  +</w:t>
      </w:r>
    </w:p>
    <w:p w14:paraId="61DD3284" w14:textId="1B608061" w:rsidR="007A610E" w:rsidRPr="00291328" w:rsidRDefault="007A610E" w:rsidP="00291328">
      <w:pPr>
        <w:pStyle w:val="Code"/>
        <w:ind w:left="720"/>
      </w:pPr>
      <w:r w:rsidRPr="00291328">
        <w:t xml:space="preserve">        "&lt;li&gt;Mass: " + 1 / mAllObject[gObjectNum].mInvMass.toPrecision(3) + "&lt;/li&gt;"  +</w:t>
      </w:r>
    </w:p>
    <w:p w14:paraId="7DE7D920" w14:textId="6029CB66" w:rsidR="007A610E" w:rsidRPr="00291328" w:rsidRDefault="007A610E" w:rsidP="00291328">
      <w:pPr>
        <w:pStyle w:val="Code"/>
        <w:ind w:left="720"/>
      </w:pPr>
      <w:r w:rsidRPr="00291328">
        <w:t xml:space="preserve">        "&lt;li&gt;Friction: " + mAllObject[gObjectNum].mFriction.toPrecision(3) + "&lt;/li&gt;"  +</w:t>
      </w:r>
    </w:p>
    <w:p w14:paraId="4281A566" w14:textId="3E6CF0CE" w:rsidR="007A610E" w:rsidRPr="00291328" w:rsidRDefault="007A610E" w:rsidP="00291328">
      <w:pPr>
        <w:pStyle w:val="Code"/>
        <w:ind w:left="720"/>
      </w:pPr>
      <w:r w:rsidRPr="00291328">
        <w:t xml:space="preserve">        "&lt;li&gt;Restitution: " + mAllObject[gObjectNum].mRestitution.toPrecision(3) + "&lt;/li&gt;"  +</w:t>
      </w:r>
    </w:p>
    <w:p w14:paraId="02B30ECD" w14:textId="745EE620" w:rsidR="007A610E" w:rsidRPr="00291328" w:rsidRDefault="007A610E" w:rsidP="00291328">
      <w:pPr>
        <w:pStyle w:val="Code"/>
        <w:ind w:left="720"/>
      </w:pPr>
      <w:r w:rsidRPr="00291328">
        <w:t xml:space="preserve">        "&lt;li&gt;Movement: " + gEngine.Core.mMovement + "&lt;/li&gt;"  +</w:t>
      </w:r>
    </w:p>
    <w:p w14:paraId="2A4B92A9" w14:textId="77AF4AEA" w:rsidR="007A610E" w:rsidRPr="00291328" w:rsidRDefault="007A610E" w:rsidP="00291328">
      <w:pPr>
        <w:pStyle w:val="Code"/>
        <w:ind w:left="720"/>
      </w:pPr>
      <w:r w:rsidRPr="00291328">
        <w:t xml:space="preserve">        "&lt;/ul&gt; &lt;hr&gt;" +</w:t>
      </w:r>
    </w:p>
    <w:p w14:paraId="30461C1D" w14:textId="1AD9E56D" w:rsidR="007A610E" w:rsidRPr="00291328" w:rsidRDefault="007A610E" w:rsidP="00291328">
      <w:pPr>
        <w:pStyle w:val="Code"/>
        <w:ind w:left="720"/>
      </w:pPr>
      <w:r w:rsidRPr="00291328">
        <w:t xml:space="preserve">        "&lt;p&gt;&lt;b&gt;Control&lt;/b&gt;: of selected object&lt;/p&gt;" +</w:t>
      </w:r>
    </w:p>
    <w:p w14:paraId="0CB1504B" w14:textId="34434829" w:rsidR="007A610E" w:rsidRPr="00291328" w:rsidRDefault="007A610E" w:rsidP="00291328">
      <w:pPr>
        <w:pStyle w:val="Code"/>
        <w:ind w:left="720"/>
      </w:pPr>
      <w:r w:rsidRPr="00291328">
        <w:t xml:space="preserve">        "&lt;ul style=\"margin:-10px\"&gt;" +</w:t>
      </w:r>
    </w:p>
    <w:p w14:paraId="0961F2DD" w14:textId="14342444" w:rsidR="007A610E" w:rsidRPr="00291328" w:rsidRDefault="007A610E" w:rsidP="00291328">
      <w:pPr>
        <w:pStyle w:val="Code"/>
        <w:ind w:left="720"/>
      </w:pPr>
      <w:r w:rsidRPr="00291328">
        <w:t xml:space="preserve">        "&lt;li&gt;&lt;b&gt;Num&lt;/b&gt; or &lt;b&gt;Up/Down Arrow&lt;/b&gt;: Select Object&lt;/li&gt;" +</w:t>
      </w:r>
    </w:p>
    <w:p w14:paraId="0DAEC2CF" w14:textId="2F5FF03D" w:rsidR="007A610E" w:rsidRPr="00291328" w:rsidRDefault="007A610E" w:rsidP="00291328">
      <w:pPr>
        <w:pStyle w:val="Code"/>
        <w:ind w:left="720"/>
      </w:pPr>
      <w:r w:rsidRPr="00291328">
        <w:t xml:space="preserve">        "&lt;li&gt;&lt;b&gt;WASD&lt;/b&gt; + &lt;b&gt;QE&lt;/b&gt;: Position [Move + Rotate]&lt;/li&gt;" +</w:t>
      </w:r>
    </w:p>
    <w:p w14:paraId="04742D5C" w14:textId="0E901C18" w:rsidR="007A610E" w:rsidRPr="00291328" w:rsidRDefault="007A610E" w:rsidP="00291328">
      <w:pPr>
        <w:pStyle w:val="Code"/>
        <w:ind w:left="720"/>
      </w:pPr>
      <w:r w:rsidRPr="00291328">
        <w:t xml:space="preserve">        "&lt;li&gt;&lt;b&gt;IJKL&lt;/b&gt; + &lt;b&gt;UO&lt;/b&gt;: Velocities [Linear + Angular]&lt;/li&gt;" +</w:t>
      </w:r>
    </w:p>
    <w:p w14:paraId="77FCD1B3" w14:textId="49928695" w:rsidR="007A610E" w:rsidRPr="00291328" w:rsidRDefault="007A610E" w:rsidP="00291328">
      <w:pPr>
        <w:pStyle w:val="Code"/>
        <w:ind w:left="720"/>
      </w:pPr>
      <w:r w:rsidRPr="00291328">
        <w:t xml:space="preserve">        "&lt;li&gt;&lt;b&gt;Z/X&lt;/b&gt;: Mass [Decrease/Increase]&lt;/li&gt;" +</w:t>
      </w:r>
    </w:p>
    <w:p w14:paraId="3905B178" w14:textId="1541CF02" w:rsidR="007A610E" w:rsidRPr="00291328" w:rsidRDefault="007A610E" w:rsidP="00291328">
      <w:pPr>
        <w:pStyle w:val="Code"/>
        <w:ind w:left="720"/>
      </w:pPr>
      <w:r w:rsidRPr="00291328">
        <w:t xml:space="preserve">        "&lt;li&gt;&lt;b&gt;C/V&lt;/b&gt;: Frictrion [Decrease/Increase]&lt;/li&gt;" +</w:t>
      </w:r>
    </w:p>
    <w:p w14:paraId="2A7622BC" w14:textId="18AF4124" w:rsidR="007A610E" w:rsidRPr="00291328" w:rsidRDefault="007A610E" w:rsidP="00291328">
      <w:pPr>
        <w:pStyle w:val="Code"/>
        <w:ind w:left="720"/>
      </w:pPr>
      <w:r w:rsidRPr="00291328">
        <w:t xml:space="preserve">        "&lt;li&gt;&lt;b&gt;B/N&lt;/b&gt;: Restitution [Decrease/Increase]&lt;/li&gt;" +</w:t>
      </w:r>
    </w:p>
    <w:p w14:paraId="111F4D7B" w14:textId="1662CB83" w:rsidR="007A610E" w:rsidRPr="00291328" w:rsidRDefault="007A610E" w:rsidP="00291328">
      <w:pPr>
        <w:pStyle w:val="Code"/>
        <w:ind w:left="720"/>
      </w:pPr>
      <w:r w:rsidRPr="00291328">
        <w:t xml:space="preserve">        "&lt;li&gt;&lt;b&gt;,&lt;/b&gt;: Movement [On/Off]&lt;/li&gt;" +</w:t>
      </w:r>
    </w:p>
    <w:p w14:paraId="78EC3096" w14:textId="6726145D" w:rsidR="007A610E" w:rsidRPr="00291328" w:rsidRDefault="007A610E" w:rsidP="00291328">
      <w:pPr>
        <w:pStyle w:val="Code"/>
        <w:ind w:left="720"/>
      </w:pPr>
      <w:r w:rsidRPr="00291328">
        <w:t xml:space="preserve">        "&lt;/ul&gt; &lt;hr&gt;" +</w:t>
      </w:r>
    </w:p>
    <w:p w14:paraId="1810E095" w14:textId="3AE82155" w:rsidR="007A610E" w:rsidRPr="00291328" w:rsidRDefault="007A610E" w:rsidP="00291328">
      <w:pPr>
        <w:pStyle w:val="Code"/>
        <w:ind w:left="720"/>
      </w:pPr>
      <w:r w:rsidRPr="00291328">
        <w:t xml:space="preserve">        "&lt;b&gt;F/G&lt;/b&gt;: Spawn [Rectangle/Circle] at selected object" +</w:t>
      </w:r>
    </w:p>
    <w:p w14:paraId="5A8471CB" w14:textId="765382C8" w:rsidR="007A610E" w:rsidRPr="00291328" w:rsidRDefault="007A610E" w:rsidP="00291328">
      <w:pPr>
        <w:pStyle w:val="Code"/>
        <w:ind w:left="720"/>
      </w:pPr>
      <w:r w:rsidRPr="00291328">
        <w:t xml:space="preserve">        "&lt;p&gt;&lt;b&gt;H&lt;/b&gt;: Excite all objects&lt;/p&gt;" +</w:t>
      </w:r>
    </w:p>
    <w:p w14:paraId="260E6565" w14:textId="7CCD28BD" w:rsidR="007A610E" w:rsidRPr="00291328" w:rsidRDefault="007A610E" w:rsidP="00291328">
      <w:pPr>
        <w:pStyle w:val="Code"/>
        <w:ind w:left="720"/>
      </w:pPr>
      <w:r w:rsidRPr="00291328">
        <w:t xml:space="preserve">        "&lt;p&gt;&lt;b&gt;R&lt;/b&gt;: Reset System&lt;/p&gt;" +</w:t>
      </w:r>
    </w:p>
    <w:p w14:paraId="115495B5" w14:textId="65A0E50D" w:rsidR="007A610E" w:rsidRPr="00291328" w:rsidRDefault="007A610E" w:rsidP="00291328">
      <w:pPr>
        <w:pStyle w:val="Code"/>
        <w:ind w:left="720"/>
      </w:pPr>
      <w:r w:rsidRPr="00291328">
        <w:t xml:space="preserve">        "&lt;hr&gt;";     </w:t>
      </w:r>
    </w:p>
    <w:p w14:paraId="74FFF533" w14:textId="1403AE66" w:rsidR="007A610E" w:rsidRPr="00291328" w:rsidRDefault="007A610E" w:rsidP="00291328">
      <w:pPr>
        <w:pStyle w:val="Code"/>
        <w:ind w:left="720"/>
      </w:pPr>
      <w:r w:rsidRPr="00291328">
        <w:t>};</w:t>
      </w:r>
    </w:p>
    <w:p w14:paraId="1A6EAB6D" w14:textId="77777777" w:rsidR="007A610E" w:rsidRDefault="007A610E" w:rsidP="00696061">
      <w:pPr>
        <w:pStyle w:val="Heading3"/>
      </w:pPr>
      <w:bookmarkStart w:id="9" w:name="_q9p6wkglh4eu"/>
      <w:bookmarkEnd w:id="9"/>
      <w:r>
        <w:t>Modify the userControl function</w:t>
      </w:r>
    </w:p>
    <w:p w14:paraId="22B33EDB" w14:textId="77777777" w:rsidR="007A610E" w:rsidRDefault="007A610E" w:rsidP="00696061">
      <w:r>
        <w:t xml:space="preserve">For testing purposes, you want to update the </w:t>
      </w:r>
      <w:r w:rsidRPr="00696061">
        <w:rPr>
          <w:rStyle w:val="CodeInline"/>
        </w:rPr>
        <w:t xml:space="preserve">UserControl.js </w:t>
      </w:r>
      <w:r>
        <w:t xml:space="preserve">file to allow the modification of game engine attributes during runtime. Add the following cases to the </w:t>
      </w:r>
      <w:r w:rsidRPr="00696061">
        <w:rPr>
          <w:rStyle w:val="CodeInline"/>
        </w:rPr>
        <w:t>userControl</w:t>
      </w:r>
      <w:r>
        <w:t xml:space="preserve"> function.</w:t>
      </w:r>
    </w:p>
    <w:p w14:paraId="517F0B42" w14:textId="4A853FEF" w:rsidR="007A610E" w:rsidRDefault="007A610E" w:rsidP="00295313">
      <w:pPr>
        <w:pStyle w:val="Code"/>
        <w:ind w:left="720"/>
      </w:pPr>
      <w:r>
        <w:t>//… identical to previous project</w:t>
      </w:r>
    </w:p>
    <w:p w14:paraId="11DFC98E" w14:textId="74F29CA5" w:rsidR="007A610E" w:rsidRDefault="007A610E" w:rsidP="00295313">
      <w:pPr>
        <w:pStyle w:val="Code"/>
        <w:ind w:left="720"/>
      </w:pPr>
      <w:r>
        <w:t>if (keycode === 73)     //I</w:t>
      </w:r>
    </w:p>
    <w:p w14:paraId="5144199D" w14:textId="35CE7211" w:rsidR="007A610E" w:rsidRDefault="007A610E" w:rsidP="00295313">
      <w:pPr>
        <w:pStyle w:val="Code"/>
        <w:ind w:left="720"/>
      </w:pPr>
      <w:r>
        <w:t xml:space="preserve">    gEngine.Core.mAllObject[gObjectNum].mVelocity.y -= 1;</w:t>
      </w:r>
    </w:p>
    <w:p w14:paraId="3C976B62" w14:textId="73AC84C0" w:rsidR="007A610E" w:rsidRDefault="007A610E" w:rsidP="00295313">
      <w:pPr>
        <w:pStyle w:val="Code"/>
        <w:ind w:left="720"/>
      </w:pPr>
      <w:r>
        <w:t>if (keycode === 75)     //k</w:t>
      </w:r>
    </w:p>
    <w:p w14:paraId="17FF7628" w14:textId="1E6A693C" w:rsidR="007A610E" w:rsidRDefault="007A610E" w:rsidP="00295313">
      <w:pPr>
        <w:pStyle w:val="Code"/>
        <w:ind w:left="720"/>
      </w:pPr>
      <w:r>
        <w:t xml:space="preserve">    gEngine.Core.mAllObject[gObjectNum].mVelocity.y += 1;</w:t>
      </w:r>
    </w:p>
    <w:p w14:paraId="3E64910E" w14:textId="7169AB58" w:rsidR="007A610E" w:rsidRDefault="007A610E" w:rsidP="00295313">
      <w:pPr>
        <w:pStyle w:val="Code"/>
        <w:ind w:left="720"/>
      </w:pPr>
      <w:r>
        <w:t>if (keycode === 74)     //j</w:t>
      </w:r>
    </w:p>
    <w:p w14:paraId="331DAC97" w14:textId="0659DE07" w:rsidR="007A610E" w:rsidRDefault="007A610E" w:rsidP="00295313">
      <w:pPr>
        <w:pStyle w:val="Code"/>
        <w:ind w:left="720"/>
      </w:pPr>
      <w:r>
        <w:t xml:space="preserve">    gEngine.Core.mAllObject[gObjectNum].mVelocity.x -= 1;</w:t>
      </w:r>
    </w:p>
    <w:p w14:paraId="1472E2EB" w14:textId="7DDF4AAC" w:rsidR="007A610E" w:rsidRDefault="007A610E" w:rsidP="00295313">
      <w:pPr>
        <w:pStyle w:val="Code"/>
        <w:ind w:left="720"/>
      </w:pPr>
      <w:r>
        <w:t>if (keycode === 76)     //l</w:t>
      </w:r>
    </w:p>
    <w:p w14:paraId="1677FE7B" w14:textId="112B8B16" w:rsidR="007A610E" w:rsidRDefault="007A610E" w:rsidP="00295313">
      <w:pPr>
        <w:pStyle w:val="Code"/>
        <w:ind w:left="720"/>
      </w:pPr>
      <w:r>
        <w:t xml:space="preserve">    gEngine.Core.mAllObject[gObjectNum].mVelocity.x += 1;</w:t>
      </w:r>
    </w:p>
    <w:p w14:paraId="146A7580" w14:textId="7A40A47D" w:rsidR="007A610E" w:rsidRDefault="007A610E" w:rsidP="00295313">
      <w:pPr>
        <w:pStyle w:val="Code"/>
        <w:ind w:left="720"/>
      </w:pPr>
      <w:r>
        <w:t>if (keycode === 85)     //U</w:t>
      </w:r>
    </w:p>
    <w:p w14:paraId="532A678C" w14:textId="4E838B35" w:rsidR="007A610E" w:rsidRDefault="007A610E" w:rsidP="00295313">
      <w:pPr>
        <w:pStyle w:val="Code"/>
        <w:ind w:left="720"/>
      </w:pPr>
      <w:r>
        <w:t xml:space="preserve">    gEngine.Core.mAllObject[gObjectNum].mAngularVelocity -= 0.1;</w:t>
      </w:r>
    </w:p>
    <w:p w14:paraId="1CD33A9B" w14:textId="1CF340EE" w:rsidR="007A610E" w:rsidRDefault="007A610E" w:rsidP="00295313">
      <w:pPr>
        <w:pStyle w:val="Code"/>
        <w:ind w:left="720"/>
      </w:pPr>
      <w:r>
        <w:t>if (keycode === 79)     //O</w:t>
      </w:r>
    </w:p>
    <w:p w14:paraId="6E7C107E" w14:textId="27803D48" w:rsidR="007A610E" w:rsidRDefault="007A610E" w:rsidP="00295313">
      <w:pPr>
        <w:pStyle w:val="Code"/>
        <w:ind w:left="720"/>
      </w:pPr>
      <w:r>
        <w:lastRenderedPageBreak/>
        <w:t xml:space="preserve">    gEngine.Core.mAllObject[gObjectNum].mAngularVelocity += 0.1;</w:t>
      </w:r>
    </w:p>
    <w:p w14:paraId="289196DA" w14:textId="3B0EA521" w:rsidR="007A610E" w:rsidRDefault="007A610E" w:rsidP="00295313">
      <w:pPr>
        <w:pStyle w:val="Code"/>
        <w:ind w:left="720"/>
      </w:pPr>
      <w:r>
        <w:t>if (keycode === 90)     //Z</w:t>
      </w:r>
    </w:p>
    <w:p w14:paraId="74550461" w14:textId="7DBBC280" w:rsidR="007A610E" w:rsidRDefault="007A610E" w:rsidP="00295313">
      <w:pPr>
        <w:pStyle w:val="Code"/>
        <w:ind w:left="720"/>
      </w:pPr>
      <w:r>
        <w:t xml:space="preserve">    gEngine.Core.mAllObject[gObjectNum].updateMass(-1);</w:t>
      </w:r>
    </w:p>
    <w:p w14:paraId="7C95FF9C" w14:textId="3BE1C572" w:rsidR="007A610E" w:rsidRDefault="007A610E" w:rsidP="00295313">
      <w:pPr>
        <w:pStyle w:val="Code"/>
        <w:ind w:left="720"/>
      </w:pPr>
      <w:r>
        <w:t>if (keycode === 88)     //X</w:t>
      </w:r>
    </w:p>
    <w:p w14:paraId="217C05F9" w14:textId="2721B66B" w:rsidR="007A610E" w:rsidRDefault="007A610E" w:rsidP="00295313">
      <w:pPr>
        <w:pStyle w:val="Code"/>
        <w:ind w:left="720"/>
      </w:pPr>
      <w:r>
        <w:t xml:space="preserve">    gEngine.Core.mAllObject[gObjectNum].updateMass(1);</w:t>
      </w:r>
    </w:p>
    <w:p w14:paraId="2DFDF681" w14:textId="5F6073D0" w:rsidR="007A610E" w:rsidRDefault="007A610E" w:rsidP="00295313">
      <w:pPr>
        <w:pStyle w:val="Code"/>
        <w:ind w:left="720"/>
      </w:pPr>
      <w:r>
        <w:t>if (keycode === 67)     //C</w:t>
      </w:r>
    </w:p>
    <w:p w14:paraId="02E66C90" w14:textId="535FDB8B" w:rsidR="007A610E" w:rsidRDefault="007A610E" w:rsidP="00295313">
      <w:pPr>
        <w:pStyle w:val="Code"/>
        <w:ind w:left="720"/>
      </w:pPr>
      <w:r>
        <w:t xml:space="preserve">    gEngine.Core.mAllObject[gObjectNum].mFriction -= 0.01;</w:t>
      </w:r>
    </w:p>
    <w:p w14:paraId="5CDF7E8B" w14:textId="1247E4C2" w:rsidR="007A610E" w:rsidRDefault="007A610E" w:rsidP="00295313">
      <w:pPr>
        <w:pStyle w:val="Code"/>
        <w:ind w:left="720"/>
      </w:pPr>
      <w:r>
        <w:t>if (keycode === 86)     //V</w:t>
      </w:r>
    </w:p>
    <w:p w14:paraId="047C2EE1" w14:textId="3C6DAE44" w:rsidR="009F2D6D" w:rsidRDefault="007A610E" w:rsidP="00295313">
      <w:pPr>
        <w:pStyle w:val="Code"/>
        <w:ind w:left="720"/>
      </w:pPr>
      <w:r>
        <w:t xml:space="preserve">    gEngine.Core.mAllObject[gObjectNum].mFriction += 0.01;</w:t>
      </w:r>
    </w:p>
    <w:p w14:paraId="5F0545F5" w14:textId="56C32B90" w:rsidR="009F2D6D" w:rsidRDefault="007A610E" w:rsidP="009F2D6D">
      <w:pPr>
        <w:pStyle w:val="Code"/>
        <w:ind w:left="720"/>
      </w:pPr>
      <w:r>
        <w:t>if (keycode === 66)     //B</w:t>
      </w:r>
    </w:p>
    <w:p w14:paraId="7B1BEA8E" w14:textId="5D7A07A0" w:rsidR="009F2D6D" w:rsidRDefault="009F2D6D" w:rsidP="009F2D6D">
      <w:pPr>
        <w:pStyle w:val="Code"/>
        <w:ind w:left="720"/>
      </w:pPr>
      <w:r>
        <w:t xml:space="preserve">    </w:t>
      </w:r>
      <w:r w:rsidR="007A610E">
        <w:t>gEngine.Core.mAllObject[gObjectNum].mRestitution -= 0.01;</w:t>
      </w:r>
    </w:p>
    <w:p w14:paraId="2A248A70" w14:textId="2D835D8B" w:rsidR="009F2D6D" w:rsidRDefault="007A610E" w:rsidP="009F2D6D">
      <w:pPr>
        <w:pStyle w:val="Code"/>
        <w:ind w:left="720"/>
      </w:pPr>
      <w:r>
        <w:t>if (keycode === 78)     //N</w:t>
      </w:r>
      <w:r w:rsidR="009F2D6D">
        <w:t xml:space="preserve"> </w:t>
      </w:r>
    </w:p>
    <w:p w14:paraId="49D0959E" w14:textId="0D259BE3" w:rsidR="009F2D6D" w:rsidRDefault="009F2D6D" w:rsidP="009F2D6D">
      <w:pPr>
        <w:pStyle w:val="Code"/>
        <w:ind w:left="720"/>
      </w:pPr>
      <w:r>
        <w:t xml:space="preserve">    </w:t>
      </w:r>
      <w:r w:rsidR="007A610E">
        <w:t>gEngine.Core.mAllObject[gObjectNum].mRestitution += 0.01;</w:t>
      </w:r>
    </w:p>
    <w:p w14:paraId="341D1D8B" w14:textId="76DA1A92" w:rsidR="009F2D6D" w:rsidRDefault="007A610E" w:rsidP="009F2D6D">
      <w:pPr>
        <w:pStyle w:val="Code"/>
        <w:ind w:left="720"/>
      </w:pPr>
      <w:r w:rsidRPr="00295313">
        <w:rPr>
          <w:rFonts w:hint="eastAsia"/>
        </w:rPr>
        <w:t>if (keycode === 188)</w:t>
      </w:r>
      <w:r w:rsidR="009F2D6D">
        <w:t xml:space="preserve">    </w:t>
      </w:r>
      <w:r w:rsidRPr="00295313">
        <w:rPr>
          <w:rFonts w:hint="eastAsia"/>
        </w:rPr>
        <w:t>//</w:t>
      </w:r>
      <w:r w:rsidR="009F2D6D">
        <w:t xml:space="preserve">’ </w:t>
      </w:r>
    </w:p>
    <w:p w14:paraId="7D4A46A3" w14:textId="6298BB6E" w:rsidR="007A610E" w:rsidRDefault="009F2D6D" w:rsidP="009F2D6D">
      <w:pPr>
        <w:pStyle w:val="Code"/>
        <w:ind w:left="720"/>
      </w:pPr>
      <w:r>
        <w:t xml:space="preserve">    </w:t>
      </w:r>
      <w:r w:rsidR="007A610E">
        <w:t>gEngine.Core.mMovement</w:t>
      </w:r>
      <w:r w:rsidR="00347D98">
        <w:t xml:space="preserve"> </w:t>
      </w:r>
      <w:r w:rsidR="007A610E">
        <w:t>=</w:t>
      </w:r>
      <w:r w:rsidR="00347D98">
        <w:t xml:space="preserve"> </w:t>
      </w:r>
      <w:r w:rsidR="007A610E">
        <w:t>!gEngine.Core.mMovement;</w:t>
      </w:r>
    </w:p>
    <w:p w14:paraId="7D977F3C" w14:textId="77777777" w:rsidR="009F2D6D" w:rsidRDefault="009F2D6D" w:rsidP="009F2D6D">
      <w:pPr>
        <w:pStyle w:val="Code"/>
        <w:ind w:left="720"/>
      </w:pPr>
      <w:r>
        <w:t xml:space="preserve">if (keycode === 70)     //f </w:t>
      </w:r>
    </w:p>
    <w:p w14:paraId="596EEF6C" w14:textId="6DFABFF5" w:rsidR="009F2D6D" w:rsidRDefault="009F2D6D" w:rsidP="002D54DF">
      <w:pPr>
        <w:pStyle w:val="Code"/>
        <w:ind w:left="720" w:firstLine="300"/>
      </w:pPr>
      <w:r>
        <w:t xml:space="preserve">var r1 = new Rectangle(new Vec2(gEngine.Core.mAllObjects[gObjectNum].mCenter.x,                               </w:t>
      </w:r>
    </w:p>
    <w:p w14:paraId="4F972760" w14:textId="77777777" w:rsidR="009F2D6D" w:rsidRDefault="009F2D6D" w:rsidP="002D54DF">
      <w:pPr>
        <w:pStyle w:val="Code"/>
        <w:ind w:left="720" w:firstLine="300"/>
      </w:pPr>
      <w:r>
        <w:t xml:space="preserve">                              gEngine.Core.mAllObjects[gObjectNum].mCenter.y),                     </w:t>
      </w:r>
    </w:p>
    <w:p w14:paraId="0EDBEE3F" w14:textId="66E77EE7" w:rsidR="009F2D6D" w:rsidRDefault="009F2D6D" w:rsidP="002D54DF">
      <w:pPr>
        <w:pStyle w:val="Code"/>
        <w:ind w:left="720" w:firstLine="300"/>
      </w:pPr>
      <w:r>
        <w:t xml:space="preserve">                     Math.random() * 30 + 10, Math.random() * 30 + 10,</w:t>
      </w:r>
    </w:p>
    <w:p w14:paraId="1616795E" w14:textId="05A6D0CA" w:rsidR="009F2D6D" w:rsidRDefault="009F2D6D" w:rsidP="002D54DF">
      <w:pPr>
        <w:pStyle w:val="Code"/>
        <w:ind w:left="720" w:firstLine="300"/>
      </w:pPr>
      <w:r>
        <w:t xml:space="preserve">                     Math.random() * 30, Math.random(), Math.random());</w:t>
      </w:r>
    </w:p>
    <w:p w14:paraId="336D2D79" w14:textId="58698A6F" w:rsidR="009F2D6D" w:rsidRDefault="009F2D6D" w:rsidP="009F2D6D">
      <w:pPr>
        <w:pStyle w:val="Code"/>
        <w:ind w:left="720"/>
      </w:pPr>
      <w:r>
        <w:t>if (keycode === 71)    //g</w:t>
      </w:r>
    </w:p>
    <w:p w14:paraId="60571022" w14:textId="7648FC9E" w:rsidR="009F2D6D" w:rsidRDefault="009F2D6D" w:rsidP="002D54DF">
      <w:pPr>
        <w:pStyle w:val="Code"/>
        <w:ind w:left="720" w:firstLine="300"/>
      </w:pPr>
      <w:r>
        <w:t>var r1 = new Circle(new Vec2(gEngine.Core.mAllObjects[gObjectNum].mCenter.x,</w:t>
      </w:r>
    </w:p>
    <w:p w14:paraId="4E622E05" w14:textId="77777777" w:rsidR="009F2D6D" w:rsidRDefault="009F2D6D" w:rsidP="002D54DF">
      <w:pPr>
        <w:pStyle w:val="Code"/>
        <w:ind w:left="720" w:firstLine="300"/>
      </w:pPr>
      <w:r>
        <w:t xml:space="preserve">                           gEngine.Core.mAllObjects[gObjectNum].mCenter.y),</w:t>
      </w:r>
    </w:p>
    <w:p w14:paraId="524F9F5E" w14:textId="77777777" w:rsidR="009F2D6D" w:rsidRDefault="009F2D6D" w:rsidP="002D54DF">
      <w:pPr>
        <w:pStyle w:val="Code"/>
        <w:ind w:left="720" w:firstLine="300"/>
      </w:pPr>
      <w:r>
        <w:t xml:space="preserve">                  Math.random() * 10 + 20, Math.random() * 30, </w:t>
      </w:r>
    </w:p>
    <w:p w14:paraId="62542399" w14:textId="1BC2DDD0" w:rsidR="009F2D6D" w:rsidRDefault="009F2D6D" w:rsidP="002D54DF">
      <w:pPr>
        <w:pStyle w:val="Code"/>
        <w:ind w:left="720" w:firstLine="300"/>
      </w:pPr>
      <w:r>
        <w:t xml:space="preserve">                  Math.random(), Math.random());</w:t>
      </w:r>
    </w:p>
    <w:p w14:paraId="2584C70A" w14:textId="185B5B22" w:rsidR="007A610E" w:rsidRDefault="007A610E" w:rsidP="00295313">
      <w:pPr>
        <w:pStyle w:val="Code"/>
        <w:ind w:left="720"/>
      </w:pPr>
      <w:r>
        <w:t xml:space="preserve">if (keycode === 72) {  </w:t>
      </w:r>
      <w:r w:rsidR="009F2D6D">
        <w:t xml:space="preserve"> </w:t>
      </w:r>
      <w:r>
        <w:t>//H</w:t>
      </w:r>
    </w:p>
    <w:p w14:paraId="71D48CCB" w14:textId="5C474E5B" w:rsidR="007A610E" w:rsidRDefault="00295313" w:rsidP="00295313">
      <w:pPr>
        <w:pStyle w:val="Code"/>
        <w:ind w:left="720"/>
      </w:pPr>
      <w:r>
        <w:t xml:space="preserve">    </w:t>
      </w:r>
      <w:r w:rsidR="007A610E">
        <w:t>var i;</w:t>
      </w:r>
    </w:p>
    <w:p w14:paraId="022A3080" w14:textId="5EE3620E" w:rsidR="007A610E" w:rsidRDefault="007A610E" w:rsidP="00295313">
      <w:pPr>
        <w:pStyle w:val="Code"/>
        <w:ind w:left="720"/>
      </w:pPr>
      <w:r>
        <w:t xml:space="preserve">    for (i = 0; i &lt; gEngine.Core.mAllObject.length; i++) {</w:t>
      </w:r>
    </w:p>
    <w:p w14:paraId="27934F94" w14:textId="3695DD63" w:rsidR="007A610E" w:rsidRDefault="007A610E" w:rsidP="00295313">
      <w:pPr>
        <w:pStyle w:val="Code"/>
        <w:ind w:left="720"/>
      </w:pPr>
      <w:r>
        <w:t xml:space="preserve">    </w:t>
      </w:r>
      <w:r w:rsidR="00295313">
        <w:t xml:space="preserve">    </w:t>
      </w:r>
      <w:r>
        <w:t>if (gEngine.Core.mAllObject[i].mInvMass !== 0)</w:t>
      </w:r>
    </w:p>
    <w:p w14:paraId="5D2BE67A" w14:textId="204E88FB" w:rsidR="00295313" w:rsidRDefault="007A610E" w:rsidP="00295313">
      <w:pPr>
        <w:pStyle w:val="Code"/>
        <w:ind w:left="720"/>
      </w:pPr>
      <w:r>
        <w:t xml:space="preserve">        </w:t>
      </w:r>
      <w:r w:rsidR="00295313">
        <w:t xml:space="preserve">    </w:t>
      </w:r>
      <w:r>
        <w:t xml:space="preserve">gEngine.Core.mAllObject[i].mVelocity = </w:t>
      </w:r>
    </w:p>
    <w:p w14:paraId="5960B9A2" w14:textId="4331B2D6" w:rsidR="007A610E" w:rsidRDefault="00295313" w:rsidP="00295313">
      <w:pPr>
        <w:pStyle w:val="Code"/>
        <w:ind w:left="720"/>
      </w:pPr>
      <w:r>
        <w:t xml:space="preserve">                </w:t>
      </w:r>
      <w:r w:rsidR="007A610E">
        <w:t>new Vec2(Math.random() * 20 - 10, Math.random() * 20 - 10);</w:t>
      </w:r>
    </w:p>
    <w:p w14:paraId="792C54B4" w14:textId="6ED3402C" w:rsidR="00295313" w:rsidRDefault="007A610E" w:rsidP="00295313">
      <w:pPr>
        <w:pStyle w:val="Code"/>
        <w:ind w:left="720" w:firstLine="315"/>
      </w:pPr>
      <w:r>
        <w:t>}</w:t>
      </w:r>
    </w:p>
    <w:p w14:paraId="170F974B" w14:textId="34BA6C23" w:rsidR="007A610E" w:rsidRDefault="007A610E" w:rsidP="00295313">
      <w:pPr>
        <w:pStyle w:val="Code"/>
        <w:ind w:left="720"/>
      </w:pPr>
      <w:r>
        <w:t>}</w:t>
      </w:r>
    </w:p>
    <w:p w14:paraId="4C2BE280" w14:textId="1C49780B" w:rsidR="007A610E" w:rsidRDefault="007A610E" w:rsidP="00295313">
      <w:pPr>
        <w:pStyle w:val="Code"/>
        <w:ind w:left="720"/>
      </w:pPr>
      <w:r>
        <w:t>//… identical to previous project</w:t>
      </w:r>
    </w:p>
    <w:p w14:paraId="4A9D2290" w14:textId="77777777" w:rsidR="007A610E" w:rsidRDefault="007A610E" w:rsidP="0034428D">
      <w:pPr>
        <w:pStyle w:val="Heading2"/>
      </w:pPr>
      <w:bookmarkStart w:id="10" w:name="_pmhq4k56vz4c"/>
      <w:bookmarkEnd w:id="10"/>
      <w:r w:rsidRPr="0034428D">
        <w:t>Observation</w:t>
      </w:r>
    </w:p>
    <w:p w14:paraId="0943D4E5" w14:textId="6C9D4F0C" w:rsidR="007A610E" w:rsidRDefault="007A610E" w:rsidP="0034148D">
      <w:r>
        <w:t xml:space="preserve">Run the project to test your implementation. Create a few objects in the </w:t>
      </w:r>
      <w:r w:rsidR="001769E5">
        <w:t xml:space="preserve">scene; </w:t>
      </w:r>
      <w:r>
        <w:t xml:space="preserve">you can examine the attributes of </w:t>
      </w:r>
      <w:r w:rsidR="00686818">
        <w:t>your</w:t>
      </w:r>
      <w:r>
        <w:t xml:space="preserve"> selected object. Notice that when you enable the movement by pressing the comma ( , ) key, the objects with higher downward initial velocity will drop faster because of the gravitational </w:t>
      </w:r>
      <w:r w:rsidR="001769E5">
        <w:t xml:space="preserve">force or </w:t>
      </w:r>
      <w:r>
        <w:t xml:space="preserve">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w:t>
      </w:r>
      <w:r w:rsidR="006B75EA">
        <w:t xml:space="preserve">the </w:t>
      </w:r>
      <w:r>
        <w:t xml:space="preserve">objects move according to their own velocities. You </w:t>
      </w:r>
      <w:r w:rsidR="001769E5">
        <w:t>may</w:t>
      </w:r>
      <w:r>
        <w:t xml:space="preserve"> see objects</w:t>
      </w:r>
      <w:r w:rsidR="001769E5">
        <w:t xml:space="preserve"> that</w:t>
      </w:r>
      <w:r>
        <w:t xml:space="preserve"> move beyond the scene boundary. This is because at this point the physics engine does not support collision resolution. This will be remedied in the next section.</w:t>
      </w:r>
    </w:p>
    <w:p w14:paraId="0A4AFBDC" w14:textId="77777777" w:rsidR="007A610E" w:rsidRDefault="007A610E" w:rsidP="0034148D">
      <w:pPr>
        <w:pStyle w:val="Heading1"/>
      </w:pPr>
      <w:bookmarkStart w:id="11" w:name="_fe3vgigwmjcr"/>
      <w:bookmarkEnd w:id="11"/>
      <w:r>
        <w:lastRenderedPageBreak/>
        <w:t xml:space="preserve">Resolving </w:t>
      </w:r>
      <w:r w:rsidRPr="0034148D">
        <w:t>Interpenetrations</w:t>
      </w:r>
    </w:p>
    <w:p w14:paraId="79ACCFE8" w14:textId="558BB529" w:rsidR="007A610E" w:rsidRDefault="007A610E" w:rsidP="0034148D">
      <w:r>
        <w:t xml:space="preserve">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governed by the law of physics. Resolutions of interpenetrations are relevant only in </w:t>
      </w:r>
      <w:r w:rsidR="00686818">
        <w:t>a</w:t>
      </w:r>
      <w:r>
        <w:t xml:space="preserve"> virtual simulated world, where movements are approximated and impossible conditions may occur but can be resolved in ways that are desirable to the developer or designer.</w:t>
      </w:r>
    </w:p>
    <w:p w14:paraId="75B0DED4" w14:textId="69EE7DC3" w:rsidR="007A610E" w:rsidRDefault="007A610E" w:rsidP="0034148D">
      <w:r>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w:t>
      </w:r>
      <w:r w:rsidR="0034148D">
        <w:t>penetrates</w:t>
      </w:r>
      <w:r>
        <w:t xml:space="preserve"> the other. While this is simple to calculate and implement, it lacks stability when many objects are in proximity and resting upon one another. 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The second method is known as the Impulse Method, which uses object velocities to compute and apply impulses to initiate the objects to move in the opposite directions at the point of collision. This method tends to slow down colliding objects rapidly and converges to</w:t>
      </w:r>
      <w:r w:rsidR="001769E5">
        <w:t xml:space="preserve"> relatively</w:t>
      </w:r>
      <w:r>
        <w:t xml:space="preserve">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D616C6B" w14:textId="77067CD5" w:rsidR="007A610E" w:rsidRDefault="007A610E" w:rsidP="0034148D">
      <w:r>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t>
      </w:r>
      <w:r>
        <w:lastRenderedPageBreak/>
        <w:t xml:space="preserve">where interpenetrated objects are separated incrementally via repeated applications of the Projection Method in a single update cycle. With a relaxation loop, the number of times that the Projection Method is applied is referred to as </w:t>
      </w:r>
      <w:r>
        <w:rPr>
          <w:i/>
        </w:rPr>
        <w:t>relaxation iterations</w:t>
      </w:r>
      <w:r>
        <w:t xml:space="preserve">.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w:t>
      </w:r>
      <w:r w:rsidRPr="004003CE">
        <w:rPr>
          <w:rStyle w:val="CodeInline"/>
        </w:rPr>
        <w:t>update</w:t>
      </w:r>
      <w:r>
        <w:t xml:space="preserve"> function call, after the movement integration approximation, the collision detection and resolution procedures will be executed 15 times. While costly, the repeated incremental separation ensures a stable system under normal circumstances. However, the 15 re</w:t>
      </w:r>
      <w:r w:rsidR="00686818">
        <w:t xml:space="preserve">laxation iterations may not be </w:t>
      </w:r>
      <w:r>
        <w:t>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w:t>
      </w:r>
      <w:r w:rsidR="00686818">
        <w:t>s</w:t>
      </w:r>
      <w:r>
        <w:t xml:space="preserve"> at the cost of </w:t>
      </w:r>
      <w:r w:rsidR="00686818">
        <w:t>a loss in</w:t>
      </w:r>
      <w:r>
        <w:t xml:space="preserve"> performance. From our experience, under normal operation conditions, a relaxation iteration of </w:t>
      </w:r>
      <w:r w:rsidR="005A3C1C">
        <w:t xml:space="preserve">around </w:t>
      </w:r>
      <w:r>
        <w:t>15</w:t>
      </w:r>
      <w:r w:rsidR="005A3C1C">
        <w:t xml:space="preserve"> </w:t>
      </w:r>
      <w:r>
        <w:t xml:space="preserve">is a balanced trade-off between accuracy and performance.  </w:t>
      </w:r>
    </w:p>
    <w:p w14:paraId="3D891306" w14:textId="77777777" w:rsidR="007A610E" w:rsidRDefault="007A610E" w:rsidP="00AA1CF1">
      <w:pPr>
        <w:pStyle w:val="Heading2"/>
      </w:pPr>
      <w:bookmarkStart w:id="12" w:name="_nfgyb53zrnm0"/>
      <w:bookmarkEnd w:id="12"/>
      <w:r>
        <w:t xml:space="preserve">Positional Correction </w:t>
      </w:r>
      <w:r w:rsidRPr="00AA1CF1">
        <w:t>Project</w:t>
      </w:r>
    </w:p>
    <w:p w14:paraId="4EAB91F7" w14:textId="001C37C1" w:rsidR="007A610E" w:rsidRDefault="007A610E" w:rsidP="00AA1CF1">
      <w:r>
        <w:t>This project will guide you t</w:t>
      </w:r>
      <w:r w:rsidR="00D412B0">
        <w:t>hrough the</w:t>
      </w:r>
      <w:r>
        <w:t xml:space="preserve"> implement</w:t>
      </w:r>
      <w:r w:rsidR="00D412B0">
        <w:t>ation of</w:t>
      </w:r>
      <w:r>
        <w:t xml:space="preserve"> the relaxation iterations to incrementally resolve inter-object interpenetrations. You are going to use the collision information computed from previous chapter to correct the position of the colliding objects. You can see an example of this project running </w:t>
      </w:r>
      <w:r w:rsidRPr="00AA1CF1">
        <w:t>in Figure 4-4. The</w:t>
      </w:r>
      <w:r>
        <w:t xml:space="preserve"> source code to this project is defined in the Positional Correction Project folder.</w:t>
      </w:r>
    </w:p>
    <w:p w14:paraId="270B80D5" w14:textId="54FF7249" w:rsidR="007A610E" w:rsidRDefault="007A610E" w:rsidP="003914FA">
      <w:pPr>
        <w:pStyle w:val="FigureCaption"/>
      </w:pPr>
      <w:r>
        <w:rPr>
          <w:lang w:eastAsia="zh-CN"/>
        </w:rPr>
        <w:lastRenderedPageBreak/>
        <w:drawing>
          <wp:inline distT="0" distB="0" distL="0" distR="0" wp14:anchorId="34EAC62B" wp14:editId="3170F1F8">
            <wp:extent cx="519112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5" cy="2181225"/>
                    </a:xfrm>
                    <a:prstGeom prst="rect">
                      <a:avLst/>
                    </a:prstGeom>
                    <a:noFill/>
                    <a:ln>
                      <a:noFill/>
                    </a:ln>
                  </pic:spPr>
                </pic:pic>
              </a:graphicData>
            </a:graphic>
          </wp:inline>
        </w:drawing>
      </w:r>
      <w:r>
        <w:rPr>
          <w:rFonts w:eastAsia="Helvetica Neue"/>
        </w:rPr>
        <w:t>Figure 4-4. Running the Positional Correction Project.</w:t>
      </w:r>
    </w:p>
    <w:p w14:paraId="7F5A2585" w14:textId="77777777" w:rsidR="007A610E" w:rsidRDefault="007A610E" w:rsidP="003914FA">
      <w:r>
        <w:t>Project Goals:</w:t>
      </w:r>
    </w:p>
    <w:p w14:paraId="405E5DB9" w14:textId="77777777" w:rsidR="007A610E" w:rsidRDefault="007A610E" w:rsidP="003914FA">
      <w:pPr>
        <w:pStyle w:val="Bullet"/>
      </w:pPr>
      <w:r>
        <w:t>To appreciate the importance of the computed collision information</w:t>
      </w:r>
    </w:p>
    <w:p w14:paraId="7F3E462A" w14:textId="77777777" w:rsidR="007A610E" w:rsidRDefault="007A610E" w:rsidP="003914FA">
      <w:pPr>
        <w:pStyle w:val="Bullet"/>
      </w:pPr>
      <w:r>
        <w:t>To implement positional correction with relaxation iteration</w:t>
      </w:r>
    </w:p>
    <w:p w14:paraId="1316AFCC" w14:textId="77777777" w:rsidR="007A610E" w:rsidRDefault="007A610E" w:rsidP="003914FA">
      <w:pPr>
        <w:pStyle w:val="Bullet"/>
      </w:pPr>
      <w:r>
        <w:t>To understand and experience implementing interpenetration resolution</w:t>
      </w:r>
    </w:p>
    <w:p w14:paraId="352CAC5E" w14:textId="77777777" w:rsidR="007A610E" w:rsidRDefault="007A610E" w:rsidP="003914FA">
      <w:pPr>
        <w:pStyle w:val="Heading3"/>
      </w:pPr>
      <w:bookmarkStart w:id="13" w:name="_pnd2i6615l7g"/>
      <w:bookmarkEnd w:id="13"/>
      <w:r>
        <w:t xml:space="preserve">Update the Physics Engine </w:t>
      </w:r>
    </w:p>
    <w:p w14:paraId="0DDD7488" w14:textId="77777777" w:rsidR="007A610E" w:rsidRDefault="007A610E" w:rsidP="003914FA">
      <w:r>
        <w:t xml:space="preserve">This project will only modify </w:t>
      </w:r>
      <w:r w:rsidRPr="004003CE">
        <w:rPr>
          <w:rStyle w:val="CodeInline"/>
        </w:rPr>
        <w:t xml:space="preserve">Physics.js </w:t>
      </w:r>
      <w:r>
        <w:t xml:space="preserve">because this is the file that implements the details of collisions. </w:t>
      </w:r>
    </w:p>
    <w:p w14:paraId="03CC4BD8" w14:textId="1831CA47" w:rsidR="007A610E" w:rsidRDefault="007A610E" w:rsidP="00E23B95">
      <w:pPr>
        <w:pStyle w:val="NumList"/>
        <w:numPr>
          <w:ilvl w:val="0"/>
          <w:numId w:val="11"/>
        </w:numPr>
      </w:pPr>
      <w:r>
        <w:t xml:space="preserve">Edit </w:t>
      </w:r>
      <w:r w:rsidRPr="003914FA">
        <w:rPr>
          <w:rStyle w:val="CodeInline"/>
        </w:rPr>
        <w:t>Physics.js</w:t>
      </w:r>
      <w:r w:rsidR="00FE2ED6">
        <w:t xml:space="preserve"> a</w:t>
      </w:r>
      <w:r>
        <w:t>nd add in the following variables to support the correction of positions incrementally via the relaxation iterations.</w:t>
      </w:r>
    </w:p>
    <w:p w14:paraId="4F86470E" w14:textId="77777777" w:rsidR="007A610E" w:rsidRDefault="007A610E" w:rsidP="007D7042">
      <w:pPr>
        <w:pStyle w:val="Code"/>
        <w:ind w:left="576"/>
      </w:pPr>
      <w:r>
        <w:t>//...identical to previous project</w:t>
      </w:r>
    </w:p>
    <w:p w14:paraId="6D60B6A8" w14:textId="77777777" w:rsidR="007A610E" w:rsidRDefault="007A610E" w:rsidP="007D7042">
      <w:pPr>
        <w:pStyle w:val="Code"/>
        <w:ind w:left="576"/>
      </w:pPr>
      <w:r>
        <w:t>gEngine.Physics = (function () {</w:t>
      </w:r>
    </w:p>
    <w:p w14:paraId="324C2B51" w14:textId="4BEB8624" w:rsidR="007A610E" w:rsidRDefault="007A610E" w:rsidP="007D7042">
      <w:pPr>
        <w:pStyle w:val="Code"/>
        <w:ind w:left="576"/>
      </w:pPr>
      <w:r>
        <w:t xml:space="preserve">    var mPositionalCorrectionFlag</w:t>
      </w:r>
      <w:r w:rsidR="00C02DEB">
        <w:t xml:space="preserve"> </w:t>
      </w:r>
      <w:r>
        <w:t>=</w:t>
      </w:r>
      <w:r w:rsidR="00C02DEB">
        <w:t xml:space="preserve"> </w:t>
      </w:r>
      <w:r>
        <w:t>true;</w:t>
      </w:r>
    </w:p>
    <w:p w14:paraId="73E1956E" w14:textId="77777777" w:rsidR="007A610E" w:rsidRDefault="007A610E" w:rsidP="007D7042">
      <w:pPr>
        <w:pStyle w:val="Code"/>
        <w:ind w:left="576"/>
      </w:pPr>
      <w:r>
        <w:t xml:space="preserve">    // number of relaxation iteration</w:t>
      </w:r>
    </w:p>
    <w:p w14:paraId="302E8749" w14:textId="77777777" w:rsidR="007A610E" w:rsidRDefault="007A610E" w:rsidP="007D7042">
      <w:pPr>
        <w:pStyle w:val="Code"/>
        <w:ind w:left="576"/>
      </w:pPr>
      <w:r>
        <w:t xml:space="preserve">    var mRelaxationCount = 15;   </w:t>
      </w:r>
    </w:p>
    <w:p w14:paraId="5EB80C1A" w14:textId="154BFE4C" w:rsidR="007A610E" w:rsidRDefault="007A610E" w:rsidP="007D7042">
      <w:pPr>
        <w:pStyle w:val="Code"/>
        <w:ind w:left="576"/>
      </w:pPr>
      <w:r>
        <w:t xml:space="preserve">    // percentage of separation to project objects</w:t>
      </w:r>
    </w:p>
    <w:p w14:paraId="55B52C71" w14:textId="77777777" w:rsidR="007A610E" w:rsidRDefault="007A610E" w:rsidP="007D7042">
      <w:pPr>
        <w:pStyle w:val="Code"/>
        <w:ind w:left="576"/>
      </w:pPr>
      <w:r>
        <w:t xml:space="preserve">    var mPosCorrectionRate = 0.8;</w:t>
      </w:r>
    </w:p>
    <w:p w14:paraId="2276D394" w14:textId="77777777" w:rsidR="007A610E" w:rsidRDefault="007A610E" w:rsidP="007D7042">
      <w:pPr>
        <w:pStyle w:val="Code"/>
        <w:ind w:left="576"/>
      </w:pPr>
      <w:r>
        <w:t xml:space="preserve"> </w:t>
      </w:r>
    </w:p>
    <w:p w14:paraId="439F9727" w14:textId="0C63CEB1" w:rsidR="007A610E" w:rsidRDefault="007A610E" w:rsidP="007D7042">
      <w:pPr>
        <w:pStyle w:val="Code"/>
        <w:ind w:left="576" w:firstLine="315"/>
      </w:pPr>
      <w:r>
        <w:t>//</w:t>
      </w:r>
      <w:r w:rsidR="007D7042">
        <w:t xml:space="preserve">… </w:t>
      </w:r>
      <w:r>
        <w:t>identical to previous project</w:t>
      </w:r>
    </w:p>
    <w:p w14:paraId="5D0A0064" w14:textId="77777777" w:rsidR="007D7042" w:rsidRDefault="007D7042" w:rsidP="007D7042">
      <w:pPr>
        <w:pStyle w:val="Code"/>
        <w:ind w:left="576" w:firstLine="315"/>
      </w:pPr>
    </w:p>
    <w:p w14:paraId="4AAA9BCC" w14:textId="653C4382" w:rsidR="007A610E" w:rsidRDefault="007D7042" w:rsidP="007D7042">
      <w:pPr>
        <w:pStyle w:val="Code"/>
        <w:ind w:firstLine="576"/>
      </w:pPr>
      <w:r>
        <w:t xml:space="preserve">    </w:t>
      </w:r>
      <w:r w:rsidR="007A610E">
        <w:t>var mPublic = {</w:t>
      </w:r>
    </w:p>
    <w:p w14:paraId="0E27AD2A" w14:textId="7E824B10" w:rsidR="007A610E" w:rsidRDefault="007A610E" w:rsidP="007D7042">
      <w:pPr>
        <w:pStyle w:val="Code"/>
        <w:ind w:left="576"/>
      </w:pPr>
      <w:r>
        <w:t xml:space="preserve">    </w:t>
      </w:r>
      <w:r w:rsidR="007D7042">
        <w:t xml:space="preserve">    </w:t>
      </w:r>
      <w:r>
        <w:t>collision: collision,</w:t>
      </w:r>
    </w:p>
    <w:p w14:paraId="232AE5BF" w14:textId="299AF861" w:rsidR="007A610E" w:rsidRDefault="007A610E" w:rsidP="007D7042">
      <w:pPr>
        <w:pStyle w:val="Code"/>
        <w:ind w:left="576"/>
      </w:pPr>
      <w:r>
        <w:t xml:space="preserve">        mPositionalCorrectionFlag:</w:t>
      </w:r>
      <w:r w:rsidR="002425BE">
        <w:t xml:space="preserve"> </w:t>
      </w:r>
      <w:r>
        <w:t>mPositionalCorrectionFlag</w:t>
      </w:r>
    </w:p>
    <w:p w14:paraId="3FBCA0C9" w14:textId="77777777" w:rsidR="007A610E" w:rsidRDefault="007A610E" w:rsidP="007D7042">
      <w:pPr>
        <w:pStyle w:val="Code"/>
        <w:ind w:left="576"/>
      </w:pPr>
      <w:r>
        <w:t xml:space="preserve">    };</w:t>
      </w:r>
    </w:p>
    <w:p w14:paraId="0740E831" w14:textId="77777777" w:rsidR="007A610E" w:rsidRDefault="007A610E" w:rsidP="007D7042">
      <w:pPr>
        <w:pStyle w:val="Code"/>
        <w:ind w:left="576"/>
      </w:pPr>
      <w:r>
        <w:t xml:space="preserve">    return mPublic;</w:t>
      </w:r>
    </w:p>
    <w:p w14:paraId="6018652F" w14:textId="77777777" w:rsidR="007A610E" w:rsidRDefault="007A610E" w:rsidP="007D7042">
      <w:pPr>
        <w:pStyle w:val="Code"/>
        <w:ind w:left="576"/>
      </w:pPr>
      <w:r>
        <w:t>}());</w:t>
      </w:r>
    </w:p>
    <w:p w14:paraId="371F367D" w14:textId="19069726" w:rsidR="007A610E" w:rsidRDefault="007A610E" w:rsidP="003037DC">
      <w:pPr>
        <w:pStyle w:val="NumList"/>
      </w:pPr>
      <w:r>
        <w:t xml:space="preserve">Modify the collision function to include an enclosing relaxation iteration loop over the collision detection loop. </w:t>
      </w:r>
    </w:p>
    <w:p w14:paraId="437A3473" w14:textId="77777777" w:rsidR="007A610E" w:rsidRDefault="007A610E" w:rsidP="003037DC">
      <w:pPr>
        <w:pStyle w:val="Code"/>
        <w:ind w:left="576"/>
      </w:pPr>
      <w:r>
        <w:lastRenderedPageBreak/>
        <w:t>var collision = function () {</w:t>
      </w:r>
    </w:p>
    <w:p w14:paraId="423AEDDA" w14:textId="031971F9" w:rsidR="007A610E" w:rsidRDefault="003037DC" w:rsidP="003037DC">
      <w:pPr>
        <w:pStyle w:val="Code"/>
        <w:ind w:left="576"/>
      </w:pPr>
      <w:r>
        <w:t xml:space="preserve">    </w:t>
      </w:r>
      <w:r w:rsidR="007A610E">
        <w:t>var i, j, k;</w:t>
      </w:r>
    </w:p>
    <w:p w14:paraId="69C3A85F" w14:textId="6E0C5FD1" w:rsidR="007A610E" w:rsidRDefault="003037DC" w:rsidP="003037DC">
      <w:pPr>
        <w:pStyle w:val="Code"/>
        <w:ind w:left="576"/>
      </w:pPr>
      <w:r>
        <w:t xml:space="preserve">    </w:t>
      </w:r>
      <w:r w:rsidR="007A610E">
        <w:t>for (k = 0; k &lt; mRelaxationCount; k++) {</w:t>
      </w:r>
    </w:p>
    <w:p w14:paraId="121F3F19" w14:textId="39808F99" w:rsidR="007A610E" w:rsidRDefault="007A610E" w:rsidP="003037DC">
      <w:pPr>
        <w:pStyle w:val="Code"/>
        <w:ind w:left="576"/>
      </w:pPr>
      <w:r>
        <w:t xml:space="preserve">    </w:t>
      </w:r>
      <w:r w:rsidR="003037DC">
        <w:t xml:space="preserve">    </w:t>
      </w:r>
      <w:r>
        <w:t>for (i = 0; i &lt; gEngine.Core.mAllObject.length; i++) {</w:t>
      </w:r>
    </w:p>
    <w:p w14:paraId="53C45BDA" w14:textId="1411BA20" w:rsidR="007A610E" w:rsidRDefault="003037DC" w:rsidP="003037DC">
      <w:pPr>
        <w:pStyle w:val="Code"/>
        <w:ind w:left="576"/>
      </w:pPr>
      <w:r>
        <w:t xml:space="preserve">            </w:t>
      </w:r>
      <w:r w:rsidR="007A610E">
        <w:t>//...identical to previous project</w:t>
      </w:r>
    </w:p>
    <w:p w14:paraId="2F0495C2" w14:textId="071E136D" w:rsidR="007A610E" w:rsidRDefault="007A610E" w:rsidP="003037DC">
      <w:pPr>
        <w:pStyle w:val="Code"/>
        <w:ind w:left="576"/>
      </w:pPr>
      <w:r>
        <w:t xml:space="preserve">     </w:t>
      </w:r>
      <w:r w:rsidR="003037DC">
        <w:t xml:space="preserve">   </w:t>
      </w:r>
      <w:r>
        <w:t>}</w:t>
      </w:r>
    </w:p>
    <w:p w14:paraId="5DF20BF7" w14:textId="767BCF5C" w:rsidR="007A610E" w:rsidRDefault="007A610E" w:rsidP="003037DC">
      <w:pPr>
        <w:pStyle w:val="Code"/>
        <w:ind w:left="576"/>
      </w:pPr>
      <w:r>
        <w:t xml:space="preserve">    }</w:t>
      </w:r>
    </w:p>
    <w:p w14:paraId="29C1F06D" w14:textId="77777777" w:rsidR="007A610E" w:rsidRDefault="007A610E" w:rsidP="003037DC">
      <w:pPr>
        <w:pStyle w:val="Code"/>
        <w:ind w:left="576"/>
      </w:pPr>
      <w:r>
        <w:t>};</w:t>
      </w:r>
    </w:p>
    <w:p w14:paraId="50B42288" w14:textId="5C4B3572" w:rsidR="007A610E" w:rsidRDefault="007A610E" w:rsidP="00D1412A">
      <w:pPr>
        <w:pStyle w:val="NumList"/>
      </w:pPr>
      <w:r>
        <w:t xml:space="preserve">Create a new function in </w:t>
      </w:r>
      <w:r w:rsidRPr="00D1412A">
        <w:rPr>
          <w:rStyle w:val="CodeInline"/>
        </w:rPr>
        <w:t>gEngine.Physics</w:t>
      </w:r>
      <w:r>
        <w:t xml:space="preserve"> and name it </w:t>
      </w:r>
      <w:r w:rsidRPr="00D1412A">
        <w:rPr>
          <w:rStyle w:val="CodeInline"/>
        </w:rPr>
        <w:t>positionalCorrection</w:t>
      </w:r>
      <w:r>
        <w:t xml:space="preserve">. This function reduces the overlaps between objects by the predefined constant </w:t>
      </w:r>
      <w:r w:rsidRPr="00D1412A">
        <w:rPr>
          <w:rStyle w:val="CodeInline"/>
        </w:rPr>
        <w:t>mPosCorrectionRate</w:t>
      </w:r>
      <w:r>
        <w:t xml:space="preserve"> with a default value of 80%. To proper</w:t>
      </w:r>
      <w:r w:rsidR="00D412B0">
        <w:t>ly</w:t>
      </w:r>
      <w:r>
        <w:t xml:space="preserve"> support object momentum in the simulation, the amount in which each object moves is governed by their corresponding masses. For example,</w:t>
      </w:r>
      <w:r w:rsidR="00D412B0">
        <w:t xml:space="preserve"> upon the collision of two objects</w:t>
      </w:r>
      <w:r>
        <w:t xml:space="preserve"> the object with a larger mass will </w:t>
      </w:r>
      <w:r w:rsidR="00D412B0">
        <w:t xml:space="preserve">generally </w:t>
      </w:r>
      <w:r>
        <w:t xml:space="preserve">move by an amount that is less than the object with </w:t>
      </w:r>
      <w:r w:rsidR="00D412B0">
        <w:t>smaller</w:t>
      </w:r>
      <w:r>
        <w:t xml:space="preserve"> mass. Notice that the direction of movement is along the collision normal as defined in the </w:t>
      </w:r>
      <w:r w:rsidRPr="00894793">
        <w:rPr>
          <w:rStyle w:val="CodeInline"/>
        </w:rPr>
        <w:t>collisionInfo</w:t>
      </w:r>
      <w:r>
        <w:t xml:space="preserve"> structure. </w:t>
      </w:r>
    </w:p>
    <w:p w14:paraId="299DA030" w14:textId="77777777" w:rsidR="007A610E" w:rsidRDefault="007A610E" w:rsidP="008A62F3">
      <w:pPr>
        <w:pStyle w:val="Code"/>
        <w:ind w:left="576"/>
      </w:pPr>
      <w:r>
        <w:t>var positionalCorrection = function (s1, s2, collisionInfo) {</w:t>
      </w:r>
    </w:p>
    <w:p w14:paraId="1F1710AE" w14:textId="0B4B5DF6" w:rsidR="007A610E" w:rsidRDefault="008A62F3" w:rsidP="008A62F3">
      <w:pPr>
        <w:pStyle w:val="Code"/>
        <w:ind w:left="576"/>
      </w:pPr>
      <w:r>
        <w:t xml:space="preserve">    </w:t>
      </w:r>
      <w:r w:rsidR="007A610E">
        <w:t>var s1InvMass = s1.mInvMass;</w:t>
      </w:r>
    </w:p>
    <w:p w14:paraId="52E7A260" w14:textId="49632617" w:rsidR="007A610E" w:rsidRDefault="007A610E" w:rsidP="008A62F3">
      <w:pPr>
        <w:pStyle w:val="Code"/>
        <w:ind w:left="576" w:firstLine="315"/>
      </w:pPr>
      <w:r>
        <w:t>var s2InvMass = s2.mInvMass;</w:t>
      </w:r>
    </w:p>
    <w:p w14:paraId="58C64573" w14:textId="77777777" w:rsidR="008A62F3" w:rsidRDefault="008A62F3" w:rsidP="008A62F3">
      <w:pPr>
        <w:pStyle w:val="Code"/>
        <w:ind w:left="576" w:firstLine="315"/>
      </w:pPr>
    </w:p>
    <w:p w14:paraId="78225400" w14:textId="3FF4406E" w:rsidR="007A610E" w:rsidRDefault="007A610E" w:rsidP="008A62F3">
      <w:pPr>
        <w:pStyle w:val="Code"/>
        <w:ind w:left="576"/>
      </w:pPr>
      <w:r>
        <w:t xml:space="preserve">    var num = collisionInfo.getDepth() / (s1InvMass + s2InvMass) * mPosCorrectionRate;</w:t>
      </w:r>
    </w:p>
    <w:p w14:paraId="57FD8CAB" w14:textId="0A259FB3" w:rsidR="007A610E" w:rsidRDefault="007A610E" w:rsidP="008A62F3">
      <w:pPr>
        <w:pStyle w:val="Code"/>
        <w:ind w:left="576" w:firstLine="315"/>
      </w:pPr>
      <w:r>
        <w:t>var correctionAmount = collisionInfo.getNormal().scale(num);</w:t>
      </w:r>
    </w:p>
    <w:p w14:paraId="7BB92DF9" w14:textId="77777777" w:rsidR="008A62F3" w:rsidRDefault="008A62F3" w:rsidP="008A62F3">
      <w:pPr>
        <w:pStyle w:val="Code"/>
        <w:ind w:left="576" w:firstLine="315"/>
      </w:pPr>
    </w:p>
    <w:p w14:paraId="6A5C7B58" w14:textId="5CBA68FD" w:rsidR="007A610E" w:rsidRDefault="007A610E" w:rsidP="008A62F3">
      <w:pPr>
        <w:pStyle w:val="Code"/>
        <w:ind w:left="576"/>
      </w:pPr>
      <w:r>
        <w:t xml:space="preserve">    s1.move(correctionAmount.scale(-s1InvMass));</w:t>
      </w:r>
    </w:p>
    <w:p w14:paraId="78F4D786" w14:textId="5571314C" w:rsidR="007A610E" w:rsidRDefault="007A610E" w:rsidP="008A62F3">
      <w:pPr>
        <w:pStyle w:val="Code"/>
        <w:ind w:left="576"/>
      </w:pPr>
      <w:r>
        <w:t xml:space="preserve">    s2.move(correctionAmount.scale(s2InvMass));</w:t>
      </w:r>
    </w:p>
    <w:p w14:paraId="63FD39D8" w14:textId="4F2BA784" w:rsidR="007A610E" w:rsidRDefault="007A610E" w:rsidP="008A62F3">
      <w:pPr>
        <w:pStyle w:val="Code"/>
        <w:ind w:left="576"/>
      </w:pPr>
      <w:r>
        <w:t>};</w:t>
      </w:r>
    </w:p>
    <w:p w14:paraId="322C02C7" w14:textId="5E6B0763" w:rsidR="007A610E" w:rsidRDefault="007A610E" w:rsidP="00186305">
      <w:pPr>
        <w:pStyle w:val="NumList"/>
      </w:pPr>
      <w:r>
        <w:t xml:space="preserve">Create another function and name it </w:t>
      </w:r>
      <w:r w:rsidRPr="00186305">
        <w:rPr>
          <w:rStyle w:val="CodeInline"/>
        </w:rPr>
        <w:t>resolveCollision</w:t>
      </w:r>
      <w:r>
        <w:t xml:space="preserve">. This function receives two </w:t>
      </w:r>
      <w:r w:rsidRPr="00186305">
        <w:rPr>
          <w:rStyle w:val="CodeInline"/>
        </w:rPr>
        <w:t>RigidShape</w:t>
      </w:r>
      <w:r>
        <w:t xml:space="preserve"> objects as parameter, and determines if the collision detected should be positionally corrected. As pointed out previous</w:t>
      </w:r>
      <w:r w:rsidR="00D412B0">
        <w:t>ly</w:t>
      </w:r>
      <w:r>
        <w:t>, objects with infinite mass, or zero inversed mass, are stationary and will not participate in positional correction after a collision.</w:t>
      </w:r>
    </w:p>
    <w:p w14:paraId="5D7365FB" w14:textId="77777777" w:rsidR="007A610E" w:rsidRDefault="007A610E" w:rsidP="00186305">
      <w:pPr>
        <w:pStyle w:val="Code"/>
        <w:ind w:left="576"/>
      </w:pPr>
      <w:r>
        <w:t>var resolveCollision = function (s1, s2, collisionInfo) {</w:t>
      </w:r>
    </w:p>
    <w:p w14:paraId="68A803C9" w14:textId="2763271D" w:rsidR="007A610E" w:rsidRDefault="007A610E" w:rsidP="00186305">
      <w:pPr>
        <w:pStyle w:val="Code"/>
        <w:ind w:left="576"/>
      </w:pPr>
      <w:r>
        <w:t xml:space="preserve">    if ((s1.mInvMass === 0) &amp;&amp; (s2.mInvMass === 0))</w:t>
      </w:r>
    </w:p>
    <w:p w14:paraId="10A629DD" w14:textId="66610992" w:rsidR="007A610E" w:rsidRDefault="007A610E" w:rsidP="00186305">
      <w:pPr>
        <w:pStyle w:val="Code"/>
        <w:ind w:left="576"/>
      </w:pPr>
      <w:r>
        <w:t xml:space="preserve">        return;</w:t>
      </w:r>
    </w:p>
    <w:p w14:paraId="1C81F4AC" w14:textId="11038647" w:rsidR="007A610E" w:rsidRDefault="007A610E" w:rsidP="00186305">
      <w:pPr>
        <w:pStyle w:val="Code"/>
        <w:ind w:left="576"/>
      </w:pPr>
      <w:r>
        <w:t xml:space="preserve">    //  correct positions</w:t>
      </w:r>
    </w:p>
    <w:p w14:paraId="40942142" w14:textId="2D3B227C" w:rsidR="007A610E" w:rsidRDefault="007A610E" w:rsidP="00186305">
      <w:pPr>
        <w:pStyle w:val="Code"/>
        <w:ind w:left="576"/>
      </w:pPr>
      <w:r>
        <w:t xml:space="preserve">    if(gEngine.Physics.mPositionalCorrectionFlag)</w:t>
      </w:r>
    </w:p>
    <w:p w14:paraId="0DCCB25A" w14:textId="59DAD77B" w:rsidR="007A610E" w:rsidRDefault="007A610E" w:rsidP="00186305">
      <w:pPr>
        <w:pStyle w:val="Code"/>
        <w:ind w:left="576"/>
      </w:pPr>
      <w:r>
        <w:t xml:space="preserve">        positionalCorrection(s1, s2, collisionInfo);</w:t>
      </w:r>
    </w:p>
    <w:p w14:paraId="1B59CA54" w14:textId="17DD9C69" w:rsidR="007A610E" w:rsidRDefault="007A610E" w:rsidP="00186305">
      <w:pPr>
        <w:pStyle w:val="Code"/>
        <w:ind w:left="576"/>
      </w:pPr>
      <w:r>
        <w:t>};</w:t>
      </w:r>
    </w:p>
    <w:p w14:paraId="3143E522" w14:textId="5A3A16A9" w:rsidR="007A610E" w:rsidRDefault="007A610E" w:rsidP="004A1457">
      <w:pPr>
        <w:pStyle w:val="NumList"/>
      </w:pPr>
      <w:r>
        <w:t xml:space="preserve">Finally, you should call the newly defined </w:t>
      </w:r>
      <w:r w:rsidRPr="004A1457">
        <w:rPr>
          <w:rStyle w:val="CodeInline"/>
        </w:rPr>
        <w:t>resolveCollision</w:t>
      </w:r>
      <w:r>
        <w:t xml:space="preserve"> function from within the </w:t>
      </w:r>
      <w:r w:rsidRPr="004003CE">
        <w:rPr>
          <w:rStyle w:val="CodeInline"/>
        </w:rPr>
        <w:t>collision</w:t>
      </w:r>
      <w:r>
        <w:t xml:space="preserve"> function when a collision is detected. You can invoke </w:t>
      </w:r>
      <w:r w:rsidRPr="004A1457">
        <w:rPr>
          <w:rStyle w:val="CodeInline"/>
        </w:rPr>
        <w:t>resolveCollision</w:t>
      </w:r>
      <w:r>
        <w:t xml:space="preserve"> after calling the </w:t>
      </w:r>
      <w:r w:rsidRPr="004A1457">
        <w:rPr>
          <w:rStyle w:val="CodeInline"/>
        </w:rPr>
        <w:t>drawCollisionInfo</w:t>
      </w:r>
      <w:r>
        <w:rPr>
          <w:rFonts w:ascii="Roboto Mono" w:eastAsia="Roboto Mono" w:hAnsi="Roboto Mono" w:cs="Roboto Mono"/>
        </w:rPr>
        <w:t xml:space="preserve"> </w:t>
      </w:r>
      <w:r w:rsidR="00563B59">
        <w:t xml:space="preserve"> f</w:t>
      </w:r>
      <w:r>
        <w:t>unction.</w:t>
      </w:r>
    </w:p>
    <w:p w14:paraId="14BA182E" w14:textId="77777777" w:rsidR="007A610E" w:rsidRDefault="007A610E" w:rsidP="004A1457">
      <w:pPr>
        <w:pStyle w:val="Code"/>
        <w:ind w:left="576"/>
      </w:pPr>
      <w:r>
        <w:t>var collision = function () {</w:t>
      </w:r>
    </w:p>
    <w:p w14:paraId="423E537C" w14:textId="3BDCDB4C" w:rsidR="007A610E" w:rsidRDefault="004A1457" w:rsidP="004A1457">
      <w:pPr>
        <w:pStyle w:val="Code"/>
        <w:ind w:left="576"/>
      </w:pPr>
      <w:r>
        <w:t xml:space="preserve">    </w:t>
      </w:r>
      <w:r w:rsidR="007A610E">
        <w:t>var i, j, k;</w:t>
      </w:r>
    </w:p>
    <w:p w14:paraId="6C158D6B" w14:textId="22D5B73F" w:rsidR="007A610E" w:rsidRDefault="007A610E" w:rsidP="004A1457">
      <w:pPr>
        <w:pStyle w:val="Code"/>
        <w:ind w:left="576"/>
      </w:pPr>
      <w:r>
        <w:t xml:space="preserve">    var collisionInfo = new CollisionInfo();</w:t>
      </w:r>
    </w:p>
    <w:p w14:paraId="11DF25C1" w14:textId="7BE3AE0C" w:rsidR="007A610E" w:rsidRDefault="007A610E" w:rsidP="004A1457">
      <w:pPr>
        <w:pStyle w:val="Code"/>
        <w:ind w:left="576"/>
      </w:pPr>
      <w:r>
        <w:t xml:space="preserve">    for (k = 0; k &lt; mRelaxationCount; k++) {</w:t>
      </w:r>
    </w:p>
    <w:p w14:paraId="38B81589" w14:textId="5EE1F483" w:rsidR="007A610E" w:rsidRDefault="004A1457" w:rsidP="004A1457">
      <w:pPr>
        <w:pStyle w:val="Code"/>
        <w:ind w:left="576"/>
      </w:pPr>
      <w:r>
        <w:t xml:space="preserve">        </w:t>
      </w:r>
      <w:r w:rsidR="007A610E">
        <w:t>//….identical to previous project</w:t>
      </w:r>
    </w:p>
    <w:p w14:paraId="66FEF556" w14:textId="77777777" w:rsidR="004A1457" w:rsidRDefault="004A1457" w:rsidP="004A1457">
      <w:pPr>
        <w:pStyle w:val="Code"/>
        <w:ind w:left="576"/>
      </w:pPr>
      <w:r>
        <w:t xml:space="preserve">        </w:t>
      </w:r>
      <w:r w:rsidR="007A610E">
        <w:t>drawCollisionInfo(collisionInfo,</w:t>
      </w:r>
      <w:r>
        <w:t xml:space="preserve"> </w:t>
      </w:r>
      <w:r w:rsidR="007A610E">
        <w:t>gEngine.Core.mContext);</w:t>
      </w:r>
    </w:p>
    <w:p w14:paraId="53F1749F" w14:textId="5043CE00" w:rsidR="007A610E" w:rsidRDefault="004A1457" w:rsidP="004A1457">
      <w:pPr>
        <w:pStyle w:val="Code"/>
        <w:ind w:left="576"/>
      </w:pPr>
      <w:r>
        <w:t xml:space="preserve">        </w:t>
      </w:r>
      <w:r w:rsidR="007A610E">
        <w:t>resolveCollision(gEngine.Core.mAllObject[i],</w:t>
      </w:r>
      <w:r>
        <w:t xml:space="preserve"> </w:t>
      </w:r>
      <w:r w:rsidR="007A610E">
        <w:t>gEngine.Core.mAllObject[j], collisionInfo);</w:t>
      </w:r>
    </w:p>
    <w:p w14:paraId="22B2B7B8" w14:textId="5442C7BD" w:rsidR="007A610E" w:rsidRDefault="004A1457" w:rsidP="004A1457">
      <w:pPr>
        <w:pStyle w:val="Code"/>
        <w:ind w:left="576"/>
      </w:pPr>
      <w:r>
        <w:t xml:space="preserve">        </w:t>
      </w:r>
      <w:r w:rsidR="007A610E">
        <w:t>//… identical to previous project</w:t>
      </w:r>
    </w:p>
    <w:p w14:paraId="6BAF5CB8" w14:textId="6DB47C75" w:rsidR="00917652" w:rsidRDefault="00917652" w:rsidP="00917652">
      <w:pPr>
        <w:pStyle w:val="NumList"/>
        <w:numPr>
          <w:ilvl w:val="0"/>
          <w:numId w:val="0"/>
        </w:numPr>
        <w:ind w:left="936"/>
      </w:pPr>
      <w:r>
        <w:lastRenderedPageBreak/>
        <w:t xml:space="preserve">Note that the </w:t>
      </w:r>
      <w:r w:rsidRPr="00917652">
        <w:rPr>
          <w:rStyle w:val="CodeInline"/>
        </w:rPr>
        <w:t>drawCollisionInfo</w:t>
      </w:r>
      <w:r w:rsidRPr="00917652">
        <w:t xml:space="preserve"> </w:t>
      </w:r>
      <w:r>
        <w:t>function is a drawing operation and strictly speaking</w:t>
      </w:r>
      <w:r w:rsidR="005A3C1C">
        <w:t>,</w:t>
      </w:r>
      <w:r>
        <w:t xml:space="preserve"> does not belong </w:t>
      </w:r>
      <w:r w:rsidR="005A3C1C">
        <w:t xml:space="preserve">within the update loop </w:t>
      </w:r>
      <w:r>
        <w:t xml:space="preserve">in the </w:t>
      </w:r>
      <w:r w:rsidRPr="00917652">
        <w:rPr>
          <w:rStyle w:val="CodeInline"/>
        </w:rPr>
        <w:t>collision</w:t>
      </w:r>
      <w:r w:rsidR="005A3C1C">
        <w:t xml:space="preserve"> function </w:t>
      </w:r>
      <w:r>
        <w:t>part of the system. Additionally, this draw operation is invoked within the core of relaxation loop iterations, which is computational</w:t>
      </w:r>
      <w:r w:rsidR="002A07EC">
        <w:t>ly</w:t>
      </w:r>
      <w:r>
        <w:t xml:space="preserve"> expensive. Fortunately, this function is for debugging purposes and will be commented out after this project.</w:t>
      </w:r>
    </w:p>
    <w:p w14:paraId="3D3EDA32" w14:textId="77777777" w:rsidR="007A610E" w:rsidRDefault="007A610E" w:rsidP="0070280C">
      <w:pPr>
        <w:pStyle w:val="Heading2"/>
      </w:pPr>
      <w:bookmarkStart w:id="14" w:name="_u50b7swgvsl7"/>
      <w:bookmarkEnd w:id="14"/>
      <w:r w:rsidRPr="0070280C">
        <w:t>Observation</w:t>
      </w:r>
    </w:p>
    <w:p w14:paraId="2F458D87" w14:textId="284A6177" w:rsidR="007A610E" w:rsidRDefault="007A610E" w:rsidP="0070280C">
      <w:r>
        <w:t xml:space="preserve">Run the project to test your implementation. Create a few objects in the scene. Notice that with the </w:t>
      </w:r>
      <w:r w:rsidR="005A3C1C">
        <w:t>‘</w:t>
      </w:r>
      <w:r>
        <w:t>M</w:t>
      </w:r>
      <w:r w:rsidR="005A3C1C">
        <w:t>’</w:t>
      </w:r>
      <w:r>
        <w:t xml:space="preserve"> key you can control whether the newly created objects overlap. Now, reset the scene with the </w:t>
      </w:r>
      <w:r w:rsidR="005A3C1C">
        <w:t>‘</w:t>
      </w:r>
      <w:r>
        <w:t>R</w:t>
      </w:r>
      <w:r w:rsidR="005A3C1C">
        <w:t>’</w:t>
      </w:r>
      <w:r>
        <w:t xml:space="preserve"> key then create some objects followed by enabling movement. You will notice small amounts of interpenetration happening and when left alone objects may begin to sink below the bottom of the scene. Select any of the objects to notice the ever increasing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ever increasing y-velocities of </w:t>
      </w:r>
      <w:r w:rsidR="009332AD">
        <w:t xml:space="preserve">the </w:t>
      </w:r>
      <w:r>
        <w:t xml:space="preserve">objects </w:t>
      </w:r>
      <w:r w:rsidR="005A3C1C">
        <w:t>are</w:t>
      </w:r>
      <w:r>
        <w:t xml:space="preserve"> a serious concern</w:t>
      </w:r>
      <w:r w:rsidR="005A3C1C">
        <w:t xml:space="preserve"> when attempting to create a stable system</w:t>
      </w:r>
      <w:r>
        <w:t>. Continuously increasing/decreasing numbers</w:t>
      </w:r>
      <w:r w:rsidR="009332AD">
        <w:t xml:space="preserve"> will result</w:t>
      </w:r>
      <w:r>
        <w:t xml:space="preserve"> in unstable and unpredictable behavior, as witnessed in the objects sinking below the bottom boundary. In the following sections you will learn about the Impulse Method to further improve collision resolutions.</w:t>
      </w:r>
    </w:p>
    <w:p w14:paraId="675B4D05" w14:textId="77777777" w:rsidR="001736DE" w:rsidRDefault="001736DE" w:rsidP="001736DE">
      <w:pPr>
        <w:pStyle w:val="Heading1"/>
      </w:pPr>
      <w:bookmarkStart w:id="15" w:name="_6rxztu8kh473"/>
      <w:bookmarkStart w:id="16" w:name="_3mol1eipr6pt"/>
      <w:bookmarkEnd w:id="15"/>
      <w:bookmarkEnd w:id="16"/>
      <w:r>
        <w:t>Resolving Collisions</w:t>
      </w:r>
    </w:p>
    <w:p w14:paraId="34A69DAC" w14:textId="179EA06E" w:rsidR="001736DE" w:rsidRDefault="001736DE" w:rsidP="001736DE">
      <w:r>
        <w:t>With a functioning positional correction system, you can now begin implementing collision resolution and support behaviors that resemble real-world situations. In order to focus on the core functionality of a collision resolution system, including understanding and implementing</w:t>
      </w:r>
      <w:r w:rsidR="00CE46AE">
        <w:t xml:space="preserve"> the</w:t>
      </w:r>
      <w:r>
        <w:t xml:space="preserve"> Impulse Method and ensuring system stability, you will continue to work with axis-aligned rigid rectangles. The complications associated with angular impulse resolutions will be examined in the next section, after the mechanics behind linear impulse resolution are fully understood and implemented.</w:t>
      </w:r>
    </w:p>
    <w:p w14:paraId="76FB95B0" w14:textId="307135E8" w:rsidR="001736DE" w:rsidRDefault="001736DE" w:rsidP="001736DE">
      <w:r>
        <w:t>In the following discussion, the rectangles and circles will not rotate as a response to collisions. However, the concepts and implementation described generalize to support rotation</w:t>
      </w:r>
      <w:r w:rsidR="00CE46AE">
        <w:t>al</w:t>
      </w:r>
      <w:r>
        <w:t xml:space="preserve"> collision responses. This project is designed to help you understand the basic concepts of </w:t>
      </w:r>
      <w:r w:rsidR="00CE46AE">
        <w:t xml:space="preserve">impulse based </w:t>
      </w:r>
      <w:r>
        <w:t>collision resolution with axis-aligned shapes.</w:t>
      </w:r>
    </w:p>
    <w:p w14:paraId="2CAA88B6" w14:textId="77777777" w:rsidR="001736DE" w:rsidRDefault="001736DE" w:rsidP="001736DE">
      <w:pPr>
        <w:pStyle w:val="Heading2"/>
      </w:pPr>
      <w:bookmarkStart w:id="17" w:name="_vu2aajnadue7"/>
      <w:bookmarkStart w:id="18" w:name="_cetop642x4bt"/>
      <w:bookmarkStart w:id="19" w:name="_2n4tp7t0rdhu"/>
      <w:bookmarkStart w:id="20" w:name="_taqzg8v6goj5"/>
      <w:bookmarkStart w:id="21" w:name="_wuh4eo8i68yl"/>
      <w:bookmarkStart w:id="22" w:name="_1zlqmabmennk"/>
      <w:bookmarkStart w:id="23" w:name="_vgw1zwd2iu4q"/>
      <w:bookmarkStart w:id="24" w:name="_a8ri2sosft95"/>
      <w:bookmarkEnd w:id="17"/>
      <w:bookmarkEnd w:id="18"/>
      <w:bookmarkEnd w:id="19"/>
      <w:bookmarkEnd w:id="20"/>
      <w:bookmarkEnd w:id="21"/>
      <w:bookmarkEnd w:id="22"/>
      <w:bookmarkEnd w:id="23"/>
      <w:bookmarkEnd w:id="24"/>
      <w:r>
        <w:lastRenderedPageBreak/>
        <w:t>Formulating the Impulse Method</w:t>
      </w:r>
    </w:p>
    <w:p w14:paraId="254B66B1" w14:textId="078B1C4B" w:rsidR="001736DE" w:rsidRDefault="001736DE" w:rsidP="001736DE">
      <w:r>
        <w:t>You will formulate the solution for</w:t>
      </w:r>
      <w:r w:rsidR="00CE46AE">
        <w:t xml:space="preserve"> the</w:t>
      </w:r>
      <w:r>
        <w:t xml:space="preserve"> Impulse Method by first reviewing how a circle </w:t>
      </w:r>
      <w:r w:rsidR="00CE46AE">
        <w:t xml:space="preserve">can </w:t>
      </w:r>
      <w:r>
        <w:t xml:space="preserve">bounce off </w:t>
      </w:r>
      <w:r w:rsidR="00CE46AE">
        <w:t xml:space="preserve">of </w:t>
      </w:r>
      <w:r>
        <w:t xml:space="preserve">a wall and </w:t>
      </w:r>
      <w:r w:rsidR="00CE46AE">
        <w:t>other circles</w:t>
      </w:r>
      <w:r>
        <w:t xml:space="preserve"> in a perfect world</w:t>
      </w:r>
      <w:r w:rsidR="00CE46AE">
        <w:t>.</w:t>
      </w:r>
      <w:r>
        <w:t xml:space="preserve"> </w:t>
      </w:r>
      <w:r w:rsidR="00CE46AE">
        <w:t xml:space="preserve">This will subsequently be used to </w:t>
      </w:r>
      <w:r>
        <w:t>deriv</w:t>
      </w:r>
      <w:r w:rsidR="00CE46AE">
        <w:t>e</w:t>
      </w:r>
      <w:r>
        <w:t xml:space="preserve"> an approximation for </w:t>
      </w:r>
      <w:r w:rsidR="00CE46AE">
        <w:t>an appropriate</w:t>
      </w:r>
      <w:r>
        <w:t xml:space="preserve"> collision response.</w:t>
      </w:r>
      <w:r w:rsidR="00BF7489">
        <w:t xml:space="preserve"> </w:t>
      </w:r>
      <w:r w:rsidR="00BF7489" w:rsidRPr="00BF7489">
        <w:t xml:space="preserve"> </w:t>
      </w:r>
      <w:r w:rsidR="00CE46AE">
        <w:t>Note that t</w:t>
      </w:r>
      <w:r w:rsidR="00BF7489">
        <w:t>he following discussion focuses on deriving the formulation for the Impulse Method and do</w:t>
      </w:r>
      <w:r w:rsidR="00CE46AE">
        <w:t>es</w:t>
      </w:r>
      <w:r w:rsidR="00BF7489">
        <w:t xml:space="preserve"> not attempt to present a review on</w:t>
      </w:r>
      <w:r w:rsidR="00CE46AE">
        <w:t xml:space="preserve"> pure</w:t>
      </w:r>
      <w:r w:rsidR="00BF7489">
        <w:t xml:space="preserve"> Newtonian Mechanics. Here is a brief review of some of the relevant terms.</w:t>
      </w:r>
    </w:p>
    <w:p w14:paraId="34372E4B" w14:textId="42816794" w:rsidR="00BF7489" w:rsidRDefault="00BF7489" w:rsidP="00C810CC">
      <w:pPr>
        <w:pStyle w:val="Bullet"/>
      </w:pPr>
      <w:r>
        <w:t>Mass: is the amount of matter in an object, or how dense an object is.</w:t>
      </w:r>
    </w:p>
    <w:p w14:paraId="7A9C174D" w14:textId="31FF88B9" w:rsidR="00720AD6" w:rsidRDefault="00720AD6" w:rsidP="00C810CC">
      <w:pPr>
        <w:pStyle w:val="Bullet"/>
      </w:pPr>
      <w:r>
        <w:t xml:space="preserve">Force: </w:t>
      </w:r>
      <w:r w:rsidR="00CD02BB">
        <w:t>is any interaction</w:t>
      </w:r>
      <w:r w:rsidR="00D56E20">
        <w:t xml:space="preserve"> or energy imparted on an object</w:t>
      </w:r>
      <w:r w:rsidR="00CD02BB">
        <w:t xml:space="preserve"> that will change the motion of</w:t>
      </w:r>
      <w:r w:rsidR="00D56E20">
        <w:t xml:space="preserve"> that </w:t>
      </w:r>
      <w:r w:rsidR="00CD02BB">
        <w:t>object.</w:t>
      </w:r>
    </w:p>
    <w:p w14:paraId="399823E7" w14:textId="1C4CEA0D" w:rsidR="00546717" w:rsidRDefault="00546717" w:rsidP="00C810CC">
      <w:pPr>
        <w:pStyle w:val="Bullet"/>
      </w:pPr>
      <w:r>
        <w:t xml:space="preserve">Relative Velocity: </w:t>
      </w:r>
      <w:r w:rsidR="00785719">
        <w:t>is the difference in velocity between two travel shapes.</w:t>
      </w:r>
    </w:p>
    <w:p w14:paraId="4E6A1239" w14:textId="1EF59222" w:rsidR="00BF7489" w:rsidRDefault="00BF7489" w:rsidP="00C810CC">
      <w:pPr>
        <w:pStyle w:val="Bullet"/>
      </w:pPr>
      <w:r>
        <w:t>Coefficient of Restitution:</w:t>
      </w:r>
      <w:r w:rsidR="009F44CE">
        <w:t xml:space="preserve"> </w:t>
      </w:r>
      <w:r w:rsidR="00B4093E">
        <w:t xml:space="preserve">the ratio of relative velocity after and before a collision. This is </w:t>
      </w:r>
      <w:r w:rsidR="009F44CE">
        <w:t>a measure of how much of the kinetic energy remains for the object to rebound</w:t>
      </w:r>
      <w:r w:rsidR="00B4093E">
        <w:t xml:space="preserve"> from one another, or, bounciness. </w:t>
      </w:r>
    </w:p>
    <w:p w14:paraId="72ED90B0" w14:textId="13F49CCE" w:rsidR="00BF7489" w:rsidRDefault="00BF7489" w:rsidP="00C810CC">
      <w:pPr>
        <w:pStyle w:val="Bullet"/>
      </w:pPr>
      <w:r>
        <w:t>Coefficient of Friction:</w:t>
      </w:r>
      <w:r w:rsidR="00B4093E">
        <w:t xml:space="preserve"> a number that describes the ratio of the force of friction between two </w:t>
      </w:r>
      <w:r w:rsidR="00C95938">
        <w:t>bodies. In your very simplistic implementation, friction is applied directly to slow down linear motion or rotation.</w:t>
      </w:r>
    </w:p>
    <w:p w14:paraId="603CA969" w14:textId="4C6DC4C2" w:rsidR="00BF7489" w:rsidRDefault="00C95938" w:rsidP="00C810CC">
      <w:pPr>
        <w:pStyle w:val="Bullet"/>
      </w:pPr>
      <w:r>
        <w:t xml:space="preserve">Impulse: accumulated force over time that can cause </w:t>
      </w:r>
      <w:r w:rsidR="00880BC6">
        <w:t>a</w:t>
      </w:r>
      <w:r>
        <w:t xml:space="preserve"> change in the velocity. For example, resulting from a collision.</w:t>
      </w:r>
    </w:p>
    <w:p w14:paraId="58AF4D18" w14:textId="77777777" w:rsidR="001736DE" w:rsidRDefault="001736DE" w:rsidP="001736DE">
      <w:pPr>
        <w:pStyle w:val="Heading3"/>
      </w:pPr>
      <w:r>
        <w:t>Decomposing the Velocity in a Collision</w:t>
      </w:r>
    </w:p>
    <w:p w14:paraId="582D85C8" w14:textId="7D2B35B2" w:rsidR="001736DE" w:rsidRDefault="00C810CC" w:rsidP="00A65777">
      <w:r>
        <w:t>Figure 4-</w:t>
      </w:r>
      <w:r w:rsidR="001736DE">
        <w:t xml:space="preserve">5 illustrates </w:t>
      </w:r>
      <w:r w:rsidR="00A65777">
        <w:t xml:space="preserve">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sidR="00A65777">
        <w:t xml:space="preserve"> towards the wall on its right. At stage 2 the circle is colliding with the wall.</w:t>
      </w:r>
      <w:r w:rsidR="00A65777" w:rsidRPr="00880BC6">
        <w:t xml:space="preserve"> At stage </w:t>
      </w:r>
      <w:r w:rsidR="00A65777">
        <w:t>3</w:t>
      </w:r>
      <w:r w:rsidR="00A65777" w:rsidRPr="00880BC6">
        <w:t xml:space="preserve"> the circle </w:t>
      </w:r>
      <w:r w:rsidR="00A65777">
        <w:t>has been</w:t>
      </w:r>
      <w:r w:rsidR="00A65777" w:rsidRPr="00880BC6">
        <w:t xml:space="preserve"> </w:t>
      </w:r>
      <w:r w:rsidR="00A65777">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1736DE">
        <w:rPr>
          <w:rFonts w:eastAsiaTheme="minorEastAsia"/>
        </w:rPr>
        <w:t>.</w:t>
      </w:r>
      <w:r w:rsidR="001736DE">
        <w:t xml:space="preserve"> </w:t>
      </w:r>
    </w:p>
    <w:p w14:paraId="6572315B" w14:textId="38C75114" w:rsidR="001736DE" w:rsidRDefault="00565BD4" w:rsidP="001736DE">
      <w:r>
        <w:rPr>
          <w:noProof/>
          <w:lang w:eastAsia="zh-CN"/>
        </w:rPr>
        <w:drawing>
          <wp:inline distT="0" distB="0" distL="0" distR="0" wp14:anchorId="370AC073" wp14:editId="6653027A">
            <wp:extent cx="1944683" cy="1604924"/>
            <wp:effectExtent l="0" t="0" r="0" b="0"/>
            <wp:docPr id="11" name="Picture 11" descr="C:\Users\Kelvin\Desktop\GoogleDrive\GameEnginePhysics\4.BookProgress\Chapter 4\Drawing\Figur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Desktop\GoogleDrive\GameEnginePhysics\4.BookProgress\Chapter 4\Drawing\Figure4-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867" cy="1607551"/>
                    </a:xfrm>
                    <a:prstGeom prst="rect">
                      <a:avLst/>
                    </a:prstGeom>
                    <a:noFill/>
                    <a:ln>
                      <a:noFill/>
                    </a:ln>
                  </pic:spPr>
                </pic:pic>
              </a:graphicData>
            </a:graphic>
          </wp:inline>
        </w:drawing>
      </w:r>
    </w:p>
    <w:p w14:paraId="68DC58E2" w14:textId="39F75121" w:rsidR="001736DE" w:rsidRDefault="001736DE" w:rsidP="001736DE">
      <w:pPr>
        <w:pStyle w:val="FigureCaption"/>
      </w:pPr>
      <w:r>
        <w:rPr>
          <w:rFonts w:eastAsia="Helvetica Neue"/>
        </w:rPr>
        <w:t xml:space="preserve">Figure 4-5 Collision Between </w:t>
      </w:r>
      <w:r w:rsidR="00AB7F44">
        <w:rPr>
          <w:rFonts w:eastAsia="Helvetica Neue"/>
        </w:rPr>
        <w:t xml:space="preserve">a </w:t>
      </w:r>
      <w:r>
        <w:rPr>
          <w:rFonts w:eastAsia="Helvetica Neue"/>
        </w:rPr>
        <w:t>Circle and</w:t>
      </w:r>
      <w:r w:rsidR="00AB7F44">
        <w:rPr>
          <w:rFonts w:eastAsia="Helvetica Neue"/>
        </w:rPr>
        <w:t xml:space="preserve"> a</w:t>
      </w:r>
      <w:r>
        <w:rPr>
          <w:rFonts w:eastAsia="Helvetica Neue"/>
        </w:rPr>
        <w:t xml:space="preserve"> Wall in a Perfect World.</w:t>
      </w:r>
      <w:r>
        <w:rPr>
          <w:rFonts w:eastAsia="Helvetica Neue"/>
          <w:sz w:val="28"/>
          <w:szCs w:val="28"/>
        </w:rPr>
        <w:t xml:space="preserve"> </w:t>
      </w:r>
    </w:p>
    <w:p w14:paraId="684AB45C" w14:textId="2F03ED72" w:rsidR="001736DE" w:rsidRDefault="00F81E4F" w:rsidP="001736DE">
      <w:pPr>
        <w:rPr>
          <w:rFonts w:eastAsiaTheme="minorEastAsia"/>
        </w:rPr>
      </w:pPr>
      <w:r>
        <w:lastRenderedPageBreak/>
        <w:t>Mathematically</w:t>
      </w:r>
      <w:r w:rsidR="000067EB">
        <w:t>, t</w:t>
      </w:r>
      <w:r w:rsidR="001736DE">
        <w:t>his collision and its response can be describe</w:t>
      </w:r>
      <w:r w:rsidR="006B40ED">
        <w:t>d</w:t>
      </w:r>
      <w:r w:rsidR="001736DE">
        <w:t xml:space="preserve">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sidR="001736DE">
        <w:rPr>
          <w:rFonts w:eastAsiaTheme="minorEastAsia"/>
        </w:rPr>
        <w:t xml:space="preserve">, into the components that are parallel, or tangent </w:t>
      </w:r>
      <m:oMath>
        <m:acc>
          <m:accPr>
            <m:ctrlPr>
              <w:rPr>
                <w:rFonts w:ascii="Cambria Math" w:hAnsi="Cambria Math"/>
              </w:rPr>
            </m:ctrlPr>
          </m:accPr>
          <m:e>
            <m:r>
              <w:rPr>
                <w:rFonts w:ascii="Cambria Math" w:hAnsi="Cambria Math"/>
              </w:rPr>
              <m:t>T</m:t>
            </m:r>
          </m:e>
        </m:acc>
      </m:oMath>
      <w:r w:rsidR="001736DE">
        <w:rPr>
          <w:rFonts w:eastAsiaTheme="minorEastAsia"/>
        </w:rPr>
        <w:t xml:space="preserve">, and perpendicular, or normal </w:t>
      </w:r>
      <m:oMath>
        <m:acc>
          <m:accPr>
            <m:ctrlPr>
              <w:rPr>
                <w:rFonts w:ascii="Cambria Math" w:hAnsi="Cambria Math"/>
              </w:rPr>
            </m:ctrlPr>
          </m:accPr>
          <m:e>
            <m:r>
              <w:rPr>
                <w:rFonts w:ascii="Cambria Math" w:hAnsi="Cambria Math"/>
              </w:rPr>
              <m:t>N</m:t>
            </m:r>
          </m:e>
        </m:acc>
      </m:oMath>
      <w:r w:rsidR="001736DE">
        <w:rPr>
          <w:rFonts w:eastAsiaTheme="minorEastAsia"/>
        </w:rPr>
        <w:t>, to the colliding wall.</w:t>
      </w:r>
      <w:r w:rsidR="00AB7F44">
        <w:rPr>
          <w:rFonts w:eastAsiaTheme="minorEastAsia"/>
        </w:rPr>
        <w:t xml:space="preserve"> As seen in the following equation.</w:t>
      </w:r>
    </w:p>
    <w:p w14:paraId="14F61A98"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406705A5" w14:textId="2301322F" w:rsidR="001736DE" w:rsidRDefault="001736DE" w:rsidP="001736DE">
      <w:r>
        <w:t>In a perfect world with no friction and no loss of kinetic energy, after the collision</w:t>
      </w:r>
      <w:r w:rsidR="00107FA8">
        <w:t>,</w:t>
      </w:r>
      <w:r>
        <w:t xml:space="preserve"> the component along the tangent direction will not be affect while the normal component </w:t>
      </w:r>
      <w:r w:rsidR="00107FA8">
        <w:t xml:space="preserve">will be </w:t>
      </w:r>
      <w:r>
        <w:t xml:space="preserve">simply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4B506F45"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67C98C38" w14:textId="1F67604F" w:rsidR="001736DE" w:rsidRDefault="001736DE" w:rsidP="001736DE">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You can see in Figure 4-</w:t>
      </w:r>
      <w:r w:rsidR="006B40ED">
        <w:t>5</w:t>
      </w:r>
      <w:r>
        <w:t xml:space="preserve">,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Notice also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is still pointing in the same direction since it is parallel to the of the wall and is unaffected by the collision. This demonstrates a vector reflection</w:t>
      </w:r>
      <w:r w:rsidR="00614117">
        <w:t>.</w:t>
      </w:r>
    </w:p>
    <w:p w14:paraId="3A153E99" w14:textId="77777777" w:rsidR="001736DE" w:rsidRDefault="001736DE" w:rsidP="001736DE">
      <w:pPr>
        <w:pStyle w:val="Heading3"/>
      </w:pPr>
      <w:r>
        <w:t>Relative Velocity of Colliding Shapes</w:t>
      </w:r>
    </w:p>
    <w:p w14:paraId="5C0F4FE4" w14:textId="14B40613" w:rsidR="001736DE" w:rsidRDefault="001736DE" w:rsidP="001736DE">
      <w:r>
        <w:t>This decomposition of vectors into</w:t>
      </w:r>
      <w:r w:rsidR="00614117">
        <w:t xml:space="preserve"> the</w:t>
      </w:r>
      <w:r>
        <w:t xml:space="preserve"> normal and tangent directions of </w:t>
      </w:r>
      <w:r w:rsidR="00614117">
        <w:t>the</w:t>
      </w:r>
      <w:r>
        <w:t xml:space="preserve"> collision </w:t>
      </w:r>
      <w:r w:rsidR="00614117">
        <w:t xml:space="preserve">also </w:t>
      </w:r>
      <w:r>
        <w:t>applies in the general cases when the colliding shapes are both in motion. For example Figure 4-6 illustrates two trav</w:t>
      </w:r>
      <w:r w:rsidR="00614117">
        <w:t>eling circle shapes, A and B, colliding</w:t>
      </w:r>
      <w:r>
        <w:t xml:space="preserve">. </w:t>
      </w:r>
    </w:p>
    <w:p w14:paraId="5278D5A3" w14:textId="3E706624" w:rsidR="001736DE" w:rsidRDefault="001736DE" w:rsidP="001736DE">
      <w:r>
        <w:rPr>
          <w:noProof/>
          <w:lang w:eastAsia="zh-CN"/>
        </w:rPr>
        <w:drawing>
          <wp:inline distT="0" distB="0" distL="0" distR="0" wp14:anchorId="24E9E5A1" wp14:editId="6938ADCC">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00A8B911" w14:textId="5F77C085" w:rsidR="001736DE" w:rsidRDefault="001736DE" w:rsidP="001736DE">
      <w:pPr>
        <w:pStyle w:val="FigureCaption"/>
      </w:pPr>
      <w:r>
        <w:rPr>
          <w:rFonts w:eastAsia="Helvetica Neue"/>
        </w:rPr>
        <w:t>Figure 4-6 C</w:t>
      </w:r>
      <w:r w:rsidR="00D367C0">
        <w:rPr>
          <w:rFonts w:eastAsia="Helvetica Neue"/>
        </w:rPr>
        <w:t>ollision Between Two C</w:t>
      </w:r>
      <w:r>
        <w:rPr>
          <w:rFonts w:eastAsia="Helvetica Neue"/>
        </w:rPr>
        <w:t>ircle</w:t>
      </w:r>
      <w:r w:rsidR="00D367C0">
        <w:rPr>
          <w:rFonts w:eastAsia="Helvetica Neue"/>
        </w:rPr>
        <w:t>s</w:t>
      </w:r>
    </w:p>
    <w:p w14:paraId="63D07566" w14:textId="77777777" w:rsidR="001736DE" w:rsidRDefault="001736DE" w:rsidP="001736DE">
      <w:pPr>
        <w:rPr>
          <w:rFonts w:eastAsiaTheme="minorEastAsia"/>
        </w:rPr>
      </w:pPr>
      <w:r>
        <w:t xml:space="preserve">In the case of Figure 4-6,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rPr>
          <w:rFonts w:eastAsiaTheme="minorEastAsia"/>
        </w:rP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rPr>
          <w:rFonts w:eastAsiaTheme="minorEastAsia"/>
        </w:rPr>
        <w:t xml:space="preserve">. The normal direction of the collision, </w:t>
      </w:r>
      <m:oMath>
        <m:acc>
          <m:accPr>
            <m:ctrlPr>
              <w:rPr>
                <w:rFonts w:ascii="Cambria Math" w:hAnsi="Cambria Math"/>
              </w:rPr>
            </m:ctrlPr>
          </m:accPr>
          <m:e>
            <m:r>
              <w:rPr>
                <w:rFonts w:ascii="Cambria Math" w:hAnsi="Cambria Math"/>
              </w:rPr>
              <m:t>N</m:t>
            </m:r>
          </m:e>
        </m:acc>
      </m:oMath>
      <w:r>
        <w:rPr>
          <w:rFonts w:eastAsiaTheme="minorEastAsia"/>
        </w:rP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rPr>
          <w:rFonts w:eastAsiaTheme="minorEastAsia"/>
        </w:rPr>
        <w:t xml:space="preserve">, is the </w:t>
      </w:r>
      <w:r>
        <w:rPr>
          <w:rFonts w:eastAsiaTheme="minorEastAsia"/>
        </w:rPr>
        <w:lastRenderedPageBreak/>
        <w:t xml:space="preserve">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rPr>
          <w:rFonts w:eastAsiaTheme="minorEastAsia"/>
        </w:rPr>
        <w:t>,  must be computed.</w:t>
      </w:r>
    </w:p>
    <w:p w14:paraId="4F34BB0C" w14:textId="33A7CADF" w:rsidR="001736DE" w:rsidRDefault="001736DE" w:rsidP="001736DE">
      <w:pPr>
        <w:rPr>
          <w:rFonts w:eastAsiaTheme="minorEastAsia"/>
        </w:rPr>
      </w:pPr>
      <w:r>
        <w:rPr>
          <w:rFonts w:eastAsiaTheme="minorEastAsia"/>
        </w:rPr>
        <w:t>The relative velocity between shape</w:t>
      </w:r>
      <w:r w:rsidR="00614117">
        <w:rPr>
          <w:rFonts w:eastAsiaTheme="minorEastAsia"/>
        </w:rPr>
        <w:t>s A and B is defined as follows</w:t>
      </w:r>
      <w:r>
        <w:rPr>
          <w:rFonts w:eastAsiaTheme="minorEastAsia"/>
        </w:rPr>
        <w:t>.</w:t>
      </w:r>
    </w:p>
    <w:p w14:paraId="34F89D5E"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40B9E91A" w14:textId="77777777" w:rsidR="001736DE" w:rsidRDefault="001736DE" w:rsidP="001736DE">
      <w:pPr>
        <w:rPr>
          <w:rFonts w:eastAsiaTheme="minorEastAsia"/>
        </w:rPr>
      </w:pPr>
      <w:r>
        <w:rPr>
          <w:rFonts w:eastAsiaTheme="minorEastAsia"/>
        </w:rPr>
        <w:t xml:space="preserve">The collision vector decomposition can now be applied to the normal direction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rPr>
          <w:rFonts w:eastAsiaTheme="minorEastAsia"/>
        </w:rPr>
        <w:t>.</w:t>
      </w:r>
    </w:p>
    <w:p w14:paraId="37306F00"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r w:rsidR="001736DE">
        <w:rPr>
          <w:rFonts w:eastAsiaTheme="minorEastAsia"/>
        </w:rPr>
        <w:tab/>
      </w:r>
      <w:r w:rsidR="001736DE">
        <w:rPr>
          <w:rFonts w:eastAsiaTheme="minorEastAsia"/>
        </w:rPr>
        <w:tab/>
      </w:r>
      <w:r w:rsidR="001736DE">
        <w:rPr>
          <w:rFonts w:eastAsiaTheme="minorEastAsia"/>
        </w:rPr>
        <w:tab/>
      </w:r>
      <w:r w:rsidR="001736DE">
        <w:rPr>
          <w:rFonts w:eastAsiaTheme="minorEastAsia"/>
          <w:b/>
          <w:i/>
        </w:rPr>
        <w:t>(1)</w:t>
      </w:r>
    </w:p>
    <w:p w14:paraId="581F23B2" w14:textId="5BE6811A" w:rsidR="001736DE" w:rsidRDefault="001736DE" w:rsidP="001736DE">
      <w:pPr>
        <w:rPr>
          <w:rFonts w:eastAsiaTheme="minorEastAsia"/>
        </w:rPr>
      </w:pPr>
      <w:r>
        <w:rPr>
          <w:rFonts w:eastAsiaTheme="minorEastAsia"/>
        </w:rPr>
        <w:t xml:space="preserve">The coefficient of restitution, </w:t>
      </w:r>
      <m:oMath>
        <m:r>
          <w:rPr>
            <w:rFonts w:ascii="Cambria Math" w:eastAsiaTheme="minorEastAsia" w:hAnsi="Cambria Math"/>
          </w:rPr>
          <m:t>e</m:t>
        </m:r>
      </m:oMath>
      <w:r>
        <w:rPr>
          <w:rFonts w:eastAsiaTheme="minorEastAsia"/>
        </w:rPr>
        <w:t xml:space="preserve">, models the </w:t>
      </w:r>
      <w:r w:rsidR="006B40ED">
        <w:rPr>
          <w:rFonts w:eastAsiaTheme="minorEastAsia"/>
        </w:rPr>
        <w:t>real-world</w:t>
      </w:r>
      <w:r>
        <w:rPr>
          <w:rFonts w:eastAsiaTheme="minorEastAsia"/>
        </w:rPr>
        <w:t xml:space="preserve"> situation where some kinetic energy is changed to some other form of energy during the collision. Notice that all variables on the right-hand-side of Equation (1) are defined</w:t>
      </w:r>
      <w:r w:rsidR="00614117">
        <w:rPr>
          <w:rFonts w:eastAsiaTheme="minorEastAsia"/>
        </w:rPr>
        <w:t>, as they are known at the time of collision,</w:t>
      </w:r>
      <w:r>
        <w:rPr>
          <w:rFonts w:eastAsiaTheme="minorEastAsia"/>
        </w:rPr>
        <w:t xml:space="preserve"> and that the normal component of the relative velocity after the collision of shapes A and 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rPr>
          <w:rFonts w:eastAsiaTheme="minorEastAsia"/>
        </w:rPr>
        <w:t xml:space="preserve">, is </w:t>
      </w:r>
      <w:r w:rsidR="00614117">
        <w:rPr>
          <w:rFonts w:eastAsiaTheme="minorEastAsia"/>
        </w:rPr>
        <w:t xml:space="preserve">also </w:t>
      </w:r>
      <w:r>
        <w:rPr>
          <w:rFonts w:eastAsiaTheme="minorEastAsia"/>
        </w:rPr>
        <w:t xml:space="preserve">defined. It is important to remember that, </w:t>
      </w:r>
    </w:p>
    <w:p w14:paraId="3DA9558E" w14:textId="77777777" w:rsidR="001736DE" w:rsidRDefault="007F4D00" w:rsidP="00E23B95">
      <w:pPr>
        <w:pStyle w:val="Bullet"/>
        <w:numPr>
          <w:ilvl w:val="0"/>
          <w:numId w:val="12"/>
        </w:numPr>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1736DE">
        <w:rPr>
          <w:rFonts w:eastAsiaTheme="minorEastAsia"/>
        </w:rPr>
        <w:t>.</w:t>
      </w:r>
    </w:p>
    <w:p w14:paraId="24440606" w14:textId="77777777" w:rsidR="001736DE" w:rsidRDefault="001736DE" w:rsidP="001736DE">
      <w:r>
        <w:rPr>
          <w:rFonts w:eastAsiaTheme="minorEastAsia"/>
        </w:rPr>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the velocities of the colliding shapes after the collision.</w:t>
      </w:r>
    </w:p>
    <w:p w14:paraId="60A7DB0F" w14:textId="77777777" w:rsidR="001736DE" w:rsidRDefault="001736DE" w:rsidP="001736DE">
      <w:pPr>
        <w:pStyle w:val="Heading3"/>
      </w:pPr>
      <w:r>
        <w:t>Approximating the Impulse Response</w:t>
      </w:r>
    </w:p>
    <w:p w14:paraId="7F24F720" w14:textId="76020CFB" w:rsidR="00812FA1" w:rsidRDefault="001736DE" w:rsidP="001736DE">
      <w:pPr>
        <w:rPr>
          <w:rFonts w:eastAsiaTheme="minorEastAsia"/>
        </w:rPr>
      </w:pPr>
      <w:r>
        <w:rPr>
          <w:rFonts w:eastAsiaTheme="minorEastAsia"/>
        </w:rPr>
        <w:t xml:space="preserve">Accurately describing a collision involves complex considerations including factors like energy changing form, or frictions resulting from different material properties, etc. </w:t>
      </w:r>
      <w:r w:rsidR="00812FA1">
        <w:rPr>
          <w:rFonts w:eastAsiaTheme="minorEastAsia"/>
        </w:rPr>
        <w:t xml:space="preserve">Without considering these advanced issues, a simplistic description of a collision that </w:t>
      </w:r>
      <w:r w:rsidR="00614117">
        <w:rPr>
          <w:rFonts w:eastAsiaTheme="minorEastAsia"/>
        </w:rPr>
        <w:t>occurs</w:t>
      </w:r>
      <w:r w:rsidR="00812FA1">
        <w:rPr>
          <w:rFonts w:eastAsiaTheme="minorEastAsia"/>
        </w:rPr>
        <w:t xml:space="preserve"> on</w:t>
      </w:r>
      <w:r w:rsidR="00614117">
        <w:rPr>
          <w:rFonts w:eastAsiaTheme="minorEastAsia"/>
        </w:rPr>
        <w:t xml:space="preserve"> a</w:t>
      </w:r>
      <w:r w:rsidR="00812FA1">
        <w:rPr>
          <w:rFonts w:eastAsiaTheme="minorEastAsia"/>
        </w:rPr>
        <w:t xml:space="preserve"> shape is, a constant mass object changing</w:t>
      </w:r>
      <w:r w:rsidR="00614117">
        <w:rPr>
          <w:rFonts w:eastAsiaTheme="minorEastAsia"/>
        </w:rPr>
        <w:t xml:space="preserve"> its</w:t>
      </w:r>
      <w:r w:rsidR="00812FA1">
        <w:rPr>
          <w:rFonts w:eastAsiaTheme="minorEastAsia"/>
        </w:rPr>
        <w:t xml:space="preserve">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rsidR="00812FA1">
        <w:rPr>
          <w:rFonts w:eastAsiaTheme="minorEastAsia"/>
        </w:rP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sidR="00812FA1">
        <w:rPr>
          <w:rFonts w:eastAsiaTheme="minorEastAsia"/>
        </w:rPr>
        <w:t xml:space="preserve"> after</w:t>
      </w:r>
      <w:r w:rsidR="006D45DC">
        <w:rPr>
          <w:rFonts w:eastAsiaTheme="minorEastAsia"/>
        </w:rPr>
        <w:t xml:space="preserve"> contact with another object</w:t>
      </w:r>
      <w:r w:rsidR="00812FA1">
        <w:rPr>
          <w:rFonts w:eastAsiaTheme="minorEastAsia"/>
        </w:rPr>
        <w:t>.  Convenient</w:t>
      </w:r>
      <w:r w:rsidR="00614117">
        <w:rPr>
          <w:rFonts w:eastAsiaTheme="minorEastAsia"/>
        </w:rPr>
        <w:t>ly</w:t>
      </w:r>
      <w:r w:rsidR="00812FA1">
        <w:rPr>
          <w:rFonts w:eastAsiaTheme="minorEastAsia"/>
        </w:rPr>
        <w:t xml:space="preserve">, this is the definition </w:t>
      </w:r>
      <w:r w:rsidR="00A50851">
        <w:rPr>
          <w:rFonts w:eastAsiaTheme="minorEastAsia"/>
        </w:rPr>
        <w:t>of an impulse</w:t>
      </w:r>
      <w:r w:rsidR="002E3A65">
        <w:rPr>
          <w:rFonts w:eastAsiaTheme="minorEastAsia"/>
        </w:rPr>
        <w:t>, as can be seen in the following</w:t>
      </w:r>
      <w:r w:rsidR="00812FA1">
        <w:rPr>
          <w:rFonts w:eastAsiaTheme="minorEastAsia"/>
        </w:rPr>
        <w:t>.</w:t>
      </w:r>
      <w:r w:rsidR="006E6C5B">
        <w:rPr>
          <w:rFonts w:eastAsiaTheme="minorEastAsia"/>
        </w:rPr>
        <w:t xml:space="preserve"> </w:t>
      </w:r>
    </w:p>
    <w:p w14:paraId="55159B57" w14:textId="033FE873" w:rsidR="00812FA1" w:rsidRDefault="00812FA1" w:rsidP="00812FA1">
      <w:pPr>
        <w:pStyle w:val="Bullet"/>
        <w:rPr>
          <w:rFonts w:asciiTheme="minorHAnsi" w:eastAsiaTheme="minorEastAsia" w:hAnsiTheme="minorHAnsi"/>
        </w:rPr>
      </w:pP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2E4131CF" w14:textId="0343790A" w:rsidR="00812FA1" w:rsidRDefault="00812FA1" w:rsidP="00812FA1">
      <w:pPr>
        <w:rPr>
          <w:rFonts w:eastAsiaTheme="minorEastAsia"/>
        </w:rPr>
      </w:pPr>
      <w:r>
        <w:rPr>
          <w:rFonts w:eastAsiaTheme="minorEastAsia"/>
        </w:rPr>
        <w:t>Or,</w:t>
      </w:r>
      <w:r w:rsidR="00B842F7">
        <w:rPr>
          <w:rFonts w:eastAsiaTheme="minorEastAsia"/>
        </w:rPr>
        <w:t xml:space="preserve"> when solving for</w:t>
      </w:r>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sidR="007B542F">
        <w:rPr>
          <w:rFonts w:eastAsiaTheme="minorEastAsia"/>
        </w:rPr>
        <w:t>,</w:t>
      </w:r>
    </w:p>
    <w:p w14:paraId="0E2DB056" w14:textId="7FF1BCF6" w:rsidR="00812FA1" w:rsidRDefault="007F4D00" w:rsidP="00812FA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j</m:t>
            </m:r>
          </m:num>
          <m:den>
            <m:sSub>
              <m:sSubPr>
                <m:ctrlPr>
                  <w:rPr>
                    <w:rFonts w:ascii="Cambria Math" w:hAnsi="Cambria Math"/>
                  </w:rPr>
                </m:ctrlPr>
              </m:sSubPr>
              <m:e>
                <m:r>
                  <w:rPr>
                    <w:rFonts w:ascii="Cambria Math" w:hAnsi="Cambria Math"/>
                  </w:rPr>
                  <m:t>m</m:t>
                </m:r>
              </m:e>
              <m:sub>
                <m:r>
                  <w:rPr>
                    <w:rFonts w:ascii="Cambria Math" w:hAnsi="Cambria Math"/>
                  </w:rPr>
                  <m:t>A</m:t>
                </m:r>
              </m:sub>
            </m:sSub>
          </m:den>
        </m:f>
      </m:oMath>
    </w:p>
    <w:p w14:paraId="228BC836" w14:textId="726CA923" w:rsidR="001736DE" w:rsidRPr="00626C48" w:rsidRDefault="0090052F" w:rsidP="001736DE">
      <w:pPr>
        <w:rPr>
          <w:rFonts w:ascii="Cambria Math" w:hAnsi="Cambria Math"/>
          <w:sz w:val="18"/>
          <w:oMath/>
        </w:rPr>
      </w:pPr>
      <w:r>
        <w:t>Take a step back from the math and think about what this formula states. It makes</w:t>
      </w:r>
      <w:r w:rsidRPr="006E6C5B">
        <w:rPr>
          <w:rFonts w:eastAsiaTheme="minorEastAsia"/>
        </w:rPr>
        <w:t xml:space="preserve"> </w:t>
      </w:r>
      <w:r>
        <w:rPr>
          <w:rFonts w:eastAsiaTheme="minorEastAsia"/>
        </w:rPr>
        <w:t>intuitive sense. It states that the change in velocity is inversely proportional to the mass of a shape.</w:t>
      </w:r>
      <w:r w:rsidR="001736DE">
        <w:rPr>
          <w:rFonts w:eastAsiaTheme="minorEastAsia"/>
        </w:rPr>
        <w:t xml:space="preserve"> In other words, the </w:t>
      </w:r>
      <w:r w:rsidR="00626C48">
        <w:rPr>
          <w:rFonts w:eastAsiaTheme="minorEastAsia"/>
        </w:rPr>
        <w:t>more mass</w:t>
      </w:r>
      <w:r w:rsidR="001736DE">
        <w:rPr>
          <w:rFonts w:eastAsiaTheme="minorEastAsia"/>
        </w:rPr>
        <w:t xml:space="preserve"> </w:t>
      </w:r>
      <w:r w:rsidR="006E6C5B">
        <w:rPr>
          <w:rFonts w:eastAsiaTheme="minorEastAsia"/>
        </w:rPr>
        <w:t>a</w:t>
      </w:r>
      <w:r w:rsidR="001736DE">
        <w:rPr>
          <w:rFonts w:eastAsiaTheme="minorEastAsia"/>
        </w:rPr>
        <w:t xml:space="preserve"> shape </w:t>
      </w:r>
      <w:r w:rsidR="00626C48">
        <w:rPr>
          <w:rFonts w:eastAsiaTheme="minorEastAsia"/>
        </w:rPr>
        <w:t>has</w:t>
      </w:r>
      <w:r w:rsidR="001736DE">
        <w:rPr>
          <w:rFonts w:eastAsiaTheme="minorEastAsia"/>
        </w:rPr>
        <w:t xml:space="preserve">, the </w:t>
      </w:r>
      <w:r w:rsidR="006E6C5B">
        <w:rPr>
          <w:rFonts w:eastAsiaTheme="minorEastAsia"/>
        </w:rPr>
        <w:t>less</w:t>
      </w:r>
      <w:r w:rsidR="001736DE">
        <w:rPr>
          <w:rFonts w:eastAsiaTheme="minorEastAsia"/>
        </w:rPr>
        <w:t xml:space="preserve"> its velocity will change after a collision. </w:t>
      </w:r>
      <w:r w:rsidR="001736DE">
        <w:rPr>
          <w:rFonts w:eastAsiaTheme="minorEastAsia"/>
        </w:rPr>
        <w:lastRenderedPageBreak/>
        <w:t xml:space="preserve">The Impulse Method implements this observation, and for the normal component, it defines the velocities after a collision for shapes A and B,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sidR="001736DE">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sidR="001736DE">
        <w:rPr>
          <w:rFonts w:eastAsiaTheme="minorEastAsia"/>
        </w:rPr>
        <w:t>, to be as followed.</w:t>
      </w:r>
      <w:r w:rsidR="00626C48">
        <w:rPr>
          <w:rFonts w:eastAsiaTheme="minorEastAsia"/>
        </w:rPr>
        <w:t xml:space="preserve"> In this case, </w:t>
      </w:r>
      <m:oMath>
        <m:sSub>
          <m:sSubPr>
            <m:ctrlPr>
              <w:rPr>
                <w:rFonts w:ascii="Cambria Math" w:hAnsi="Cambria Math"/>
                <w:i/>
                <w:sz w:val="18"/>
                <w:szCs w:val="18"/>
              </w:rPr>
            </m:ctrlPr>
          </m:sSubPr>
          <m:e>
            <m:r>
              <w:rPr>
                <w:rFonts w:ascii="Cambria Math" w:hAnsi="Cambria Math"/>
              </w:rPr>
              <m:t>m</m:t>
            </m:r>
          </m:e>
          <m:sub>
            <m:r>
              <w:rPr>
                <w:rFonts w:ascii="Cambria Math" w:hAnsi="Cambria Math"/>
              </w:rPr>
              <m:t>A</m:t>
            </m:r>
          </m:sub>
        </m:sSub>
      </m:oMath>
      <w:r w:rsidR="00626C48">
        <w:rPr>
          <w:rFonts w:eastAsiaTheme="minorEastAsia"/>
          <w:sz w:val="18"/>
        </w:rPr>
        <w:t xml:space="preserve">, and </w:t>
      </w:r>
      <m:oMath>
        <m:sSub>
          <m:sSubPr>
            <m:ctrlPr>
              <w:rPr>
                <w:rFonts w:ascii="Cambria Math" w:hAnsi="Cambria Math"/>
                <w:i/>
                <w:sz w:val="18"/>
                <w:szCs w:val="18"/>
              </w:rPr>
            </m:ctrlPr>
          </m:sSubPr>
          <m:e>
            <m:r>
              <w:rPr>
                <w:rFonts w:ascii="Cambria Math" w:hAnsi="Cambria Math"/>
              </w:rPr>
              <m:t>m</m:t>
            </m:r>
          </m:e>
          <m:sub>
            <m:r>
              <w:rPr>
                <w:rFonts w:ascii="Cambria Math" w:hAnsi="Cambria Math"/>
              </w:rPr>
              <m:t>B</m:t>
            </m:r>
          </m:sub>
        </m:sSub>
      </m:oMath>
      <w:r w:rsidR="00626C48" w:rsidRPr="00626C48">
        <w:t xml:space="preserve"> are the masses of Shapes A and B.</w:t>
      </w:r>
    </w:p>
    <w:p w14:paraId="678C7976"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31C8667"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85CCB6C" w14:textId="77777777" w:rsidR="001736DE" w:rsidRDefault="001736DE" w:rsidP="001736DE">
      <w:r>
        <w:t>Subtracting the above two equations computes the normal component of relative velocity.</w:t>
      </w:r>
    </w:p>
    <w:p w14:paraId="2AF4DC4E"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EB46FA9" w14:textId="77777777" w:rsidR="001736DE" w:rsidRDefault="001736DE" w:rsidP="001736DE">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w:t>
      </w:r>
      <w:r>
        <w:t>his equation simplifies to the following.</w:t>
      </w:r>
    </w:p>
    <w:p w14:paraId="3B2C5945"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2F6992B8" w14:textId="62AD7E8D" w:rsidR="001736DE" w:rsidRDefault="001736DE" w:rsidP="001736DE">
      <w:pPr>
        <w:rPr>
          <w:rFonts w:eastAsiaTheme="minorEastAsia"/>
        </w:rPr>
      </w:pPr>
      <w:r>
        <w:t xml:space="preserve">Substituting Equation (1) to the left-hand-side and remembering that  </w:t>
      </w:r>
      <m:oMath>
        <m:acc>
          <m:accPr>
            <m:ctrlPr>
              <w:rPr>
                <w:rFonts w:ascii="Cambria Math" w:hAnsi="Cambria Math"/>
              </w:rPr>
            </m:ctrlPr>
          </m:accPr>
          <m:e>
            <m:r>
              <w:rPr>
                <w:rFonts w:ascii="Cambria Math" w:hAnsi="Cambria Math"/>
              </w:rPr>
              <m:t>N</m:t>
            </m:r>
          </m:e>
        </m:acc>
      </m:oMath>
      <w:r>
        <w:rPr>
          <w:rFonts w:eastAsiaTheme="minorEastAsia"/>
        </w:rPr>
        <w:t xml:space="preserve"> and </w:t>
      </w:r>
      <m:oMath>
        <m:acc>
          <m:accPr>
            <m:ctrlPr>
              <w:rPr>
                <w:rFonts w:ascii="Cambria Math" w:hAnsi="Cambria Math"/>
              </w:rPr>
            </m:ctrlPr>
          </m:accPr>
          <m:e>
            <m:r>
              <w:rPr>
                <w:rFonts w:ascii="Cambria Math" w:hAnsi="Cambria Math"/>
              </w:rPr>
              <m:t>T</m:t>
            </m:r>
          </m:e>
        </m:acc>
      </m:oMath>
      <w:r>
        <w:rPr>
          <w:rFonts w:eastAsiaTheme="minorEastAsia"/>
        </w:rPr>
        <w:t xml:space="preserve"> are perpendicular so that </w:t>
      </w:r>
      <m:oMath>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=0</m:t>
        </m:r>
      </m:oMath>
      <w:r w:rsidR="00DB2F06">
        <w:rPr>
          <w:rFonts w:eastAsiaTheme="minorEastAsia"/>
        </w:rPr>
        <w:t xml:space="preserve"> the following equation can be derived</w:t>
      </w:r>
      <w:r>
        <w:rPr>
          <w:rFonts w:eastAsiaTheme="minorEastAsia"/>
        </w:rPr>
        <w:t>.</w:t>
      </w:r>
    </w:p>
    <w:p w14:paraId="002E70D8" w14:textId="77777777" w:rsidR="001736DE" w:rsidRDefault="001736DE" w:rsidP="00E23B95">
      <w:pPr>
        <w:pStyle w:val="Bullet"/>
        <w:numPr>
          <w:ilvl w:val="0"/>
          <w:numId w:val="12"/>
        </w:numPr>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10ABB356" w14:textId="4EB5BCDD" w:rsidR="001736DE" w:rsidRDefault="001736DE" w:rsidP="001736DE">
      <w:r>
        <w:t xml:space="preserve">Collecting terms, and </w:t>
      </w:r>
      <w:r w:rsidR="00DB2F06">
        <w:t>solving</w:t>
      </w:r>
      <w:r>
        <w:t xml:space="preserve"> the formula for </w:t>
      </w:r>
      <m:oMath>
        <m:sSub>
          <m:sSubPr>
            <m:ctrlPr>
              <w:rPr>
                <w:rFonts w:ascii="Cambria Math" w:hAnsi="Cambria Math"/>
                <w:sz w:val="18"/>
                <w:szCs w:val="18"/>
              </w:rPr>
            </m:ctrlPr>
          </m:sSubPr>
          <m:e>
            <m:r>
              <w:rPr>
                <w:rFonts w:ascii="Cambria Math" w:hAnsi="Cambria Math"/>
              </w:rPr>
              <m:t>j</m:t>
            </m:r>
          </m:e>
          <m:sub>
            <m:r>
              <w:rPr>
                <w:rFonts w:ascii="Cambria Math" w:hAnsi="Cambria Math"/>
              </w:rPr>
              <m:t>N</m:t>
            </m:r>
          </m:sub>
        </m:sSub>
      </m:oMath>
      <w:r>
        <w:t>, the impulse in the normal direction</w:t>
      </w:r>
      <w:r w:rsidR="00DB2F06">
        <w:t xml:space="preserve"> gives you the following.</w:t>
      </w:r>
    </w:p>
    <w:p w14:paraId="260BABCF" w14:textId="77777777" w:rsidR="001736DE" w:rsidRDefault="007F4D00" w:rsidP="00E23B95">
      <w:pPr>
        <w:pStyle w:val="Bullet"/>
        <w:numPr>
          <w:ilvl w:val="0"/>
          <w:numId w:val="12"/>
        </w:numPr>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1736DE">
        <w:rPr>
          <w:rFonts w:eastAsiaTheme="minorEastAsia"/>
        </w:rPr>
        <w:tab/>
      </w:r>
      <w:r w:rsidR="001736DE">
        <w:rPr>
          <w:rFonts w:eastAsiaTheme="minorEastAsia"/>
        </w:rPr>
        <w:tab/>
      </w:r>
      <w:r w:rsidR="001736DE">
        <w:rPr>
          <w:rFonts w:eastAsiaTheme="minorEastAsia"/>
          <w:b/>
          <w:i/>
        </w:rPr>
        <w:t>(2)</w:t>
      </w:r>
    </w:p>
    <w:p w14:paraId="28CAE392" w14:textId="7FFAF935" w:rsidR="001736DE" w:rsidRDefault="00857AC0" w:rsidP="001736DE">
      <w:r>
        <w:t>Finally, t</w:t>
      </w:r>
      <w:r w:rsidR="001736DE">
        <w:t xml:space="preserve">he impulse in the tangent direction, </w:t>
      </w:r>
      <m:oMath>
        <m:sSub>
          <m:sSubPr>
            <m:ctrlPr>
              <w:rPr>
                <w:rFonts w:ascii="Cambria Math" w:hAnsi="Cambria Math"/>
                <w:sz w:val="18"/>
                <w:szCs w:val="18"/>
              </w:rPr>
            </m:ctrlPr>
          </m:sSubPr>
          <m:e>
            <m:r>
              <w:rPr>
                <w:rFonts w:ascii="Cambria Math" w:hAnsi="Cambria Math"/>
              </w:rPr>
              <m:t>j</m:t>
            </m:r>
          </m:e>
          <m:sub>
            <m:r>
              <w:rPr>
                <w:rFonts w:ascii="Cambria Math" w:hAnsi="Cambria Math"/>
              </w:rPr>
              <m:t>T</m:t>
            </m:r>
          </m:sub>
        </m:sSub>
      </m:oMath>
      <w:r w:rsidR="001736DE">
        <w:rPr>
          <w:rFonts w:eastAsiaTheme="minorEastAsia"/>
          <w:sz w:val="18"/>
        </w:rPr>
        <w:t xml:space="preserve">, </w:t>
      </w:r>
      <w:r w:rsidR="001736DE">
        <w:t xml:space="preserve">can be derived in a similar manner </w:t>
      </w:r>
      <w:r>
        <w:t>the results of which follow</w:t>
      </w:r>
      <w:r w:rsidR="001736DE">
        <w:t xml:space="preserve">. </w:t>
      </w:r>
    </w:p>
    <w:p w14:paraId="0A892D03"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1+e</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f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1736DE">
        <w:rPr>
          <w:rFonts w:asciiTheme="minorHAnsi" w:eastAsiaTheme="minorEastAsia" w:hAnsiTheme="minorHAnsi"/>
        </w:rPr>
        <w:tab/>
      </w:r>
      <w:r w:rsidR="001736DE">
        <w:rPr>
          <w:rFonts w:asciiTheme="minorHAnsi" w:eastAsiaTheme="minorEastAsia" w:hAnsiTheme="minorHAnsi"/>
        </w:rPr>
        <w:tab/>
      </w:r>
      <w:r w:rsidR="001736DE">
        <w:rPr>
          <w:rFonts w:asciiTheme="minorHAnsi" w:eastAsiaTheme="minorEastAsia" w:hAnsiTheme="minorHAnsi"/>
          <w:b/>
          <w:i/>
        </w:rPr>
        <w:t>(3)</w:t>
      </w:r>
    </w:p>
    <w:p w14:paraId="4B907ED1" w14:textId="77777777" w:rsidR="001736DE" w:rsidRDefault="001736DE" w:rsidP="001736DE">
      <w:r>
        <w:t xml:space="preserve">The coefficient of friction, </w:t>
      </w:r>
      <m:oMath>
        <m:r>
          <w:rPr>
            <w:rFonts w:ascii="Cambria Math" w:eastAsiaTheme="minorEastAsia" w:hAnsi="Cambria Math"/>
          </w:rPr>
          <m:t>f</m:t>
        </m:r>
      </m:oMath>
      <w:r>
        <w:rPr>
          <w:rFonts w:eastAsiaTheme="minorEastAsia"/>
        </w:rPr>
        <w:t>, is a simplistic approximation of friction.</w:t>
      </w:r>
    </w:p>
    <w:p w14:paraId="015DF0A5" w14:textId="77777777" w:rsidR="001736DE" w:rsidRDefault="001736DE" w:rsidP="001736DE">
      <w:pPr>
        <w:pStyle w:val="Heading2"/>
      </w:pPr>
      <w:bookmarkStart w:id="25" w:name="_lwuzdw9jpf8v"/>
      <w:bookmarkEnd w:id="25"/>
      <w:r>
        <w:t>The Steps for Resolving Collisions</w:t>
      </w:r>
    </w:p>
    <w:p w14:paraId="0BE59FD1" w14:textId="77777777" w:rsidR="001736DE" w:rsidRDefault="001736DE" w:rsidP="001736DE">
      <w:r>
        <w:t xml:space="preserve">You are now ready to modify the </w:t>
      </w:r>
      <w:r>
        <w:rPr>
          <w:rStyle w:val="CodeInline"/>
        </w:rPr>
        <w:t>resolveCollision</w:t>
      </w:r>
      <w:r>
        <w:t xml:space="preserve"> function in the </w:t>
      </w:r>
      <w:r>
        <w:rPr>
          <w:rStyle w:val="CodeInline"/>
        </w:rPr>
        <w:t>Physics.js</w:t>
      </w:r>
      <w:r>
        <w:t xml:space="preserve"> file to implement the collision resolution between two colliding shapes. The resolution procedure requires access to the two </w:t>
      </w:r>
      <w:r>
        <w:rPr>
          <w:rStyle w:val="CodeInline"/>
        </w:rPr>
        <w:t>RigidShape</w:t>
      </w:r>
      <w:r>
        <w:t xml:space="preserve"> objects and the corresponding collision information. The following are the detailed steps involved: </w:t>
      </w:r>
    </w:p>
    <w:p w14:paraId="0330DF69" w14:textId="38C53DF0" w:rsidR="001736DE" w:rsidRDefault="001736DE" w:rsidP="00E23B95">
      <w:pPr>
        <w:pStyle w:val="Bullet"/>
        <w:numPr>
          <w:ilvl w:val="0"/>
          <w:numId w:val="12"/>
        </w:numPr>
      </w:pPr>
      <w:r>
        <w:rPr>
          <w:b/>
        </w:rPr>
        <w:lastRenderedPageBreak/>
        <w:t>Step A</w:t>
      </w:r>
      <w:r>
        <w:t xml:space="preserve">: make sure at least one of the colliding shapes </w:t>
      </w:r>
      <w:r w:rsidR="00857AC0">
        <w:t>is not static</w:t>
      </w:r>
      <w:r>
        <w:t xml:space="preserve"> </w:t>
      </w:r>
      <w:r w:rsidR="00857AC0">
        <w:t>(</w:t>
      </w:r>
      <w:r>
        <w:t xml:space="preserve">an inverse mass that is not </w:t>
      </w:r>
      <w:r w:rsidR="00857AC0">
        <w:t xml:space="preserve">equal to </w:t>
      </w:r>
      <w:r>
        <w:t>0</w:t>
      </w:r>
      <w:r w:rsidR="00857AC0">
        <w:t>)</w:t>
      </w:r>
      <w:r>
        <w:t xml:space="preserve">. </w:t>
      </w:r>
    </w:p>
    <w:p w14:paraId="04F76CE4" w14:textId="3CF6F111" w:rsidR="001736DE" w:rsidRDefault="001736DE" w:rsidP="00E23B95">
      <w:pPr>
        <w:pStyle w:val="Bullet"/>
        <w:numPr>
          <w:ilvl w:val="0"/>
          <w:numId w:val="12"/>
        </w:numPr>
      </w:pPr>
      <w:r>
        <w:rPr>
          <w:b/>
        </w:rPr>
        <w:t>Step B</w:t>
      </w:r>
      <w:r>
        <w:t>: invoke the position</w:t>
      </w:r>
      <w:r w:rsidR="00857AC0">
        <w:t>al</w:t>
      </w:r>
      <w:r>
        <w:t xml:space="preserve"> correction function to </w:t>
      </w:r>
      <w:r w:rsidR="00857AC0">
        <w:t>snap the shapes apart by a percentage of the interpenetration depth</w:t>
      </w:r>
      <w:r>
        <w:t xml:space="preserve">. Recall that in your implementation, the colliding shapes will be pushed apart by a default of 80% of the interpenetration depth. </w:t>
      </w:r>
    </w:p>
    <w:p w14:paraId="23192955" w14:textId="4C0A353D" w:rsidR="001736DE" w:rsidRDefault="001736DE" w:rsidP="00E23B95">
      <w:pPr>
        <w:pStyle w:val="Bullet"/>
        <w:numPr>
          <w:ilvl w:val="0"/>
          <w:numId w:val="12"/>
        </w:numPr>
      </w:pPr>
      <w:r>
        <w:rPr>
          <w:b/>
        </w:rPr>
        <w:t>Step C</w:t>
      </w:r>
      <w:r>
        <w:t>: compute the relative velocity between the two shapes. As presented in the derivation, the relative velocity is essential for computing the impulse in the normal and tangent direction</w:t>
      </w:r>
      <w:r w:rsidR="004C201E">
        <w:t>s</w:t>
      </w:r>
      <w:r>
        <w:t>.</w:t>
      </w:r>
    </w:p>
    <w:p w14:paraId="17536113" w14:textId="77777777" w:rsidR="001736DE" w:rsidRDefault="001736DE" w:rsidP="00E23B95">
      <w:pPr>
        <w:pStyle w:val="Bullet"/>
        <w:numPr>
          <w:ilvl w:val="0"/>
          <w:numId w:val="12"/>
        </w:numPr>
      </w:pPr>
      <w:r>
        <w:rPr>
          <w:b/>
        </w:rPr>
        <w:t>Step D</w:t>
      </w:r>
      <w:r>
        <w:t xml:space="preserve">: compute the component of the relative velocity that is in the collision normal direction. This component indicates how rapidly the two shapes are moving toward or away from each </w:t>
      </w:r>
      <w:bookmarkStart w:id="26" w:name="_GoBack"/>
      <w:bookmarkEnd w:id="26"/>
      <w:r>
        <w:t>other. A positive value indicates that the shapes are moving away from each other and impulse response will not be necessary.</w:t>
      </w:r>
    </w:p>
    <w:p w14:paraId="74BFD583" w14:textId="77777777" w:rsidR="001736DE" w:rsidRDefault="001736DE" w:rsidP="00E23B95">
      <w:pPr>
        <w:pStyle w:val="Bullet"/>
        <w:numPr>
          <w:ilvl w:val="0"/>
          <w:numId w:val="12"/>
        </w:numPr>
      </w:pPr>
      <w:r>
        <w:rPr>
          <w:b/>
        </w:rPr>
        <w:t>Step E</w:t>
      </w:r>
      <w:r>
        <w:t xml:space="preserve">: compute the impulse in the normal direction based on results from previous step, restitution (bounciness), and the masses of the colliding shapes. </w:t>
      </w:r>
    </w:p>
    <w:p w14:paraId="7E6F0AF5" w14:textId="77777777" w:rsidR="001736DE" w:rsidRDefault="001736DE" w:rsidP="00E23B95">
      <w:pPr>
        <w:pStyle w:val="Bullet"/>
        <w:numPr>
          <w:ilvl w:val="0"/>
          <w:numId w:val="12"/>
        </w:numPr>
      </w:pPr>
      <w:r>
        <w:rPr>
          <w:b/>
        </w:rPr>
        <w:t>Step F</w:t>
      </w:r>
      <w:r>
        <w:t>: compute the impulse in the tangent direction.</w:t>
      </w:r>
    </w:p>
    <w:p w14:paraId="46824DF8" w14:textId="4DABA04C" w:rsidR="00754EC3" w:rsidRDefault="001736DE" w:rsidP="00E23B95">
      <w:pPr>
        <w:pStyle w:val="Bullet"/>
        <w:numPr>
          <w:ilvl w:val="0"/>
          <w:numId w:val="12"/>
        </w:numPr>
      </w:pPr>
      <w:r>
        <w:rPr>
          <w:b/>
        </w:rPr>
        <w:t>Step G</w:t>
      </w:r>
      <w:r>
        <w:t>: apply impulses to modify the normal and tangent components of the shape</w:t>
      </w:r>
      <w:r w:rsidR="00184A45">
        <w:t>s’</w:t>
      </w:r>
      <w:r>
        <w:t xml:space="preserve"> velocities to simulate the reflection of </w:t>
      </w:r>
      <w:r w:rsidR="00857AC0">
        <w:t>both</w:t>
      </w:r>
      <w:r>
        <w:t xml:space="preserve"> shapes after the collision</w:t>
      </w:r>
      <w:r w:rsidR="001A0222">
        <w:t xml:space="preserve"> as well as friction</w:t>
      </w:r>
      <w:r>
        <w:t>.</w:t>
      </w:r>
    </w:p>
    <w:p w14:paraId="05044953" w14:textId="46859BCC" w:rsidR="001736DE" w:rsidRDefault="001516D1" w:rsidP="00754EC3">
      <w:r>
        <w:t>The normal and tangent components of the impul</w:t>
      </w:r>
      <w:r w:rsidR="004E62C0">
        <w:t>se</w:t>
      </w:r>
      <w:r>
        <w:t xml:space="preserve"> accomplish distinct purposes in simulating the results of a collision. </w:t>
      </w:r>
      <w:r w:rsidR="00701190">
        <w:t xml:space="preserve">The normal component </w:t>
      </w:r>
      <w:r w:rsidR="004E62C0">
        <w:t xml:space="preserve">simulates </w:t>
      </w:r>
      <w:r w:rsidR="00701190">
        <w:t xml:space="preserve">the bounciness of shapes, while the tangent component handles the friction. </w:t>
      </w:r>
      <w:r w:rsidR="004E62C0">
        <w:t xml:space="preserve"> As illustrated in Figure 4-7, when a ball is tossed from the left towards the right, its initial spinning direction will determine the motion after the collision with the floor. On the left of Figure 4-7 the ball has an initial </w:t>
      </w:r>
      <w:r w:rsidR="008C5175">
        <w:t>counter-clockwise spin while the ball on the right of the figure has an initial clockwise spin. At the point of collision with the floor, the tangent impulse component</w:t>
      </w:r>
      <w:r w:rsidR="00E453EA">
        <w:t xml:space="preserve">, modified by the respective friction </w:t>
      </w:r>
      <w:r w:rsidR="00D60C9C">
        <w:t>force</w:t>
      </w:r>
      <w:r w:rsidR="00E453EA">
        <w:t>, will either reduce or increase</w:t>
      </w:r>
      <w:r w:rsidR="008C5175">
        <w:t xml:space="preserve"> the right-ward linear velocity of the ball</w:t>
      </w:r>
      <w:r w:rsidR="00E453EA">
        <w:t xml:space="preserve"> depending on its </w:t>
      </w:r>
      <w:r w:rsidR="00D60C9C">
        <w:t>initial spinning direction</w:t>
      </w:r>
      <w:r w:rsidR="008C5175">
        <w:t>.</w:t>
      </w:r>
      <w:r w:rsidR="00E453EA">
        <w:t xml:space="preserve"> This particular functionality will be </w:t>
      </w:r>
      <w:r w:rsidR="00D60C9C">
        <w:t xml:space="preserve">implemented </w:t>
      </w:r>
      <w:r w:rsidR="00E453EA">
        <w:t>in the following section on rotational collision response</w:t>
      </w:r>
      <w:r w:rsidR="00D60C9C">
        <w:t>.</w:t>
      </w:r>
      <w:r w:rsidR="00E453EA">
        <w:t xml:space="preserve"> However, take note that regardless of the objects rotation upon collision the heights of the ball, after the collision, are equal to each other. This is a result of friction only affecting the tangent impulse component while the restitution affects the normal impulse component.</w:t>
      </w:r>
    </w:p>
    <w:p w14:paraId="7CA4C21D" w14:textId="2BF654BF" w:rsidR="004E62C0" w:rsidRDefault="007310A4" w:rsidP="00754EC3">
      <w:r w:rsidRPr="007310A4">
        <w:rPr>
          <w:noProof/>
          <w:lang w:eastAsia="zh-CN"/>
        </w:rPr>
        <w:t xml:space="preserve"> </w:t>
      </w:r>
      <w:r>
        <w:rPr>
          <w:noProof/>
          <w:lang w:eastAsia="zh-CN"/>
        </w:rPr>
        <w:drawing>
          <wp:inline distT="0" distB="0" distL="0" distR="0" wp14:anchorId="74C4B3D9" wp14:editId="7D464026">
            <wp:extent cx="4867275" cy="1075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8269" cy="1080029"/>
                    </a:xfrm>
                    <a:prstGeom prst="rect">
                      <a:avLst/>
                    </a:prstGeom>
                  </pic:spPr>
                </pic:pic>
              </a:graphicData>
            </a:graphic>
          </wp:inline>
        </w:drawing>
      </w:r>
    </w:p>
    <w:p w14:paraId="46E25AF2" w14:textId="1DB22D31" w:rsidR="00A333DF" w:rsidRDefault="00A333DF" w:rsidP="00A333DF">
      <w:pPr>
        <w:pStyle w:val="FigureCaption"/>
      </w:pPr>
      <w:r>
        <w:rPr>
          <w:rFonts w:eastAsia="Helvetica Neue"/>
        </w:rPr>
        <w:t>Figure 4-7. Tangent Component Impulse and Friction.</w:t>
      </w:r>
    </w:p>
    <w:p w14:paraId="3F6954AE" w14:textId="77777777" w:rsidR="00A333DF" w:rsidRDefault="00A333DF" w:rsidP="00754EC3"/>
    <w:p w14:paraId="107DB36C" w14:textId="77777777" w:rsidR="001736DE" w:rsidRDefault="001736DE" w:rsidP="001736DE">
      <w:pPr>
        <w:pStyle w:val="Heading2"/>
      </w:pPr>
      <w:bookmarkStart w:id="27" w:name="_c7he0e1ezxip"/>
      <w:bookmarkEnd w:id="27"/>
      <w:r>
        <w:t>Collision Impulse Project</w:t>
      </w:r>
    </w:p>
    <w:p w14:paraId="4158E78A" w14:textId="7A2ED3E1" w:rsidR="001736DE" w:rsidRDefault="001736DE" w:rsidP="001736DE">
      <w:r>
        <w:t>This project will guide you through implementing the outlined steps to create a function that resolves the collision between axis-aligned shapes using the Impulse Method. You can see an example of th</w:t>
      </w:r>
      <w:r w:rsidR="007362AA">
        <w:t>is project running in Figure 4-8</w:t>
      </w:r>
      <w:r>
        <w:t>. The source code to this project is defined in the Collision Impulse Project folder.</w:t>
      </w:r>
    </w:p>
    <w:p w14:paraId="0AB7608B" w14:textId="787EB1C4" w:rsidR="001736DE" w:rsidRDefault="001736DE" w:rsidP="001736DE">
      <w:r>
        <w:rPr>
          <w:noProof/>
          <w:lang w:eastAsia="zh-CN"/>
        </w:rPr>
        <w:drawing>
          <wp:inline distT="0" distB="0" distL="0" distR="0" wp14:anchorId="3C1B17FF" wp14:editId="00091BDE">
            <wp:extent cx="4334510" cy="1865630"/>
            <wp:effectExtent l="0" t="0" r="8890" b="1270"/>
            <wp:docPr id="6" name="Picture 6" descr="Figur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4510" cy="1865630"/>
                    </a:xfrm>
                    <a:prstGeom prst="rect">
                      <a:avLst/>
                    </a:prstGeom>
                    <a:noFill/>
                    <a:ln>
                      <a:noFill/>
                    </a:ln>
                  </pic:spPr>
                </pic:pic>
              </a:graphicData>
            </a:graphic>
          </wp:inline>
        </w:drawing>
      </w:r>
    </w:p>
    <w:p w14:paraId="37FF6BF2" w14:textId="5562D1F4" w:rsidR="001736DE" w:rsidRDefault="001736DE" w:rsidP="001736DE">
      <w:pPr>
        <w:pStyle w:val="FigureCaption"/>
      </w:pPr>
      <w:r>
        <w:rPr>
          <w:rFonts w:eastAsia="Helvetica Neue"/>
        </w:rPr>
        <w:t>Figure 4-</w:t>
      </w:r>
      <w:r w:rsidR="007362AA">
        <w:rPr>
          <w:rFonts w:eastAsia="Helvetica Neue"/>
        </w:rPr>
        <w:t>8</w:t>
      </w:r>
      <w:r>
        <w:rPr>
          <w:rFonts w:eastAsia="Helvetica Neue"/>
        </w:rPr>
        <w:t>. Running the Collision Impulse Project.</w:t>
      </w:r>
    </w:p>
    <w:p w14:paraId="5CDCE646" w14:textId="77777777" w:rsidR="001736DE" w:rsidRDefault="001736DE" w:rsidP="001736DE">
      <w:r>
        <w:t>Project Goals:</w:t>
      </w:r>
    </w:p>
    <w:p w14:paraId="217AF096" w14:textId="77777777" w:rsidR="001736DE" w:rsidRDefault="001736DE" w:rsidP="00E23B95">
      <w:pPr>
        <w:pStyle w:val="Bullet"/>
        <w:numPr>
          <w:ilvl w:val="0"/>
          <w:numId w:val="12"/>
        </w:numPr>
      </w:pPr>
      <w:r>
        <w:t>To understand the details of Impulse Method computations</w:t>
      </w:r>
    </w:p>
    <w:p w14:paraId="046C6637" w14:textId="77777777" w:rsidR="001736DE" w:rsidRDefault="001736DE" w:rsidP="00E23B95">
      <w:pPr>
        <w:pStyle w:val="Bullet"/>
        <w:numPr>
          <w:ilvl w:val="0"/>
          <w:numId w:val="12"/>
        </w:numPr>
      </w:pPr>
      <w:r>
        <w:t xml:space="preserve">To build a system that resolves the collision between colliding shapes </w:t>
      </w:r>
    </w:p>
    <w:p w14:paraId="4D99F68A" w14:textId="77777777" w:rsidR="001736DE" w:rsidRDefault="001736DE" w:rsidP="001736DE">
      <w:pPr>
        <w:pStyle w:val="Heading3"/>
      </w:pPr>
      <w:bookmarkStart w:id="28" w:name="_85dhho1kivzi"/>
      <w:bookmarkEnd w:id="28"/>
      <w:r>
        <w:t>Modify the Physics Engine Component</w:t>
      </w:r>
    </w:p>
    <w:p w14:paraId="2693EC91" w14:textId="77777777" w:rsidR="001736DE" w:rsidRDefault="001736DE" w:rsidP="001736DE">
      <w:r>
        <w:t xml:space="preserve">To properly support collision resolution, you only need to modify the </w:t>
      </w:r>
      <w:r>
        <w:rPr>
          <w:rStyle w:val="CodeInline"/>
        </w:rPr>
        <w:t>physics.js</w:t>
      </w:r>
      <w:r>
        <w:t xml:space="preserve"> file to implement the previously outlined steps.</w:t>
      </w:r>
    </w:p>
    <w:p w14:paraId="13E747C0" w14:textId="77777777" w:rsidR="001736DE" w:rsidRDefault="001736DE" w:rsidP="00E23B95">
      <w:pPr>
        <w:pStyle w:val="NumList"/>
        <w:numPr>
          <w:ilvl w:val="0"/>
          <w:numId w:val="13"/>
        </w:numPr>
      </w:pPr>
      <w:r>
        <w:t xml:space="preserve">Open the </w:t>
      </w:r>
      <w:r>
        <w:rPr>
          <w:rStyle w:val="CodeInline"/>
        </w:rPr>
        <w:t>Physics.js</w:t>
      </w:r>
      <w:r>
        <w:t xml:space="preserve"> file and go to the </w:t>
      </w:r>
      <w:r>
        <w:rPr>
          <w:rStyle w:val="CodeInline"/>
        </w:rPr>
        <w:t>resolveCollision</w:t>
      </w:r>
      <w:r>
        <w:t xml:space="preserve"> function.</w:t>
      </w:r>
    </w:p>
    <w:p w14:paraId="2AB858C2" w14:textId="77777777" w:rsidR="001736DE" w:rsidRDefault="001736DE" w:rsidP="00E23B95">
      <w:pPr>
        <w:pStyle w:val="NumList"/>
        <w:numPr>
          <w:ilvl w:val="0"/>
          <w:numId w:val="13"/>
        </w:numPr>
      </w:pPr>
      <w:r>
        <w:t>After positional correction, you will begin the implementation by computing the collision normal, the relative velocity, coefficient of restitution and friction of the colliding shapes.</w:t>
      </w:r>
    </w:p>
    <w:p w14:paraId="7D31D34E" w14:textId="77777777" w:rsidR="001736DE" w:rsidRDefault="001736DE" w:rsidP="001736DE">
      <w:pPr>
        <w:pStyle w:val="Code"/>
        <w:ind w:left="576"/>
      </w:pPr>
      <w:r>
        <w:t>var resolveCollision = function (s1, s2, collisionInfo) {</w:t>
      </w:r>
    </w:p>
    <w:p w14:paraId="7B844674" w14:textId="77777777" w:rsidR="001736DE" w:rsidRDefault="001736DE" w:rsidP="001736DE">
      <w:pPr>
        <w:pStyle w:val="Code"/>
        <w:ind w:firstLine="576"/>
      </w:pPr>
      <w:r>
        <w:t xml:space="preserve">    if ((s1.mInvMass === 0) &amp;&amp; (s2.mInvMass === 0))</w:t>
      </w:r>
    </w:p>
    <w:p w14:paraId="1C8FB85E" w14:textId="77777777" w:rsidR="001736DE" w:rsidRDefault="001736DE" w:rsidP="001736DE">
      <w:pPr>
        <w:pStyle w:val="Code"/>
        <w:ind w:firstLine="576"/>
      </w:pPr>
      <w:r>
        <w:t xml:space="preserve">        return;</w:t>
      </w:r>
    </w:p>
    <w:p w14:paraId="5837AF25" w14:textId="77777777" w:rsidR="008161A8" w:rsidRDefault="008161A8" w:rsidP="001736DE">
      <w:pPr>
        <w:pStyle w:val="Code"/>
        <w:ind w:firstLine="576"/>
      </w:pPr>
    </w:p>
    <w:p w14:paraId="50A0BB19" w14:textId="34F3AA72" w:rsidR="001736DE" w:rsidRDefault="001736DE" w:rsidP="001736DE">
      <w:pPr>
        <w:pStyle w:val="Code"/>
        <w:ind w:firstLine="576"/>
      </w:pPr>
      <w:r>
        <w:t xml:space="preserve">    // correct positions</w:t>
      </w:r>
    </w:p>
    <w:p w14:paraId="41369CD4" w14:textId="77777777" w:rsidR="001736DE" w:rsidRDefault="001736DE" w:rsidP="001736DE">
      <w:pPr>
        <w:pStyle w:val="Code"/>
        <w:ind w:firstLine="576"/>
      </w:pPr>
      <w:r>
        <w:lastRenderedPageBreak/>
        <w:t xml:space="preserve">    if (gEngine.Physics.mPositionalCorrectionFlag)</w:t>
      </w:r>
    </w:p>
    <w:p w14:paraId="672B3652" w14:textId="77777777" w:rsidR="001736DE" w:rsidRDefault="001736DE" w:rsidP="001736DE">
      <w:pPr>
        <w:pStyle w:val="Code"/>
        <w:ind w:firstLine="576"/>
      </w:pPr>
      <w:r>
        <w:t xml:space="preserve">        positionalCorrection(s1, s2, collisionInfo);</w:t>
      </w:r>
    </w:p>
    <w:p w14:paraId="661DABC8" w14:textId="77777777" w:rsidR="001736DE" w:rsidRDefault="001736DE" w:rsidP="001736DE">
      <w:pPr>
        <w:pStyle w:val="Code"/>
        <w:ind w:firstLine="576"/>
      </w:pPr>
    </w:p>
    <w:p w14:paraId="1B53F266" w14:textId="77777777" w:rsidR="001736DE" w:rsidRDefault="001736DE" w:rsidP="001736DE">
      <w:pPr>
        <w:pStyle w:val="Code"/>
        <w:ind w:left="576"/>
      </w:pPr>
      <w:r>
        <w:t xml:space="preserve">    var n = collisionInfo.getNormal();</w:t>
      </w:r>
    </w:p>
    <w:p w14:paraId="7E86E541" w14:textId="77777777" w:rsidR="001736DE" w:rsidRDefault="001736DE" w:rsidP="001736DE">
      <w:pPr>
        <w:pStyle w:val="Code"/>
        <w:ind w:left="576"/>
      </w:pPr>
      <w:r>
        <w:t xml:space="preserve">    var v1 = s1.mVelocity;</w:t>
      </w:r>
    </w:p>
    <w:p w14:paraId="1815E348" w14:textId="77777777" w:rsidR="001736DE" w:rsidRDefault="001736DE" w:rsidP="001736DE">
      <w:pPr>
        <w:pStyle w:val="Code"/>
        <w:ind w:left="576"/>
      </w:pPr>
      <w:r>
        <w:t xml:space="preserve">    var v2 = s2.mVelocity;</w:t>
      </w:r>
    </w:p>
    <w:p w14:paraId="1ABCED97" w14:textId="77777777" w:rsidR="001736DE" w:rsidRDefault="001736DE" w:rsidP="001736DE">
      <w:pPr>
        <w:pStyle w:val="Code"/>
        <w:ind w:left="576"/>
      </w:pPr>
      <w:r>
        <w:t xml:space="preserve">    var relativeVelocity = v2.subtract(v1);</w:t>
      </w:r>
    </w:p>
    <w:p w14:paraId="5CF388AE" w14:textId="77777777" w:rsidR="001736DE" w:rsidRDefault="001736DE" w:rsidP="001736DE">
      <w:pPr>
        <w:pStyle w:val="Code"/>
        <w:ind w:left="576"/>
      </w:pPr>
    </w:p>
    <w:p w14:paraId="05CF585A" w14:textId="77777777" w:rsidR="001736DE" w:rsidRDefault="001736DE" w:rsidP="001736DE">
      <w:pPr>
        <w:pStyle w:val="Code"/>
        <w:ind w:left="576"/>
      </w:pPr>
      <w:r>
        <w:t xml:space="preserve">    // Relative velocity in normal direction</w:t>
      </w:r>
    </w:p>
    <w:p w14:paraId="7E7D1FB3" w14:textId="77777777" w:rsidR="001736DE" w:rsidRDefault="001736DE" w:rsidP="001736DE">
      <w:pPr>
        <w:pStyle w:val="Code"/>
        <w:ind w:left="576"/>
      </w:pPr>
      <w:r>
        <w:t xml:space="preserve">    var rVelocityInNormal = relativeVelocity.dot(n);</w:t>
      </w:r>
    </w:p>
    <w:p w14:paraId="21362046" w14:textId="77777777" w:rsidR="001736DE" w:rsidRDefault="001736DE" w:rsidP="001736DE">
      <w:pPr>
        <w:pStyle w:val="Code"/>
        <w:ind w:left="576"/>
      </w:pPr>
    </w:p>
    <w:p w14:paraId="3480D5DA" w14:textId="4B7343ED" w:rsidR="001736DE" w:rsidRDefault="001736DE" w:rsidP="001736DE">
      <w:pPr>
        <w:pStyle w:val="Code"/>
        <w:ind w:left="576"/>
      </w:pPr>
      <w:r>
        <w:t xml:space="preserve">    //</w:t>
      </w:r>
      <w:r w:rsidR="0036514F">
        <w:t xml:space="preserve"> </w:t>
      </w:r>
      <w:r>
        <w:t>if objects moving apart ignore</w:t>
      </w:r>
    </w:p>
    <w:p w14:paraId="4D98DD6B" w14:textId="77777777" w:rsidR="001736DE" w:rsidRDefault="001736DE" w:rsidP="001736DE">
      <w:pPr>
        <w:pStyle w:val="Code"/>
        <w:ind w:left="576"/>
      </w:pPr>
      <w:r>
        <w:t xml:space="preserve">    if (rVelocityInNormal &gt; 0)</w:t>
      </w:r>
    </w:p>
    <w:p w14:paraId="7C7327CF" w14:textId="77777777" w:rsidR="001736DE" w:rsidRDefault="001736DE" w:rsidP="001736DE">
      <w:pPr>
        <w:pStyle w:val="Code"/>
        <w:ind w:left="576"/>
      </w:pPr>
      <w:r>
        <w:t xml:space="preserve">        return;</w:t>
      </w:r>
    </w:p>
    <w:p w14:paraId="68CB3D83" w14:textId="77777777" w:rsidR="001736DE" w:rsidRDefault="001736DE" w:rsidP="001736DE">
      <w:pPr>
        <w:pStyle w:val="Code"/>
        <w:ind w:left="576"/>
      </w:pPr>
    </w:p>
    <w:p w14:paraId="5803BA9B" w14:textId="77777777" w:rsidR="001736DE" w:rsidRDefault="001736DE" w:rsidP="001736DE">
      <w:pPr>
        <w:pStyle w:val="Code"/>
        <w:ind w:left="576"/>
      </w:pPr>
      <w:r>
        <w:t xml:space="preserve">    // compute and apply response impulses for each object    </w:t>
      </w:r>
    </w:p>
    <w:p w14:paraId="221ABB5B" w14:textId="77777777" w:rsidR="001736DE" w:rsidRDefault="001736DE" w:rsidP="001736DE">
      <w:pPr>
        <w:pStyle w:val="Code"/>
        <w:ind w:left="576"/>
      </w:pPr>
      <w:r>
        <w:t xml:space="preserve">    var newRestituion = Math.min(s1.mRestitution, s2.mRestitution);</w:t>
      </w:r>
    </w:p>
    <w:p w14:paraId="76924CE0" w14:textId="77777777" w:rsidR="001736DE" w:rsidRDefault="001736DE" w:rsidP="001736DE">
      <w:pPr>
        <w:pStyle w:val="Code"/>
        <w:ind w:left="576"/>
      </w:pPr>
      <w:r>
        <w:t xml:space="preserve">    var newFriction = Math.min(s1.mFriction, s2.mFriction);</w:t>
      </w:r>
    </w:p>
    <w:p w14:paraId="659C1DC4" w14:textId="77777777" w:rsidR="001736DE" w:rsidRDefault="001736DE" w:rsidP="001736DE">
      <w:pPr>
        <w:pStyle w:val="Code"/>
        <w:ind w:left="576"/>
      </w:pPr>
      <w:r>
        <w:tab/>
        <w:t xml:space="preserve">  //… details in the following steps</w:t>
      </w:r>
    </w:p>
    <w:p w14:paraId="312ED3BA" w14:textId="77777777" w:rsidR="001736DE" w:rsidRDefault="001736DE" w:rsidP="001736DE">
      <w:pPr>
        <w:pStyle w:val="Code"/>
        <w:ind w:left="576"/>
      </w:pPr>
      <w:r>
        <w:t>};</w:t>
      </w:r>
    </w:p>
    <w:p w14:paraId="6C7D5325" w14:textId="77777777" w:rsidR="001736DE" w:rsidRDefault="001736DE" w:rsidP="00E23B95">
      <w:pPr>
        <w:pStyle w:val="NumList"/>
        <w:numPr>
          <w:ilvl w:val="0"/>
          <w:numId w:val="13"/>
        </w:numPr>
      </w:pPr>
      <w:r>
        <w:t>Compute the impulse in the direction of the collision normal based on Equation (2).</w:t>
      </w:r>
    </w:p>
    <w:p w14:paraId="1EEBA4B6" w14:textId="77777777" w:rsidR="001736DE" w:rsidRDefault="001736DE" w:rsidP="001736DE">
      <w:pPr>
        <w:pStyle w:val="Code"/>
        <w:ind w:left="576"/>
      </w:pPr>
      <w:r>
        <w:t>//...continue from the previous step</w:t>
      </w:r>
    </w:p>
    <w:p w14:paraId="511A8DBE" w14:textId="77777777" w:rsidR="001736DE" w:rsidRDefault="001736DE" w:rsidP="001736DE">
      <w:pPr>
        <w:pStyle w:val="Code"/>
        <w:ind w:left="576"/>
      </w:pPr>
      <w:r>
        <w:t>// Calc impulse scalar</w:t>
      </w:r>
    </w:p>
    <w:p w14:paraId="02BC91A3" w14:textId="4DA15458" w:rsidR="001736DE" w:rsidRDefault="001736DE" w:rsidP="001736DE">
      <w:pPr>
        <w:pStyle w:val="Code"/>
        <w:ind w:left="576"/>
      </w:pPr>
      <w:r>
        <w:t>var j</w:t>
      </w:r>
      <w:r w:rsidR="0050100B">
        <w:t>N</w:t>
      </w:r>
      <w:r>
        <w:t xml:space="preserve"> = -(1 + newRestituion) * rVelocityInNormal;</w:t>
      </w:r>
    </w:p>
    <w:p w14:paraId="172BC500" w14:textId="5BEA8B13" w:rsidR="001736DE" w:rsidRDefault="001736DE" w:rsidP="001736DE">
      <w:pPr>
        <w:pStyle w:val="Code"/>
        <w:ind w:left="576"/>
      </w:pPr>
      <w:r>
        <w:t>j</w:t>
      </w:r>
      <w:r w:rsidR="0050100B">
        <w:t>N</w:t>
      </w:r>
      <w:r>
        <w:t xml:space="preserve"> = j</w:t>
      </w:r>
      <w:r w:rsidR="0050100B">
        <w:t>N</w:t>
      </w:r>
      <w:r>
        <w:t xml:space="preserve"> / (s1.mInvMass + s2.mInvMass);</w:t>
      </w:r>
    </w:p>
    <w:p w14:paraId="05315FFB" w14:textId="77777777" w:rsidR="001736DE" w:rsidRDefault="001736DE" w:rsidP="001736DE">
      <w:pPr>
        <w:pStyle w:val="Code"/>
        <w:ind w:left="576"/>
      </w:pPr>
      <w:r>
        <w:t>//… details in the next step</w:t>
      </w:r>
    </w:p>
    <w:p w14:paraId="523BD588" w14:textId="77777777" w:rsidR="001736DE" w:rsidRDefault="001736DE" w:rsidP="00E23B95">
      <w:pPr>
        <w:pStyle w:val="NumList"/>
        <w:numPr>
          <w:ilvl w:val="0"/>
          <w:numId w:val="13"/>
        </w:numPr>
      </w:pPr>
      <w:r>
        <w:t>Apply the impulse to the velocities of the colliding shapes.</w:t>
      </w:r>
    </w:p>
    <w:p w14:paraId="5C7BA8D5" w14:textId="77777777" w:rsidR="001736DE" w:rsidRDefault="001736DE" w:rsidP="001736DE">
      <w:pPr>
        <w:pStyle w:val="Code"/>
        <w:ind w:left="576"/>
      </w:pPr>
      <w:r>
        <w:t>//...continue from the previous step</w:t>
      </w:r>
    </w:p>
    <w:p w14:paraId="0F08D8D6" w14:textId="77777777" w:rsidR="001736DE" w:rsidRDefault="001736DE" w:rsidP="001736DE">
      <w:pPr>
        <w:pStyle w:val="Code"/>
        <w:ind w:left="576"/>
      </w:pPr>
      <w:r>
        <w:t>//impulse is in direction of normal ( from s1 to s2)</w:t>
      </w:r>
    </w:p>
    <w:p w14:paraId="249B1F23" w14:textId="77777777" w:rsidR="0003359F" w:rsidRDefault="001736DE" w:rsidP="0003359F">
      <w:pPr>
        <w:pStyle w:val="Code"/>
        <w:ind w:left="576"/>
      </w:pPr>
      <w:r>
        <w:t>var impulse = n.scale(j</w:t>
      </w:r>
      <w:r w:rsidR="0050100B">
        <w:t>N</w:t>
      </w:r>
      <w:r>
        <w:t>);</w:t>
      </w:r>
    </w:p>
    <w:p w14:paraId="6B2D9253" w14:textId="6E064B24" w:rsidR="0003359F" w:rsidRDefault="0003359F" w:rsidP="0003359F">
      <w:pPr>
        <w:pStyle w:val="Code"/>
        <w:ind w:left="576"/>
      </w:pPr>
      <w:r>
        <w:t xml:space="preserve">// impulse = F dt = m * </w:t>
      </w:r>
      <w:r>
        <w:rPr>
          <w:rFonts w:ascii="Cambria Math" w:hAnsi="Cambria Math" w:cs="Cambria Math"/>
        </w:rPr>
        <w:t>△</w:t>
      </w:r>
      <w:r>
        <w:t>v</w:t>
      </w:r>
    </w:p>
    <w:p w14:paraId="074AB5C1" w14:textId="4E535D48" w:rsidR="0003359F" w:rsidRDefault="0003359F" w:rsidP="0003359F">
      <w:pPr>
        <w:pStyle w:val="Code"/>
        <w:ind w:left="576"/>
      </w:pPr>
      <w:r>
        <w:t xml:space="preserve">// </w:t>
      </w:r>
      <w:r>
        <w:rPr>
          <w:rFonts w:ascii="Cambria Math" w:hAnsi="Cambria Math" w:cs="Cambria Math"/>
        </w:rPr>
        <w:t>△</w:t>
      </w:r>
      <w:r>
        <w:t>v = impulse / m</w:t>
      </w:r>
    </w:p>
    <w:p w14:paraId="7777C79C" w14:textId="77777777" w:rsidR="001736DE" w:rsidRDefault="001736DE" w:rsidP="001736DE">
      <w:pPr>
        <w:pStyle w:val="Code"/>
        <w:ind w:left="576"/>
      </w:pPr>
      <w:r>
        <w:t>s1.mVelocity = s1.mVelocity.subtract(impulse.scale(s1.mInvMass));</w:t>
      </w:r>
    </w:p>
    <w:p w14:paraId="49319459" w14:textId="77777777" w:rsidR="001736DE" w:rsidRDefault="001736DE" w:rsidP="001736DE">
      <w:pPr>
        <w:pStyle w:val="Code"/>
        <w:ind w:left="576"/>
      </w:pPr>
      <w:r>
        <w:t>s2.mVelocity = s2.mVelocity.add(impulse.scale(s2.mInvMass));</w:t>
      </w:r>
    </w:p>
    <w:p w14:paraId="0E14EABC" w14:textId="77777777" w:rsidR="001736DE" w:rsidRDefault="001736DE" w:rsidP="001736DE">
      <w:pPr>
        <w:pStyle w:val="Code"/>
        <w:ind w:left="576"/>
      </w:pPr>
      <w:r>
        <w:t>//… details in the next step</w:t>
      </w:r>
    </w:p>
    <w:p w14:paraId="537DDDF3" w14:textId="77777777" w:rsidR="001736DE" w:rsidRDefault="001736DE" w:rsidP="00E23B95">
      <w:pPr>
        <w:pStyle w:val="NumList"/>
        <w:numPr>
          <w:ilvl w:val="0"/>
          <w:numId w:val="13"/>
        </w:numPr>
      </w:pPr>
      <w:r>
        <w:t>Compute the direction that is tangent to the collision normal.</w:t>
      </w:r>
    </w:p>
    <w:p w14:paraId="1EB8A133" w14:textId="77777777" w:rsidR="001736DE" w:rsidRDefault="001736DE" w:rsidP="001736DE">
      <w:pPr>
        <w:pStyle w:val="Code"/>
        <w:ind w:left="576"/>
      </w:pPr>
      <w:r>
        <w:t>//... continue from the previous step</w:t>
      </w:r>
    </w:p>
    <w:p w14:paraId="2C0CE6EA" w14:textId="77777777" w:rsidR="001736DE" w:rsidRDefault="001736DE" w:rsidP="001736DE">
      <w:pPr>
        <w:pStyle w:val="Code"/>
        <w:ind w:left="576"/>
      </w:pPr>
      <w:r>
        <w:t>var tangent = relativeVelocity.subtract(n.scale(relativeVelocity.dot(n)));</w:t>
      </w:r>
    </w:p>
    <w:p w14:paraId="06035A21" w14:textId="77777777" w:rsidR="001736DE" w:rsidRDefault="001736DE" w:rsidP="001736DE">
      <w:pPr>
        <w:pStyle w:val="Code"/>
        <w:ind w:left="576"/>
      </w:pPr>
      <w:r>
        <w:t>// relativeVelocity.dot(tangent) should less than 0</w:t>
      </w:r>
    </w:p>
    <w:p w14:paraId="49A56387" w14:textId="77777777" w:rsidR="001736DE" w:rsidRDefault="001736DE" w:rsidP="001736DE">
      <w:pPr>
        <w:pStyle w:val="Code"/>
        <w:ind w:left="576"/>
      </w:pPr>
      <w:r>
        <w:t>tangent = tangent.normalize().scale(-1);</w:t>
      </w:r>
    </w:p>
    <w:p w14:paraId="68E80D14" w14:textId="77777777" w:rsidR="001736DE" w:rsidRDefault="001736DE" w:rsidP="001736DE">
      <w:pPr>
        <w:pStyle w:val="Code"/>
        <w:ind w:left="576"/>
      </w:pPr>
      <w:r>
        <w:t>//… details in the next step</w:t>
      </w:r>
    </w:p>
    <w:p w14:paraId="294AACB5" w14:textId="13BD5F1E" w:rsidR="001736DE" w:rsidRDefault="001736DE" w:rsidP="00E23B95">
      <w:pPr>
        <w:pStyle w:val="NumList"/>
        <w:numPr>
          <w:ilvl w:val="0"/>
          <w:numId w:val="13"/>
        </w:numPr>
      </w:pPr>
      <w:r>
        <w:t xml:space="preserve">Compute the impulse, </w:t>
      </w:r>
      <w:r>
        <w:rPr>
          <w:rStyle w:val="CodeInline"/>
        </w:rPr>
        <w:t>j</w:t>
      </w:r>
      <w:r w:rsidR="0050100B">
        <w:rPr>
          <w:rStyle w:val="CodeInline"/>
        </w:rPr>
        <w:t>T</w:t>
      </w:r>
      <w:r>
        <w:t>, in the direction that is tangent to the collision normal based on Equation (3), and apply the impulse to the velocities of the colliding shapes.</w:t>
      </w:r>
    </w:p>
    <w:p w14:paraId="30D05992" w14:textId="77777777" w:rsidR="001736DE" w:rsidRDefault="001736DE" w:rsidP="001736DE">
      <w:pPr>
        <w:pStyle w:val="Code"/>
        <w:ind w:left="576"/>
      </w:pPr>
      <w:r>
        <w:t>//...continue from the previous step</w:t>
      </w:r>
    </w:p>
    <w:p w14:paraId="44090A42" w14:textId="62F6AB68" w:rsidR="001736DE" w:rsidRDefault="001736DE" w:rsidP="001736DE">
      <w:pPr>
        <w:pStyle w:val="Code"/>
        <w:ind w:left="576"/>
      </w:pPr>
      <w:r>
        <w:t>var j</w:t>
      </w:r>
      <w:r w:rsidR="0050100B">
        <w:t>T</w:t>
      </w:r>
      <w:r>
        <w:t xml:space="preserve"> = -(1 + newRestituion) * relativeVelocity.dot(tangent) * newFriction;</w:t>
      </w:r>
    </w:p>
    <w:p w14:paraId="29DB661C" w14:textId="157BD1CB" w:rsidR="001736DE" w:rsidRDefault="001736DE" w:rsidP="001736DE">
      <w:pPr>
        <w:pStyle w:val="Code"/>
        <w:ind w:left="576"/>
      </w:pPr>
      <w:r>
        <w:t>j</w:t>
      </w:r>
      <w:r w:rsidR="0050100B">
        <w:t>T</w:t>
      </w:r>
      <w:r>
        <w:t xml:space="preserve"> = j</w:t>
      </w:r>
      <w:r w:rsidR="0050100B">
        <w:t>T</w:t>
      </w:r>
      <w:r>
        <w:t xml:space="preserve"> / (s1.mInvMass + s2.mInvMass);</w:t>
      </w:r>
    </w:p>
    <w:p w14:paraId="60E91BBC" w14:textId="77777777" w:rsidR="001736DE" w:rsidRDefault="001736DE" w:rsidP="001736DE">
      <w:pPr>
        <w:pStyle w:val="Code"/>
        <w:ind w:left="576"/>
      </w:pPr>
      <w:r>
        <w:t xml:space="preserve">        </w:t>
      </w:r>
    </w:p>
    <w:p w14:paraId="69D9D3C9" w14:textId="2D2DF6F6" w:rsidR="001736DE" w:rsidRDefault="001736DE" w:rsidP="001736DE">
      <w:pPr>
        <w:pStyle w:val="Code"/>
        <w:ind w:left="576"/>
      </w:pPr>
      <w:r>
        <w:t>//</w:t>
      </w:r>
      <w:r w:rsidR="00E80C06">
        <w:t xml:space="preserve"> </w:t>
      </w:r>
      <w:r>
        <w:t>friction should less than force in normal direction</w:t>
      </w:r>
    </w:p>
    <w:p w14:paraId="649EB3B6" w14:textId="19281E00" w:rsidR="001736DE" w:rsidRDefault="001736DE" w:rsidP="001736DE">
      <w:pPr>
        <w:pStyle w:val="Code"/>
        <w:ind w:left="576"/>
      </w:pPr>
      <w:r>
        <w:t>if (j</w:t>
      </w:r>
      <w:r w:rsidR="0050100B">
        <w:t>T</w:t>
      </w:r>
      <w:r>
        <w:t xml:space="preserve"> &gt; j</w:t>
      </w:r>
      <w:r w:rsidR="0050100B">
        <w:t>N</w:t>
      </w:r>
      <w:r>
        <w:t>) j</w:t>
      </w:r>
      <w:r w:rsidR="0050100B">
        <w:t>T</w:t>
      </w:r>
      <w:r>
        <w:t xml:space="preserve"> = j</w:t>
      </w:r>
      <w:r w:rsidR="0050100B">
        <w:t>N</w:t>
      </w:r>
      <w:r>
        <w:t>;</w:t>
      </w:r>
    </w:p>
    <w:p w14:paraId="37614A53" w14:textId="77777777" w:rsidR="001736DE" w:rsidRDefault="001736DE" w:rsidP="001736DE">
      <w:pPr>
        <w:pStyle w:val="Code"/>
        <w:ind w:left="576"/>
      </w:pPr>
      <w:r>
        <w:t>//impulse is from s1 to s2 (in opposite direction of velocity)</w:t>
      </w:r>
    </w:p>
    <w:p w14:paraId="2A6D19A3" w14:textId="33139C53" w:rsidR="001736DE" w:rsidRDefault="001736DE" w:rsidP="001736DE">
      <w:pPr>
        <w:pStyle w:val="Code"/>
        <w:ind w:left="576"/>
      </w:pPr>
      <w:r>
        <w:t>impulse = tangent.scale(j</w:t>
      </w:r>
      <w:r w:rsidR="0050100B">
        <w:t>T</w:t>
      </w:r>
      <w:r>
        <w:t>);</w:t>
      </w:r>
    </w:p>
    <w:p w14:paraId="367D40A2" w14:textId="77777777" w:rsidR="001736DE" w:rsidRDefault="001736DE" w:rsidP="001736DE">
      <w:pPr>
        <w:pStyle w:val="Code"/>
        <w:ind w:left="576"/>
      </w:pPr>
    </w:p>
    <w:p w14:paraId="7E254616" w14:textId="77777777" w:rsidR="001736DE" w:rsidRDefault="001736DE" w:rsidP="001736DE">
      <w:pPr>
        <w:pStyle w:val="Code"/>
        <w:ind w:left="576"/>
      </w:pPr>
      <w:r>
        <w:t>s1.mVelocity = s1.mVelocity.subtract(impulse.scale(s1.mInvMass));</w:t>
      </w:r>
    </w:p>
    <w:p w14:paraId="76FEC5E1" w14:textId="77777777" w:rsidR="001736DE" w:rsidRDefault="001736DE" w:rsidP="001736DE">
      <w:pPr>
        <w:pStyle w:val="Code"/>
        <w:ind w:left="576"/>
      </w:pPr>
      <w:r>
        <w:t>s2.mVelocity = s2.mVelocity.add(impulse.scale(s2.mInvMass));</w:t>
      </w:r>
    </w:p>
    <w:p w14:paraId="26FA4DBD" w14:textId="77777777" w:rsidR="001736DE" w:rsidRDefault="001736DE" w:rsidP="001736DE">
      <w:pPr>
        <w:pStyle w:val="Heading3"/>
      </w:pPr>
      <w:bookmarkStart w:id="29" w:name="_ut5eyr1h17j7"/>
      <w:bookmarkEnd w:id="29"/>
      <w:r>
        <w:t xml:space="preserve">Defining an Initial Rectangle in Mygame.js </w:t>
      </w:r>
    </w:p>
    <w:p w14:paraId="6B850F05" w14:textId="77777777" w:rsidR="001736DE" w:rsidRDefault="001736DE" w:rsidP="001736DE">
      <w:r>
        <w:t xml:space="preserve">You need to modify </w:t>
      </w:r>
      <w:r>
        <w:rPr>
          <w:rStyle w:val="CodeInline"/>
        </w:rPr>
        <w:t>Mygame.js</w:t>
      </w:r>
      <w:r>
        <w:t xml:space="preserve"> file to define an initial rectangular </w:t>
      </w:r>
      <w:r>
        <w:rPr>
          <w:rStyle w:val="CodeInline"/>
        </w:rPr>
        <w:t xml:space="preserve">RigidShape </w:t>
      </w:r>
      <w:r>
        <w:t xml:space="preserve">object for testing purposes. Edit </w:t>
      </w:r>
      <w:r>
        <w:rPr>
          <w:rStyle w:val="CodeInline"/>
        </w:rPr>
        <w:t>Mygame.js</w:t>
      </w:r>
      <w:r>
        <w:t xml:space="preserve"> and add the following code to define a stationary rectangle with infinite mass.</w:t>
      </w:r>
    </w:p>
    <w:p w14:paraId="6A9E17F8" w14:textId="77777777" w:rsidR="001736DE" w:rsidRDefault="001736DE" w:rsidP="001736DE">
      <w:pPr>
        <w:pStyle w:val="Code"/>
        <w:ind w:left="720"/>
      </w:pPr>
      <w:r>
        <w:t>function MyGame() {</w:t>
      </w:r>
    </w:p>
    <w:p w14:paraId="4E0A6753" w14:textId="284BE794" w:rsidR="001736DE" w:rsidRDefault="001736DE" w:rsidP="001736DE">
      <w:pPr>
        <w:pStyle w:val="Code"/>
        <w:ind w:left="720"/>
      </w:pPr>
      <w:r>
        <w:t xml:space="preserve">    //.</w:t>
      </w:r>
      <w:r w:rsidR="00190C91">
        <w:t>.</w:t>
      </w:r>
      <w:r>
        <w:t>.identical to previous project</w:t>
      </w:r>
    </w:p>
    <w:p w14:paraId="002ABA04" w14:textId="77777777" w:rsidR="001736DE" w:rsidRDefault="001736DE" w:rsidP="001736DE">
      <w:pPr>
        <w:pStyle w:val="Code"/>
        <w:ind w:left="720"/>
      </w:pPr>
      <w:r>
        <w:t xml:space="preserve">    var r2 = new Rectangle(new Vec2(200, 400), 400, 20, 0, 1, 0);</w:t>
      </w:r>
    </w:p>
    <w:p w14:paraId="022EDD49" w14:textId="5448E882" w:rsidR="001736DE" w:rsidRDefault="001736DE" w:rsidP="001736DE">
      <w:pPr>
        <w:pStyle w:val="Code"/>
        <w:ind w:left="720"/>
      </w:pPr>
      <w:r>
        <w:t xml:space="preserve">    //.</w:t>
      </w:r>
      <w:r w:rsidR="00190C91">
        <w:t>.</w:t>
      </w:r>
      <w:r>
        <w:t>.identical to previous project</w:t>
      </w:r>
    </w:p>
    <w:p w14:paraId="5AEBE4FA" w14:textId="77777777" w:rsidR="001736DE" w:rsidRDefault="001736DE" w:rsidP="001736DE">
      <w:pPr>
        <w:pStyle w:val="Code"/>
        <w:ind w:left="720"/>
      </w:pPr>
      <w:r>
        <w:t>}</w:t>
      </w:r>
    </w:p>
    <w:p w14:paraId="26BC4086" w14:textId="77777777" w:rsidR="001736DE" w:rsidRDefault="001736DE" w:rsidP="001736DE">
      <w:pPr>
        <w:pStyle w:val="Heading2"/>
      </w:pPr>
      <w:bookmarkStart w:id="30" w:name="_aqqb8r8dw556"/>
      <w:bookmarkEnd w:id="30"/>
      <w:r>
        <w:t>Observation</w:t>
      </w:r>
    </w:p>
    <w:p w14:paraId="1F0415F2" w14:textId="23931FC7" w:rsidR="001736DE" w:rsidRDefault="001736DE" w:rsidP="001736DE">
      <w:r>
        <w:t>You should test your implementation in two ways. First, ensure that moving shapes collide and behave naturally. Second, ensure the collision resolution system is stable when there are many shapes that are in close proximity. You also can test the collision resolution between regular</w:t>
      </w:r>
      <w:r w:rsidR="00376302">
        <w:t xml:space="preserve"> shapes</w:t>
      </w:r>
      <w:r>
        <w:t xml:space="preserve"> and shapes with infinite mass.</w:t>
      </w:r>
    </w:p>
    <w:p w14:paraId="7ACAA067" w14:textId="2B00D782" w:rsidR="001736DE" w:rsidRDefault="001736DE" w:rsidP="001736DE">
      <w:r>
        <w:t>Notice that the scene now has a platform like shape. This is</w:t>
      </w:r>
      <w:r w:rsidR="00376302">
        <w:t xml:space="preserve"> a shape with infinite mass </w:t>
      </w:r>
      <w:r>
        <w:t xml:space="preserve">that can be tested for collision resolution with other regular moving shapes. Now make sure movement is switched on with the </w:t>
      </w:r>
      <w:r w:rsidR="009B0677">
        <w:t>comma (</w:t>
      </w:r>
      <w:r w:rsidR="00C02DEB">
        <w:t> </w:t>
      </w:r>
      <w:r w:rsidR="009B0677">
        <w:t>,</w:t>
      </w:r>
      <w:r w:rsidR="00C02DEB">
        <w:t> </w:t>
      </w:r>
      <w:r w:rsidR="009B0677">
        <w:t xml:space="preserve">) </w:t>
      </w:r>
      <w:r>
        <w:t xml:space="preserve">key and create several rectangle and circle shapes with the </w:t>
      </w:r>
      <w:r w:rsidR="00376302">
        <w:t>‘</w:t>
      </w:r>
      <w:r>
        <w:t>F</w:t>
      </w:r>
      <w:r w:rsidR="00376302">
        <w:t>’</w:t>
      </w:r>
      <w:r>
        <w:t xml:space="preserve"> and </w:t>
      </w:r>
      <w:r w:rsidR="00376302">
        <w:t>‘</w:t>
      </w:r>
      <w:r>
        <w:t>G</w:t>
      </w:r>
      <w:r w:rsidR="00376302">
        <w:t>’</w:t>
      </w:r>
      <w:r>
        <w:t xml:space="preserve"> keys. Notice that the shapes fall gradually to the floor and their motions </w:t>
      </w:r>
      <w:r w:rsidR="00376302">
        <w:t>stop with a slight rebound</w:t>
      </w:r>
      <w:r>
        <w:t xml:space="preserve">. This is a clear indication that the base case for Euler Integration, collision detection, and resolution all are operating as expected. Press the </w:t>
      </w:r>
      <w:r w:rsidR="00376302">
        <w:t>‘</w:t>
      </w:r>
      <w:r>
        <w:t>H</w:t>
      </w:r>
      <w:r w:rsidR="00376302">
        <w:t>’</w:t>
      </w:r>
      <w:r>
        <w:t xml:space="preserve"> key to excite all shapes. Notice the wandering shapes interact properly with the platforms and the walls of the game world with soft bounces and no apparent interpenetrations. In addition, pay attention to the apparent transfer of energy during collisions. Try adjusting the shape attributes, for example, the mass, and observe what happens when two shapes with very different masses collide. Notice that the shape</w:t>
      </w:r>
      <w:r w:rsidR="009445B8">
        <w:t xml:space="preserve"> with more mass</w:t>
      </w:r>
      <w:r>
        <w:t xml:space="preserve"> does not change its trajectory much after the collision. Lastly, notice that the shapes do not rotate as a result of collision. That is because your current implementation only consider</w:t>
      </w:r>
      <w:r w:rsidR="00376302">
        <w:t>s</w:t>
      </w:r>
      <w:r>
        <w:t xml:space="preserve"> the linear velocity of the shapes. In the next project you will improve the resolution function to consider angular velocity changes as a result of collisions.</w:t>
      </w:r>
    </w:p>
    <w:p w14:paraId="4A789829" w14:textId="23E9EAA4" w:rsidR="001736DE" w:rsidRDefault="001736DE" w:rsidP="001736DE">
      <w:r>
        <w:t xml:space="preserve">The stability of the system can be tested by increasing the number of shapes in the scene. The relaxation loop count of 15, continuously </w:t>
      </w:r>
      <w:r w:rsidR="00C26DA3">
        <w:t>pushes</w:t>
      </w:r>
      <w:r>
        <w:t xml:space="preserve"> interpenetrating shapes apart </w:t>
      </w:r>
      <w:r w:rsidR="00C26DA3">
        <w:t>by</w:t>
      </w:r>
      <w:r>
        <w:t xml:space="preserve"> 80% </w:t>
      </w:r>
      <w:r>
        <w:lastRenderedPageBreak/>
        <w:t xml:space="preserve">of </w:t>
      </w:r>
      <w:r w:rsidR="00C26DA3">
        <w:t>the inter</w:t>
      </w:r>
      <w:r>
        <w:t>penetration</w:t>
      </w:r>
      <w:r w:rsidR="00C26DA3">
        <w:t xml:space="preserve"> depth</w:t>
      </w:r>
      <w:r>
        <w:t xml:space="preserve"> during each iteration</w:t>
      </w:r>
      <w:r w:rsidR="00C26DA3">
        <w:t xml:space="preserve"> in addition to the impulse correction that is calculated</w:t>
      </w:r>
      <w:r>
        <w:t xml:space="preserve">. For example, you can switch off movement and positional corrections with the “,” and </w:t>
      </w:r>
      <w:r w:rsidR="00C26DA3">
        <w:t>‘</w:t>
      </w:r>
      <w:r>
        <w:t>M</w:t>
      </w:r>
      <w:r w:rsidR="00C26DA3">
        <w:t>’</w:t>
      </w:r>
      <w:r>
        <w:t xml:space="preserve"> keys and create multiple, e.g., 10 to 20, overlapping shapes at the exact same position. Now enable position correction with the M key and notice that after a short pause the shapes will appear again with no interpenetrations. </w:t>
      </w:r>
    </w:p>
    <w:p w14:paraId="0F7249C5" w14:textId="77777777" w:rsidR="001736DE" w:rsidRDefault="001736DE" w:rsidP="001736DE">
      <w:pPr>
        <w:pStyle w:val="Heading1"/>
      </w:pPr>
      <w:bookmarkStart w:id="31" w:name="_6use6it35ukg"/>
      <w:bookmarkEnd w:id="31"/>
      <w:r>
        <w:t>Supporting Rotation in Collision Response</w:t>
      </w:r>
    </w:p>
    <w:p w14:paraId="2E84BB1F" w14:textId="385C1726" w:rsidR="001736DE" w:rsidRDefault="001736DE" w:rsidP="00857132">
      <w:bookmarkStart w:id="32" w:name="_63gj824jnk1u"/>
      <w:bookmarkEnd w:id="32"/>
      <w:r>
        <w:t>Now that you have a concrete understanding and have successfully implemented</w:t>
      </w:r>
      <w:r w:rsidR="00C26DA3">
        <w:t xml:space="preserve"> the</w:t>
      </w:r>
      <w:r>
        <w:t xml:space="preserve"> Impulse Method for collision responses with linear velocities, it is time to integrate the support for the more general case of rotations. Before discussing the details, it is helpful to </w:t>
      </w:r>
      <w:r w:rsidR="00C26DA3">
        <w:t>relate the relevant correspondences</w:t>
      </w:r>
      <w:r>
        <w:t xml:space="preserve"> of Newtonian linear </w:t>
      </w:r>
      <w:r w:rsidR="00C26DA3">
        <w:t>mechanics to that of rotational mechanics. That is,</w:t>
      </w:r>
      <w:r>
        <w:t xml:space="preserve"> linear </w:t>
      </w:r>
      <w:r w:rsidR="007D70C6">
        <w:t>displacement</w:t>
      </w:r>
      <w:r>
        <w:t xml:space="preserve"> corresponds to rotation, velocity to angular velocity, </w:t>
      </w:r>
      <w:r w:rsidR="00857132">
        <w:t xml:space="preserve">force to torque, </w:t>
      </w:r>
      <w:r>
        <w:t>and mass to rotational iner</w:t>
      </w:r>
      <w:r w:rsidR="00C26DA3">
        <w:t>tia</w:t>
      </w:r>
      <w:r>
        <w:t xml:space="preserve">. </w:t>
      </w:r>
      <w:r w:rsidR="006F2BF1">
        <w:t>F</w:t>
      </w:r>
      <w:r w:rsidR="00CB23AD">
        <w:t>rom basic mechanics</w:t>
      </w:r>
      <w:r w:rsidR="00597520">
        <w:t>,</w:t>
      </w:r>
      <w:r w:rsidR="00CB23AD">
        <w:t xml:space="preserve"> </w:t>
      </w:r>
      <w:r w:rsidR="00857132">
        <w:t xml:space="preserve">rotational inertia is also known as the angular mass, or rotational inertia. It determines the torque needed for a desired angular acceleration about a rotational axis. </w:t>
      </w:r>
      <w:r>
        <w:t>The following discussion focuses on integrating rotation in the Impulse Method formulation and do</w:t>
      </w:r>
      <w:r w:rsidR="00B1641A">
        <w:t>es</w:t>
      </w:r>
      <w:r>
        <w:t xml:space="preserve"> not attempt to present a review on Newtonian Mechanics for Rotation.</w:t>
      </w:r>
      <w:r w:rsidR="008E11F8">
        <w:t xml:space="preserve"> </w:t>
      </w:r>
      <w:r w:rsidR="00087475">
        <w:t xml:space="preserve">Conveniently, integrating proper rotation into </w:t>
      </w:r>
      <w:r w:rsidR="000456B8">
        <w:t xml:space="preserve">the </w:t>
      </w:r>
      <w:r w:rsidR="00087475">
        <w:t xml:space="preserve">Impulse Method does not </w:t>
      </w:r>
      <w:r w:rsidR="000456B8">
        <w:t xml:space="preserve">involve </w:t>
      </w:r>
      <w:r w:rsidR="00087475">
        <w:t xml:space="preserve">derivation of </w:t>
      </w:r>
      <w:r w:rsidR="000456B8">
        <w:t xml:space="preserve">any </w:t>
      </w:r>
      <w:r w:rsidR="00087475">
        <w:t>new algorithm. All that is required is the formulation of impulse responses with proper consideration of rotational</w:t>
      </w:r>
      <w:r w:rsidR="000456B8">
        <w:t xml:space="preserve"> attributes</w:t>
      </w:r>
      <w:r w:rsidR="00087475">
        <w:t>.</w:t>
      </w:r>
    </w:p>
    <w:p w14:paraId="350B62B6" w14:textId="77777777" w:rsidR="001736DE" w:rsidRDefault="001736DE" w:rsidP="001736DE">
      <w:pPr>
        <w:pStyle w:val="Heading2"/>
      </w:pPr>
      <w:r>
        <w:t>Integrating Newtonian Mechanics for Rotation</w:t>
      </w:r>
    </w:p>
    <w:p w14:paraId="10D6C0C7" w14:textId="403BD526" w:rsidR="001736DE" w:rsidRDefault="001736DE" w:rsidP="001736DE">
      <w:pPr>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of shape A,</w:t>
      </w:r>
      <w:r>
        <w:rPr>
          <w:highlight w:val="white"/>
        </w:rPr>
        <w:t xml:space="preserve"> is actually the velocity of the shape at its center location.  In the absence of rotation, this velocity is constant throughout the shape and can be applied to any position. However, as ill</w:t>
      </w:r>
      <w:r w:rsidR="007362AA">
        <w:rPr>
          <w:highlight w:val="white"/>
        </w:rPr>
        <w:t>ustrated in Figure 4-9</w:t>
      </w:r>
      <w:r>
        <w:rPr>
          <w:highlight w:val="white"/>
        </w:rPr>
        <w:t xml:space="preserve">, when the movement of a shape includes angular velocity,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ω</m:t>
                </m:r>
              </m:e>
            </m:acc>
          </m:e>
          <m:sub>
            <m:r>
              <w:rPr>
                <w:rFonts w:ascii="Cambria Math" w:hAnsi="Cambria Math"/>
              </w:rPr>
              <m:t>A1</m:t>
            </m:r>
          </m:sub>
        </m:sSub>
      </m:oMath>
      <w:r>
        <w:rPr>
          <w:rFonts w:eastAsiaTheme="minorEastAsia"/>
          <w:sz w:val="18"/>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xml:space="preserve">, is actually a function of the relative position between the point and the center of rotation of the shape,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19AE51E9"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4F891349" w14:textId="35D0E92E" w:rsidR="001736DE" w:rsidRDefault="001736DE" w:rsidP="001736DE">
      <w:pPr>
        <w:pStyle w:val="FigureCaption"/>
        <w:rPr>
          <w:highlight w:val="white"/>
        </w:rPr>
      </w:pPr>
      <w:r>
        <w:rPr>
          <w:lang w:eastAsia="zh-CN"/>
        </w:rPr>
        <w:lastRenderedPageBreak/>
        <w:drawing>
          <wp:inline distT="0" distB="0" distL="0" distR="0" wp14:anchorId="7674688D" wp14:editId="4762D6A2">
            <wp:extent cx="1276350" cy="1228725"/>
            <wp:effectExtent l="0" t="0" r="0" b="9525"/>
            <wp:docPr id="5" name="Picture 5" descr="Figur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6350" cy="1228725"/>
                    </a:xfrm>
                    <a:prstGeom prst="rect">
                      <a:avLst/>
                    </a:prstGeom>
                    <a:noFill/>
                    <a:ln>
                      <a:noFill/>
                    </a:ln>
                  </pic:spPr>
                </pic:pic>
              </a:graphicData>
            </a:graphic>
          </wp:inline>
        </w:drawing>
      </w:r>
    </w:p>
    <w:p w14:paraId="58B5C7D6" w14:textId="36C812BC" w:rsidR="001736DE" w:rsidRDefault="007362AA" w:rsidP="001736DE">
      <w:pPr>
        <w:pStyle w:val="FigureCaption"/>
        <w:rPr>
          <w:highlight w:val="white"/>
        </w:rPr>
      </w:pPr>
      <w:r>
        <w:rPr>
          <w:highlight w:val="white"/>
        </w:rPr>
        <w:t>Figure 4-9</w:t>
      </w:r>
      <w:r w:rsidR="001736DE">
        <w:rPr>
          <w:highlight w:val="white"/>
        </w:rPr>
        <w:t xml:space="preserve"> Linear Velocity at a Position in the Presence of Rotation</w:t>
      </w:r>
    </w:p>
    <w:p w14:paraId="50C0414C" w14:textId="30E46D42" w:rsidR="001736DE" w:rsidRPr="00875D16" w:rsidRDefault="001736DE" w:rsidP="00875D16">
      <w:pPr>
        <w:pStyle w:val="NoteTipCaution"/>
        <w:rPr>
          <w:highlight w:val="white"/>
        </w:rPr>
      </w:pPr>
      <w:r w:rsidRPr="00875D16">
        <w:t xml:space="preserve">Note: Angular velocity is a vector that is perpendicular to the linear velocity. In this case, as linear velocity are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B1641A" w:rsidRPr="00875D16">
        <w:t xml:space="preserve"> since objects rotate around their center of mass</w:t>
      </w:r>
      <w:r w:rsidRPr="00875D16">
        <w:t>. For simplicity, in your implementation</w:t>
      </w:r>
      <w:r w:rsidR="00B1641A" w:rsidRPr="00875D16">
        <w:t>,</w:t>
      </w:r>
      <w:r w:rsidRPr="00875D16">
        <w:t xml:space="preserve">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w:t>
      </w:r>
      <w:r w:rsidR="00B1641A" w:rsidRPr="00875D16">
        <w:t>magnitude</w:t>
      </w:r>
      <w:r w:rsidRPr="00875D16">
        <w:t xml:space="preserve"> of the vector.</w:t>
      </w:r>
    </w:p>
    <w:p w14:paraId="7A95D14E" w14:textId="77777777" w:rsidR="001736DE" w:rsidRDefault="001736DE" w:rsidP="001736DE">
      <w:pPr>
        <w:pStyle w:val="Heading2"/>
        <w:rPr>
          <w:highlight w:val="white"/>
        </w:rPr>
      </w:pPr>
      <w:r>
        <w:rPr>
          <w:highlight w:val="white"/>
        </w:rPr>
        <w:t>Formulating Impulse Method with Rotation</w:t>
      </w:r>
    </w:p>
    <w:p w14:paraId="608B8F3A" w14:textId="31509202" w:rsidR="001736DE" w:rsidRDefault="001736DE" w:rsidP="001736DE">
      <w:pPr>
        <w:rPr>
          <w:highlight w:val="white"/>
        </w:rPr>
      </w:pPr>
      <w:r>
        <w:rPr>
          <w:highlight w:val="white"/>
        </w:rPr>
        <w:t>Similar to the case for linear impulse response, it is also true that change in angular velocity after a collision is inversely proportional to the rotational inertia</w:t>
      </w:r>
      <w:r w:rsidR="007040E7">
        <w:rPr>
          <w:highlight w:val="white"/>
        </w:rPr>
        <w:t>. As illustrated in Figure 4-10</w:t>
      </w:r>
      <w:r>
        <w:rPr>
          <w:highlight w:val="white"/>
        </w:rPr>
        <w:t xml:space="preserve">, for shapes A and B with rotational inertia of </w:t>
      </w:r>
      <m:oMath>
        <m:sSub>
          <m:sSubPr>
            <m:ctrlPr>
              <w:rPr>
                <w:rFonts w:ascii="Cambria Math" w:hAnsi="Cambria Math"/>
                <w:sz w:val="18"/>
                <w:szCs w:val="18"/>
              </w:rPr>
            </m:ctrlPr>
          </m:sSubPr>
          <m:e>
            <m:r>
              <w:rPr>
                <w:rFonts w:ascii="Cambria Math" w:hAnsi="Cambria Math"/>
                <w:sz w:val="18"/>
              </w:rPr>
              <m:t>I</m:t>
            </m:r>
          </m:e>
          <m:sub>
            <m:r>
              <w:rPr>
                <w:rFonts w:ascii="Cambria Math" w:hAnsi="Cambria Math"/>
              </w:rPr>
              <m:t>A</m:t>
            </m:r>
          </m:sub>
        </m:sSub>
      </m:oMath>
      <w:r>
        <w:rPr>
          <w:highlight w:val="white"/>
        </w:rPr>
        <w:t xml:space="preserve"> and </w:t>
      </w:r>
      <m:oMath>
        <m:sSub>
          <m:sSubPr>
            <m:ctrlPr>
              <w:rPr>
                <w:rFonts w:ascii="Cambria Math" w:hAnsi="Cambria Math"/>
                <w:sz w:val="18"/>
                <w:szCs w:val="18"/>
              </w:rPr>
            </m:ctrlPr>
          </m:sSubPr>
          <m:e>
            <m:r>
              <w:rPr>
                <w:rFonts w:ascii="Cambria Math" w:hAnsi="Cambria Math"/>
                <w:sz w:val="18"/>
              </w:rPr>
              <m:t>I</m:t>
            </m:r>
          </m:e>
          <m:sub>
            <m:r>
              <w:rPr>
                <w:rFonts w:ascii="Cambria Math" w:hAnsi="Cambria Math"/>
              </w:rPr>
              <m:t>B</m:t>
            </m:r>
          </m:sub>
        </m:sSub>
      </m:oMath>
      <w:r>
        <w:rPr>
          <w:highlight w:val="white"/>
        </w:rPr>
        <w:t xml:space="preserve">; and initial angular velocities of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ω</m:t>
                </m:r>
              </m:e>
            </m:acc>
          </m:e>
          <m:sub>
            <m:r>
              <w:rPr>
                <w:rFonts w:ascii="Cambria Math" w:hAnsi="Cambria Math"/>
              </w:rPr>
              <m:t>A1</m:t>
            </m:r>
          </m:sub>
        </m:sSub>
      </m:oMath>
      <w:r>
        <w:rPr>
          <w:highlight w:val="white"/>
        </w:rPr>
        <w:t xml:space="preserve"> and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ω</m:t>
                </m:r>
              </m:e>
            </m:acc>
          </m:e>
          <m:sub>
            <m:r>
              <w:rPr>
                <w:rFonts w:ascii="Cambria Math" w:hAnsi="Cambria Math"/>
              </w:rPr>
              <m:t>B1</m:t>
            </m:r>
          </m:sub>
        </m:sSub>
      </m:oMath>
      <w:r>
        <w:rPr>
          <w:highlight w:val="white"/>
        </w:rPr>
        <w:t xml:space="preserve">; after a collision the angular velocities,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ω</m:t>
                </m:r>
              </m:e>
            </m:acc>
          </m:e>
          <m:sub>
            <m:r>
              <w:rPr>
                <w:rFonts w:ascii="Cambria Math" w:hAnsi="Cambria Math"/>
              </w:rPr>
              <m:t>A2</m:t>
            </m:r>
          </m:sub>
        </m:sSub>
        <m:r>
          <w:rPr>
            <w:rFonts w:ascii="Cambria Math" w:hAnsi="Cambria Math"/>
            <w:sz w:val="18"/>
          </w:rPr>
          <m:t xml:space="preserve"> </m:t>
        </m:r>
      </m:oMath>
      <w:r>
        <w:rPr>
          <w:highlight w:val="white"/>
        </w:rPr>
        <w:t xml:space="preserve">and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ω</m:t>
                </m:r>
              </m:e>
            </m:acc>
          </m:e>
          <m:sub>
            <m:r>
              <w:rPr>
                <w:rFonts w:ascii="Cambria Math" w:hAnsi="Cambria Math"/>
              </w:rPr>
              <m:t>B2</m:t>
            </m:r>
          </m:sub>
        </m:sSub>
      </m:oMath>
      <w:r w:rsidR="00B1641A">
        <w:rPr>
          <w:highlight w:val="white"/>
        </w:rPr>
        <w:t>, are defined as follows</w:t>
      </w:r>
      <w:r>
        <w:rPr>
          <w:highlight w:val="white"/>
        </w:rPr>
        <w:t xml:space="preserve">. </w:t>
      </w:r>
    </w:p>
    <w:p w14:paraId="65028181" w14:textId="36D09B13" w:rsidR="001736DE" w:rsidRPr="001E5DE2"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C2F1F1C"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26C94892" w14:textId="074070D2" w:rsidR="001736DE" w:rsidRDefault="001736DE" w:rsidP="001736DE">
      <w:pPr>
        <w:rPr>
          <w:rFonts w:eastAsiaTheme="minorEastAsia"/>
        </w:rPr>
      </w:pPr>
      <w:r>
        <w:rPr>
          <w:highlight w:val="white"/>
        </w:rPr>
        <w:t xml:space="preserve">Where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R</m:t>
                </m:r>
              </m:e>
            </m:acc>
          </m:e>
          <m:sub>
            <m:r>
              <w:rPr>
                <w:rFonts w:ascii="Cambria Math" w:hAnsi="Cambria Math"/>
              </w:rPr>
              <m:t>BP</m:t>
            </m:r>
          </m:sub>
        </m:sSub>
      </m:oMath>
      <w:r>
        <w:rPr>
          <w:rFonts w:eastAsiaTheme="minorEastAsia"/>
          <w:sz w:val="18"/>
        </w:rPr>
        <w:t xml:space="preserve"> </w:t>
      </w:r>
      <w:r>
        <w:rPr>
          <w:highlight w:val="white"/>
        </w:rPr>
        <w:t xml:space="preserve">are positional vectors from each shape’s center of rotation to the point of collision, </w:t>
      </w:r>
      <m:oMath>
        <m:r>
          <w:rPr>
            <w:rFonts w:ascii="Cambria Math" w:hAnsi="Cambria Math"/>
          </w:rPr>
          <m:t>P</m:t>
        </m:r>
      </m:oMath>
      <w:r>
        <w:rPr>
          <w:highlight w:val="white"/>
        </w:rPr>
        <w:t xml:space="preserve">; and </w:t>
      </w:r>
      <m:oMath>
        <m:acc>
          <m:accPr>
            <m:ctrlPr>
              <w:rPr>
                <w:rFonts w:ascii="Cambria Math" w:hAnsi="Cambria Math"/>
              </w:rPr>
            </m:ctrlPr>
          </m:accPr>
          <m:e>
            <m:r>
              <w:rPr>
                <w:rFonts w:ascii="Cambria Math" w:hAnsi="Cambria Math"/>
              </w:rPr>
              <m:t>N</m:t>
            </m:r>
          </m:e>
        </m:acc>
      </m:oMath>
      <w:r>
        <w:rPr>
          <w:rFonts w:eastAsiaTheme="minorEastAsia"/>
        </w:rPr>
        <w:t xml:space="preserve"> is the normal of collision. </w:t>
      </w:r>
    </w:p>
    <w:p w14:paraId="12F1C2E3" w14:textId="58BC3EC8" w:rsidR="001736DE" w:rsidRDefault="001736DE" w:rsidP="001736DE">
      <w:pPr>
        <w:pStyle w:val="FigureCaption"/>
        <w:rPr>
          <w:highlight w:val="white"/>
        </w:rPr>
      </w:pPr>
      <w:r>
        <w:rPr>
          <w:lang w:eastAsia="zh-CN"/>
        </w:rPr>
        <w:lastRenderedPageBreak/>
        <w:drawing>
          <wp:inline distT="0" distB="0" distL="0" distR="0" wp14:anchorId="6ADBDE09" wp14:editId="3F707819">
            <wp:extent cx="2066290" cy="1572895"/>
            <wp:effectExtent l="0" t="0" r="0" b="8255"/>
            <wp:docPr id="4" name="Picture 4" descr="Figur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6290" cy="1572895"/>
                    </a:xfrm>
                    <a:prstGeom prst="rect">
                      <a:avLst/>
                    </a:prstGeom>
                    <a:noFill/>
                    <a:ln>
                      <a:noFill/>
                    </a:ln>
                  </pic:spPr>
                </pic:pic>
              </a:graphicData>
            </a:graphic>
          </wp:inline>
        </w:drawing>
      </w:r>
    </w:p>
    <w:p w14:paraId="5FCE3AA1" w14:textId="55CD4B3F" w:rsidR="001736DE" w:rsidRDefault="007040E7" w:rsidP="001736DE">
      <w:pPr>
        <w:pStyle w:val="FigureCaption"/>
        <w:rPr>
          <w:highlight w:val="white"/>
        </w:rPr>
      </w:pPr>
      <w:r>
        <w:rPr>
          <w:highlight w:val="white"/>
        </w:rPr>
        <w:t>Figure 4-10</w:t>
      </w:r>
      <w:r w:rsidR="001736DE">
        <w:rPr>
          <w:highlight w:val="white"/>
        </w:rPr>
        <w:t xml:space="preserve"> Angular Velocities of two Colliding Shapes</w:t>
      </w:r>
    </w:p>
    <w:p w14:paraId="05AC2D3A" w14:textId="2D4E5FB5" w:rsidR="001736DE" w:rsidRDefault="001736DE" w:rsidP="001736DE">
      <w:pPr>
        <w:rPr>
          <w:highlight w:val="white"/>
        </w:rPr>
      </w:pPr>
      <w:r>
        <w:rPr>
          <w:highlight w:val="white"/>
        </w:rPr>
        <w:t xml:space="preserve">Recall that the Impulse Method formulation is derived based on decomposing the relative velocity after the collision,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t xml:space="preserve">into normal and tangent directions. With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rPr>
          <w:rFonts w:eastAsiaTheme="minorEastAsia"/>
        </w:rPr>
        <w:t xml:space="preserve">, being the relative velocity from before the collision, </w:t>
      </w:r>
      <w:r>
        <w:t xml:space="preserve">Equation (1) from previous </w:t>
      </w:r>
      <w:r w:rsidR="00777D84">
        <w:t>section</w:t>
      </w:r>
      <w:r>
        <w:t xml:space="preserve"> is repeated in the following. </w:t>
      </w:r>
    </w:p>
    <w:p w14:paraId="394FAB6A"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p>
    <w:p w14:paraId="406FD4D4" w14:textId="11D3CDC9" w:rsidR="001736DE" w:rsidRDefault="001736DE" w:rsidP="001736DE">
      <w:pPr>
        <w:rPr>
          <w:highlight w:val="white"/>
        </w:rPr>
      </w:pPr>
      <w:r>
        <w:rPr>
          <w:highlight w:val="white"/>
        </w:rPr>
        <w:t xml:space="preserve">Note that this equation was derived before the considerations for rotation and </w:t>
      </w:r>
      <w:r w:rsidR="00176ABC">
        <w:rPr>
          <w:highlight w:val="white"/>
        </w:rPr>
        <w:t xml:space="preserve">the formulation </w:t>
      </w:r>
      <w:r>
        <w:rPr>
          <w:highlight w:val="white"/>
        </w:rPr>
        <w:t xml:space="preserve">assumes that the velocity for each shape is constant over the entire shape. In order to support rotation, this equation must be generalized and solved at the point of collision, </w:t>
      </w:r>
      <m:oMath>
        <m:r>
          <w:rPr>
            <w:rFonts w:ascii="Cambria Math" w:hAnsi="Cambria Math"/>
          </w:rPr>
          <m:t>P</m:t>
        </m:r>
      </m:oMath>
      <w:r>
        <w:rPr>
          <w:highlight w:val="white"/>
        </w:rPr>
        <w:t>.</w:t>
      </w:r>
    </w:p>
    <w:p w14:paraId="1D44A242" w14:textId="77777777" w:rsidR="001736DE" w:rsidRDefault="007F4D00" w:rsidP="00E23B95">
      <w:pPr>
        <w:pStyle w:val="Bullet"/>
        <w:numPr>
          <w:ilvl w:val="0"/>
          <w:numId w:val="12"/>
        </w:numPr>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r w:rsidR="001736DE">
        <w:rPr>
          <w:rFonts w:eastAsiaTheme="minorEastAsia"/>
        </w:rPr>
        <w:tab/>
      </w:r>
      <w:r w:rsidR="001736DE">
        <w:rPr>
          <w:rFonts w:eastAsiaTheme="minorEastAsia"/>
        </w:rPr>
        <w:tab/>
      </w:r>
      <w:r w:rsidR="001736DE">
        <w:rPr>
          <w:rFonts w:eastAsiaTheme="minorEastAsia"/>
          <w:b/>
          <w:i/>
        </w:rPr>
        <w:t>(4)</w:t>
      </w:r>
    </w:p>
    <w:p w14:paraId="6D117E43" w14:textId="35F36EBE" w:rsidR="001736DE" w:rsidRDefault="001736DE" w:rsidP="001736DE">
      <w:pPr>
        <w:rPr>
          <w:rFonts w:eastAsiaTheme="minorEastAsia"/>
        </w:rPr>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rPr>
          <w:rFonts w:eastAsiaTheme="minorEastAsia"/>
        </w:rPr>
        <w:t xml:space="preserve"> are relative velocities at </w:t>
      </w:r>
      <w:r>
        <w:rPr>
          <w:highlight w:val="white"/>
        </w:rPr>
        <w:t xml:space="preserve">collision position </w:t>
      </w:r>
      <m:oMath>
        <m:r>
          <w:rPr>
            <w:rFonts w:ascii="Cambria Math" w:hAnsi="Cambria Math"/>
          </w:rPr>
          <m:t>P</m:t>
        </m:r>
      </m:oMath>
      <w:r>
        <w:rPr>
          <w:rFonts w:eastAsiaTheme="minorEastAsia"/>
        </w:rPr>
        <w:t>, from before and after the collision where the follow</w:t>
      </w:r>
      <w:r w:rsidR="00404299">
        <w:rPr>
          <w:rFonts w:eastAsiaTheme="minorEastAsia"/>
        </w:rPr>
        <w:t>ing</w:t>
      </w:r>
      <w:r>
        <w:rPr>
          <w:rFonts w:eastAsiaTheme="minorEastAsia"/>
        </w:rPr>
        <w:t xml:space="preserve"> is still true for these vectors.</w:t>
      </w:r>
    </w:p>
    <w:p w14:paraId="5325CAB2" w14:textId="77777777" w:rsidR="001736DE" w:rsidRDefault="001736DE" w:rsidP="00E23B95">
      <w:pPr>
        <w:pStyle w:val="Bullet"/>
        <w:numPr>
          <w:ilvl w:val="0"/>
          <w:numId w:val="12"/>
        </w:numPr>
        <w:rPr>
          <w:rFonts w:eastAsiaTheme="minorEastAsia"/>
          <w:highlight w:val="white"/>
        </w:rPr>
      </w:pPr>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p>
    <w:p w14:paraId="6BDE0054" w14:textId="77777777" w:rsidR="001736DE" w:rsidRDefault="007F4D00" w:rsidP="00E23B95">
      <w:pPr>
        <w:pStyle w:val="Bullet"/>
        <w:numPr>
          <w:ilvl w:val="0"/>
          <w:numId w:val="12"/>
        </w:numPr>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p>
    <w:p w14:paraId="3EBF8569" w14:textId="1CB4F1A8" w:rsidR="001736DE" w:rsidRDefault="001736DE" w:rsidP="001736DE">
      <w:pPr>
        <w:rPr>
          <w:highlight w:val="white"/>
        </w:rPr>
      </w:pPr>
      <w:r>
        <w:rPr>
          <w:highlight w:val="white"/>
        </w:rPr>
        <w:t>As previously derived, it is now possible to substitute the following equations together with the definition of the r</w:t>
      </w:r>
      <w:r w:rsidR="00DE02D5">
        <w:rPr>
          <w:highlight w:val="white"/>
        </w:rPr>
        <w:t>ela</w:t>
      </w:r>
      <w:r>
        <w:rPr>
          <w:highlight w:val="white"/>
        </w:rPr>
        <w:t>t</w:t>
      </w:r>
      <w:r w:rsidR="00DE02D5">
        <w:rPr>
          <w:highlight w:val="white"/>
        </w:rPr>
        <w:t>ive</w:t>
      </w:r>
      <w:r>
        <w:rPr>
          <w:highlight w:val="white"/>
        </w:rPr>
        <w:t xml:space="preserve"> vectors into Equation (4) and solve for the impulse, </w:t>
      </w:r>
      <m:oMath>
        <m:r>
          <w:rPr>
            <w:rFonts w:ascii="Cambria Math" w:hAnsi="Cambria Math"/>
            <w:highlight w:val="white"/>
          </w:rPr>
          <m:t>j</m:t>
        </m:r>
      </m:oMath>
      <w:r>
        <w:rPr>
          <w:highlight w:val="white"/>
        </w:rPr>
        <w:t>.</w:t>
      </w:r>
    </w:p>
    <w:p w14:paraId="546DE064"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16462E9A"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1D768E5B"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68400CAD" w14:textId="77777777" w:rsidR="001736DE" w:rsidRDefault="007F4D00" w:rsidP="00E23B95">
      <w:pPr>
        <w:pStyle w:val="Bullet"/>
        <w:numPr>
          <w:ilvl w:val="0"/>
          <w:numId w:val="12"/>
        </w:num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7C333DF5"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54DCDC89" w14:textId="77777777"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3805496A" w14:textId="77777777" w:rsidR="001736DE" w:rsidRDefault="001736DE" w:rsidP="001736DE">
      <w:r>
        <w:rPr>
          <w:highlight w:val="white"/>
        </w:rPr>
        <w:t xml:space="preserve">Though tedious, the simplification algebra is relatively straightforward, and the resulting impulse in the collision normal direction, </w:t>
      </w:r>
      <m:oMath>
        <m:sSub>
          <m:sSubPr>
            <m:ctrlPr>
              <w:rPr>
                <w:rFonts w:ascii="Cambria Math" w:hAnsi="Cambria Math"/>
                <w:sz w:val="18"/>
                <w:szCs w:val="18"/>
              </w:rPr>
            </m:ctrlPr>
          </m:sSubPr>
          <m:e>
            <m:r>
              <w:rPr>
                <w:rFonts w:ascii="Cambria Math" w:hAnsi="Cambria Math"/>
              </w:rPr>
              <m:t>j</m:t>
            </m:r>
          </m:e>
          <m:sub>
            <m:r>
              <w:rPr>
                <w:rFonts w:ascii="Cambria Math" w:hAnsi="Cambria Math"/>
              </w:rPr>
              <m:t>N</m:t>
            </m:r>
          </m:sub>
        </m:sSub>
      </m:oMath>
      <w:r>
        <w:t>, can be expressed as followed.</w:t>
      </w:r>
    </w:p>
    <w:p w14:paraId="3DDE3296" w14:textId="77777777" w:rsidR="001736DE" w:rsidRDefault="007F4D00" w:rsidP="00E23B95">
      <w:pPr>
        <w:pStyle w:val="Bullet"/>
        <w:numPr>
          <w:ilvl w:val="0"/>
          <w:numId w:val="12"/>
        </w:numPr>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1736DE">
        <w:rPr>
          <w:rFonts w:eastAsiaTheme="minorEastAsia"/>
        </w:rPr>
        <w:tab/>
      </w:r>
      <w:r w:rsidR="001736DE">
        <w:rPr>
          <w:rFonts w:eastAsiaTheme="minorEastAsia"/>
          <w:b/>
          <w:i/>
        </w:rPr>
        <w:t>(5)</w:t>
      </w:r>
    </w:p>
    <w:p w14:paraId="10477E7C" w14:textId="77777777" w:rsidR="001736DE" w:rsidRDefault="001736DE" w:rsidP="001736DE">
      <w:r>
        <w:t xml:space="preserve">Similar to the case in linear response, the impulse in the tangent direction, </w:t>
      </w:r>
      <m:oMath>
        <m:sSub>
          <m:sSubPr>
            <m:ctrlPr>
              <w:rPr>
                <w:rFonts w:ascii="Cambria Math" w:hAnsi="Cambria Math"/>
                <w:sz w:val="18"/>
                <w:szCs w:val="18"/>
              </w:rPr>
            </m:ctrlPr>
          </m:sSubPr>
          <m:e>
            <m:r>
              <w:rPr>
                <w:rFonts w:ascii="Cambria Math" w:hAnsi="Cambria Math"/>
              </w:rPr>
              <m:t>j</m:t>
            </m:r>
          </m:e>
          <m:sub>
            <m:r>
              <w:rPr>
                <w:rFonts w:ascii="Cambria Math" w:hAnsi="Cambria Math"/>
              </w:rPr>
              <m:t>T</m:t>
            </m:r>
          </m:sub>
        </m:sSub>
      </m:oMath>
      <w:r>
        <w:rPr>
          <w:rFonts w:eastAsiaTheme="minorEastAsia"/>
          <w:sz w:val="18"/>
        </w:rPr>
        <w:t xml:space="preserve">, </w:t>
      </w:r>
      <w:r>
        <w:t xml:space="preserve">can be derived and expressed as followed. </w:t>
      </w:r>
    </w:p>
    <w:p w14:paraId="21CC144B" w14:textId="7A815CBB" w:rsidR="001736DE" w:rsidRDefault="007F4D00" w:rsidP="00E23B95">
      <w:pPr>
        <w:pStyle w:val="Bullet"/>
        <w:numPr>
          <w:ilvl w:val="0"/>
          <w:numId w:val="12"/>
        </w:numPr>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f</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1736DE">
        <w:rPr>
          <w:rFonts w:asciiTheme="minorHAnsi" w:eastAsiaTheme="minorEastAsia" w:hAnsiTheme="minorHAnsi"/>
        </w:rPr>
        <w:tab/>
      </w:r>
      <w:r w:rsidR="001736DE">
        <w:rPr>
          <w:rFonts w:asciiTheme="minorHAnsi" w:eastAsiaTheme="minorEastAsia" w:hAnsiTheme="minorHAnsi"/>
          <w:b/>
          <w:i/>
        </w:rPr>
        <w:t>(6)</w:t>
      </w:r>
    </w:p>
    <w:p w14:paraId="38C3CE36" w14:textId="36994B76" w:rsidR="005D2BAB" w:rsidRDefault="005D2BAB" w:rsidP="001736DE">
      <w:pPr>
        <w:rPr>
          <w:rFonts w:eastAsiaTheme="minorEastAsia"/>
        </w:rPr>
      </w:pPr>
      <w:r>
        <w:t>Once again, t</w:t>
      </w:r>
      <w:r w:rsidR="001E5DE2">
        <w:t xml:space="preserve">he coefficient of friction, </w:t>
      </w:r>
      <m:oMath>
        <m:r>
          <w:rPr>
            <w:rFonts w:ascii="Cambria Math" w:hAnsi="Cambria Math"/>
          </w:rPr>
          <m:t>f</m:t>
        </m:r>
      </m:oMath>
      <w:r w:rsidR="001E5DE2" w:rsidRPr="001E5DE2">
        <w:t>, is a simplistic approximation of friction.</w:t>
      </w:r>
      <w:r>
        <w:t xml:space="preserve"> In addition, note that s</w:t>
      </w:r>
      <w:r w:rsidR="001736DE">
        <w:rPr>
          <w:highlight w:val="white"/>
        </w:rPr>
        <w:t xml:space="preserve">ince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R</m:t>
                </m:r>
              </m:e>
            </m:acc>
          </m:e>
          <m:sub>
            <m:r>
              <w:rPr>
                <w:rFonts w:ascii="Cambria Math" w:hAnsi="Cambria Math"/>
              </w:rPr>
              <m:t>AP</m:t>
            </m:r>
          </m:sub>
        </m:sSub>
      </m:oMath>
      <w:r w:rsidR="001736DE">
        <w:rPr>
          <w:highlight w:val="white"/>
        </w:rPr>
        <w:t xml:space="preserve"> and</w:t>
      </w:r>
      <w:r w:rsidR="001736DE">
        <w:rPr>
          <w:rFonts w:eastAsiaTheme="minorEastAsia"/>
        </w:rPr>
        <w:t xml:space="preserve"> </w:t>
      </w:r>
      <m:oMath>
        <m:acc>
          <m:accPr>
            <m:ctrlPr>
              <w:rPr>
                <w:rFonts w:ascii="Cambria Math" w:hAnsi="Cambria Math"/>
              </w:rPr>
            </m:ctrlPr>
          </m:accPr>
          <m:e>
            <m:r>
              <w:rPr>
                <w:rFonts w:ascii="Cambria Math" w:hAnsi="Cambria Math"/>
              </w:rPr>
              <m:t>N</m:t>
            </m:r>
          </m:e>
        </m:acc>
      </m:oMath>
      <w:r w:rsidR="001736DE">
        <w:rPr>
          <w:rFonts w:eastAsiaTheme="minorEastAsia"/>
        </w:rPr>
        <w:t xml:space="preserve"> are vectors in the X/Y plane, i</w:t>
      </w:r>
      <w:r w:rsidR="00393580">
        <w:rPr>
          <w:highlight w:val="white"/>
        </w:rPr>
        <w:t>n implementation</w:t>
      </w:r>
      <w:r w:rsidR="00393580">
        <w:rPr>
          <w:highlight w:val="white"/>
        </w:rPr>
        <w:br/>
        <w:t> </w:t>
      </w:r>
      <m:oMath>
        <m:sSub>
          <m:sSubPr>
            <m:ctrlPr>
              <w:rPr>
                <w:rFonts w:ascii="Cambria Math" w:hAnsi="Cambria Math"/>
                <w:sz w:val="18"/>
                <w:szCs w:val="18"/>
              </w:rPr>
            </m:ctrlPr>
          </m:sSubPr>
          <m:e>
            <m:acc>
              <m:accPr>
                <m:chr m:val="⃗"/>
                <m:ctrlPr>
                  <w:rPr>
                    <w:rFonts w:ascii="Cambria Math" w:hAnsi="Cambria Math"/>
                    <w:i/>
                    <w:sz w:val="18"/>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1736DE">
        <w:rPr>
          <w:rFonts w:eastAsiaTheme="minorEastAsia"/>
        </w:rPr>
        <w:t xml:space="preserve"> is a scalar representing the z-component </w:t>
      </w:r>
      <w:r w:rsidR="00906AD3">
        <w:rPr>
          <w:rFonts w:eastAsiaTheme="minorEastAsia"/>
        </w:rPr>
        <w:t>magnitude</w:t>
      </w:r>
      <w:r w:rsidR="001736DE">
        <w:rPr>
          <w:rFonts w:eastAsiaTheme="minorEastAsia"/>
        </w:rPr>
        <w:t xml:space="preserve"> of the resulting vector. </w:t>
      </w:r>
    </w:p>
    <w:p w14:paraId="2D335265" w14:textId="4ACABFAA" w:rsidR="001736DE" w:rsidRDefault="001736DE" w:rsidP="001736DE">
      <w:r>
        <w:t>You are now ready to implement Impulse Method collision response with support for rotation, or angular impulse.</w:t>
      </w:r>
    </w:p>
    <w:p w14:paraId="24ECBBAB" w14:textId="77777777" w:rsidR="001736DE" w:rsidRDefault="001736DE" w:rsidP="001736DE">
      <w:pPr>
        <w:pStyle w:val="Heading2"/>
      </w:pPr>
      <w:bookmarkStart w:id="33" w:name="_tnunvqq3npwz"/>
      <w:bookmarkEnd w:id="33"/>
      <w:r>
        <w:t>Angular Impulse Project</w:t>
      </w:r>
    </w:p>
    <w:p w14:paraId="28E853D5" w14:textId="23DDE0FA" w:rsidR="001736DE" w:rsidRDefault="001736DE" w:rsidP="001736DE">
      <w:r>
        <w:t>This project will guide you through the implementation of angular impulse. You can see an example of this project running in Figure 4-1</w:t>
      </w:r>
      <w:r w:rsidR="007040E7">
        <w:t>1</w:t>
      </w:r>
      <w:r>
        <w:t>. The source code to this project is defined in the Angular Impulse Project folder.</w:t>
      </w:r>
    </w:p>
    <w:p w14:paraId="73E4DB82" w14:textId="116A9833" w:rsidR="001736DE" w:rsidRDefault="001736DE" w:rsidP="001736DE">
      <w:pPr>
        <w:spacing w:after="360"/>
      </w:pPr>
      <w:r>
        <w:rPr>
          <w:noProof/>
          <w:lang w:eastAsia="zh-CN"/>
        </w:rPr>
        <w:drawing>
          <wp:inline distT="0" distB="0" distL="0" distR="0" wp14:anchorId="0FE1E001" wp14:editId="5C6E6020">
            <wp:extent cx="3961130" cy="1685925"/>
            <wp:effectExtent l="0" t="0" r="1270" b="9525"/>
            <wp:docPr id="3" name="Picture 3" descr="Figure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gure4-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1130" cy="1685925"/>
                    </a:xfrm>
                    <a:prstGeom prst="rect">
                      <a:avLst/>
                    </a:prstGeom>
                    <a:noFill/>
                    <a:ln>
                      <a:noFill/>
                    </a:ln>
                  </pic:spPr>
                </pic:pic>
              </a:graphicData>
            </a:graphic>
          </wp:inline>
        </w:drawing>
      </w:r>
    </w:p>
    <w:p w14:paraId="2DC5EEDB" w14:textId="0B553B68" w:rsidR="001736DE" w:rsidRDefault="005E11A7" w:rsidP="001736DE">
      <w:pPr>
        <w:pStyle w:val="FigureCaption"/>
      </w:pPr>
      <w:r>
        <w:rPr>
          <w:rFonts w:eastAsia="Helvetica Neue"/>
        </w:rPr>
        <w:t>Figure 4-1</w:t>
      </w:r>
      <w:r w:rsidR="007040E7">
        <w:rPr>
          <w:rFonts w:eastAsia="Helvetica Neue"/>
        </w:rPr>
        <w:t>1</w:t>
      </w:r>
      <w:r w:rsidR="001736DE">
        <w:rPr>
          <w:rFonts w:eastAsia="Helvetica Neue"/>
        </w:rPr>
        <w:t>. Running the Angular Impulse Project.</w:t>
      </w:r>
    </w:p>
    <w:p w14:paraId="1D691F4D" w14:textId="77777777" w:rsidR="001736DE" w:rsidRDefault="001736DE" w:rsidP="001736DE">
      <w:r>
        <w:t>Project Goals:</w:t>
      </w:r>
    </w:p>
    <w:p w14:paraId="64E29B59" w14:textId="77777777" w:rsidR="001736DE" w:rsidRDefault="001736DE" w:rsidP="00E23B95">
      <w:pPr>
        <w:pStyle w:val="Bullet"/>
        <w:numPr>
          <w:ilvl w:val="0"/>
          <w:numId w:val="12"/>
        </w:numPr>
      </w:pPr>
      <w:r>
        <w:lastRenderedPageBreak/>
        <w:t>To understand the details of angular impulse</w:t>
      </w:r>
    </w:p>
    <w:p w14:paraId="646E7F05" w14:textId="77777777" w:rsidR="001736DE" w:rsidRDefault="001736DE" w:rsidP="00E23B95">
      <w:pPr>
        <w:pStyle w:val="Bullet"/>
        <w:numPr>
          <w:ilvl w:val="0"/>
          <w:numId w:val="12"/>
        </w:numPr>
      </w:pPr>
      <w:r>
        <w:t>To integration rotation into your collision resolution</w:t>
      </w:r>
    </w:p>
    <w:p w14:paraId="7E0BCCE9" w14:textId="77777777" w:rsidR="001736DE" w:rsidRDefault="001736DE" w:rsidP="00E23B95">
      <w:pPr>
        <w:pStyle w:val="Bullet"/>
        <w:numPr>
          <w:ilvl w:val="0"/>
          <w:numId w:val="12"/>
        </w:numPr>
      </w:pPr>
      <w:r>
        <w:t>To complete the physics component</w:t>
      </w:r>
    </w:p>
    <w:p w14:paraId="25C10EA4" w14:textId="77777777" w:rsidR="001736DE" w:rsidRDefault="001736DE" w:rsidP="001736DE">
      <w:pPr>
        <w:pStyle w:val="Bullet"/>
        <w:numPr>
          <w:ilvl w:val="0"/>
          <w:numId w:val="0"/>
        </w:numPr>
        <w:tabs>
          <w:tab w:val="left" w:pos="720"/>
        </w:tabs>
        <w:ind w:left="936" w:hanging="360"/>
      </w:pPr>
    </w:p>
    <w:p w14:paraId="7A5B7720" w14:textId="44A1AFC5" w:rsidR="001736DE" w:rsidRDefault="001736DE" w:rsidP="001736DE">
      <w:r>
        <w:t>To implement angular impulse</w:t>
      </w:r>
      <w:r w:rsidR="00404299">
        <w:t>,</w:t>
      </w:r>
      <w:r>
        <w:t xml:space="preserve"> in the resolve collision function, you only need to modify the </w:t>
      </w:r>
      <w:r>
        <w:rPr>
          <w:rStyle w:val="CodeInline"/>
        </w:rPr>
        <w:t>Physics.js</w:t>
      </w:r>
      <w:r>
        <w:t xml:space="preserve"> file to implement the generalized formulation derived.</w:t>
      </w:r>
    </w:p>
    <w:p w14:paraId="21F606C1" w14:textId="77777777" w:rsidR="001736DE" w:rsidRDefault="001736DE" w:rsidP="00E23B95">
      <w:pPr>
        <w:pStyle w:val="NumList"/>
        <w:numPr>
          <w:ilvl w:val="0"/>
          <w:numId w:val="14"/>
        </w:numPr>
      </w:pPr>
      <w:r>
        <w:t xml:space="preserve">Edit the </w:t>
      </w:r>
      <w:r>
        <w:rPr>
          <w:rStyle w:val="CodeInline"/>
        </w:rPr>
        <w:t>Physics.js</w:t>
      </w:r>
      <w:r>
        <w:t xml:space="preserve"> file and go to </w:t>
      </w:r>
      <w:r>
        <w:rPr>
          <w:rStyle w:val="CodeInline"/>
        </w:rPr>
        <w:t>resolveCollision</w:t>
      </w:r>
      <w:r>
        <w:t xml:space="preserve"> function that you have created in the previous projects.</w:t>
      </w:r>
    </w:p>
    <w:p w14:paraId="766DE4F7" w14:textId="77777777" w:rsidR="001736DE" w:rsidRDefault="001736DE" w:rsidP="00E23B95">
      <w:pPr>
        <w:pStyle w:val="NumList"/>
        <w:numPr>
          <w:ilvl w:val="0"/>
          <w:numId w:val="13"/>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r>
        <w:rPr>
          <w:rStyle w:val="CodeInline"/>
        </w:rPr>
        <w:t>mStart</w:t>
      </w:r>
      <w:r>
        <w:t xml:space="preserve"> position in the </w:t>
      </w:r>
      <w:r>
        <w:rPr>
          <w:rStyle w:val="CodeInline"/>
        </w:rPr>
        <w:t>collisionInfo</w:t>
      </w:r>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70F5C32D" w14:textId="77777777" w:rsidR="001736DE" w:rsidRDefault="001736DE" w:rsidP="001736DE">
      <w:pPr>
        <w:pStyle w:val="Code"/>
        <w:ind w:left="720"/>
      </w:pPr>
      <w:r>
        <w:t>var resolveCollision = function (s1, s2, collisionInfo) {</w:t>
      </w:r>
    </w:p>
    <w:p w14:paraId="1F4D8179" w14:textId="77777777" w:rsidR="001736DE" w:rsidRDefault="001736DE" w:rsidP="001736DE">
      <w:pPr>
        <w:pStyle w:val="Code"/>
        <w:ind w:left="720"/>
      </w:pPr>
      <w:r>
        <w:t xml:space="preserve">    //..identical to previous project</w:t>
      </w:r>
    </w:p>
    <w:p w14:paraId="7B6CB6A0" w14:textId="77777777" w:rsidR="001736DE" w:rsidRDefault="001736DE" w:rsidP="001736DE">
      <w:pPr>
        <w:pStyle w:val="Code"/>
        <w:ind w:left="720"/>
      </w:pPr>
      <w:r>
        <w:t xml:space="preserve">    var n = collisionInfo.getNormal();</w:t>
      </w:r>
    </w:p>
    <w:p w14:paraId="14A716C2" w14:textId="77777777" w:rsidR="001736DE" w:rsidRDefault="001736DE" w:rsidP="001736DE">
      <w:pPr>
        <w:pStyle w:val="Code"/>
        <w:ind w:left="720"/>
      </w:pPr>
      <w:r>
        <w:t xml:space="preserve">    //the direction of collisionInfo is always from s1 to s2</w:t>
      </w:r>
    </w:p>
    <w:p w14:paraId="6920C30D" w14:textId="77777777" w:rsidR="001736DE" w:rsidRDefault="001736DE" w:rsidP="001736DE">
      <w:pPr>
        <w:pStyle w:val="Code"/>
        <w:ind w:left="720"/>
      </w:pPr>
      <w:r>
        <w:t xml:space="preserve">    //but the Mass is inversed, so start scale with s2 and end scale with s1</w:t>
      </w:r>
    </w:p>
    <w:p w14:paraId="28E7BADE" w14:textId="77777777" w:rsidR="001736DE" w:rsidRDefault="001736DE" w:rsidP="001736DE">
      <w:pPr>
        <w:pStyle w:val="Code"/>
        <w:ind w:left="720"/>
      </w:pPr>
      <w:r>
        <w:t xml:space="preserve">    var start = collisionInfo.mStart.scale(s2.mInvMass / (s1.mInvMass + s2.mInvMass));</w:t>
      </w:r>
    </w:p>
    <w:p w14:paraId="5CF894C3" w14:textId="77777777" w:rsidR="001736DE" w:rsidRDefault="001736DE" w:rsidP="001736DE">
      <w:pPr>
        <w:pStyle w:val="Code"/>
        <w:ind w:left="720"/>
      </w:pPr>
      <w:r>
        <w:t xml:space="preserve">    var end = collisionInfo.mEnd.scale(s1.mInvMass / (s1.mInvMass + s2.mInvMass));</w:t>
      </w:r>
    </w:p>
    <w:p w14:paraId="476FECEF" w14:textId="77777777" w:rsidR="001736DE" w:rsidRDefault="001736DE" w:rsidP="001736DE">
      <w:pPr>
        <w:pStyle w:val="Code"/>
        <w:ind w:left="720"/>
      </w:pPr>
      <w:r>
        <w:t xml:space="preserve">    var p = start.add(end);</w:t>
      </w:r>
    </w:p>
    <w:p w14:paraId="2BE15C79" w14:textId="77777777" w:rsidR="001736DE" w:rsidRDefault="001736DE" w:rsidP="001736DE">
      <w:pPr>
        <w:pStyle w:val="Code"/>
        <w:ind w:left="720"/>
      </w:pPr>
      <w:r>
        <w:t xml:space="preserve">    //r is vector from center of shape to collision point</w:t>
      </w:r>
    </w:p>
    <w:p w14:paraId="7FA56B04" w14:textId="77777777" w:rsidR="001736DE" w:rsidRDefault="001736DE" w:rsidP="001736DE">
      <w:pPr>
        <w:pStyle w:val="Code"/>
        <w:ind w:left="720"/>
      </w:pPr>
      <w:r>
        <w:t xml:space="preserve">    var r1 = p.subtract(s1.mCenter);</w:t>
      </w:r>
    </w:p>
    <w:p w14:paraId="08076939" w14:textId="77777777" w:rsidR="001736DE" w:rsidRDefault="001736DE" w:rsidP="001736DE">
      <w:pPr>
        <w:pStyle w:val="Code"/>
        <w:ind w:left="720" w:firstLine="315"/>
      </w:pPr>
      <w:r>
        <w:t>var r2 = p.subtract(s2.mCenter);</w:t>
      </w:r>
    </w:p>
    <w:p w14:paraId="1F5C716C" w14:textId="77777777" w:rsidR="001736DE" w:rsidRDefault="001736DE" w:rsidP="001736DE">
      <w:pPr>
        <w:pStyle w:val="Code"/>
        <w:ind w:left="720" w:firstLine="315"/>
      </w:pPr>
    </w:p>
    <w:p w14:paraId="3877FB2D" w14:textId="77777777" w:rsidR="001736DE" w:rsidRDefault="001736DE" w:rsidP="001736DE">
      <w:pPr>
        <w:pStyle w:val="Code"/>
        <w:ind w:left="720"/>
      </w:pPr>
      <w:r>
        <w:t xml:space="preserve">    //newV = V + mAngularVelocity cross R</w:t>
      </w:r>
    </w:p>
    <w:p w14:paraId="6F883DB8" w14:textId="5A5872B0" w:rsidR="00F67B0D" w:rsidRDefault="001736DE" w:rsidP="002D54DF">
      <w:pPr>
        <w:pStyle w:val="Code"/>
        <w:ind w:left="720" w:firstLine="300"/>
      </w:pPr>
      <w:r>
        <w:t xml:space="preserve">var v1 = s1.mVelocity.add(new Vec2(-1 * s1.mAngularVelocity * r1.y, </w:t>
      </w:r>
    </w:p>
    <w:p w14:paraId="6DEBB700" w14:textId="6CA6E9AF" w:rsidR="001736DE" w:rsidRDefault="00F67B0D" w:rsidP="002D54DF">
      <w:pPr>
        <w:pStyle w:val="Code"/>
        <w:ind w:left="720" w:firstLine="300"/>
      </w:pPr>
      <w:r>
        <w:t xml:space="preserve">                                </w:t>
      </w:r>
      <w:r w:rsidR="001736DE">
        <w:t>s1.mAngularVelocity * r1.x));</w:t>
      </w:r>
    </w:p>
    <w:p w14:paraId="6E0A4509" w14:textId="0E34A953" w:rsidR="00F67B0D" w:rsidRDefault="001736DE" w:rsidP="002D54DF">
      <w:pPr>
        <w:pStyle w:val="Code"/>
        <w:ind w:left="720" w:firstLine="300"/>
      </w:pPr>
      <w:r>
        <w:t xml:space="preserve">var v2 = s2.mVelocity.add(new Vec2(-1 * s2.mAngularVelocity * r2.y, </w:t>
      </w:r>
    </w:p>
    <w:p w14:paraId="06D86A0C" w14:textId="582D3C1B" w:rsidR="001736DE" w:rsidRDefault="00F67B0D" w:rsidP="002D54DF">
      <w:pPr>
        <w:pStyle w:val="Code"/>
        <w:ind w:left="720" w:firstLine="300"/>
      </w:pPr>
      <w:r>
        <w:t xml:space="preserve">                                </w:t>
      </w:r>
      <w:r w:rsidR="001736DE">
        <w:t>s2.mAngularVelocity * r2.x));</w:t>
      </w:r>
    </w:p>
    <w:p w14:paraId="37690954" w14:textId="77777777" w:rsidR="001736DE" w:rsidRDefault="001736DE" w:rsidP="001736DE">
      <w:pPr>
        <w:pStyle w:val="Code"/>
        <w:ind w:left="720"/>
      </w:pPr>
      <w:r>
        <w:t xml:space="preserve">    var relativeVelocity = v2.subtract(v1);</w:t>
      </w:r>
    </w:p>
    <w:p w14:paraId="5397B37B" w14:textId="77777777" w:rsidR="001736DE" w:rsidRDefault="001736DE" w:rsidP="001736DE">
      <w:pPr>
        <w:pStyle w:val="Code"/>
        <w:ind w:left="720"/>
      </w:pPr>
    </w:p>
    <w:p w14:paraId="7DCD58F6" w14:textId="77777777" w:rsidR="001736DE" w:rsidRDefault="001736DE" w:rsidP="001736DE">
      <w:pPr>
        <w:pStyle w:val="Code"/>
        <w:ind w:left="720"/>
      </w:pPr>
      <w:r>
        <w:t xml:space="preserve">    // Relative velocity in normal direction</w:t>
      </w:r>
    </w:p>
    <w:p w14:paraId="49DAC90E" w14:textId="77777777" w:rsidR="001736DE" w:rsidRDefault="001736DE" w:rsidP="001736DE">
      <w:pPr>
        <w:pStyle w:val="Code"/>
        <w:ind w:left="720"/>
      </w:pPr>
      <w:r>
        <w:t xml:space="preserve">    var rVelocityInNormal = relativeVelocity.dot(n);</w:t>
      </w:r>
    </w:p>
    <w:p w14:paraId="6960094E" w14:textId="77777777" w:rsidR="001736DE" w:rsidRDefault="001736DE" w:rsidP="001736DE">
      <w:pPr>
        <w:pStyle w:val="Code"/>
        <w:ind w:left="720"/>
      </w:pPr>
    </w:p>
    <w:p w14:paraId="2451F2C5" w14:textId="77777777" w:rsidR="001736DE" w:rsidRDefault="001736DE" w:rsidP="001736DE">
      <w:pPr>
        <w:pStyle w:val="Code"/>
        <w:ind w:left="144" w:firstLine="576"/>
      </w:pPr>
      <w:r>
        <w:t xml:space="preserve">    //..details in the next step</w:t>
      </w:r>
    </w:p>
    <w:p w14:paraId="503DEA45" w14:textId="77777777" w:rsidR="001736DE" w:rsidRDefault="001736DE" w:rsidP="001736DE">
      <w:pPr>
        <w:pStyle w:val="Code"/>
        <w:ind w:left="720"/>
      </w:pPr>
      <w:r>
        <w:t>};</w:t>
      </w:r>
    </w:p>
    <w:p w14:paraId="72513FCA" w14:textId="77777777" w:rsidR="001736DE" w:rsidRDefault="001736DE" w:rsidP="00E23B95">
      <w:pPr>
        <w:pStyle w:val="NumList"/>
        <w:numPr>
          <w:ilvl w:val="0"/>
          <w:numId w:val="13"/>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320929B6" w14:textId="77777777" w:rsidR="001736DE" w:rsidRDefault="001736DE" w:rsidP="001736DE">
      <w:pPr>
        <w:pStyle w:val="Code"/>
        <w:ind w:left="720"/>
      </w:pPr>
      <w:r>
        <w:t>//...identical to previous project</w:t>
      </w:r>
    </w:p>
    <w:p w14:paraId="2491F260" w14:textId="77777777" w:rsidR="001736DE" w:rsidRDefault="001736DE" w:rsidP="001736DE">
      <w:pPr>
        <w:pStyle w:val="Code"/>
        <w:ind w:left="720"/>
      </w:pPr>
      <w:r>
        <w:t>//...continue from previous step</w:t>
      </w:r>
    </w:p>
    <w:p w14:paraId="0E0C1CC0" w14:textId="77777777" w:rsidR="001736DE" w:rsidRDefault="001736DE" w:rsidP="001736DE">
      <w:pPr>
        <w:pStyle w:val="Code"/>
        <w:ind w:left="720"/>
      </w:pPr>
      <w:r>
        <w:t>var newFriction = Math.min(s1.mFriction, s2.mFriction);</w:t>
      </w:r>
    </w:p>
    <w:p w14:paraId="01B7BD5B" w14:textId="77777777" w:rsidR="001736DE" w:rsidRDefault="001736DE" w:rsidP="001736DE">
      <w:pPr>
        <w:pStyle w:val="Code"/>
        <w:ind w:left="720"/>
      </w:pPr>
      <w:r>
        <w:t>//R cross N</w:t>
      </w:r>
    </w:p>
    <w:p w14:paraId="00E80A1A" w14:textId="28EEFDCF" w:rsidR="001736DE" w:rsidRDefault="001736DE" w:rsidP="001736DE">
      <w:pPr>
        <w:pStyle w:val="Code"/>
        <w:ind w:left="720"/>
      </w:pPr>
      <w:r>
        <w:t>var R</w:t>
      </w:r>
      <w:r w:rsidR="00F5670C">
        <w:t>1</w:t>
      </w:r>
      <w:r>
        <w:t>crossN = r1.cross(n);</w:t>
      </w:r>
    </w:p>
    <w:p w14:paraId="60D84A35" w14:textId="491B28DC" w:rsidR="001736DE" w:rsidRDefault="00F5670C" w:rsidP="001736DE">
      <w:pPr>
        <w:pStyle w:val="Code"/>
        <w:ind w:left="720"/>
      </w:pPr>
      <w:r>
        <w:t>var R2crossN</w:t>
      </w:r>
      <w:r w:rsidR="001736DE">
        <w:t xml:space="preserve"> = r2.cross(n);</w:t>
      </w:r>
    </w:p>
    <w:p w14:paraId="64A3BE05" w14:textId="77777777" w:rsidR="001736DE" w:rsidRDefault="001736DE" w:rsidP="001736DE">
      <w:pPr>
        <w:pStyle w:val="Code"/>
        <w:ind w:left="720"/>
      </w:pPr>
    </w:p>
    <w:p w14:paraId="78BDACB1" w14:textId="77777777" w:rsidR="001736DE" w:rsidRDefault="001736DE" w:rsidP="001736DE">
      <w:pPr>
        <w:pStyle w:val="Code"/>
        <w:ind w:left="720"/>
      </w:pPr>
      <w:r>
        <w:t>// Calc impulse scalar</w:t>
      </w:r>
    </w:p>
    <w:p w14:paraId="1F96EB34" w14:textId="63301472" w:rsidR="001736DE" w:rsidRDefault="001736DE" w:rsidP="001736DE">
      <w:pPr>
        <w:pStyle w:val="Code"/>
        <w:ind w:left="720"/>
      </w:pPr>
      <w:r>
        <w:t>// the formula of j</w:t>
      </w:r>
      <w:r w:rsidR="003B6B68">
        <w:t>N</w:t>
      </w:r>
      <w:r>
        <w:t xml:space="preserve"> can be found in http://www.myphysicslab.com/collision.html</w:t>
      </w:r>
    </w:p>
    <w:p w14:paraId="7BC9E8C1" w14:textId="679E6B55" w:rsidR="001736DE" w:rsidRDefault="001736DE" w:rsidP="001736DE">
      <w:pPr>
        <w:pStyle w:val="Code"/>
        <w:ind w:left="720"/>
      </w:pPr>
      <w:r>
        <w:lastRenderedPageBreak/>
        <w:t>var j</w:t>
      </w:r>
      <w:r w:rsidR="003B6B68">
        <w:t>N</w:t>
      </w:r>
      <w:r>
        <w:t xml:space="preserve"> = -(1 + newRestituion) * rVelocityInNormal;</w:t>
      </w:r>
    </w:p>
    <w:p w14:paraId="0BF31D2B" w14:textId="133FA8E8" w:rsidR="001736DE" w:rsidRDefault="001736DE" w:rsidP="001736DE">
      <w:pPr>
        <w:pStyle w:val="Code"/>
        <w:ind w:left="720"/>
      </w:pPr>
      <w:r>
        <w:t>j</w:t>
      </w:r>
      <w:r w:rsidR="0087645A">
        <w:t>N</w:t>
      </w:r>
      <w:r>
        <w:t xml:space="preserve"> = j</w:t>
      </w:r>
      <w:r w:rsidR="0087645A">
        <w:t>N</w:t>
      </w:r>
      <w:r>
        <w:t xml:space="preserve"> / (s1.mInvMass + s2.mInvMass + </w:t>
      </w:r>
    </w:p>
    <w:p w14:paraId="08B2A136" w14:textId="15509166" w:rsidR="001736DE" w:rsidRDefault="001736DE" w:rsidP="001736DE">
      <w:pPr>
        <w:pStyle w:val="Code"/>
        <w:ind w:left="720"/>
      </w:pPr>
      <w:r>
        <w:t xml:space="preserve">      </w:t>
      </w:r>
      <w:r w:rsidR="0087645A">
        <w:t xml:space="preserve">   </w:t>
      </w:r>
      <w:r>
        <w:t xml:space="preserve"> R</w:t>
      </w:r>
      <w:r w:rsidR="00F5670C">
        <w:t>1</w:t>
      </w:r>
      <w:r>
        <w:t>crossN * R</w:t>
      </w:r>
      <w:r w:rsidR="00F5670C">
        <w:t>1</w:t>
      </w:r>
      <w:r>
        <w:t xml:space="preserve">crossN * s1.mInertia + </w:t>
      </w:r>
    </w:p>
    <w:p w14:paraId="47DF5CFF" w14:textId="094AB1FB" w:rsidR="001736DE" w:rsidRDefault="001736DE" w:rsidP="001736DE">
      <w:pPr>
        <w:pStyle w:val="Code"/>
        <w:ind w:left="720"/>
      </w:pPr>
      <w:r>
        <w:t xml:space="preserve">        </w:t>
      </w:r>
      <w:r w:rsidR="0087645A">
        <w:t xml:space="preserve">  </w:t>
      </w:r>
      <w:r>
        <w:t>R</w:t>
      </w:r>
      <w:r w:rsidR="00F5670C">
        <w:t>2</w:t>
      </w:r>
      <w:r>
        <w:t>crossN * R</w:t>
      </w:r>
      <w:r w:rsidR="00F5670C">
        <w:t>2</w:t>
      </w:r>
      <w:r>
        <w:t>crossN * s2.mInertia);</w:t>
      </w:r>
    </w:p>
    <w:p w14:paraId="5EFF8E4F" w14:textId="77777777" w:rsidR="001736DE" w:rsidRDefault="001736DE" w:rsidP="001736DE">
      <w:pPr>
        <w:pStyle w:val="Code"/>
        <w:ind w:left="720"/>
      </w:pPr>
      <w:r>
        <w:t>//...details in the next step</w:t>
      </w:r>
    </w:p>
    <w:p w14:paraId="0D034737" w14:textId="6320C603" w:rsidR="001736DE" w:rsidRDefault="001736DE" w:rsidP="00E23B95">
      <w:pPr>
        <w:pStyle w:val="NumList"/>
        <w:numPr>
          <w:ilvl w:val="0"/>
          <w:numId w:val="13"/>
        </w:numPr>
      </w:pPr>
      <w:r>
        <w:t>Now, update the angular velocity</w:t>
      </w:r>
      <w:r w:rsidR="000E321E">
        <w:t xml:space="preserve"> according to the Impulse Method formulation introduced</w:t>
      </w:r>
      <w:r>
        <w:t>.</w:t>
      </w:r>
    </w:p>
    <w:p w14:paraId="51CFCCA4" w14:textId="67263484" w:rsidR="001736DE" w:rsidRDefault="001736DE" w:rsidP="001736DE">
      <w:pPr>
        <w:pStyle w:val="Code"/>
        <w:ind w:left="720"/>
      </w:pPr>
      <w:r>
        <w:t>s1.mAngularVelocity -= R</w:t>
      </w:r>
      <w:r w:rsidR="00F5670C">
        <w:t>1</w:t>
      </w:r>
      <w:r>
        <w:t>crossN * j</w:t>
      </w:r>
      <w:r w:rsidR="00107A9D">
        <w:t>N</w:t>
      </w:r>
      <w:r>
        <w:t xml:space="preserve"> * s1.mInertia;</w:t>
      </w:r>
    </w:p>
    <w:p w14:paraId="2BEA8A3E" w14:textId="502669DA" w:rsidR="001736DE" w:rsidRDefault="001736DE" w:rsidP="001736DE">
      <w:pPr>
        <w:pStyle w:val="Code"/>
        <w:ind w:left="720"/>
      </w:pPr>
      <w:r>
        <w:t>s2.mAngularVelocity += R</w:t>
      </w:r>
      <w:r w:rsidR="00F5670C">
        <w:t>2</w:t>
      </w:r>
      <w:r>
        <w:t>crossN * j</w:t>
      </w:r>
      <w:r w:rsidR="00107A9D">
        <w:t>N</w:t>
      </w:r>
      <w:r>
        <w:t xml:space="preserve"> * s2.mInertia;</w:t>
      </w:r>
    </w:p>
    <w:p w14:paraId="5349FDAF" w14:textId="77777777" w:rsidR="001736DE" w:rsidRDefault="001736DE" w:rsidP="001736DE">
      <w:pPr>
        <w:pStyle w:val="Code"/>
        <w:ind w:left="720"/>
      </w:pPr>
      <w:r>
        <w:t>//...details in the next step</w:t>
      </w:r>
    </w:p>
    <w:p w14:paraId="5895F4EB" w14:textId="16F30B67" w:rsidR="001736DE" w:rsidRDefault="001736DE" w:rsidP="00E23B95">
      <w:pPr>
        <w:pStyle w:val="NumList"/>
        <w:numPr>
          <w:ilvl w:val="0"/>
          <w:numId w:val="13"/>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0BE1CD1E" w14:textId="56115678" w:rsidR="001736DE" w:rsidRDefault="001736DE" w:rsidP="001736DE">
      <w:pPr>
        <w:pStyle w:val="Code"/>
        <w:ind w:left="576"/>
      </w:pPr>
      <w:r>
        <w:t>//…identical to previous project</w:t>
      </w:r>
    </w:p>
    <w:p w14:paraId="7086A108" w14:textId="77777777" w:rsidR="001736DE" w:rsidRDefault="001736DE" w:rsidP="001736DE">
      <w:pPr>
        <w:pStyle w:val="Code"/>
        <w:ind w:left="576"/>
      </w:pPr>
      <w:r>
        <w:t>//relativeVelocity.dot(tangent) should less than 0</w:t>
      </w:r>
    </w:p>
    <w:p w14:paraId="77DCA564" w14:textId="77777777" w:rsidR="001736DE" w:rsidRDefault="001736DE" w:rsidP="001736DE">
      <w:pPr>
        <w:pStyle w:val="Code"/>
        <w:ind w:left="576"/>
      </w:pPr>
      <w:r>
        <w:t>tangent = tangent.normalize().scale(-1);</w:t>
      </w:r>
    </w:p>
    <w:p w14:paraId="66C1E656" w14:textId="77777777" w:rsidR="001736DE" w:rsidRDefault="001736DE" w:rsidP="001736DE">
      <w:pPr>
        <w:pStyle w:val="Code"/>
        <w:ind w:left="576"/>
      </w:pPr>
    </w:p>
    <w:p w14:paraId="37AE5892" w14:textId="4B67054A" w:rsidR="001736DE" w:rsidRDefault="00F5670C" w:rsidP="001736DE">
      <w:pPr>
        <w:pStyle w:val="Code"/>
        <w:ind w:left="576"/>
      </w:pPr>
      <w:r>
        <w:t xml:space="preserve">var </w:t>
      </w:r>
      <w:r w:rsidR="001736DE">
        <w:t>R</w:t>
      </w:r>
      <w:r>
        <w:t>1crossT</w:t>
      </w:r>
      <w:r w:rsidR="001736DE">
        <w:t xml:space="preserve"> = r1.cross(tangent);</w:t>
      </w:r>
    </w:p>
    <w:p w14:paraId="36889F06" w14:textId="7FEEBFEA" w:rsidR="001736DE" w:rsidRDefault="00F5670C" w:rsidP="001736DE">
      <w:pPr>
        <w:pStyle w:val="Code"/>
        <w:ind w:left="576"/>
      </w:pPr>
      <w:r>
        <w:t xml:space="preserve">var </w:t>
      </w:r>
      <w:r w:rsidR="001736DE">
        <w:t>R</w:t>
      </w:r>
      <w:r>
        <w:t>2crossT</w:t>
      </w:r>
      <w:r w:rsidR="001736DE">
        <w:t xml:space="preserve"> = r2.cross(tangent);</w:t>
      </w:r>
    </w:p>
    <w:p w14:paraId="324975AF" w14:textId="77777777" w:rsidR="001736DE" w:rsidRDefault="001736DE" w:rsidP="001736DE">
      <w:pPr>
        <w:pStyle w:val="Code"/>
        <w:ind w:left="576"/>
      </w:pPr>
    </w:p>
    <w:p w14:paraId="47347F82" w14:textId="722F0F50" w:rsidR="001736DE" w:rsidRDefault="001736DE" w:rsidP="001736DE">
      <w:pPr>
        <w:pStyle w:val="Code"/>
        <w:ind w:left="576"/>
      </w:pPr>
      <w:r>
        <w:t>var j</w:t>
      </w:r>
      <w:r w:rsidR="0087645A">
        <w:t>T</w:t>
      </w:r>
      <w:r>
        <w:t xml:space="preserve"> = -(1 + newRestituion) * relativeVelocity.dot(tangent) * newFriction;</w:t>
      </w:r>
    </w:p>
    <w:p w14:paraId="440C7C43" w14:textId="3B467A56" w:rsidR="001736DE" w:rsidRDefault="001736DE" w:rsidP="001736DE">
      <w:pPr>
        <w:pStyle w:val="Code"/>
        <w:ind w:left="576"/>
      </w:pPr>
      <w:r>
        <w:t>j</w:t>
      </w:r>
      <w:r w:rsidR="0087645A">
        <w:t>T</w:t>
      </w:r>
      <w:r>
        <w:t xml:space="preserve"> = j</w:t>
      </w:r>
      <w:r w:rsidR="0087645A">
        <w:t>T</w:t>
      </w:r>
      <w:r>
        <w:t xml:space="preserve"> / (s1.mInvMass + s2.mInvMass + </w:t>
      </w:r>
    </w:p>
    <w:p w14:paraId="2E07EE9B" w14:textId="266E2B9F" w:rsidR="001736DE" w:rsidRDefault="001736DE" w:rsidP="001736DE">
      <w:pPr>
        <w:pStyle w:val="Code"/>
        <w:ind w:left="576"/>
      </w:pPr>
      <w:r>
        <w:t xml:space="preserve">          R</w:t>
      </w:r>
      <w:r w:rsidR="00F5670C">
        <w:t>1crossT * R1crossT</w:t>
      </w:r>
      <w:r>
        <w:t xml:space="preserve"> * s1.mInertia + </w:t>
      </w:r>
    </w:p>
    <w:p w14:paraId="0159891A" w14:textId="413EEF46" w:rsidR="001736DE" w:rsidRDefault="001736DE" w:rsidP="001736DE">
      <w:pPr>
        <w:pStyle w:val="Code"/>
        <w:ind w:left="576"/>
      </w:pPr>
      <w:r>
        <w:t xml:space="preserve">          R</w:t>
      </w:r>
      <w:r w:rsidR="00F5670C">
        <w:t>2crossT * R2crossT</w:t>
      </w:r>
      <w:r>
        <w:t xml:space="preserve"> * s2.mInertia);</w:t>
      </w:r>
    </w:p>
    <w:p w14:paraId="62ED6749" w14:textId="77777777" w:rsidR="001736DE" w:rsidRDefault="001736DE" w:rsidP="001736DE">
      <w:pPr>
        <w:pStyle w:val="Code"/>
        <w:ind w:left="576"/>
        <w:rPr>
          <w:rStyle w:val="CodeInline"/>
        </w:rPr>
      </w:pPr>
      <w:r>
        <w:t>//...identical to previous project</w:t>
      </w:r>
    </w:p>
    <w:p w14:paraId="48A0483E" w14:textId="77FC5C12" w:rsidR="001736DE" w:rsidRDefault="001736DE" w:rsidP="00E23B95">
      <w:pPr>
        <w:pStyle w:val="NumList"/>
        <w:numPr>
          <w:ilvl w:val="0"/>
          <w:numId w:val="13"/>
        </w:numPr>
      </w:pPr>
      <w:r>
        <w:t>Finally, update the angular velocity based on the tangent direction impulse</w:t>
      </w:r>
    </w:p>
    <w:p w14:paraId="480046F8" w14:textId="19D0160D" w:rsidR="001736DE" w:rsidRDefault="001736DE" w:rsidP="001736DE">
      <w:pPr>
        <w:pStyle w:val="Code"/>
        <w:ind w:left="576"/>
      </w:pPr>
      <w:r>
        <w:t>s1.mAngularVelocity -= R</w:t>
      </w:r>
      <w:r w:rsidR="00F5670C">
        <w:t>1crossT</w:t>
      </w:r>
      <w:r>
        <w:t xml:space="preserve"> * j</w:t>
      </w:r>
      <w:r w:rsidR="0087645A">
        <w:t>T</w:t>
      </w:r>
      <w:r>
        <w:t xml:space="preserve"> * s1.mInertia;</w:t>
      </w:r>
    </w:p>
    <w:p w14:paraId="4DAF66C5" w14:textId="5EEABE46" w:rsidR="001736DE" w:rsidRDefault="001736DE" w:rsidP="001736DE">
      <w:pPr>
        <w:pStyle w:val="Code"/>
        <w:ind w:left="576"/>
      </w:pPr>
      <w:r>
        <w:t>s2.mAngularVelocity += R</w:t>
      </w:r>
      <w:r w:rsidR="00F5670C">
        <w:t>2crossT</w:t>
      </w:r>
      <w:r>
        <w:t xml:space="preserve"> * j</w:t>
      </w:r>
      <w:r w:rsidR="0087645A">
        <w:t>T</w:t>
      </w:r>
      <w:r>
        <w:t xml:space="preserve"> * s2.mInertia;</w:t>
      </w:r>
    </w:p>
    <w:p w14:paraId="5D0662C4" w14:textId="77777777" w:rsidR="001736DE" w:rsidRDefault="001736DE" w:rsidP="001736DE">
      <w:pPr>
        <w:pStyle w:val="Heading2"/>
      </w:pPr>
      <w:bookmarkStart w:id="34" w:name="_69ozrbhfq5bx"/>
      <w:bookmarkEnd w:id="34"/>
      <w:r>
        <w:t>Observation</w:t>
      </w:r>
    </w:p>
    <w:p w14:paraId="5907D2D1" w14:textId="2EB150D3" w:rsidR="001736DE" w:rsidRDefault="001736DE" w:rsidP="001736DE">
      <w:r>
        <w:t xml:space="preserve">Run the project to test your implementation. The shape that you insert into the scene should now be rotating, colliding, and responding in fashions that are similar to the real world. A circle shape rolls around when other shapes collide with them, while a rectangle shape </w:t>
      </w:r>
      <w:r w:rsidR="00404299">
        <w:t>should</w:t>
      </w:r>
      <w:r>
        <w:t xml:space="preserve"> rotate naturally</w:t>
      </w:r>
      <w:r w:rsidR="00404299">
        <w:t xml:space="preserve"> upon collision</w:t>
      </w:r>
      <w:r>
        <w:t xml:space="preserve">. </w:t>
      </w:r>
      <w:r w:rsidR="007F6CE9">
        <w:t xml:space="preserve">The </w:t>
      </w:r>
      <w:r>
        <w:t>interpenetration between shapes</w:t>
      </w:r>
      <w:r w:rsidR="007F6CE9">
        <w:t xml:space="preserve"> should not be </w:t>
      </w:r>
      <w:r w:rsidR="00F02068">
        <w:t>visible</w:t>
      </w:r>
      <w:r w:rsidR="007F6CE9">
        <w:t xml:space="preserve"> under normal circumstances</w:t>
      </w:r>
      <w:r>
        <w:t xml:space="preserve">. However, two reasons can still cause </w:t>
      </w:r>
      <w:r w:rsidR="00F02068">
        <w:t xml:space="preserve">observable </w:t>
      </w:r>
      <w:r>
        <w:t>interpenetrations</w:t>
      </w:r>
      <w:r w:rsidR="007F6CE9">
        <w:t>. F</w:t>
      </w:r>
      <w:r>
        <w:t>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1C2F7F0F" w14:textId="77777777" w:rsidR="001736DE" w:rsidRDefault="001736DE" w:rsidP="001736DE">
      <w:pPr>
        <w:pStyle w:val="Heading1"/>
      </w:pPr>
      <w:bookmarkStart w:id="35" w:name="_kqmkiu2e0ioi"/>
      <w:bookmarkEnd w:id="35"/>
      <w:r>
        <w:t>Summary</w:t>
      </w:r>
    </w:p>
    <w:p w14:paraId="652A21D6" w14:textId="7FA10B6D" w:rsidR="001736DE" w:rsidRDefault="001736DE" w:rsidP="00757257">
      <w:r>
        <w:t xml:space="preserve">This chapter has guided you through understanding the foundation behind a working physics engine. A step by step </w:t>
      </w:r>
      <w:r w:rsidR="00757257">
        <w:t xml:space="preserve">derivation </w:t>
      </w:r>
      <w:r>
        <w:t>of</w:t>
      </w:r>
      <w:r w:rsidR="00757257">
        <w:t xml:space="preserve"> </w:t>
      </w:r>
      <w:r>
        <w:t xml:space="preserve">the </w:t>
      </w:r>
      <w:r w:rsidR="00757257">
        <w:t xml:space="preserve">relevant </w:t>
      </w:r>
      <w:r>
        <w:t>formula</w:t>
      </w:r>
      <w:r w:rsidR="00757257">
        <w:t>e</w:t>
      </w:r>
      <w:r>
        <w:t xml:space="preserve"> for the </w:t>
      </w:r>
      <w:r w:rsidR="00757257">
        <w:t xml:space="preserve">simulations </w:t>
      </w:r>
      <w:r w:rsidR="00757257">
        <w:lastRenderedPageBreak/>
        <w:t>followed by detailed guide to the building of a functioning system. You have computed the movement of shapes, resolve</w:t>
      </w:r>
      <w:r w:rsidR="00404299">
        <w:t>d</w:t>
      </w:r>
      <w:r w:rsidR="00757257">
        <w:t xml:space="preserve"> interpenetrations after collisions, implemented resolution based on the Impulse Method for shapes </w:t>
      </w:r>
      <w:r w:rsidR="00404299">
        <w:t>both</w:t>
      </w:r>
      <w:r w:rsidR="00757257">
        <w:t xml:space="preserve"> </w:t>
      </w:r>
      <w:r w:rsidR="00404299">
        <w:t>linearly</w:t>
      </w:r>
      <w:r w:rsidR="00757257">
        <w:t xml:space="preserve"> and rotation</w:t>
      </w:r>
      <w:r w:rsidR="00FD44E0">
        <w:t>ally</w:t>
      </w:r>
      <w:r w:rsidR="00757257">
        <w:t xml:space="preserve">. </w:t>
      </w:r>
      <w:r>
        <w:t xml:space="preserve">Now that you have completed your physics engine, you can </w:t>
      </w:r>
      <w:r w:rsidR="00757257">
        <w:t>integrate the system in</w:t>
      </w:r>
      <w:r>
        <w:t>to</w:t>
      </w:r>
      <w:r w:rsidR="00FD44E0">
        <w:t xml:space="preserve"> almost any 2D game engine</w:t>
      </w:r>
      <w:r>
        <w:t xml:space="preserve">. </w:t>
      </w:r>
      <w:r w:rsidR="00757257">
        <w:t xml:space="preserve">Additionally, </w:t>
      </w:r>
      <w:r>
        <w:t>you c</w:t>
      </w:r>
      <w:r w:rsidR="00236FE4">
        <w:t>an</w:t>
      </w:r>
      <w:r>
        <w:t xml:space="preserve"> test your implementation by </w:t>
      </w:r>
      <w:r w:rsidR="00757257">
        <w:t xml:space="preserve">supporting other </w:t>
      </w:r>
      <w:r>
        <w:t>shape</w:t>
      </w:r>
      <w:r w:rsidR="00757257">
        <w:t>s</w:t>
      </w:r>
      <w:r>
        <w:t xml:space="preserve">. </w:t>
      </w:r>
      <w:r w:rsidR="00757257">
        <w:t xml:space="preserve">You can also carefully examine the system and identify potentials for optimization and further abstractions. </w:t>
      </w:r>
      <w:r w:rsidR="005C0F19">
        <w:t xml:space="preserve">Many </w:t>
      </w:r>
      <w:r>
        <w:t>improvement</w:t>
      </w:r>
      <w:r w:rsidR="005C0F19">
        <w:t>s</w:t>
      </w:r>
      <w:r>
        <w:t xml:space="preserve"> to the physics engine </w:t>
      </w:r>
      <w:r w:rsidR="005C0F19">
        <w:t xml:space="preserve">are </w:t>
      </w:r>
      <w:r>
        <w:t xml:space="preserve">still possible. </w:t>
      </w:r>
    </w:p>
    <w:p w14:paraId="1C610236" w14:textId="77777777" w:rsidR="001736DE" w:rsidRDefault="001736DE" w:rsidP="001736DE"/>
    <w:p w14:paraId="26E0EC08" w14:textId="77777777" w:rsidR="007A610E" w:rsidRPr="007A610E" w:rsidRDefault="007A610E" w:rsidP="007A610E"/>
    <w:sectPr w:rsidR="007A610E" w:rsidRPr="007A610E">
      <w:headerReference w:type="default" r:id="rId21"/>
      <w:footerReference w:type="default" r:id="rId22"/>
      <w:headerReference w:type="first" r:id="rId23"/>
      <w:pgSz w:w="10325" w:h="14573"/>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8FC8D" w14:textId="77777777" w:rsidR="007F4D00" w:rsidRDefault="007F4D00">
      <w:pPr>
        <w:spacing w:after="0" w:line="240" w:lineRule="auto"/>
      </w:pPr>
      <w:r>
        <w:separator/>
      </w:r>
    </w:p>
  </w:endnote>
  <w:endnote w:type="continuationSeparator" w:id="0">
    <w:p w14:paraId="285EC1F8" w14:textId="77777777" w:rsidR="007F4D00" w:rsidRDefault="007F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Utopia">
    <w:altName w:val="Arial Narro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MonoConBlack">
    <w:altName w:val="Arial"/>
    <w:panose1 w:val="00000000000000000000"/>
    <w:charset w:val="00"/>
    <w:family w:val="modern"/>
    <w:notTrueType/>
    <w:pitch w:val="variable"/>
    <w:sig w:usb0="00000003" w:usb1="00000000" w:usb2="00000000" w:usb3="00000000" w:csb0="00000001" w:csb1="00000000"/>
  </w:font>
  <w:font w:name="TheSansMonoConNormal">
    <w:altName w:val="Microsoft Yi Baiti"/>
    <w:panose1 w:val="00000000000000000000"/>
    <w:charset w:val="00"/>
    <w:family w:val="modern"/>
    <w:notTrueType/>
    <w:pitch w:val="variable"/>
    <w:sig w:usb0="00000003" w:usb1="00000000" w:usb2="00000000" w:usb3="00000000" w:csb0="00000001"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Helvetica 65 Medium">
    <w:altName w:val="Arial"/>
    <w:charset w:val="00"/>
    <w:family w:val="auto"/>
    <w:pitch w:val="variable"/>
    <w:sig w:usb0="00000003" w:usb1="00000000" w:usb2="00000000" w:usb3="00000000" w:csb0="00000001" w:csb1="00000000"/>
  </w:font>
  <w:font w:name="Utopia Black">
    <w:altName w:val="Cambria"/>
    <w:panose1 w:val="00000000000000000000"/>
    <w:charset w:val="00"/>
    <w:family w:val="roman"/>
    <w:notTrueType/>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Mono">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33BF" w14:textId="718C221A" w:rsidR="00EE2219" w:rsidRDefault="00EE2219">
    <w:pPr>
      <w:tabs>
        <w:tab w:val="center" w:pos="4320"/>
        <w:tab w:val="right" w:pos="8640"/>
      </w:tabs>
      <w:spacing w:after="547"/>
      <w:jc w:val="right"/>
    </w:pPr>
    <w:r>
      <w:fldChar w:fldCharType="begin"/>
    </w:r>
    <w:r>
      <w:instrText>PAGE</w:instrText>
    </w:r>
    <w:r>
      <w:fldChar w:fldCharType="separate"/>
    </w:r>
    <w:r w:rsidR="004C201E">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4FA33" w14:textId="77777777" w:rsidR="007F4D00" w:rsidRDefault="007F4D00">
      <w:pPr>
        <w:spacing w:after="0" w:line="240" w:lineRule="auto"/>
      </w:pPr>
      <w:r>
        <w:separator/>
      </w:r>
    </w:p>
  </w:footnote>
  <w:footnote w:type="continuationSeparator" w:id="0">
    <w:p w14:paraId="16B32135" w14:textId="77777777" w:rsidR="007F4D00" w:rsidRDefault="007F4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B02C3" w14:textId="77777777" w:rsidR="00EE2219" w:rsidRDefault="00EE2219">
    <w:pPr>
      <w:tabs>
        <w:tab w:val="center" w:pos="4680"/>
        <w:tab w:val="right" w:pos="9360"/>
      </w:tabs>
      <w:spacing w:before="547" w:after="240"/>
      <w:ind w:left="-450"/>
      <w:jc w:val="right"/>
    </w:pPr>
    <w:r>
      <w:rPr>
        <w:rFonts w:ascii="Helvetica Neue" w:eastAsia="Helvetica Neue" w:hAnsi="Helvetica Neue" w:cs="Helvetica Neue"/>
        <w:b/>
        <w:sz w:val="16"/>
        <w:szCs w:val="16"/>
      </w:rPr>
      <w:t xml:space="preserve">CHAPTER 1 </w:t>
    </w:r>
    <w:r>
      <w:rPr>
        <w:rFonts w:ascii="Helvetica Neue" w:eastAsia="Helvetica Neue" w:hAnsi="Helvetica Neue" w:cs="Helvetica Neue"/>
        <w:b/>
        <w:color w:val="BFBFBF"/>
        <w:sz w:val="16"/>
        <w:szCs w:val="16"/>
      </w:rPr>
      <w:t xml:space="preserve"> Introducing 2D Game Engine Development with JavaScript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581EA" w14:textId="77777777" w:rsidR="00EE2219" w:rsidRDefault="00EE2219">
    <w:pPr>
      <w:tabs>
        <w:tab w:val="left" w:pos="2606"/>
      </w:tabs>
      <w:spacing w:before="547"/>
      <w:ind w:right="432"/>
      <w:jc w:val="right"/>
    </w:pPr>
    <w:r>
      <w:rPr>
        <w:rFonts w:ascii="Helvetica Neue" w:eastAsia="Helvetica Neue" w:hAnsi="Helvetica Neue" w:cs="Helvetica Neue"/>
        <w:b/>
        <w:sz w:val="40"/>
        <w:szCs w:val="40"/>
      </w:rPr>
      <w:t xml:space="preserve"> C H A P T E R  1</w:t>
    </w:r>
  </w:p>
  <w:p w14:paraId="1B45C647" w14:textId="77777777" w:rsidR="00EE2219" w:rsidRDefault="00EE2219"/>
  <w:p w14:paraId="5ED44438" w14:textId="77777777" w:rsidR="00EE2219" w:rsidRDefault="00EE2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5C4E8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00F7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7069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FACD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F0B3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2D2786"/>
    <w:multiLevelType w:val="hybridMultilevel"/>
    <w:tmpl w:val="FFAA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1775F1"/>
    <w:multiLevelType w:val="hybridMultilevel"/>
    <w:tmpl w:val="C244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9E7CE0"/>
    <w:multiLevelType w:val="hybridMultilevel"/>
    <w:tmpl w:val="F0D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2"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3" w15:restartNumberingAfterBreak="0">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7"/>
  </w:num>
  <w:num w:numId="2">
    <w:abstractNumId w:val="13"/>
  </w:num>
  <w:num w:numId="3">
    <w:abstractNumId w:val="32"/>
  </w:num>
  <w:num w:numId="4">
    <w:abstractNumId w:val="21"/>
  </w:num>
  <w:num w:numId="5">
    <w:abstractNumId w:val="24"/>
  </w:num>
  <w:num w:numId="6">
    <w:abstractNumId w:val="18"/>
  </w:num>
  <w:num w:numId="7">
    <w:abstractNumId w:val="22"/>
    <w:lvlOverride w:ilvl="0">
      <w:startOverride w:val="1"/>
    </w:lvlOverride>
  </w:num>
  <w:num w:numId="8">
    <w:abstractNumId w:val="23"/>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1"/>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5"/>
  </w:num>
  <w:num w:numId="17">
    <w:abstractNumId w:val="29"/>
  </w:num>
  <w:num w:numId="18">
    <w:abstractNumId w:val="22"/>
  </w:num>
  <w:num w:numId="19">
    <w:abstractNumId w:val="31"/>
  </w:num>
  <w:num w:numId="20">
    <w:abstractNumId w:val="1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2"/>
  </w:num>
  <w:num w:numId="32">
    <w:abstractNumId w:val="10"/>
  </w:num>
  <w:num w:numId="33">
    <w:abstractNumId w:val="33"/>
  </w:num>
  <w:num w:numId="34">
    <w:abstractNumId w:val="11"/>
  </w:num>
  <w:num w:numId="35">
    <w:abstractNumId w:val="26"/>
  </w:num>
  <w:num w:numId="36">
    <w:abstractNumId w:val="10"/>
    <w:lvlOverride w:ilvl="0">
      <w:startOverride w:val="1"/>
    </w:lvlOverride>
  </w:num>
  <w:num w:numId="37">
    <w:abstractNumId w:val="19"/>
  </w:num>
  <w:num w:numId="38">
    <w:abstractNumId w:val="25"/>
    <w:lvlOverride w:ilvl="0">
      <w:startOverride w:val="1"/>
    </w:lvlOverride>
  </w:num>
  <w:num w:numId="39">
    <w:abstractNumId w:val="20"/>
  </w:num>
  <w:num w:numId="40">
    <w:abstractNumId w:val="15"/>
  </w:num>
  <w:num w:numId="41">
    <w:abstractNumId w:val="16"/>
  </w:num>
  <w:num w:numId="42">
    <w:abstractNumId w:val="30"/>
  </w:num>
  <w:num w:numId="43">
    <w:abstractNumId w:val="28"/>
  </w:num>
  <w:num w:numId="44">
    <w:abstractNumId w:val="2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oNotDisplayPageBoundaries/>
  <w:displayBackgroundShape/>
  <w:bordersDoNotSurroundHeader/>
  <w:bordersDoNotSurroundFooter/>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2NjAxNjIzMDcxMjNR0lEKTi0uzszPAykwrAUASm6ETCwAAAA="/>
    <w:docVar w:name="dgnword-docGUID" w:val="{6F3A5A10-9362-4506-9926-ECF76E511065}"/>
    <w:docVar w:name="dgnword-eventsink" w:val="192454336"/>
  </w:docVars>
  <w:rsids>
    <w:rsidRoot w:val="006243A9"/>
    <w:rsid w:val="000067EB"/>
    <w:rsid w:val="00007B2D"/>
    <w:rsid w:val="00014B06"/>
    <w:rsid w:val="00016289"/>
    <w:rsid w:val="00017430"/>
    <w:rsid w:val="00024357"/>
    <w:rsid w:val="00027850"/>
    <w:rsid w:val="000323DC"/>
    <w:rsid w:val="0003359F"/>
    <w:rsid w:val="00037A21"/>
    <w:rsid w:val="00040E37"/>
    <w:rsid w:val="000456B8"/>
    <w:rsid w:val="000512FF"/>
    <w:rsid w:val="000569ED"/>
    <w:rsid w:val="00060BD2"/>
    <w:rsid w:val="00066FB4"/>
    <w:rsid w:val="00075D6B"/>
    <w:rsid w:val="00087475"/>
    <w:rsid w:val="00090110"/>
    <w:rsid w:val="00090957"/>
    <w:rsid w:val="00090B4F"/>
    <w:rsid w:val="000916E1"/>
    <w:rsid w:val="00096908"/>
    <w:rsid w:val="00096A4C"/>
    <w:rsid w:val="000A0391"/>
    <w:rsid w:val="000A1B27"/>
    <w:rsid w:val="000B19CC"/>
    <w:rsid w:val="000B7458"/>
    <w:rsid w:val="000D7097"/>
    <w:rsid w:val="000E15D8"/>
    <w:rsid w:val="000E321E"/>
    <w:rsid w:val="000E34E5"/>
    <w:rsid w:val="000F35D8"/>
    <w:rsid w:val="001015B4"/>
    <w:rsid w:val="00102302"/>
    <w:rsid w:val="00103009"/>
    <w:rsid w:val="00104580"/>
    <w:rsid w:val="001058CF"/>
    <w:rsid w:val="00107A9D"/>
    <w:rsid w:val="00107FA8"/>
    <w:rsid w:val="00112175"/>
    <w:rsid w:val="001213DC"/>
    <w:rsid w:val="001268E5"/>
    <w:rsid w:val="00132872"/>
    <w:rsid w:val="001368C1"/>
    <w:rsid w:val="00137981"/>
    <w:rsid w:val="001516D1"/>
    <w:rsid w:val="00166532"/>
    <w:rsid w:val="001736DE"/>
    <w:rsid w:val="001769E5"/>
    <w:rsid w:val="00176ABC"/>
    <w:rsid w:val="00177F99"/>
    <w:rsid w:val="00181030"/>
    <w:rsid w:val="00184A45"/>
    <w:rsid w:val="00186305"/>
    <w:rsid w:val="00190C91"/>
    <w:rsid w:val="00192257"/>
    <w:rsid w:val="00196F00"/>
    <w:rsid w:val="001A0222"/>
    <w:rsid w:val="001A6F21"/>
    <w:rsid w:val="001A7278"/>
    <w:rsid w:val="001B7B90"/>
    <w:rsid w:val="001C7C5F"/>
    <w:rsid w:val="001D7151"/>
    <w:rsid w:val="001E3A76"/>
    <w:rsid w:val="001E5DE2"/>
    <w:rsid w:val="002175A9"/>
    <w:rsid w:val="00220D6C"/>
    <w:rsid w:val="002221CE"/>
    <w:rsid w:val="002255CB"/>
    <w:rsid w:val="0022768E"/>
    <w:rsid w:val="00233902"/>
    <w:rsid w:val="00236549"/>
    <w:rsid w:val="002365FA"/>
    <w:rsid w:val="00236FE4"/>
    <w:rsid w:val="002374C8"/>
    <w:rsid w:val="002425BE"/>
    <w:rsid w:val="002457D2"/>
    <w:rsid w:val="002619EE"/>
    <w:rsid w:val="00261CDD"/>
    <w:rsid w:val="00275580"/>
    <w:rsid w:val="00275B59"/>
    <w:rsid w:val="00280EFF"/>
    <w:rsid w:val="00287D5F"/>
    <w:rsid w:val="00291328"/>
    <w:rsid w:val="00295313"/>
    <w:rsid w:val="002A07EC"/>
    <w:rsid w:val="002A4346"/>
    <w:rsid w:val="002D54DF"/>
    <w:rsid w:val="002E2B47"/>
    <w:rsid w:val="002E3A65"/>
    <w:rsid w:val="002F38C2"/>
    <w:rsid w:val="002F5630"/>
    <w:rsid w:val="002F6B04"/>
    <w:rsid w:val="00301AFA"/>
    <w:rsid w:val="00303640"/>
    <w:rsid w:val="003037DC"/>
    <w:rsid w:val="003067EF"/>
    <w:rsid w:val="00306D5E"/>
    <w:rsid w:val="00322176"/>
    <w:rsid w:val="00324E79"/>
    <w:rsid w:val="00332FA9"/>
    <w:rsid w:val="00334B86"/>
    <w:rsid w:val="00334EDF"/>
    <w:rsid w:val="0034148D"/>
    <w:rsid w:val="0034428D"/>
    <w:rsid w:val="003457CA"/>
    <w:rsid w:val="00347D98"/>
    <w:rsid w:val="00360897"/>
    <w:rsid w:val="00360BFB"/>
    <w:rsid w:val="0036514F"/>
    <w:rsid w:val="00366632"/>
    <w:rsid w:val="003673D1"/>
    <w:rsid w:val="003712AC"/>
    <w:rsid w:val="00372AA3"/>
    <w:rsid w:val="00375384"/>
    <w:rsid w:val="00376302"/>
    <w:rsid w:val="00386372"/>
    <w:rsid w:val="00387D9B"/>
    <w:rsid w:val="00391146"/>
    <w:rsid w:val="003914FA"/>
    <w:rsid w:val="00393580"/>
    <w:rsid w:val="003B6B68"/>
    <w:rsid w:val="003C15D5"/>
    <w:rsid w:val="003D435B"/>
    <w:rsid w:val="003D6D13"/>
    <w:rsid w:val="003E7B45"/>
    <w:rsid w:val="003F08A5"/>
    <w:rsid w:val="003F26CC"/>
    <w:rsid w:val="004003CE"/>
    <w:rsid w:val="00401F7E"/>
    <w:rsid w:val="0040220E"/>
    <w:rsid w:val="00404299"/>
    <w:rsid w:val="004131C9"/>
    <w:rsid w:val="00415924"/>
    <w:rsid w:val="004222F6"/>
    <w:rsid w:val="0043568E"/>
    <w:rsid w:val="00453D41"/>
    <w:rsid w:val="004866F5"/>
    <w:rsid w:val="004869FA"/>
    <w:rsid w:val="004A1457"/>
    <w:rsid w:val="004A1796"/>
    <w:rsid w:val="004B4A6C"/>
    <w:rsid w:val="004C201E"/>
    <w:rsid w:val="004C2FDD"/>
    <w:rsid w:val="004C490C"/>
    <w:rsid w:val="004D5F97"/>
    <w:rsid w:val="004E62C0"/>
    <w:rsid w:val="004F136F"/>
    <w:rsid w:val="0050100B"/>
    <w:rsid w:val="0050283C"/>
    <w:rsid w:val="00503F45"/>
    <w:rsid w:val="00504A59"/>
    <w:rsid w:val="00512E17"/>
    <w:rsid w:val="005136F7"/>
    <w:rsid w:val="00521CEC"/>
    <w:rsid w:val="00531284"/>
    <w:rsid w:val="00535BF0"/>
    <w:rsid w:val="00537197"/>
    <w:rsid w:val="00546717"/>
    <w:rsid w:val="0056207C"/>
    <w:rsid w:val="00563B59"/>
    <w:rsid w:val="00565BD4"/>
    <w:rsid w:val="00566CA9"/>
    <w:rsid w:val="00567EF3"/>
    <w:rsid w:val="005709DB"/>
    <w:rsid w:val="00570EE6"/>
    <w:rsid w:val="0057124C"/>
    <w:rsid w:val="00582BC8"/>
    <w:rsid w:val="00583366"/>
    <w:rsid w:val="00587B79"/>
    <w:rsid w:val="005938C3"/>
    <w:rsid w:val="00595C49"/>
    <w:rsid w:val="00597520"/>
    <w:rsid w:val="00597C81"/>
    <w:rsid w:val="005A018C"/>
    <w:rsid w:val="005A1E38"/>
    <w:rsid w:val="005A3C1C"/>
    <w:rsid w:val="005B0D53"/>
    <w:rsid w:val="005B12B3"/>
    <w:rsid w:val="005B2FD6"/>
    <w:rsid w:val="005C0F19"/>
    <w:rsid w:val="005C13F2"/>
    <w:rsid w:val="005C3CCE"/>
    <w:rsid w:val="005C61C0"/>
    <w:rsid w:val="005D176C"/>
    <w:rsid w:val="005D2BAB"/>
    <w:rsid w:val="005E11A7"/>
    <w:rsid w:val="005E56F0"/>
    <w:rsid w:val="005E781A"/>
    <w:rsid w:val="005F2B89"/>
    <w:rsid w:val="005F779B"/>
    <w:rsid w:val="006069B0"/>
    <w:rsid w:val="00614117"/>
    <w:rsid w:val="00621E3D"/>
    <w:rsid w:val="006230A0"/>
    <w:rsid w:val="00623AD6"/>
    <w:rsid w:val="006243A9"/>
    <w:rsid w:val="00626C48"/>
    <w:rsid w:val="006349A9"/>
    <w:rsid w:val="00643804"/>
    <w:rsid w:val="00646765"/>
    <w:rsid w:val="00674CF9"/>
    <w:rsid w:val="00675179"/>
    <w:rsid w:val="00683BF4"/>
    <w:rsid w:val="00686818"/>
    <w:rsid w:val="00696061"/>
    <w:rsid w:val="006A3C60"/>
    <w:rsid w:val="006A71B6"/>
    <w:rsid w:val="006A75D2"/>
    <w:rsid w:val="006B40ED"/>
    <w:rsid w:val="006B75EA"/>
    <w:rsid w:val="006D30A1"/>
    <w:rsid w:val="006D45DC"/>
    <w:rsid w:val="006E6C5B"/>
    <w:rsid w:val="006F2BF1"/>
    <w:rsid w:val="006F5D20"/>
    <w:rsid w:val="006F7258"/>
    <w:rsid w:val="00701190"/>
    <w:rsid w:val="0070280C"/>
    <w:rsid w:val="00702A34"/>
    <w:rsid w:val="00703BC7"/>
    <w:rsid w:val="007040E7"/>
    <w:rsid w:val="00707CC9"/>
    <w:rsid w:val="007105C6"/>
    <w:rsid w:val="007125D5"/>
    <w:rsid w:val="007172A8"/>
    <w:rsid w:val="00720AD6"/>
    <w:rsid w:val="007310A4"/>
    <w:rsid w:val="007314B7"/>
    <w:rsid w:val="00732949"/>
    <w:rsid w:val="007362AA"/>
    <w:rsid w:val="0074209C"/>
    <w:rsid w:val="00743B72"/>
    <w:rsid w:val="00750904"/>
    <w:rsid w:val="00754EC3"/>
    <w:rsid w:val="007553CF"/>
    <w:rsid w:val="00755A5C"/>
    <w:rsid w:val="00757257"/>
    <w:rsid w:val="00757770"/>
    <w:rsid w:val="00762AF9"/>
    <w:rsid w:val="00763C1E"/>
    <w:rsid w:val="00777D84"/>
    <w:rsid w:val="00783DB7"/>
    <w:rsid w:val="00785719"/>
    <w:rsid w:val="00790DBE"/>
    <w:rsid w:val="007A2EED"/>
    <w:rsid w:val="007A4252"/>
    <w:rsid w:val="007A610C"/>
    <w:rsid w:val="007A610E"/>
    <w:rsid w:val="007B3590"/>
    <w:rsid w:val="007B3CBB"/>
    <w:rsid w:val="007B542F"/>
    <w:rsid w:val="007B54B1"/>
    <w:rsid w:val="007C39EF"/>
    <w:rsid w:val="007C6614"/>
    <w:rsid w:val="007D7042"/>
    <w:rsid w:val="007D7076"/>
    <w:rsid w:val="007D70C6"/>
    <w:rsid w:val="007E3F9E"/>
    <w:rsid w:val="007F4C94"/>
    <w:rsid w:val="007F4D00"/>
    <w:rsid w:val="007F6CE9"/>
    <w:rsid w:val="008017AB"/>
    <w:rsid w:val="00804420"/>
    <w:rsid w:val="00804438"/>
    <w:rsid w:val="00812FA1"/>
    <w:rsid w:val="00814EA3"/>
    <w:rsid w:val="008161A8"/>
    <w:rsid w:val="00822803"/>
    <w:rsid w:val="00823E04"/>
    <w:rsid w:val="00825F37"/>
    <w:rsid w:val="008358A4"/>
    <w:rsid w:val="00853987"/>
    <w:rsid w:val="00857132"/>
    <w:rsid w:val="00857AC0"/>
    <w:rsid w:val="008626CE"/>
    <w:rsid w:val="00863FF9"/>
    <w:rsid w:val="008706A8"/>
    <w:rsid w:val="00874C9A"/>
    <w:rsid w:val="00875D16"/>
    <w:rsid w:val="00875FD6"/>
    <w:rsid w:val="00875FE6"/>
    <w:rsid w:val="0087645A"/>
    <w:rsid w:val="00880BC6"/>
    <w:rsid w:val="0088416C"/>
    <w:rsid w:val="008867F2"/>
    <w:rsid w:val="00894793"/>
    <w:rsid w:val="008A62F3"/>
    <w:rsid w:val="008A7443"/>
    <w:rsid w:val="008A7A7E"/>
    <w:rsid w:val="008B35D8"/>
    <w:rsid w:val="008C1616"/>
    <w:rsid w:val="008C5175"/>
    <w:rsid w:val="008D03B7"/>
    <w:rsid w:val="008D06DD"/>
    <w:rsid w:val="008D5152"/>
    <w:rsid w:val="008E11F8"/>
    <w:rsid w:val="008E15D0"/>
    <w:rsid w:val="008F31B3"/>
    <w:rsid w:val="008F5F3D"/>
    <w:rsid w:val="0090052F"/>
    <w:rsid w:val="0090527E"/>
    <w:rsid w:val="00906AD3"/>
    <w:rsid w:val="00907975"/>
    <w:rsid w:val="00917652"/>
    <w:rsid w:val="009179EE"/>
    <w:rsid w:val="009332AD"/>
    <w:rsid w:val="009445B8"/>
    <w:rsid w:val="00957FA1"/>
    <w:rsid w:val="00963598"/>
    <w:rsid w:val="00974DF9"/>
    <w:rsid w:val="009923E2"/>
    <w:rsid w:val="009A2F32"/>
    <w:rsid w:val="009B0677"/>
    <w:rsid w:val="009B18A4"/>
    <w:rsid w:val="009D2169"/>
    <w:rsid w:val="009D5C5C"/>
    <w:rsid w:val="009D7D9F"/>
    <w:rsid w:val="009E19E9"/>
    <w:rsid w:val="009F2D6D"/>
    <w:rsid w:val="009F442E"/>
    <w:rsid w:val="009F44CE"/>
    <w:rsid w:val="009F4AEC"/>
    <w:rsid w:val="00A07654"/>
    <w:rsid w:val="00A14505"/>
    <w:rsid w:val="00A333DF"/>
    <w:rsid w:val="00A34658"/>
    <w:rsid w:val="00A50169"/>
    <w:rsid w:val="00A5032E"/>
    <w:rsid w:val="00A50851"/>
    <w:rsid w:val="00A51C8E"/>
    <w:rsid w:val="00A562FE"/>
    <w:rsid w:val="00A62109"/>
    <w:rsid w:val="00A65777"/>
    <w:rsid w:val="00A66CD4"/>
    <w:rsid w:val="00A84C60"/>
    <w:rsid w:val="00A932CF"/>
    <w:rsid w:val="00AA1CF1"/>
    <w:rsid w:val="00AA2A0C"/>
    <w:rsid w:val="00AB09E7"/>
    <w:rsid w:val="00AB198B"/>
    <w:rsid w:val="00AB40E2"/>
    <w:rsid w:val="00AB7F44"/>
    <w:rsid w:val="00AD24F0"/>
    <w:rsid w:val="00AD5591"/>
    <w:rsid w:val="00AE481A"/>
    <w:rsid w:val="00AE51EE"/>
    <w:rsid w:val="00AF79EE"/>
    <w:rsid w:val="00B01368"/>
    <w:rsid w:val="00B13096"/>
    <w:rsid w:val="00B1641A"/>
    <w:rsid w:val="00B178A6"/>
    <w:rsid w:val="00B256CA"/>
    <w:rsid w:val="00B4093E"/>
    <w:rsid w:val="00B41B75"/>
    <w:rsid w:val="00B464D6"/>
    <w:rsid w:val="00B46885"/>
    <w:rsid w:val="00B50B24"/>
    <w:rsid w:val="00B51B95"/>
    <w:rsid w:val="00B5337D"/>
    <w:rsid w:val="00B57ED3"/>
    <w:rsid w:val="00B66848"/>
    <w:rsid w:val="00B751A9"/>
    <w:rsid w:val="00B812AA"/>
    <w:rsid w:val="00B842F7"/>
    <w:rsid w:val="00B939D4"/>
    <w:rsid w:val="00BA3886"/>
    <w:rsid w:val="00BA3D58"/>
    <w:rsid w:val="00BA52F5"/>
    <w:rsid w:val="00BB0CF6"/>
    <w:rsid w:val="00BC0C66"/>
    <w:rsid w:val="00BC2F84"/>
    <w:rsid w:val="00BC444F"/>
    <w:rsid w:val="00BC58E4"/>
    <w:rsid w:val="00BC5E4E"/>
    <w:rsid w:val="00BD73FF"/>
    <w:rsid w:val="00BE525F"/>
    <w:rsid w:val="00BE7506"/>
    <w:rsid w:val="00BF7489"/>
    <w:rsid w:val="00C0074E"/>
    <w:rsid w:val="00C02604"/>
    <w:rsid w:val="00C02DEB"/>
    <w:rsid w:val="00C1168B"/>
    <w:rsid w:val="00C11B4F"/>
    <w:rsid w:val="00C12F21"/>
    <w:rsid w:val="00C14EEF"/>
    <w:rsid w:val="00C26DA3"/>
    <w:rsid w:val="00C300B9"/>
    <w:rsid w:val="00C3306A"/>
    <w:rsid w:val="00C42FC9"/>
    <w:rsid w:val="00C43ABE"/>
    <w:rsid w:val="00C55070"/>
    <w:rsid w:val="00C570D3"/>
    <w:rsid w:val="00C809E9"/>
    <w:rsid w:val="00C810CC"/>
    <w:rsid w:val="00C817BA"/>
    <w:rsid w:val="00C95938"/>
    <w:rsid w:val="00C971F4"/>
    <w:rsid w:val="00CB23AD"/>
    <w:rsid w:val="00CB4E88"/>
    <w:rsid w:val="00CD02BB"/>
    <w:rsid w:val="00CD40C0"/>
    <w:rsid w:val="00CD45BA"/>
    <w:rsid w:val="00CD6A05"/>
    <w:rsid w:val="00CD748A"/>
    <w:rsid w:val="00CE14A6"/>
    <w:rsid w:val="00CE46AE"/>
    <w:rsid w:val="00D02449"/>
    <w:rsid w:val="00D04A27"/>
    <w:rsid w:val="00D05EC8"/>
    <w:rsid w:val="00D1412A"/>
    <w:rsid w:val="00D1538B"/>
    <w:rsid w:val="00D26C68"/>
    <w:rsid w:val="00D302DC"/>
    <w:rsid w:val="00D367C0"/>
    <w:rsid w:val="00D412B0"/>
    <w:rsid w:val="00D433E0"/>
    <w:rsid w:val="00D43E4B"/>
    <w:rsid w:val="00D56E20"/>
    <w:rsid w:val="00D60C9C"/>
    <w:rsid w:val="00D63F2E"/>
    <w:rsid w:val="00D654CC"/>
    <w:rsid w:val="00D66206"/>
    <w:rsid w:val="00D712C7"/>
    <w:rsid w:val="00D76F1E"/>
    <w:rsid w:val="00D87AD8"/>
    <w:rsid w:val="00D87F2E"/>
    <w:rsid w:val="00DA6A5B"/>
    <w:rsid w:val="00DB2F06"/>
    <w:rsid w:val="00DC05F4"/>
    <w:rsid w:val="00DC3DDD"/>
    <w:rsid w:val="00DC580C"/>
    <w:rsid w:val="00DC6D86"/>
    <w:rsid w:val="00DE02D5"/>
    <w:rsid w:val="00DE0DF8"/>
    <w:rsid w:val="00DF2BC3"/>
    <w:rsid w:val="00DF3D15"/>
    <w:rsid w:val="00E06ED0"/>
    <w:rsid w:val="00E10201"/>
    <w:rsid w:val="00E21874"/>
    <w:rsid w:val="00E22D1B"/>
    <w:rsid w:val="00E23B95"/>
    <w:rsid w:val="00E24B5C"/>
    <w:rsid w:val="00E27094"/>
    <w:rsid w:val="00E41908"/>
    <w:rsid w:val="00E453EA"/>
    <w:rsid w:val="00E52A4C"/>
    <w:rsid w:val="00E64EC1"/>
    <w:rsid w:val="00E66359"/>
    <w:rsid w:val="00E7791D"/>
    <w:rsid w:val="00E80C06"/>
    <w:rsid w:val="00E82E1B"/>
    <w:rsid w:val="00E85E45"/>
    <w:rsid w:val="00EA0A45"/>
    <w:rsid w:val="00EA1618"/>
    <w:rsid w:val="00EA362D"/>
    <w:rsid w:val="00EC04F7"/>
    <w:rsid w:val="00EC6562"/>
    <w:rsid w:val="00ED51CB"/>
    <w:rsid w:val="00EE2219"/>
    <w:rsid w:val="00EE42A0"/>
    <w:rsid w:val="00EE7E40"/>
    <w:rsid w:val="00EF7268"/>
    <w:rsid w:val="00F02068"/>
    <w:rsid w:val="00F064BC"/>
    <w:rsid w:val="00F16B80"/>
    <w:rsid w:val="00F24CA4"/>
    <w:rsid w:val="00F36D20"/>
    <w:rsid w:val="00F412FD"/>
    <w:rsid w:val="00F472F9"/>
    <w:rsid w:val="00F55EA9"/>
    <w:rsid w:val="00F5670C"/>
    <w:rsid w:val="00F56BC8"/>
    <w:rsid w:val="00F67B0D"/>
    <w:rsid w:val="00F70394"/>
    <w:rsid w:val="00F728E3"/>
    <w:rsid w:val="00F81E4F"/>
    <w:rsid w:val="00F82A37"/>
    <w:rsid w:val="00F90DEE"/>
    <w:rsid w:val="00FA3AEE"/>
    <w:rsid w:val="00FB7C9D"/>
    <w:rsid w:val="00FC7796"/>
    <w:rsid w:val="00FD2B47"/>
    <w:rsid w:val="00FD3B6E"/>
    <w:rsid w:val="00FD44E0"/>
    <w:rsid w:val="00FE2ED6"/>
    <w:rsid w:val="00FE4018"/>
    <w:rsid w:val="00FF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D7DD"/>
  <w15:docId w15:val="{6E0E8EC4-C8C3-4C01-A508-F379B16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219"/>
    <w:rPr>
      <w:rFonts w:asciiTheme="minorHAnsi" w:eastAsiaTheme="minorHAnsi" w:hAnsiTheme="minorHAnsi" w:cstheme="minorBidi"/>
      <w:color w:val="auto"/>
    </w:rPr>
  </w:style>
  <w:style w:type="paragraph" w:styleId="Heading1">
    <w:name w:val="heading 1"/>
    <w:basedOn w:val="Normal"/>
    <w:next w:val="Normal"/>
    <w:link w:val="Heading1Char"/>
    <w:qFormat/>
    <w:rsid w:val="00EE2219"/>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EE2219"/>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EE2219"/>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EE2219"/>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EE2219"/>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EE2219"/>
    <w:pPr>
      <w:spacing w:before="240" w:after="60"/>
      <w:outlineLvl w:val="5"/>
    </w:pPr>
    <w:rPr>
      <w:rFonts w:ascii="Calibri" w:eastAsia="PMingLiU"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2219"/>
    <w:rPr>
      <w:rFonts w:ascii="Arial" w:eastAsiaTheme="minorHAnsi" w:hAnsi="Arial" w:cstheme="minorBidi"/>
      <w:b/>
      <w:color w:val="auto"/>
      <w:sz w:val="34"/>
      <w:szCs w:val="36"/>
    </w:rPr>
  </w:style>
  <w:style w:type="character" w:customStyle="1" w:styleId="Heading2Char">
    <w:name w:val="Heading 2 Char"/>
    <w:link w:val="Heading2"/>
    <w:rsid w:val="00EE2219"/>
    <w:rPr>
      <w:rFonts w:ascii="Arial" w:eastAsiaTheme="minorHAnsi" w:hAnsi="Arial" w:cstheme="minorBidi"/>
      <w:b/>
      <w:color w:val="auto"/>
      <w:sz w:val="28"/>
      <w:szCs w:val="28"/>
    </w:rPr>
  </w:style>
  <w:style w:type="character" w:customStyle="1" w:styleId="Heading3Char">
    <w:name w:val="Heading 3 Char"/>
    <w:link w:val="Heading3"/>
    <w:rsid w:val="00EE2219"/>
    <w:rPr>
      <w:rFonts w:ascii="Arial" w:eastAsiaTheme="minorHAnsi" w:hAnsi="Arial" w:cstheme="minorBidi"/>
      <w:b/>
      <w:color w:val="auto"/>
      <w:szCs w:val="28"/>
    </w:rPr>
  </w:style>
  <w:style w:type="character" w:customStyle="1" w:styleId="Heading4Char">
    <w:name w:val="Heading 4 Char"/>
    <w:link w:val="Heading4"/>
    <w:rsid w:val="00EE2219"/>
    <w:rPr>
      <w:rFonts w:ascii="Utopia" w:eastAsiaTheme="minorHAnsi" w:hAnsi="Utopia" w:cstheme="minorBidi"/>
      <w:b/>
      <w:color w:val="auto"/>
      <w:spacing w:val="-6"/>
      <w:szCs w:val="24"/>
    </w:rPr>
  </w:style>
  <w:style w:type="character" w:customStyle="1" w:styleId="Heading5Char">
    <w:name w:val="Heading 5 Char"/>
    <w:link w:val="Heading5"/>
    <w:rsid w:val="00EE2219"/>
    <w:rPr>
      <w:rFonts w:ascii="Arial Narrow" w:eastAsiaTheme="minorHAnsi" w:hAnsi="Arial Narrow" w:cstheme="minorBidi"/>
      <w:b/>
      <w:color w:val="auto"/>
    </w:rPr>
  </w:style>
  <w:style w:type="character" w:customStyle="1" w:styleId="Heading6Char">
    <w:name w:val="Heading 6 Char"/>
    <w:link w:val="Heading6"/>
    <w:rsid w:val="00EE2219"/>
    <w:rPr>
      <w:rFonts w:eastAsia="PMingLiU" w:cstheme="minorBidi"/>
      <w:b/>
      <w:bCs/>
      <w:color w:val="auto"/>
    </w:rPr>
  </w:style>
  <w:style w:type="paragraph" w:styleId="Title">
    <w:name w:val="Title"/>
    <w:basedOn w:val="Normal"/>
    <w:next w:val="Normal"/>
    <w:link w:val="TitleChar"/>
    <w:qFormat/>
    <w:pPr>
      <w:keepNext/>
      <w:keepLines/>
      <w:spacing w:before="480" w:after="120"/>
      <w:contextualSpacing/>
    </w:pPr>
    <w:rPr>
      <w:b/>
      <w:sz w:val="72"/>
      <w:szCs w:val="72"/>
    </w:rPr>
  </w:style>
  <w:style w:type="character" w:customStyle="1" w:styleId="TitleChar">
    <w:name w:val="Title Char"/>
    <w:basedOn w:val="DefaultParagraphFont"/>
    <w:link w:val="Title"/>
    <w:rsid w:val="007A610E"/>
    <w:rPr>
      <w:rFonts w:asciiTheme="minorHAnsi" w:eastAsiaTheme="minorHAnsi" w:hAnsiTheme="minorHAnsi" w:cstheme="minorBidi"/>
      <w:b/>
      <w:color w:val="auto"/>
      <w:sz w:val="72"/>
      <w:szCs w:val="72"/>
    </w:rPr>
  </w:style>
  <w:style w:type="paragraph" w:styleId="Subtitle">
    <w:name w:val="Subtitle"/>
    <w:basedOn w:val="Normal"/>
    <w:next w:val="Normal"/>
    <w:link w:val="SubtitleChar"/>
    <w:qFormat/>
    <w:rsid w:val="00EE2219"/>
    <w:pPr>
      <w:spacing w:after="60"/>
      <w:jc w:val="center"/>
      <w:outlineLvl w:val="1"/>
    </w:pPr>
    <w:rPr>
      <w:rFonts w:ascii="Cambria" w:hAnsi="Cambria"/>
      <w:szCs w:val="24"/>
    </w:rPr>
  </w:style>
  <w:style w:type="character" w:customStyle="1" w:styleId="SubtitleChar">
    <w:name w:val="Subtitle Char"/>
    <w:basedOn w:val="DefaultParagraphFont"/>
    <w:link w:val="Subtitle"/>
    <w:rsid w:val="00EE2219"/>
    <w:rPr>
      <w:rFonts w:ascii="Cambria" w:eastAsiaTheme="minorHAnsi" w:hAnsi="Cambria" w:cstheme="minorBidi"/>
      <w:color w:val="auto"/>
      <w:szCs w:val="24"/>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EA0A45"/>
    <w:rPr>
      <w:sz w:val="18"/>
      <w:szCs w:val="18"/>
    </w:rPr>
  </w:style>
  <w:style w:type="paragraph" w:styleId="CommentText">
    <w:name w:val="annotation text"/>
    <w:basedOn w:val="Normal"/>
    <w:link w:val="CommentTextChar"/>
    <w:uiPriority w:val="99"/>
    <w:unhideWhenUsed/>
    <w:rsid w:val="00EA0A45"/>
    <w:pPr>
      <w:spacing w:line="240" w:lineRule="auto"/>
    </w:pPr>
    <w:rPr>
      <w:sz w:val="24"/>
      <w:szCs w:val="24"/>
    </w:rPr>
  </w:style>
  <w:style w:type="character" w:customStyle="1" w:styleId="CommentTextChar">
    <w:name w:val="Comment Text Char"/>
    <w:basedOn w:val="DefaultParagraphFont"/>
    <w:link w:val="CommentText"/>
    <w:uiPriority w:val="99"/>
    <w:rsid w:val="00EA0A45"/>
    <w:rPr>
      <w:sz w:val="24"/>
      <w:szCs w:val="24"/>
    </w:rPr>
  </w:style>
  <w:style w:type="paragraph" w:styleId="CommentSubject">
    <w:name w:val="annotation subject"/>
    <w:basedOn w:val="CommentText"/>
    <w:next w:val="CommentText"/>
    <w:link w:val="CommentSubjectChar"/>
    <w:uiPriority w:val="99"/>
    <w:semiHidden/>
    <w:unhideWhenUsed/>
    <w:rsid w:val="00EA0A45"/>
    <w:rPr>
      <w:b/>
      <w:bCs/>
      <w:sz w:val="20"/>
      <w:szCs w:val="20"/>
    </w:rPr>
  </w:style>
  <w:style w:type="character" w:customStyle="1" w:styleId="CommentSubjectChar">
    <w:name w:val="Comment Subject Char"/>
    <w:basedOn w:val="CommentTextChar"/>
    <w:link w:val="CommentSubject"/>
    <w:uiPriority w:val="99"/>
    <w:semiHidden/>
    <w:rsid w:val="00EA0A45"/>
    <w:rPr>
      <w:b/>
      <w:bCs/>
      <w:sz w:val="20"/>
      <w:szCs w:val="20"/>
    </w:rPr>
  </w:style>
  <w:style w:type="paragraph" w:styleId="BalloonText">
    <w:name w:val="Balloon Text"/>
    <w:basedOn w:val="Normal"/>
    <w:link w:val="BalloonTextChar"/>
    <w:rsid w:val="00EE2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2219"/>
    <w:rPr>
      <w:rFonts w:ascii="Tahoma" w:eastAsiaTheme="minorHAnsi" w:hAnsi="Tahoma" w:cs="Tahoma"/>
      <w:color w:val="auto"/>
      <w:sz w:val="16"/>
      <w:szCs w:val="16"/>
    </w:rPr>
  </w:style>
  <w:style w:type="paragraph" w:styleId="HTMLPreformatted">
    <w:name w:val="HTML Preformatted"/>
    <w:basedOn w:val="Normal"/>
    <w:link w:val="HTMLPreformattedChar"/>
    <w:uiPriority w:val="99"/>
    <w:semiHidden/>
    <w:unhideWhenUsed/>
    <w:rsid w:val="00F5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BC8"/>
    <w:rPr>
      <w:rFonts w:ascii="Courier New" w:hAnsi="Courier New" w:cs="Courier New"/>
      <w:color w:val="auto"/>
      <w:sz w:val="20"/>
      <w:szCs w:val="20"/>
    </w:rPr>
  </w:style>
  <w:style w:type="paragraph" w:styleId="Revision">
    <w:name w:val="Revision"/>
    <w:hidden/>
    <w:uiPriority w:val="99"/>
    <w:semiHidden/>
    <w:rsid w:val="00EE2219"/>
    <w:pPr>
      <w:spacing w:after="0" w:line="240" w:lineRule="auto"/>
    </w:pPr>
    <w:rPr>
      <w:rFonts w:eastAsia="Calibri" w:cs="Times New Roman"/>
      <w:color w:val="auto"/>
    </w:rPr>
  </w:style>
  <w:style w:type="paragraph" w:styleId="BodyText">
    <w:name w:val="Body Text"/>
    <w:basedOn w:val="Normal"/>
    <w:link w:val="BodyTextChar"/>
    <w:qFormat/>
    <w:rsid w:val="00EE2219"/>
    <w:pPr>
      <w:autoSpaceDE w:val="0"/>
      <w:autoSpaceDN w:val="0"/>
      <w:spacing w:after="120" w:line="240" w:lineRule="exact"/>
      <w:jc w:val="both"/>
    </w:pPr>
    <w:rPr>
      <w:rFonts w:ascii="Arial" w:hAnsi="Arial"/>
      <w:sz w:val="18"/>
    </w:rPr>
  </w:style>
  <w:style w:type="character" w:customStyle="1" w:styleId="BodyTextChar">
    <w:name w:val="Body Text Char"/>
    <w:link w:val="BodyText"/>
    <w:rsid w:val="00EE2219"/>
    <w:rPr>
      <w:rFonts w:ascii="Arial" w:eastAsiaTheme="minorHAnsi" w:hAnsi="Arial" w:cstheme="minorBidi"/>
      <w:color w:val="auto"/>
      <w:sz w:val="18"/>
    </w:rPr>
  </w:style>
  <w:style w:type="paragraph" w:customStyle="1" w:styleId="Bullet">
    <w:name w:val="Bullet"/>
    <w:basedOn w:val="Normal"/>
    <w:rsid w:val="00EE2219"/>
    <w:pPr>
      <w:keepLines/>
      <w:numPr>
        <w:numId w:val="4"/>
      </w:numPr>
      <w:spacing w:before="120" w:after="120" w:line="240" w:lineRule="auto"/>
      <w:ind w:right="864"/>
    </w:pPr>
    <w:rPr>
      <w:rFonts w:ascii="Utopia" w:hAnsi="Utopia"/>
      <w:sz w:val="18"/>
    </w:rPr>
  </w:style>
  <w:style w:type="character" w:customStyle="1" w:styleId="CodeBold">
    <w:name w:val="Code Bold"/>
    <w:rsid w:val="00EE2219"/>
    <w:rPr>
      <w:rFonts w:ascii="TheSansMonoConBlack" w:hAnsi="TheSansMonoConBlack"/>
      <w:sz w:val="18"/>
    </w:rPr>
  </w:style>
  <w:style w:type="character" w:customStyle="1" w:styleId="CodeChar">
    <w:name w:val="Code Char"/>
    <w:link w:val="Code"/>
    <w:locked/>
    <w:rsid w:val="00EE2219"/>
    <w:rPr>
      <w:rFonts w:ascii="TheSansMonoConNormal" w:eastAsiaTheme="minorHAnsi" w:hAnsi="TheSansMonoConNormal" w:cstheme="minorBidi"/>
      <w:noProof/>
      <w:color w:val="auto"/>
      <w:sz w:val="18"/>
    </w:rPr>
  </w:style>
  <w:style w:type="paragraph" w:customStyle="1" w:styleId="Code">
    <w:name w:val="Code"/>
    <w:basedOn w:val="Normal"/>
    <w:link w:val="CodeChar"/>
    <w:qFormat/>
    <w:rsid w:val="00EE2219"/>
    <w:pPr>
      <w:spacing w:before="120" w:after="120" w:line="240" w:lineRule="auto"/>
      <w:contextualSpacing/>
    </w:pPr>
    <w:rPr>
      <w:rFonts w:ascii="TheSansMonoConNormal" w:hAnsi="TheSansMonoConNormal"/>
      <w:noProof/>
      <w:sz w:val="18"/>
    </w:rPr>
  </w:style>
  <w:style w:type="paragraph" w:customStyle="1" w:styleId="ChapterNumber">
    <w:name w:val="Chapter Number"/>
    <w:next w:val="Normal"/>
    <w:autoRedefine/>
    <w:qFormat/>
    <w:rsid w:val="00EE2219"/>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EE2219"/>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EE2219"/>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EE2219"/>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EE2219"/>
    <w:rPr>
      <w:rFonts w:ascii="Utopia" w:eastAsiaTheme="minorHAnsi" w:hAnsi="Utopia" w:cstheme="minorBidi"/>
      <w:i/>
      <w:noProof/>
      <w:color w:val="auto"/>
      <w:sz w:val="18"/>
    </w:rPr>
  </w:style>
  <w:style w:type="paragraph" w:customStyle="1" w:styleId="NumSubList">
    <w:name w:val="Num Sub List"/>
    <w:basedOn w:val="Normal"/>
    <w:rsid w:val="00EE2219"/>
    <w:pPr>
      <w:numPr>
        <w:numId w:val="8"/>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EE2219"/>
    <w:pPr>
      <w:ind w:left="1368"/>
    </w:pPr>
  </w:style>
  <w:style w:type="paragraph" w:customStyle="1" w:styleId="FMCopyrightTitle">
    <w:name w:val="FM Copyright Title"/>
    <w:basedOn w:val="FMCopyright"/>
    <w:locked/>
    <w:rsid w:val="00EE2219"/>
    <w:pPr>
      <w:spacing w:before="100" w:after="100"/>
    </w:pPr>
    <w:rPr>
      <w:rFonts w:ascii="Utopia Bold" w:hAnsi="Utopia Bold"/>
      <w:sz w:val="19"/>
    </w:rPr>
  </w:style>
  <w:style w:type="paragraph" w:customStyle="1" w:styleId="FMCopyright">
    <w:name w:val="FM Copyright"/>
    <w:link w:val="FMCopyrightChar"/>
    <w:locked/>
    <w:rsid w:val="00EE2219"/>
    <w:pPr>
      <w:spacing w:before="120" w:after="120" w:line="240" w:lineRule="auto"/>
      <w:jc w:val="both"/>
    </w:pPr>
    <w:rPr>
      <w:rFonts w:ascii="Utopia" w:eastAsia="Times New Roman" w:hAnsi="Utopia" w:cs="Times New Roman"/>
      <w:color w:val="auto"/>
      <w:sz w:val="16"/>
      <w:szCs w:val="20"/>
    </w:rPr>
  </w:style>
  <w:style w:type="character" w:customStyle="1" w:styleId="FMCopyrightChar">
    <w:name w:val="FM Copyright Char"/>
    <w:link w:val="FMCopyright"/>
    <w:rsid w:val="00EE2219"/>
    <w:rPr>
      <w:rFonts w:ascii="Utopia" w:eastAsia="Times New Roman" w:hAnsi="Utopia" w:cs="Times New Roman"/>
      <w:color w:val="auto"/>
      <w:sz w:val="16"/>
      <w:szCs w:val="20"/>
    </w:rPr>
  </w:style>
  <w:style w:type="paragraph" w:styleId="Index1">
    <w:name w:val="index 1"/>
    <w:basedOn w:val="Normal"/>
    <w:next w:val="Normal"/>
    <w:semiHidden/>
    <w:rsid w:val="00EE2219"/>
    <w:pPr>
      <w:ind w:left="720" w:hanging="720"/>
    </w:pPr>
  </w:style>
  <w:style w:type="paragraph" w:styleId="Index2">
    <w:name w:val="index 2"/>
    <w:basedOn w:val="Normal"/>
    <w:next w:val="Normal"/>
    <w:semiHidden/>
    <w:rsid w:val="00EE2219"/>
    <w:pPr>
      <w:ind w:left="720" w:hanging="432"/>
    </w:pPr>
  </w:style>
  <w:style w:type="paragraph" w:styleId="Index3">
    <w:name w:val="index 3"/>
    <w:basedOn w:val="Normal"/>
    <w:next w:val="Normal"/>
    <w:semiHidden/>
    <w:rsid w:val="00EE2219"/>
    <w:pPr>
      <w:ind w:left="720" w:hanging="144"/>
    </w:pPr>
  </w:style>
  <w:style w:type="paragraph" w:customStyle="1" w:styleId="PartText">
    <w:name w:val="Part Text"/>
    <w:basedOn w:val="Normal"/>
    <w:next w:val="Normal"/>
    <w:locked/>
    <w:rsid w:val="00EE2219"/>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EE2219"/>
    <w:pPr>
      <w:spacing w:before="600" w:after="240" w:line="240" w:lineRule="auto"/>
      <w:contextualSpacing/>
    </w:pPr>
    <w:rPr>
      <w:rFonts w:ascii="Arial" w:hAnsi="Arial"/>
      <w:b/>
      <w:caps/>
      <w:sz w:val="52"/>
      <w:szCs w:val="28"/>
    </w:rPr>
  </w:style>
  <w:style w:type="character" w:customStyle="1" w:styleId="PartNumberChar">
    <w:name w:val="Part Number Char"/>
    <w:basedOn w:val="DefaultParagraphFont"/>
    <w:link w:val="PartNumber"/>
    <w:rsid w:val="00EE2219"/>
    <w:rPr>
      <w:rFonts w:ascii="Arial" w:eastAsiaTheme="minorHAnsi" w:hAnsi="Arial" w:cstheme="minorBidi"/>
      <w:b/>
      <w:caps/>
      <w:color w:val="auto"/>
      <w:sz w:val="52"/>
      <w:szCs w:val="28"/>
    </w:rPr>
  </w:style>
  <w:style w:type="paragraph" w:customStyle="1" w:styleId="PartTitle">
    <w:name w:val="Part Title"/>
    <w:basedOn w:val="Normal"/>
    <w:next w:val="Normal"/>
    <w:link w:val="PartTitleChar"/>
    <w:autoRedefine/>
    <w:qFormat/>
    <w:locked/>
    <w:rsid w:val="00EE2219"/>
    <w:pPr>
      <w:spacing w:before="600" w:after="1200" w:line="240" w:lineRule="auto"/>
      <w:contextualSpacing/>
    </w:pPr>
    <w:rPr>
      <w:rFonts w:ascii="Arial" w:hAnsi="Arial"/>
      <w:b/>
      <w:sz w:val="64"/>
      <w:szCs w:val="48"/>
    </w:rPr>
  </w:style>
  <w:style w:type="character" w:customStyle="1" w:styleId="PartTitleChar">
    <w:name w:val="Part Title Char"/>
    <w:basedOn w:val="DefaultParagraphFont"/>
    <w:link w:val="PartTitle"/>
    <w:rsid w:val="00EE2219"/>
    <w:rPr>
      <w:rFonts w:ascii="Arial" w:eastAsiaTheme="minorHAnsi" w:hAnsi="Arial" w:cstheme="minorBidi"/>
      <w:b/>
      <w:color w:val="auto"/>
      <w:sz w:val="64"/>
      <w:szCs w:val="48"/>
    </w:rPr>
  </w:style>
  <w:style w:type="paragraph" w:styleId="Quote">
    <w:name w:val="Quote"/>
    <w:basedOn w:val="Normal"/>
    <w:next w:val="BodyText"/>
    <w:link w:val="QuoteChar"/>
    <w:qFormat/>
    <w:rsid w:val="00EE2219"/>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EE2219"/>
    <w:rPr>
      <w:rFonts w:ascii="Utopia" w:eastAsiaTheme="minorHAnsi" w:hAnsi="Utopia" w:cstheme="minorBidi"/>
      <w:i/>
      <w:iCs/>
      <w:color w:val="auto"/>
      <w:sz w:val="20"/>
    </w:rPr>
  </w:style>
  <w:style w:type="paragraph" w:customStyle="1" w:styleId="Results">
    <w:name w:val="Results"/>
    <w:basedOn w:val="Normal"/>
    <w:rsid w:val="00EE2219"/>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EE2219"/>
    <w:pPr>
      <w:tabs>
        <w:tab w:val="num" w:pos="360"/>
      </w:tabs>
      <w:ind w:left="360" w:hanging="360"/>
    </w:pPr>
  </w:style>
  <w:style w:type="paragraph" w:customStyle="1" w:styleId="ExerciseBody">
    <w:name w:val="Exercise Body"/>
    <w:basedOn w:val="Normal"/>
    <w:link w:val="ExerciseBodyChar"/>
    <w:qFormat/>
    <w:rsid w:val="00EE2219"/>
    <w:pPr>
      <w:spacing w:before="120"/>
      <w:ind w:left="288" w:right="288"/>
    </w:pPr>
    <w:rPr>
      <w:rFonts w:ascii="HelveticaNeue Condensed" w:hAnsi="HelveticaNeue Condensed"/>
      <w:sz w:val="20"/>
    </w:rPr>
  </w:style>
  <w:style w:type="character" w:customStyle="1" w:styleId="ExerciseBodyChar">
    <w:name w:val="Exercise Body Char"/>
    <w:link w:val="ExerciseBody"/>
    <w:rsid w:val="00EE2219"/>
    <w:rPr>
      <w:rFonts w:ascii="HelveticaNeue Condensed" w:eastAsiaTheme="minorHAnsi" w:hAnsi="HelveticaNeue Condensed" w:cstheme="minorBidi"/>
      <w:color w:val="auto"/>
      <w:sz w:val="20"/>
    </w:rPr>
  </w:style>
  <w:style w:type="paragraph" w:customStyle="1" w:styleId="ExerciseBullet">
    <w:name w:val="Exercise Bullet"/>
    <w:basedOn w:val="Normal"/>
    <w:rsid w:val="00EE2219"/>
    <w:pPr>
      <w:framePr w:wrap="notBeside" w:vAnchor="text" w:hAnchor="text" w:y="1"/>
      <w:numPr>
        <w:numId w:val="2"/>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EE2219"/>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EE2219"/>
    <w:rPr>
      <w:rFonts w:ascii="HelveticaNeue Condensed" w:eastAsiaTheme="minorHAnsi" w:hAnsi="HelveticaNeue Condensed" w:cstheme="minorBidi"/>
      <w:color w:val="auto"/>
      <w:sz w:val="20"/>
    </w:rPr>
  </w:style>
  <w:style w:type="paragraph" w:customStyle="1" w:styleId="TableText">
    <w:name w:val="Table Text"/>
    <w:qFormat/>
    <w:rsid w:val="00EE2219"/>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EE2219"/>
    <w:pPr>
      <w:spacing w:after="120"/>
    </w:pPr>
  </w:style>
  <w:style w:type="paragraph" w:customStyle="1" w:styleId="TableHead">
    <w:name w:val="Table Head"/>
    <w:next w:val="Normal"/>
    <w:rsid w:val="00EE2219"/>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EE2219"/>
    <w:pPr>
      <w:spacing w:before="60" w:after="240"/>
      <w:contextualSpacing/>
    </w:pPr>
    <w:rPr>
      <w:rFonts w:ascii="Utopia" w:hAnsi="Utopia"/>
      <w:i/>
      <w:sz w:val="18"/>
    </w:rPr>
  </w:style>
  <w:style w:type="table" w:styleId="TableGrid">
    <w:name w:val="Table Grid"/>
    <w:basedOn w:val="TableNormal"/>
    <w:rsid w:val="00EE2219"/>
    <w:pPr>
      <w:spacing w:after="120" w:line="240" w:lineRule="auto"/>
    </w:pPr>
    <w:rPr>
      <w:rFonts w:ascii="Times" w:eastAsia="Times New Roman" w:hAnsi="Times" w:cs="Times New Roman"/>
      <w:color w:val="auto"/>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EE2219"/>
    <w:pPr>
      <w:numPr>
        <w:numId w:val="0"/>
      </w:numPr>
      <w:ind w:left="864"/>
    </w:pPr>
  </w:style>
  <w:style w:type="paragraph" w:customStyle="1" w:styleId="NumList">
    <w:name w:val="Num List"/>
    <w:basedOn w:val="Normal"/>
    <w:rsid w:val="00EE2219"/>
    <w:pPr>
      <w:keepLines/>
      <w:numPr>
        <w:numId w:val="7"/>
      </w:numPr>
      <w:spacing w:before="120"/>
      <w:ind w:right="1152"/>
    </w:pPr>
    <w:rPr>
      <w:rFonts w:ascii="Utopia" w:hAnsi="Utopia"/>
      <w:sz w:val="18"/>
    </w:rPr>
  </w:style>
  <w:style w:type="paragraph" w:customStyle="1" w:styleId="QuoteSource">
    <w:name w:val="Quote Source"/>
    <w:basedOn w:val="Quote"/>
    <w:next w:val="Normal"/>
    <w:qFormat/>
    <w:rsid w:val="00EE2219"/>
    <w:pPr>
      <w:spacing w:before="0"/>
      <w:ind w:left="0" w:right="0"/>
      <w:jc w:val="right"/>
    </w:pPr>
    <w:rPr>
      <w:i w:val="0"/>
    </w:rPr>
  </w:style>
  <w:style w:type="paragraph" w:customStyle="1" w:styleId="ExerciseHead">
    <w:name w:val="Exercise Head"/>
    <w:basedOn w:val="Normal"/>
    <w:next w:val="Normal"/>
    <w:rsid w:val="00EE221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EE2219"/>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EE2219"/>
    <w:pPr>
      <w:spacing w:after="120" w:line="240" w:lineRule="auto"/>
    </w:pPr>
    <w:rPr>
      <w:rFonts w:ascii="HelveticaNeue MediumExt" w:hAnsi="HelveticaNeue MediumExt"/>
      <w:sz w:val="32"/>
      <w:szCs w:val="24"/>
    </w:rPr>
  </w:style>
  <w:style w:type="character" w:customStyle="1" w:styleId="FMAuthorChar">
    <w:name w:val="FM Author Char"/>
    <w:link w:val="FMAuthor"/>
    <w:rsid w:val="00EE2219"/>
    <w:rPr>
      <w:rFonts w:ascii="HelveticaNeue MediumExt" w:eastAsiaTheme="minorHAnsi" w:hAnsi="HelveticaNeue MediumExt" w:cstheme="minorBidi"/>
      <w:color w:val="auto"/>
      <w:sz w:val="32"/>
      <w:szCs w:val="24"/>
    </w:rPr>
  </w:style>
  <w:style w:type="paragraph" w:customStyle="1" w:styleId="FMSubtitle1">
    <w:name w:val="FM Subtitle 1"/>
    <w:basedOn w:val="Normal"/>
    <w:locked/>
    <w:rsid w:val="00EE2219"/>
    <w:pPr>
      <w:spacing w:before="120" w:after="240"/>
    </w:pPr>
    <w:rPr>
      <w:rFonts w:ascii="HelveticaNeue Condensed" w:hAnsi="HelveticaNeue Condensed"/>
      <w:sz w:val="60"/>
    </w:rPr>
  </w:style>
  <w:style w:type="paragraph" w:customStyle="1" w:styleId="FMText">
    <w:name w:val="FM Text"/>
    <w:basedOn w:val="Normal"/>
    <w:locked/>
    <w:rsid w:val="00EE2219"/>
    <w:pPr>
      <w:contextualSpacing/>
    </w:pPr>
    <w:rPr>
      <w:rFonts w:ascii="Utopia" w:hAnsi="Utopia"/>
      <w:sz w:val="18"/>
    </w:rPr>
  </w:style>
  <w:style w:type="paragraph" w:customStyle="1" w:styleId="FMDedication">
    <w:name w:val="FM Dedication"/>
    <w:basedOn w:val="Normal"/>
    <w:locked/>
    <w:rsid w:val="00EE2219"/>
    <w:pPr>
      <w:spacing w:before="600" w:after="600" w:line="240" w:lineRule="auto"/>
      <w:jc w:val="center"/>
    </w:pPr>
    <w:rPr>
      <w:rFonts w:ascii="Utopia" w:hAnsi="Utopia"/>
      <w:i/>
      <w:sz w:val="20"/>
    </w:rPr>
  </w:style>
  <w:style w:type="paragraph" w:customStyle="1" w:styleId="FMTextCont">
    <w:name w:val="FM Text Cont"/>
    <w:basedOn w:val="FMText"/>
    <w:locked/>
    <w:rsid w:val="00EE2219"/>
    <w:pPr>
      <w:ind w:firstLine="576"/>
    </w:pPr>
  </w:style>
  <w:style w:type="paragraph" w:customStyle="1" w:styleId="Footnote">
    <w:name w:val="Footnote"/>
    <w:basedOn w:val="Normal"/>
    <w:rsid w:val="00EE2219"/>
    <w:rPr>
      <w:sz w:val="19"/>
    </w:rPr>
  </w:style>
  <w:style w:type="paragraph" w:styleId="DocumentMap">
    <w:name w:val="Document Map"/>
    <w:basedOn w:val="Normal"/>
    <w:link w:val="DocumentMapChar"/>
    <w:semiHidden/>
    <w:rsid w:val="00EE2219"/>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5136F7"/>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EE2219"/>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EE2219"/>
    <w:rPr>
      <w:rFonts w:ascii="TheSansMonoConNormal" w:eastAsiaTheme="minorHAnsi" w:hAnsi="TheSansMonoConNormal" w:cstheme="minorBidi"/>
      <w:noProof/>
      <w:color w:val="auto"/>
      <w:sz w:val="18"/>
    </w:rPr>
  </w:style>
  <w:style w:type="paragraph" w:customStyle="1" w:styleId="ExerciseSubhead">
    <w:name w:val="Exercise Subhead"/>
    <w:basedOn w:val="Normal"/>
    <w:rsid w:val="00EE2219"/>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EE2219"/>
    <w:pPr>
      <w:suppressAutoHyphens/>
      <w:spacing w:after="0"/>
      <w:ind w:firstLine="720"/>
    </w:pPr>
    <w:rPr>
      <w:rFonts w:ascii="Utopia" w:hAnsi="Utopia"/>
      <w:sz w:val="18"/>
    </w:rPr>
  </w:style>
  <w:style w:type="character" w:styleId="Hyperlink">
    <w:name w:val="Hyperlink"/>
    <w:semiHidden/>
    <w:rsid w:val="00EE2219"/>
    <w:rPr>
      <w:color w:val="0000FF"/>
      <w:u w:val="single"/>
    </w:rPr>
  </w:style>
  <w:style w:type="paragraph" w:styleId="Footer">
    <w:name w:val="footer"/>
    <w:basedOn w:val="Normal"/>
    <w:link w:val="FooterChar"/>
    <w:rsid w:val="00EE2219"/>
    <w:pPr>
      <w:tabs>
        <w:tab w:val="center" w:pos="4320"/>
        <w:tab w:val="right" w:pos="8640"/>
      </w:tabs>
      <w:spacing w:before="360" w:after="240"/>
    </w:pPr>
    <w:rPr>
      <w:rFonts w:ascii="Utopia" w:hAnsi="Utopia"/>
    </w:rPr>
  </w:style>
  <w:style w:type="character" w:customStyle="1" w:styleId="FooterChar">
    <w:name w:val="Footer Char"/>
    <w:link w:val="Footer"/>
    <w:rsid w:val="00EE2219"/>
    <w:rPr>
      <w:rFonts w:ascii="Utopia" w:eastAsiaTheme="minorHAnsi" w:hAnsi="Utopia" w:cstheme="minorBidi"/>
      <w:color w:val="auto"/>
    </w:rPr>
  </w:style>
  <w:style w:type="paragraph" w:customStyle="1" w:styleId="NoteTipCaution">
    <w:name w:val="Note/Tip/Caution"/>
    <w:basedOn w:val="Normal"/>
    <w:next w:val="Normal"/>
    <w:link w:val="NoteTipCautionChar"/>
    <w:rsid w:val="00EE2219"/>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EE2219"/>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EE2219"/>
    <w:pPr>
      <w:spacing w:before="120" w:after="0" w:line="240" w:lineRule="auto"/>
    </w:pPr>
    <w:rPr>
      <w:rFonts w:ascii="Utopia" w:hAnsi="Utopia"/>
    </w:rPr>
  </w:style>
  <w:style w:type="character" w:customStyle="1" w:styleId="BodyTextFirstChar">
    <w:name w:val="Body Text First Char"/>
    <w:link w:val="BodyTextFirst"/>
    <w:rsid w:val="00EE2219"/>
    <w:rPr>
      <w:rFonts w:ascii="Utopia" w:eastAsiaTheme="minorHAnsi" w:hAnsi="Utopia" w:cstheme="minorBidi"/>
      <w:color w:val="auto"/>
      <w:sz w:val="18"/>
    </w:rPr>
  </w:style>
  <w:style w:type="character" w:customStyle="1" w:styleId="CodeInline">
    <w:name w:val="Code Inline"/>
    <w:rsid w:val="00EE2219"/>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EE2219"/>
    <w:pPr>
      <w:spacing w:after="120" w:line="240" w:lineRule="auto"/>
    </w:pPr>
    <w:rPr>
      <w:rFonts w:ascii="Times" w:eastAsia="Times New Roman" w:hAnsi="Times" w:cs="Times New Roman"/>
      <w:color w:val="auto"/>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EE2219"/>
  </w:style>
  <w:style w:type="paragraph" w:customStyle="1" w:styleId="SideBarSubhead">
    <w:name w:val="Side Bar Subhead"/>
    <w:basedOn w:val="Normal"/>
    <w:rsid w:val="00EE2219"/>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EE2219"/>
    <w:pPr>
      <w:spacing w:before="120"/>
      <w:ind w:left="288" w:right="288"/>
    </w:pPr>
    <w:rPr>
      <w:rFonts w:ascii="HelveticaNeue Condensed" w:hAnsi="HelveticaNeue Condensed"/>
      <w:sz w:val="20"/>
    </w:rPr>
  </w:style>
  <w:style w:type="character" w:customStyle="1" w:styleId="SideBarBodyChar">
    <w:name w:val="Side Bar Body Char"/>
    <w:link w:val="SideBarBody"/>
    <w:rsid w:val="00EE2219"/>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EE2219"/>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EE2219"/>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EE2219"/>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EE2219"/>
    <w:rPr>
      <w:rFonts w:ascii="HelveticaNeue Condensed" w:eastAsiaTheme="minorHAnsi" w:hAnsi="HelveticaNeue Condensed" w:cstheme="minorBidi"/>
      <w:color w:val="auto"/>
      <w:sz w:val="20"/>
    </w:rPr>
  </w:style>
  <w:style w:type="paragraph" w:customStyle="1" w:styleId="SideBarBullet">
    <w:name w:val="Side Bar Bullet"/>
    <w:basedOn w:val="Normal"/>
    <w:rsid w:val="00EE2219"/>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EE2219"/>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EE2219"/>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EE2219"/>
    <w:pPr>
      <w:numPr>
        <w:numId w:val="6"/>
      </w:numPr>
      <w:spacing w:before="120"/>
      <w:ind w:right="1152"/>
    </w:pPr>
    <w:rPr>
      <w:rFonts w:ascii="HelveticaNeue Condensed" w:hAnsi="HelveticaNeue Condensed"/>
      <w:sz w:val="20"/>
    </w:rPr>
  </w:style>
  <w:style w:type="character" w:customStyle="1" w:styleId="SideBarNumChar">
    <w:name w:val="Side Bar Num Char"/>
    <w:link w:val="SideBarNum"/>
    <w:rsid w:val="00EE2219"/>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EE2219"/>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EE2219"/>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EE2219"/>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EE2219"/>
    <w:pPr>
      <w:spacing w:before="120" w:line="240" w:lineRule="auto"/>
      <w:jc w:val="center"/>
      <w:outlineLvl w:val="0"/>
    </w:pPr>
    <w:rPr>
      <w:rFonts w:ascii="HelveticaNeue MediumCond" w:hAnsi="HelveticaNeue MediumCond"/>
      <w:color w:val="808080"/>
      <w:sz w:val="48"/>
    </w:rPr>
  </w:style>
  <w:style w:type="character" w:customStyle="1" w:styleId="FMEditionChar">
    <w:name w:val="FM Edition Char"/>
    <w:basedOn w:val="DefaultParagraphFont"/>
    <w:link w:val="FMEdition"/>
    <w:rsid w:val="00EE2219"/>
    <w:rPr>
      <w:rFonts w:ascii="HelveticaNeue MediumCond" w:eastAsiaTheme="minorHAnsi" w:hAnsi="HelveticaNeue MediumCond" w:cstheme="minorBidi"/>
      <w:color w:val="808080"/>
      <w:sz w:val="48"/>
    </w:rPr>
  </w:style>
  <w:style w:type="paragraph" w:customStyle="1" w:styleId="FMCopyrightCredits">
    <w:name w:val="FM Copyright Credits"/>
    <w:basedOn w:val="Normal"/>
    <w:locked/>
    <w:rsid w:val="00EE2219"/>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EE2219"/>
    <w:pPr>
      <w:spacing w:before="0" w:after="240"/>
    </w:pPr>
  </w:style>
  <w:style w:type="paragraph" w:customStyle="1" w:styleId="FMHead">
    <w:name w:val="FM Head"/>
    <w:basedOn w:val="Normal"/>
    <w:next w:val="Normal"/>
    <w:link w:val="FMHeadChar"/>
    <w:locked/>
    <w:rsid w:val="00EE2219"/>
    <w:pPr>
      <w:spacing w:before="960" w:after="1200" w:line="240" w:lineRule="auto"/>
      <w:contextualSpacing/>
    </w:pPr>
    <w:rPr>
      <w:rFonts w:ascii="Arial Narrow" w:hAnsi="Arial Narrow"/>
      <w:b/>
      <w:spacing w:val="-20"/>
      <w:sz w:val="60"/>
      <w:szCs w:val="48"/>
    </w:rPr>
  </w:style>
  <w:style w:type="character" w:customStyle="1" w:styleId="FMHeadChar">
    <w:name w:val="FM Head Char"/>
    <w:basedOn w:val="DefaultParagraphFont"/>
    <w:link w:val="FMHead"/>
    <w:rsid w:val="00EE2219"/>
    <w:rPr>
      <w:rFonts w:ascii="Arial Narrow" w:eastAsiaTheme="minorHAnsi" w:hAnsi="Arial Narrow" w:cstheme="minorBidi"/>
      <w:b/>
      <w:color w:val="auto"/>
      <w:spacing w:val="-20"/>
      <w:sz w:val="60"/>
      <w:szCs w:val="48"/>
    </w:rPr>
  </w:style>
  <w:style w:type="paragraph" w:customStyle="1" w:styleId="TOC21">
    <w:name w:val="TOC 21"/>
    <w:basedOn w:val="Normal"/>
    <w:next w:val="Normal"/>
    <w:uiPriority w:val="39"/>
    <w:locked/>
    <w:rsid w:val="00EE2219"/>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EE2219"/>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EE2219"/>
    <w:pPr>
      <w:spacing w:before="120" w:after="0" w:line="360" w:lineRule="auto"/>
      <w:contextualSpacing/>
    </w:pPr>
    <w:rPr>
      <w:rFonts w:ascii="Utopia Black" w:hAnsi="Utopia Black"/>
      <w:spacing w:val="-6"/>
    </w:rPr>
  </w:style>
  <w:style w:type="table" w:customStyle="1" w:styleId="ApressTable">
    <w:name w:val="Apress Table"/>
    <w:basedOn w:val="TableNormal"/>
    <w:locked/>
    <w:rsid w:val="00EE2219"/>
    <w:pPr>
      <w:spacing w:before="120" w:after="120" w:line="240" w:lineRule="auto"/>
    </w:pPr>
    <w:rPr>
      <w:rFonts w:ascii="Utopia" w:eastAsia="Times New Roman" w:hAnsi="Utopia" w:cs="Times New Roman"/>
      <w:color w:val="auto"/>
      <w:sz w:val="18"/>
      <w:szCs w:val="20"/>
    </w:rPr>
    <w:tblPr>
      <w:tblCellMar>
        <w:left w:w="0" w:type="dxa"/>
        <w:right w:w="0" w:type="dxa"/>
      </w:tblCellMar>
    </w:tblPr>
  </w:style>
  <w:style w:type="table" w:styleId="TableList3">
    <w:name w:val="Table List 3"/>
    <w:basedOn w:val="TableNormal"/>
    <w:rsid w:val="00EE2219"/>
    <w:pPr>
      <w:spacing w:after="120" w:line="240" w:lineRule="auto"/>
    </w:pPr>
    <w:rPr>
      <w:rFonts w:ascii="Times New Roman" w:eastAsia="Times New Roman" w:hAnsi="Times New Roman" w:cs="Times New Roman"/>
      <w:color w:val="auto"/>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EE2219"/>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EE2219"/>
    <w:rPr>
      <w:rFonts w:ascii="HelveticaNeue Condensed" w:eastAsiaTheme="minorHAnsi" w:hAnsi="HelveticaNeue Condensed" w:cstheme="minorBidi"/>
      <w:b/>
      <w:color w:val="auto"/>
      <w:sz w:val="18"/>
    </w:rPr>
  </w:style>
  <w:style w:type="paragraph" w:customStyle="1" w:styleId="Figure">
    <w:name w:val="Figure"/>
    <w:next w:val="Normal"/>
    <w:rsid w:val="00EE2219"/>
    <w:pPr>
      <w:spacing w:before="120" w:after="120" w:line="240" w:lineRule="auto"/>
    </w:pPr>
    <w:rPr>
      <w:rFonts w:ascii="Arial" w:eastAsia="Times New Roman" w:hAnsi="Arial" w:cs="Times New Roman"/>
      <w:color w:val="auto"/>
      <w:sz w:val="18"/>
      <w:szCs w:val="20"/>
    </w:rPr>
  </w:style>
  <w:style w:type="character" w:styleId="IntenseEmphasis">
    <w:name w:val="Intense Emphasis"/>
    <w:basedOn w:val="DefaultParagraphFont"/>
    <w:uiPriority w:val="21"/>
    <w:qFormat/>
    <w:rsid w:val="00EE2219"/>
    <w:rPr>
      <w:b/>
      <w:bCs/>
      <w:i/>
      <w:iCs/>
      <w:color w:val="auto"/>
    </w:rPr>
  </w:style>
  <w:style w:type="character" w:styleId="Emphasis">
    <w:name w:val="Emphasis"/>
    <w:basedOn w:val="DefaultParagraphFont"/>
    <w:qFormat/>
    <w:rsid w:val="00EE2219"/>
    <w:rPr>
      <w:i/>
      <w:iCs/>
    </w:rPr>
  </w:style>
  <w:style w:type="character" w:styleId="Strong">
    <w:name w:val="Strong"/>
    <w:basedOn w:val="DefaultParagraphFont"/>
    <w:qFormat/>
    <w:rsid w:val="00EE2219"/>
    <w:rPr>
      <w:b/>
      <w:bCs/>
    </w:rPr>
  </w:style>
  <w:style w:type="character" w:customStyle="1" w:styleId="DingbatSymbol">
    <w:name w:val="Dingbat Symbol"/>
    <w:basedOn w:val="DefaultParagraphFont"/>
    <w:uiPriority w:val="1"/>
    <w:locked/>
    <w:rsid w:val="00EE2219"/>
    <w:rPr>
      <w:rFonts w:ascii="ZapfDingbats" w:eastAsiaTheme="minorHAnsi" w:hAnsi="ZapfDingbats" w:cstheme="minorBidi"/>
      <w:color w:val="BFBFBF" w:themeColor="background1" w:themeShade="BF"/>
      <w:szCs w:val="24"/>
    </w:rPr>
  </w:style>
  <w:style w:type="character" w:customStyle="1" w:styleId="BlackDingbat">
    <w:name w:val="Black Dingbat"/>
    <w:rsid w:val="00EE2219"/>
    <w:rPr>
      <w:rFonts w:ascii="ZapfDingbats" w:hAnsi="ZapfDingbats"/>
      <w:color w:val="auto"/>
      <w:szCs w:val="24"/>
    </w:rPr>
  </w:style>
  <w:style w:type="character" w:customStyle="1" w:styleId="GrayDingbat">
    <w:name w:val="Gray Dingbat"/>
    <w:basedOn w:val="BlackDingbat"/>
    <w:uiPriority w:val="1"/>
    <w:qFormat/>
    <w:rsid w:val="00EE2219"/>
    <w:rPr>
      <w:rFonts w:ascii="ZapfDingbats" w:hAnsi="ZapfDingbats"/>
      <w:color w:val="BFBFBF" w:themeColor="background1" w:themeShade="BF"/>
      <w:szCs w:val="24"/>
    </w:rPr>
  </w:style>
  <w:style w:type="paragraph" w:customStyle="1" w:styleId="HeaderWHITE">
    <w:name w:val="Header WHITE"/>
    <w:basedOn w:val="Header"/>
    <w:qFormat/>
    <w:locked/>
    <w:rsid w:val="00EE2219"/>
    <w:rPr>
      <w:rFonts w:eastAsia="PMingLiU"/>
      <w:color w:val="FFFFFF" w:themeColor="background1"/>
    </w:rPr>
  </w:style>
  <w:style w:type="paragraph" w:styleId="TOC2">
    <w:name w:val="toc 2"/>
    <w:basedOn w:val="Normal"/>
    <w:next w:val="Normal"/>
    <w:uiPriority w:val="39"/>
    <w:rsid w:val="00EE2219"/>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EE2219"/>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EE2219"/>
    <w:pPr>
      <w:spacing w:after="100"/>
    </w:pPr>
  </w:style>
  <w:style w:type="paragraph" w:customStyle="1" w:styleId="PartTextCont">
    <w:name w:val="Part Text Cont."/>
    <w:basedOn w:val="Normal"/>
    <w:qFormat/>
    <w:locked/>
    <w:rsid w:val="00EE2219"/>
    <w:pPr>
      <w:spacing w:after="0" w:line="240" w:lineRule="auto"/>
      <w:ind w:firstLine="720"/>
      <w:contextualSpacing/>
    </w:pPr>
    <w:rPr>
      <w:rFonts w:ascii="Utopia" w:hAnsi="Utopia"/>
      <w:spacing w:val="-6"/>
      <w:sz w:val="20"/>
    </w:rPr>
  </w:style>
  <w:style w:type="paragraph" w:styleId="ListParagraph">
    <w:name w:val="List Paragraph"/>
    <w:basedOn w:val="Normal"/>
    <w:uiPriority w:val="34"/>
    <w:qFormat/>
    <w:rsid w:val="00C0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4251">
      <w:bodyDiv w:val="1"/>
      <w:marLeft w:val="0"/>
      <w:marRight w:val="0"/>
      <w:marTop w:val="0"/>
      <w:marBottom w:val="0"/>
      <w:divBdr>
        <w:top w:val="none" w:sz="0" w:space="0" w:color="auto"/>
        <w:left w:val="none" w:sz="0" w:space="0" w:color="auto"/>
        <w:bottom w:val="none" w:sz="0" w:space="0" w:color="auto"/>
        <w:right w:val="none" w:sz="0" w:space="0" w:color="auto"/>
      </w:divBdr>
    </w:div>
    <w:div w:id="179437661">
      <w:bodyDiv w:val="1"/>
      <w:marLeft w:val="0"/>
      <w:marRight w:val="0"/>
      <w:marTop w:val="0"/>
      <w:marBottom w:val="0"/>
      <w:divBdr>
        <w:top w:val="none" w:sz="0" w:space="0" w:color="auto"/>
        <w:left w:val="none" w:sz="0" w:space="0" w:color="auto"/>
        <w:bottom w:val="none" w:sz="0" w:space="0" w:color="auto"/>
        <w:right w:val="none" w:sz="0" w:space="0" w:color="auto"/>
      </w:divBdr>
    </w:div>
    <w:div w:id="260846396">
      <w:bodyDiv w:val="1"/>
      <w:marLeft w:val="0"/>
      <w:marRight w:val="0"/>
      <w:marTop w:val="0"/>
      <w:marBottom w:val="0"/>
      <w:divBdr>
        <w:top w:val="none" w:sz="0" w:space="0" w:color="auto"/>
        <w:left w:val="none" w:sz="0" w:space="0" w:color="auto"/>
        <w:bottom w:val="none" w:sz="0" w:space="0" w:color="auto"/>
        <w:right w:val="none" w:sz="0" w:space="0" w:color="auto"/>
      </w:divBdr>
    </w:div>
    <w:div w:id="321740061">
      <w:bodyDiv w:val="1"/>
      <w:marLeft w:val="0"/>
      <w:marRight w:val="0"/>
      <w:marTop w:val="0"/>
      <w:marBottom w:val="0"/>
      <w:divBdr>
        <w:top w:val="none" w:sz="0" w:space="0" w:color="auto"/>
        <w:left w:val="none" w:sz="0" w:space="0" w:color="auto"/>
        <w:bottom w:val="none" w:sz="0" w:space="0" w:color="auto"/>
        <w:right w:val="none" w:sz="0" w:space="0" w:color="auto"/>
      </w:divBdr>
    </w:div>
    <w:div w:id="327099069">
      <w:bodyDiv w:val="1"/>
      <w:marLeft w:val="0"/>
      <w:marRight w:val="0"/>
      <w:marTop w:val="0"/>
      <w:marBottom w:val="0"/>
      <w:divBdr>
        <w:top w:val="none" w:sz="0" w:space="0" w:color="auto"/>
        <w:left w:val="none" w:sz="0" w:space="0" w:color="auto"/>
        <w:bottom w:val="none" w:sz="0" w:space="0" w:color="auto"/>
        <w:right w:val="none" w:sz="0" w:space="0" w:color="auto"/>
      </w:divBdr>
    </w:div>
    <w:div w:id="1064139524">
      <w:bodyDiv w:val="1"/>
      <w:marLeft w:val="0"/>
      <w:marRight w:val="0"/>
      <w:marTop w:val="0"/>
      <w:marBottom w:val="0"/>
      <w:divBdr>
        <w:top w:val="none" w:sz="0" w:space="0" w:color="auto"/>
        <w:left w:val="none" w:sz="0" w:space="0" w:color="auto"/>
        <w:bottom w:val="none" w:sz="0" w:space="0" w:color="auto"/>
        <w:right w:val="none" w:sz="0" w:space="0" w:color="auto"/>
      </w:divBdr>
    </w:div>
    <w:div w:id="1322390784">
      <w:bodyDiv w:val="1"/>
      <w:marLeft w:val="0"/>
      <w:marRight w:val="0"/>
      <w:marTop w:val="0"/>
      <w:marBottom w:val="0"/>
      <w:divBdr>
        <w:top w:val="none" w:sz="0" w:space="0" w:color="auto"/>
        <w:left w:val="none" w:sz="0" w:space="0" w:color="auto"/>
        <w:bottom w:val="none" w:sz="0" w:space="0" w:color="auto"/>
        <w:right w:val="none" w:sz="0" w:space="0" w:color="auto"/>
      </w:divBdr>
    </w:div>
    <w:div w:id="1661620748">
      <w:bodyDiv w:val="1"/>
      <w:marLeft w:val="0"/>
      <w:marRight w:val="0"/>
      <w:marTop w:val="0"/>
      <w:marBottom w:val="0"/>
      <w:divBdr>
        <w:top w:val="none" w:sz="0" w:space="0" w:color="auto"/>
        <w:left w:val="none" w:sz="0" w:space="0" w:color="auto"/>
        <w:bottom w:val="none" w:sz="0" w:space="0" w:color="auto"/>
        <w:right w:val="none" w:sz="0" w:space="0" w:color="auto"/>
      </w:divBdr>
    </w:div>
    <w:div w:id="1686127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ditorial\General\templates\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C3F7CDD8E21543871929BEF9E967BC" ma:contentTypeVersion="" ma:contentTypeDescription="Create a new document." ma:contentTypeScope="" ma:versionID="0da9d80b937854ba820e2d2ab139f2e7">
  <xsd:schema xmlns:xsd="http://www.w3.org/2001/XMLSchema" xmlns:xs="http://www.w3.org/2001/XMLSchema" xmlns:p="http://schemas.microsoft.com/office/2006/metadata/properties" xmlns:ns2="119e8ce9-fc33-4402-becb-6d0fbcbb8ab0" xmlns:ns3="149daad8-53e0-4e54-a1b9-e9d4e4fc36cb" xmlns:ns4="15D624E1-E762-4A01-AC41-EB1F00FA496B" xmlns:ns5="15d624e1-e762-4a01-ac41-eb1f00fa496b" xmlns:ns6="f5291c02-ab02-444f-9cc3-1a1a90a92de1" targetNamespace="http://schemas.microsoft.com/office/2006/metadata/properties" ma:root="true" ma:fieldsID="22a610fe0775041ca31bab3b9978b124" ns2:_="" ns3:_="" ns4:_="" ns5:_="" ns6:_="">
    <xsd:import namespace="119e8ce9-fc33-4402-becb-6d0fbcbb8ab0"/>
    <xsd:import namespace="149daad8-53e0-4e54-a1b9-e9d4e4fc36cb"/>
    <xsd:import namespace="15D624E1-E762-4A01-AC41-EB1F00FA496B"/>
    <xsd:import namespace="15d624e1-e762-4a01-ac41-eb1f00fa496b"/>
    <xsd:import namespace="f5291c02-ab02-444f-9cc3-1a1a90a92de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91c02-ab02-444f-9cc3-1a1a90a92d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From xmlns="15D624E1-E762-4A01-AC41-EB1F00FA496B">First Draft</StatusFrom>
    <StatusTo xmlns="15D624E1-E762-4A01-AC41-EB1F00FA496B">First Draft</StatusTo>
    <Chapter_x0020_Number xmlns="149daad8-53e0-4e54-a1b9-e9d4e4fc36cb">04</Chapter_x0020_Number>
    <Update_x0020_ChapterOn_x0020_Root_x0028_1_x0029_ xmlns="15d624e1-e762-4a01-ac41-eb1f00fa496b">
      <Url xsi:nil="true"/>
      <Description xsi:nil="true"/>
    </Update_x0020_ChapterOn_x0020_Root_x0028_1_x0029_>
    <Update_x0020_ChapterOn_x0020_Root xmlns="15d624e1-e762-4a01-ac41-eb1f00fa496b">
      <Url xsi:nil="true"/>
      <Description xsi:nil="true"/>
    </Update_x0020_ChapterOn_x0020_Root>
    <Status xmlns="119e8ce9-fc33-4402-becb-6d0fbcbb8ab0">Editor Approved</Status>
  </documentManagement>
</p:properties>
</file>

<file path=customXml/itemProps1.xml><?xml version="1.0" encoding="utf-8"?>
<ds:datastoreItem xmlns:ds="http://schemas.openxmlformats.org/officeDocument/2006/customXml" ds:itemID="{5DCC23CB-8D9A-431D-A18B-687B36B6540A}">
  <ds:schemaRefs>
    <ds:schemaRef ds:uri="http://schemas.microsoft.com/sharepoint/v3/contenttype/forms"/>
  </ds:schemaRefs>
</ds:datastoreItem>
</file>

<file path=customXml/itemProps2.xml><?xml version="1.0" encoding="utf-8"?>
<ds:datastoreItem xmlns:ds="http://schemas.openxmlformats.org/officeDocument/2006/customXml" ds:itemID="{FEC40A9C-2DD9-4FA0-9453-8E3C6E39F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15D624E1-E762-4A01-AC41-EB1F00FA496B"/>
    <ds:schemaRef ds:uri="15d624e1-e762-4a01-ac41-eb1f00fa496b"/>
    <ds:schemaRef ds:uri="f5291c02-ab02-444f-9cc3-1a1a90a92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88F0D-6A12-4412-AC7E-270153E8F4CD}">
  <ds:schemaRefs>
    <ds:schemaRef ds:uri="http://schemas.microsoft.com/office/2006/metadata/properties"/>
    <ds:schemaRef ds:uri="http://schemas.microsoft.com/office/infopath/2007/PartnerControls"/>
    <ds:schemaRef ds:uri="15D624E1-E762-4A01-AC41-EB1F00FA496B"/>
    <ds:schemaRef ds:uri="149daad8-53e0-4e54-a1b9-e9d4e4fc36cb"/>
    <ds:schemaRef ds:uri="15d624e1-e762-4a01-ac41-eb1f00fa496b"/>
    <ds:schemaRef ds:uri="119e8ce9-fc33-4402-becb-6d0fbcbb8ab0"/>
  </ds:schemaRefs>
</ds:datastoreItem>
</file>

<file path=docProps/app.xml><?xml version="1.0" encoding="utf-8"?>
<Properties xmlns="http://schemas.openxmlformats.org/officeDocument/2006/extended-properties" xmlns:vt="http://schemas.openxmlformats.org/officeDocument/2006/docPropsVTypes">
  <Template>7SD - w instruction.dotm</Template>
  <TotalTime>2965</TotalTime>
  <Pages>31</Pages>
  <Words>8681</Words>
  <Characters>49482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Kelvin Sung</dc:creator>
  <cp:lastModifiedBy>Kelvin Sung</cp:lastModifiedBy>
  <cp:revision>344</cp:revision>
  <dcterms:created xsi:type="dcterms:W3CDTF">2016-10-31T17:53:00Z</dcterms:created>
  <dcterms:modified xsi:type="dcterms:W3CDTF">2016-12-29T01:50:00Z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0x010100A5C3F7CDD8E21543871929BEF9E967BC</vt:lpwstr>
  </property>
</Properties>
</file>